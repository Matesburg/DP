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FD" w:rsidRPr="00AC77A1" w:rsidRDefault="00557AFD" w:rsidP="008D0E8A">
      <w:pPr>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557AFD" w:rsidRPr="00557AFD" w:rsidRDefault="00557AFD" w:rsidP="008D0E8A">
      <w:pPr>
        <w:rPr>
          <w:rFonts w:ascii="Arial" w:hAnsi="Arial" w:cs="Arial"/>
        </w:rPr>
      </w:pPr>
      <w:r w:rsidRPr="00557AFD">
        <w:rPr>
          <w:rFonts w:ascii="Arial" w:hAnsi="Arial" w:cs="Arial"/>
        </w:rPr>
        <w:t>BRNO UNIVERSITY OF TECHNOLOGY</w:t>
      </w:r>
    </w:p>
    <w:p w:rsidR="00557AFD" w:rsidRDefault="00557AFD" w:rsidP="008D0E8A">
      <w:pPr>
        <w:rPr>
          <w:rFonts w:ascii="Arial" w:hAnsi="Arial" w:cs="Arial"/>
          <w:caps/>
          <w:sz w:val="40"/>
        </w:rPr>
      </w:pPr>
    </w:p>
    <w:p w:rsidR="00AC77A1" w:rsidRDefault="00AC77A1" w:rsidP="008D0E8A">
      <w:pPr>
        <w:rPr>
          <w:rFonts w:ascii="Arial" w:hAnsi="Arial" w:cs="Arial"/>
          <w:caps/>
          <w:sz w:val="28"/>
          <w:szCs w:val="28"/>
        </w:rPr>
      </w:pPr>
    </w:p>
    <w:p w:rsidR="00557AFD" w:rsidRDefault="00557AFD" w:rsidP="008D0E8A">
      <w:pPr>
        <w:rPr>
          <w:rFonts w:ascii="Arial" w:hAnsi="Arial" w:cs="Arial"/>
          <w:caps/>
          <w:sz w:val="28"/>
          <w:szCs w:val="28"/>
        </w:rPr>
      </w:pPr>
      <w:r>
        <w:rPr>
          <w:rFonts w:ascii="Arial" w:hAnsi="Arial" w:cs="Arial"/>
          <w:caps/>
          <w:sz w:val="28"/>
          <w:szCs w:val="28"/>
        </w:rPr>
        <w:t>FAKULTA INFORMAČNÍCH TECHNOLOGIÍ</w:t>
      </w:r>
    </w:p>
    <w:p w:rsidR="00557AFD" w:rsidRDefault="00557AFD" w:rsidP="008D0E8A">
      <w:pPr>
        <w:widowControl w:val="0"/>
        <w:rPr>
          <w:rFonts w:ascii="Arial" w:hAnsi="Arial" w:cs="Arial"/>
          <w:caps/>
          <w:sz w:val="20"/>
          <w:szCs w:val="20"/>
        </w:rPr>
      </w:pPr>
      <w:r>
        <w:rPr>
          <w:rFonts w:ascii="Arial" w:hAnsi="Arial"/>
          <w:caps/>
          <w:sz w:val="28"/>
          <w:szCs w:val="28"/>
        </w:rPr>
        <w:t xml:space="preserve">ÚSTAV </w:t>
      </w:r>
      <w:r w:rsidR="006405B4">
        <w:rPr>
          <w:rFonts w:ascii="Arial" w:hAnsi="Arial"/>
          <w:caps/>
          <w:sz w:val="28"/>
          <w:szCs w:val="28"/>
        </w:rPr>
        <w:t>Inteligentních systémů</w:t>
      </w:r>
    </w:p>
    <w:p w:rsidR="00557AFD" w:rsidRPr="00557AFD" w:rsidRDefault="00557AFD" w:rsidP="008D0E8A">
      <w:pPr>
        <w:rPr>
          <w:rFonts w:ascii="Arial" w:hAnsi="Arial" w:cs="Arial"/>
          <w:sz w:val="28"/>
          <w:szCs w:val="28"/>
        </w:rPr>
      </w:pPr>
      <w:r w:rsidRPr="00557AFD">
        <w:rPr>
          <w:rFonts w:ascii="Arial" w:hAnsi="Arial" w:cs="Arial"/>
        </w:rPr>
        <w:t>FACULTY OF INFORMATION TECHNOLOGY</w:t>
      </w:r>
    </w:p>
    <w:p w:rsidR="00557AFD" w:rsidRPr="00557AFD" w:rsidRDefault="00557AFD" w:rsidP="008D0E8A">
      <w:pPr>
        <w:rPr>
          <w:rFonts w:ascii="Arial" w:hAnsi="Arial" w:cs="Arial"/>
        </w:rPr>
      </w:pPr>
      <w:r w:rsidRPr="00557AFD">
        <w:rPr>
          <w:rFonts w:ascii="Arial" w:hAnsi="Arial" w:cs="Arial"/>
        </w:rPr>
        <w:t xml:space="preserve">DEPARTMENT OF </w:t>
      </w:r>
      <w:r w:rsidR="006405B4">
        <w:rPr>
          <w:rFonts w:ascii="Arial" w:hAnsi="Arial" w:cs="Arial"/>
        </w:rPr>
        <w:t>INTELIGENT</w:t>
      </w:r>
      <w:r w:rsidRPr="00557AFD">
        <w:rPr>
          <w:rFonts w:ascii="Arial" w:hAnsi="Arial" w:cs="Arial"/>
        </w:rPr>
        <w:t xml:space="preserve"> SYSTEMS</w:t>
      </w:r>
    </w:p>
    <w:p w:rsidR="00557AFD" w:rsidRDefault="00557AFD" w:rsidP="008D0E8A">
      <w:pPr>
        <w:rPr>
          <w:rFonts w:ascii="Arial" w:hAnsi="Arial" w:cs="Arial"/>
          <w:caps/>
          <w:sz w:val="36"/>
          <w:szCs w:val="36"/>
        </w:rPr>
      </w:pPr>
      <w:bookmarkStart w:id="0" w:name="Text8"/>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2C0A91" w:rsidRDefault="002C0A91" w:rsidP="008D0E8A">
      <w:pPr>
        <w:rPr>
          <w:rFonts w:ascii="Arial" w:hAnsi="Arial" w:cs="Arial"/>
          <w:caps/>
          <w:sz w:val="36"/>
          <w:szCs w:val="36"/>
        </w:rPr>
      </w:pPr>
    </w:p>
    <w:p w:rsidR="00557AFD"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557AFD" w:rsidRDefault="00557AFD" w:rsidP="008D0E8A">
      <w:pPr>
        <w:rPr>
          <w:rFonts w:ascii="Arial" w:hAnsi="Arial" w:cs="Arial"/>
          <w:caps/>
          <w:sz w:val="20"/>
          <w:szCs w:val="20"/>
        </w:rPr>
      </w:pPr>
    </w:p>
    <w:p w:rsidR="00AC77A1" w:rsidRDefault="00AC77A1" w:rsidP="008D0E8A">
      <w:pPr>
        <w:rPr>
          <w:rFonts w:ascii="Arial" w:hAnsi="Arial" w:cs="Arial"/>
          <w:caps/>
          <w:sz w:val="20"/>
          <w:szCs w:val="20"/>
        </w:rPr>
      </w:pPr>
    </w:p>
    <w:p w:rsidR="00AC77A1" w:rsidRDefault="00AC77A1" w:rsidP="008D0E8A">
      <w:pPr>
        <w:rPr>
          <w:rFonts w:ascii="Arial" w:hAnsi="Arial" w:cs="Arial"/>
          <w:caps/>
          <w:sz w:val="20"/>
          <w:szCs w:val="20"/>
        </w:rPr>
      </w:pPr>
    </w:p>
    <w:p w:rsidR="002C167C" w:rsidRDefault="002C167C" w:rsidP="008D0E8A">
      <w:pPr>
        <w:rPr>
          <w:rFonts w:ascii="Arial" w:hAnsi="Arial" w:cs="Arial"/>
          <w:caps/>
          <w:sz w:val="20"/>
          <w:szCs w:val="20"/>
        </w:rPr>
      </w:pPr>
    </w:p>
    <w:p w:rsidR="002C167C" w:rsidRPr="00557AFD" w:rsidRDefault="002C167C" w:rsidP="008D0E8A">
      <w:pPr>
        <w:rPr>
          <w:rFonts w:ascii="Arial" w:hAnsi="Arial" w:cs="Arial"/>
          <w:caps/>
          <w:sz w:val="20"/>
          <w:szCs w:val="20"/>
        </w:rPr>
      </w:pPr>
    </w:p>
    <w:bookmarkEnd w:id="0"/>
    <w:p w:rsidR="00557AFD"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557AFD" w:rsidRPr="00BE4318" w:rsidRDefault="00BE4318" w:rsidP="008D0E8A">
      <w:pPr>
        <w:pStyle w:val="Nadpis9"/>
        <w:widowControl w:val="0"/>
        <w:spacing w:before="0" w:after="0"/>
        <w:rPr>
          <w:caps/>
          <w:sz w:val="20"/>
          <w:szCs w:val="20"/>
          <w:lang w:val="en-US"/>
        </w:rPr>
      </w:pPr>
      <w:r>
        <w:rPr>
          <w:caps/>
          <w:sz w:val="20"/>
          <w:szCs w:val="20"/>
        </w:rPr>
        <w:t>master's thesis</w:t>
      </w:r>
    </w:p>
    <w:p w:rsidR="00557AFD" w:rsidRDefault="00557AFD" w:rsidP="008D0E8A"/>
    <w:p w:rsidR="00557AFD" w:rsidRPr="00557AFD" w:rsidRDefault="00557AFD"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6405B4">
        <w:rPr>
          <w:rFonts w:ascii="Arial" w:hAnsi="Arial" w:cs="Arial"/>
          <w:sz w:val="28"/>
          <w:szCs w:val="28"/>
        </w:rPr>
        <w:t xml:space="preserve">Bc. </w:t>
      </w:r>
      <w:r w:rsidR="001948C8">
        <w:rPr>
          <w:rFonts w:ascii="Arial" w:hAnsi="Arial" w:cs="Arial"/>
          <w:sz w:val="28"/>
          <w:szCs w:val="28"/>
        </w:rPr>
        <w:t>MATĚJ CAHA</w:t>
      </w:r>
    </w:p>
    <w:p w:rsidR="00557AFD" w:rsidRPr="00557AFD" w:rsidRDefault="00557AFD"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rFonts w:ascii="Arial" w:hAnsi="Arial" w:cs="Arial"/>
          <w:szCs w:val="22"/>
        </w:rPr>
      </w:pPr>
    </w:p>
    <w:p w:rsidR="008B3AE4" w:rsidRDefault="008B3AE4" w:rsidP="008D0E8A">
      <w:pPr>
        <w:rPr>
          <w:rFonts w:ascii="Arial" w:hAnsi="Arial" w:cs="Arial"/>
          <w:szCs w:val="22"/>
        </w:rPr>
      </w:pPr>
    </w:p>
    <w:p w:rsidR="00877C96" w:rsidRPr="006147D4" w:rsidRDefault="00697743" w:rsidP="008D0E8A">
      <w:pPr>
        <w:rPr>
          <w:rFonts w:ascii="Arial" w:hAnsi="Arial" w:cs="Arial"/>
          <w:szCs w:val="22"/>
        </w:rPr>
        <w:sectPr w:rsidR="00877C96" w:rsidRPr="006147D4" w:rsidSect="008D0E8A">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2C0A91" w:rsidRPr="002C0A91" w:rsidRDefault="002C0A91" w:rsidP="008D0E8A">
      <w:pPr>
        <w:rPr>
          <w:rFonts w:ascii="Arial" w:hAnsi="Arial"/>
          <w:caps/>
          <w:kern w:val="32"/>
          <w:sz w:val="36"/>
          <w:szCs w:val="36"/>
        </w:rPr>
      </w:pPr>
      <w:r w:rsidRPr="002C0A91">
        <w:rPr>
          <w:rFonts w:ascii="Arial" w:hAnsi="Arial"/>
          <w:caps/>
          <w:kern w:val="32"/>
          <w:sz w:val="36"/>
          <w:szCs w:val="36"/>
        </w:rPr>
        <w:lastRenderedPageBreak/>
        <w:t>VYSOKÉ UČENÍ TECHNICKÉ V BRNĚ</w:t>
      </w:r>
    </w:p>
    <w:p w:rsidR="002C0A91" w:rsidRPr="00557AFD" w:rsidRDefault="00E62F9F" w:rsidP="008D0E8A">
      <w:pPr>
        <w:rPr>
          <w:rFonts w:ascii="Arial" w:hAnsi="Arial" w:cs="Arial"/>
        </w:rPr>
      </w:pPr>
      <w:r>
        <w:rPr>
          <w:rFonts w:ascii="Arial" w:hAnsi="Arial"/>
          <w:caps/>
          <w:noProof/>
          <w:kern w:val="32"/>
          <w:sz w:val="36"/>
          <w:szCs w:val="36"/>
        </w:rPr>
        <w:drawing>
          <wp:anchor distT="0" distB="0" distL="114300" distR="114300" simplePos="0" relativeHeight="251655168"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2"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sidRPr="00557AFD">
        <w:rPr>
          <w:rFonts w:ascii="Arial" w:hAnsi="Arial" w:cs="Arial"/>
        </w:rPr>
        <w:t>BRNO UNIVERSITY OF TECHNOLOGY</w:t>
      </w:r>
    </w:p>
    <w:p w:rsidR="002C0A91" w:rsidRDefault="002C0A91" w:rsidP="008D0E8A">
      <w:pPr>
        <w:rPr>
          <w:rFonts w:ascii="Arial" w:hAnsi="Arial" w:cs="Arial"/>
          <w:caps/>
          <w:sz w:val="40"/>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E62F9F" w:rsidP="008D0E8A">
      <w:pPr>
        <w:rPr>
          <w:rFonts w:ascii="Arial" w:hAnsi="Arial" w:cs="Arial"/>
          <w:caps/>
          <w:sz w:val="28"/>
          <w:szCs w:val="28"/>
        </w:rPr>
      </w:pPr>
      <w:r>
        <w:rPr>
          <w:rFonts w:ascii="Arial" w:hAnsi="Arial" w:cs="Arial"/>
          <w:caps/>
          <w:noProof/>
          <w:sz w:val="28"/>
          <w:szCs w:val="28"/>
        </w:rPr>
        <w:drawing>
          <wp:anchor distT="0" distB="0" distL="114300" distR="114300" simplePos="0" relativeHeight="251656192"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3"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Pr>
          <w:rFonts w:ascii="Arial" w:hAnsi="Arial" w:cs="Arial"/>
          <w:caps/>
          <w:sz w:val="28"/>
          <w:szCs w:val="28"/>
        </w:rPr>
        <w:t>FAKULTA INFORMAČNÍCH TECHNOLOGIÍ</w:t>
      </w:r>
    </w:p>
    <w:p w:rsidR="002C0A91" w:rsidRDefault="002C0A91" w:rsidP="008D0E8A">
      <w:pPr>
        <w:widowControl w:val="0"/>
        <w:rPr>
          <w:rFonts w:ascii="Arial" w:hAnsi="Arial" w:cs="Arial"/>
          <w:caps/>
          <w:sz w:val="20"/>
          <w:szCs w:val="20"/>
        </w:rPr>
      </w:pPr>
      <w:r>
        <w:rPr>
          <w:rFonts w:ascii="Arial" w:hAnsi="Arial"/>
          <w:caps/>
          <w:sz w:val="28"/>
          <w:szCs w:val="28"/>
        </w:rPr>
        <w:t xml:space="preserve">ÚSTAV </w:t>
      </w:r>
      <w:r w:rsidR="0078451B">
        <w:rPr>
          <w:rFonts w:ascii="Arial" w:hAnsi="Arial"/>
          <w:caps/>
          <w:sz w:val="28"/>
          <w:szCs w:val="28"/>
        </w:rPr>
        <w:t>inteligentních</w:t>
      </w:r>
      <w:r>
        <w:rPr>
          <w:rFonts w:ascii="Arial" w:hAnsi="Arial"/>
          <w:caps/>
          <w:sz w:val="28"/>
          <w:szCs w:val="28"/>
        </w:rPr>
        <w:t xml:space="preserve"> SYSTÉMŮ</w:t>
      </w:r>
    </w:p>
    <w:p w:rsidR="002C0A91" w:rsidRPr="00557AFD" w:rsidRDefault="002C0A91" w:rsidP="008D0E8A">
      <w:pPr>
        <w:rPr>
          <w:rFonts w:ascii="Arial" w:hAnsi="Arial" w:cs="Arial"/>
          <w:sz w:val="28"/>
          <w:szCs w:val="28"/>
        </w:rPr>
      </w:pPr>
      <w:r w:rsidRPr="00557AFD">
        <w:rPr>
          <w:rFonts w:ascii="Arial" w:hAnsi="Arial" w:cs="Arial"/>
        </w:rPr>
        <w:t>FACULTY OF INFORMATION TECHNOLOGY</w:t>
      </w:r>
    </w:p>
    <w:p w:rsidR="002C0A91" w:rsidRPr="00557AFD" w:rsidRDefault="002C0A91" w:rsidP="008D0E8A">
      <w:pPr>
        <w:rPr>
          <w:rFonts w:ascii="Arial" w:hAnsi="Arial" w:cs="Arial"/>
        </w:rPr>
      </w:pPr>
      <w:r w:rsidRPr="00557AFD">
        <w:rPr>
          <w:rFonts w:ascii="Arial" w:hAnsi="Arial" w:cs="Arial"/>
        </w:rPr>
        <w:t xml:space="preserve">DEPARTMENT OF </w:t>
      </w:r>
      <w:r w:rsidR="0078451B">
        <w:rPr>
          <w:rFonts w:ascii="Arial" w:hAnsi="Arial" w:cs="Arial"/>
        </w:rPr>
        <w:t>INTELIGENT</w:t>
      </w:r>
      <w:r w:rsidRPr="00557AFD">
        <w:rPr>
          <w:rFonts w:ascii="Arial" w:hAnsi="Arial" w:cs="Arial"/>
        </w:rPr>
        <w:t xml:space="preserve"> SYSTEMS</w:t>
      </w: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2C0A91" w:rsidRPr="00557AFD" w:rsidRDefault="0036216C" w:rsidP="008D0E8A">
      <w:pPr>
        <w:rPr>
          <w:rFonts w:ascii="Arial" w:hAnsi="Arial" w:cs="Arial"/>
          <w:caps/>
          <w:sz w:val="20"/>
          <w:szCs w:val="20"/>
        </w:rPr>
      </w:pPr>
      <w:r>
        <w:rPr>
          <w:rFonts w:ascii="Arial" w:hAnsi="Arial" w:cs="Arial"/>
          <w:caps/>
          <w:sz w:val="20"/>
          <w:szCs w:val="20"/>
        </w:rPr>
        <w:t>Model based design of the conference system</w:t>
      </w:r>
    </w:p>
    <w:p w:rsidR="002C0A91"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2C0A91" w:rsidRPr="00BE4318" w:rsidRDefault="00BE4318" w:rsidP="008D0E8A">
      <w:pPr>
        <w:pStyle w:val="Nadpis9"/>
        <w:widowControl w:val="0"/>
        <w:spacing w:before="0" w:after="0"/>
        <w:rPr>
          <w:caps/>
          <w:sz w:val="20"/>
          <w:szCs w:val="20"/>
        </w:rPr>
      </w:pPr>
      <w:r>
        <w:rPr>
          <w:caps/>
          <w:sz w:val="20"/>
          <w:szCs w:val="20"/>
        </w:rPr>
        <w:t>master</w:t>
      </w:r>
      <w:r>
        <w:rPr>
          <w:caps/>
          <w:sz w:val="20"/>
          <w:szCs w:val="20"/>
          <w:lang w:val="en-US"/>
        </w:rPr>
        <w:t>'</w:t>
      </w:r>
      <w:r>
        <w:rPr>
          <w:caps/>
          <w:sz w:val="20"/>
          <w:szCs w:val="20"/>
        </w:rPr>
        <w:t>s thesis</w:t>
      </w:r>
    </w:p>
    <w:p w:rsidR="002C0A91" w:rsidRDefault="002C0A91" w:rsidP="008D0E8A"/>
    <w:p w:rsidR="002C0A91" w:rsidRPr="00557AFD" w:rsidRDefault="002C0A91"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2F481F">
        <w:rPr>
          <w:rFonts w:ascii="Arial" w:hAnsi="Arial" w:cs="Arial"/>
          <w:sz w:val="28"/>
          <w:szCs w:val="28"/>
        </w:rPr>
        <w:t xml:space="preserve">Bc. </w:t>
      </w:r>
      <w:r w:rsidR="001948C8">
        <w:rPr>
          <w:rFonts w:ascii="Arial" w:hAnsi="Arial" w:cs="Arial"/>
          <w:sz w:val="28"/>
          <w:szCs w:val="28"/>
        </w:rPr>
        <w:t>MATĚJ CAHA</w:t>
      </w:r>
    </w:p>
    <w:p w:rsidR="002C0A91" w:rsidRPr="00557AFD" w:rsidRDefault="002C0A91"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b/>
        </w:rPr>
      </w:pPr>
    </w:p>
    <w:p w:rsidR="002C0A91" w:rsidRPr="00557AFD" w:rsidRDefault="002C0A91" w:rsidP="008D0E8A">
      <w:pPr>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sidR="002F481F">
        <w:rPr>
          <w:rFonts w:ascii="Arial" w:hAnsi="Arial" w:cs="Arial"/>
          <w:sz w:val="28"/>
          <w:szCs w:val="28"/>
        </w:rPr>
        <w:t xml:space="preserve">Ing. </w:t>
      </w:r>
      <w:r w:rsidR="001948C8">
        <w:rPr>
          <w:rFonts w:ascii="Arial" w:hAnsi="Arial" w:cs="Arial"/>
          <w:sz w:val="28"/>
          <w:szCs w:val="28"/>
        </w:rPr>
        <w:t>RADEK KOČÍ</w:t>
      </w:r>
      <w:r w:rsidR="002F481F">
        <w:rPr>
          <w:rFonts w:ascii="Arial" w:hAnsi="Arial" w:cs="Arial"/>
          <w:sz w:val="28"/>
          <w:szCs w:val="28"/>
        </w:rPr>
        <w:t xml:space="preserve">, </w:t>
      </w:r>
      <w:proofErr w:type="spellStart"/>
      <w:r w:rsidR="002F481F">
        <w:rPr>
          <w:rFonts w:ascii="Arial" w:hAnsi="Arial" w:cs="Arial"/>
          <w:sz w:val="28"/>
          <w:szCs w:val="28"/>
        </w:rPr>
        <w:t>Ph.D</w:t>
      </w:r>
      <w:proofErr w:type="spellEnd"/>
      <w:r w:rsidR="002F481F">
        <w:rPr>
          <w:rFonts w:ascii="Arial" w:hAnsi="Arial" w:cs="Arial"/>
          <w:sz w:val="28"/>
          <w:szCs w:val="28"/>
        </w:rPr>
        <w:t>.</w:t>
      </w:r>
    </w:p>
    <w:p w:rsidR="002C0A91" w:rsidRPr="0036216C" w:rsidRDefault="002C0A91" w:rsidP="008D0E8A">
      <w:pPr>
        <w:widowControl w:val="0"/>
        <w:spacing w:after="60"/>
        <w:rPr>
          <w:rFonts w:ascii="Arial" w:hAnsi="Arial" w:cs="Arial"/>
          <w:caps/>
          <w:sz w:val="20"/>
          <w:szCs w:val="20"/>
        </w:rPr>
      </w:pPr>
      <w:r w:rsidRPr="00557AFD">
        <w:rPr>
          <w:rFonts w:ascii="Arial" w:hAnsi="Arial" w:cs="Arial"/>
          <w:caps/>
          <w:sz w:val="20"/>
          <w:szCs w:val="20"/>
        </w:rPr>
        <w:t>SUPERVISOR</w:t>
      </w:r>
    </w:p>
    <w:p w:rsidR="002C0A91" w:rsidRDefault="002C0A91" w:rsidP="008D0E8A">
      <w:pPr>
        <w:rPr>
          <w:rFonts w:ascii="Arial" w:hAnsi="Arial" w:cs="Arial"/>
          <w:szCs w:val="22"/>
        </w:rPr>
      </w:pPr>
    </w:p>
    <w:p w:rsidR="00877C96" w:rsidRDefault="00697743" w:rsidP="008D0E8A">
      <w:pPr>
        <w:rPr>
          <w:rFonts w:ascii="Arial" w:hAnsi="Arial" w:cs="Arial"/>
          <w:szCs w:val="22"/>
        </w:rPr>
        <w:sectPr w:rsidR="00877C96" w:rsidSect="008D0E8A">
          <w:type w:val="continuous"/>
          <w:pgSz w:w="11906" w:h="16838"/>
          <w:pgMar w:top="1417" w:right="1286" w:bottom="1417" w:left="1620" w:header="708" w:footer="708" w:gutter="0"/>
          <w:cols w:space="708"/>
          <w:titlePg/>
          <w:docGrid w:linePitch="360"/>
        </w:sectPr>
      </w:pPr>
      <w:r>
        <w:rPr>
          <w:rFonts w:ascii="Arial" w:hAnsi="Arial" w:cs="Arial"/>
          <w:szCs w:val="22"/>
        </w:rPr>
        <w:t>BRNO 2013</w:t>
      </w:r>
      <w:r w:rsidR="00877C96">
        <w:rPr>
          <w:rFonts w:ascii="Arial" w:hAnsi="Arial" w:cs="Arial"/>
          <w:szCs w:val="22"/>
        </w:rPr>
        <w:t xml:space="preserve">   </w:t>
      </w:r>
    </w:p>
    <w:p w:rsidR="00A86523" w:rsidRDefault="00A86523" w:rsidP="008D0E8A">
      <w:pPr>
        <w:pStyle w:val="ds34nadpis"/>
        <w:spacing w:line="276" w:lineRule="auto"/>
      </w:pPr>
      <w:r w:rsidRPr="00912EE1">
        <w:lastRenderedPageBreak/>
        <w:t>Abstrakt</w:t>
      </w:r>
    </w:p>
    <w:p w:rsidR="00BC7F66" w:rsidRPr="00BC7F66" w:rsidRDefault="00BC7F66" w:rsidP="00BC7F66">
      <w:pPr>
        <w:pStyle w:val="ds34"/>
      </w:pPr>
      <w:r>
        <w:t>** TODO: hodně zkrátit. Musí být hlavně stručně poznat co je cílem práce **</w:t>
      </w:r>
    </w:p>
    <w:p w:rsidR="008B052A" w:rsidRDefault="00C04E82" w:rsidP="008D0E8A">
      <w:pPr>
        <w:pStyle w:val="Odstavecprvn"/>
      </w:pPr>
      <w:r>
        <w:t>Modelem řízený návrh počítačových systémů</w:t>
      </w:r>
      <w:r w:rsidR="00B27E9A">
        <w:t xml:space="preserve"> je zaměřen na vytváření funkčních proveditelných modelů ve fázi návrhu systému, což vede k možnosti </w:t>
      </w:r>
      <w:r w:rsidR="009B5BB0">
        <w:t xml:space="preserve">rychlého </w:t>
      </w:r>
      <w:proofErr w:type="spellStart"/>
      <w:r w:rsidR="00B27E9A">
        <w:t>prototypování</w:t>
      </w:r>
      <w:proofErr w:type="spellEnd"/>
      <w:r w:rsidR="00B27E9A">
        <w:t>, testování a validace systému</w:t>
      </w:r>
      <w:r w:rsidR="00285818">
        <w:t xml:space="preserve"> již v této fázi vývoje systému</w:t>
      </w:r>
      <w:r w:rsidR="00B27E9A">
        <w:t>. Konkrétní implementace je poté vytvářena automaticky na základě překladových pravidel často specifikovaných vlastním formálním model</w:t>
      </w:r>
      <w:r w:rsidR="00297F69">
        <w:t>em</w:t>
      </w:r>
      <w:r w:rsidR="00B27E9A">
        <w:t xml:space="preserve">. Místo transformace modelu na konkrétní implementaci může být funkční model zachován </w:t>
      </w:r>
      <w:r w:rsidR="008B052A">
        <w:t>až k</w:t>
      </w:r>
      <w:r w:rsidR="00B27E9A">
        <w:t xml:space="preserve"> nasazení </w:t>
      </w:r>
      <w:r w:rsidR="00B27E9A">
        <w:lastRenderedPageBreak/>
        <w:t xml:space="preserve">výsledného systému, čemuž se říká model </w:t>
      </w:r>
      <w:proofErr w:type="spellStart"/>
      <w:r w:rsidR="00B27E9A">
        <w:t>continuity</w:t>
      </w:r>
      <w:proofErr w:type="spellEnd"/>
      <w:r w:rsidR="00B27E9A">
        <w:t>. Tímto způsobem lze efektivně využít metody modelování a simulace po celou dobu vyvíjení systému.</w:t>
      </w:r>
    </w:p>
    <w:p w:rsidR="00D53329" w:rsidRPr="00297F69" w:rsidRDefault="007F5584" w:rsidP="008D0E8A">
      <w:pPr>
        <w:pStyle w:val="Odstavecdal"/>
      </w:pPr>
      <w:r>
        <w:t>Pro tento účel je na fakultě</w:t>
      </w:r>
      <w:r w:rsidR="00297F69">
        <w:t xml:space="preserve"> informačních technologií na VUT v Brně</w:t>
      </w:r>
      <w:r>
        <w:t xml:space="preserve"> vyvíjen nástroj </w:t>
      </w:r>
      <w:proofErr w:type="spellStart"/>
      <w:r>
        <w:t>SmallDEVS</w:t>
      </w:r>
      <w:proofErr w:type="spellEnd"/>
      <w:r>
        <w:t>/</w:t>
      </w:r>
      <w:proofErr w:type="spellStart"/>
      <w:r>
        <w:t>PNtalk</w:t>
      </w:r>
      <w:proofErr w:type="spellEnd"/>
      <w:r>
        <w:t xml:space="preserve">, který umožňuje programování modelů pomocí formalismů DEVS a OOPN. Objektově orientované </w:t>
      </w:r>
      <w:proofErr w:type="spellStart"/>
      <w:r>
        <w:t>Petriho</w:t>
      </w:r>
      <w:proofErr w:type="spellEnd"/>
      <w:r>
        <w:t xml:space="preserve"> sítě (OOPN) spojují výhody objektového programování a formálního aparátu </w:t>
      </w:r>
      <w:proofErr w:type="spellStart"/>
      <w:r>
        <w:t>Petriho</w:t>
      </w:r>
      <w:proofErr w:type="spellEnd"/>
      <w:r>
        <w:t xml:space="preserve">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w:t>
      </w:r>
      <w:r w:rsidR="008B052A">
        <w:t>/programování</w:t>
      </w:r>
      <w:r>
        <w:t xml:space="preserve"> nám ulehčí nástroj </w:t>
      </w:r>
      <w:proofErr w:type="spellStart"/>
      <w:r>
        <w:t>SmallDEVS</w:t>
      </w:r>
      <w:proofErr w:type="spellEnd"/>
      <w:r>
        <w:t>/</w:t>
      </w:r>
      <w:proofErr w:type="spellStart"/>
      <w:r>
        <w:t>PNtalk</w:t>
      </w:r>
      <w:proofErr w:type="spellEnd"/>
      <w:r>
        <w:t xml:space="preserve">, </w:t>
      </w:r>
      <w:r w:rsidR="008B052A">
        <w:t xml:space="preserve">postavený </w:t>
      </w:r>
      <w:r>
        <w:t xml:space="preserve"> na čistě objektově orientovaném jazyce </w:t>
      </w:r>
      <w:proofErr w:type="spellStart"/>
      <w:r>
        <w:t>Smalltalk</w:t>
      </w:r>
      <w:proofErr w:type="spellEnd"/>
      <w:r>
        <w:t>.</w:t>
      </w:r>
    </w:p>
    <w:p w:rsidR="002D2A1B" w:rsidRPr="00912EE1" w:rsidRDefault="002D2A1B" w:rsidP="008D0E8A">
      <w:pPr>
        <w:pStyle w:val="ds34nadpis"/>
        <w:spacing w:line="276" w:lineRule="auto"/>
      </w:pPr>
      <w:proofErr w:type="spellStart"/>
      <w:r w:rsidRPr="00912EE1">
        <w:t>Abstract</w:t>
      </w:r>
      <w:proofErr w:type="spellEnd"/>
    </w:p>
    <w:p w:rsidR="002D2A1B" w:rsidRPr="00297F69" w:rsidRDefault="00D53329" w:rsidP="008D0E8A">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w:t>
      </w:r>
      <w:r w:rsidR="00297F69" w:rsidRPr="00297F69">
        <w:rPr>
          <w:rStyle w:val="OdstavecprvnChar"/>
          <w:lang w:val="en-US"/>
        </w:rPr>
        <w:t xml:space="preserve"> The specific implementation is then created automatically based on the translation rules, which are often specified by its own formal model. The other way is to keep functional executable model</w:t>
      </w:r>
      <w:r w:rsidR="000F0E7C">
        <w:rPr>
          <w:rStyle w:val="OdstavecprvnChar"/>
          <w:lang w:val="en-US"/>
        </w:rPr>
        <w:t>s</w:t>
      </w:r>
      <w:r w:rsidR="00297F69" w:rsidRPr="00297F69">
        <w:rPr>
          <w:rStyle w:val="OdstavecprvnChar"/>
          <w:lang w:val="en-US"/>
        </w:rPr>
        <w:t xml:space="preserve"> in application, which is called model continuity. This is how you can effectively use the methods of system modeling and simulation throughout the developing process</w:t>
      </w:r>
      <w:r w:rsidR="00297F69" w:rsidRPr="00297F69">
        <w:rPr>
          <w:rStyle w:val="hps"/>
          <w:lang w:val="en-US"/>
        </w:rPr>
        <w:t>.</w:t>
      </w:r>
    </w:p>
    <w:p w:rsidR="00297F69" w:rsidRPr="00D53329" w:rsidRDefault="00297F69" w:rsidP="008D0E8A">
      <w:pPr>
        <w:pStyle w:val="Odstavecdal"/>
        <w:rPr>
          <w:lang w:val="en-US"/>
        </w:rPr>
      </w:pPr>
      <w:r>
        <w:rPr>
          <w:lang w:val="en-US"/>
        </w:rPr>
        <w:t xml:space="preserve">For this purpose a tool </w:t>
      </w:r>
      <w:proofErr w:type="spellStart"/>
      <w:r>
        <w:rPr>
          <w:lang w:val="en-US"/>
        </w:rPr>
        <w:t>SmallDEVS</w:t>
      </w:r>
      <w:proofErr w:type="spellEnd"/>
      <w:r>
        <w:rPr>
          <w:lang w:val="en-US"/>
        </w:rPr>
        <w:t>/</w:t>
      </w:r>
      <w:proofErr w:type="spellStart"/>
      <w:r>
        <w:rPr>
          <w:lang w:val="en-US"/>
        </w:rPr>
        <w:t>PNtalk</w:t>
      </w:r>
      <w:proofErr w:type="spellEnd"/>
      <w:r>
        <w:rPr>
          <w:lang w:val="en-US"/>
        </w:rPr>
        <w:t xml:space="preserve"> was developed on faculty of information technology on VUT Brno</w:t>
      </w:r>
      <w:r w:rsidR="00481F02">
        <w:rPr>
          <w:lang w:val="en-US"/>
        </w:rPr>
        <w:t>.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w:t>
      </w:r>
      <w:r w:rsidR="00617FE2">
        <w:rPr>
          <w:lang w:val="en-US"/>
        </w:rPr>
        <w:t>n</w:t>
      </w:r>
      <w:r w:rsidR="00481F02">
        <w:rPr>
          <w:lang w:val="en-US"/>
        </w:rPr>
        <w:t xml:space="preserve"> atomic component, or coupled component composed of other subsystems.</w:t>
      </w:r>
      <w:r w:rsidR="002614EF">
        <w:rPr>
          <w:lang w:val="en-US"/>
        </w:rPr>
        <w:t xml:space="preserve"> Coupling of components is provided by input/output ports of component. Behavior of atomic components may be describe by other formalisms like OOPN or finite state machine. Altogether it is a powerful modeling apparatus and the framework </w:t>
      </w:r>
      <w:proofErr w:type="spellStart"/>
      <w:r w:rsidR="002614EF">
        <w:rPr>
          <w:lang w:val="en-US"/>
        </w:rPr>
        <w:t>SmallDEVS</w:t>
      </w:r>
      <w:proofErr w:type="spellEnd"/>
      <w:r w:rsidR="002614EF">
        <w:rPr>
          <w:lang w:val="en-US"/>
        </w:rPr>
        <w:t>/</w:t>
      </w:r>
      <w:proofErr w:type="spellStart"/>
      <w:r w:rsidR="002614EF">
        <w:rPr>
          <w:lang w:val="en-US"/>
        </w:rPr>
        <w:t>PNtalk</w:t>
      </w:r>
      <w:proofErr w:type="spellEnd"/>
      <w:r w:rsidR="002614EF">
        <w:rPr>
          <w:lang w:val="en-US"/>
        </w:rPr>
        <w:t xml:space="preserve"> facilitates work on modeling and programming with it.</w:t>
      </w:r>
      <w:r w:rsidR="00A31D04">
        <w:rPr>
          <w:lang w:val="en-US"/>
        </w:rPr>
        <w:t xml:space="preserve"> </w:t>
      </w:r>
      <w:proofErr w:type="spellStart"/>
      <w:r w:rsidR="00A31D04">
        <w:rPr>
          <w:lang w:val="en-US"/>
        </w:rPr>
        <w:t>SmallDEVS</w:t>
      </w:r>
      <w:proofErr w:type="spellEnd"/>
      <w:r w:rsidR="00A31D04">
        <w:rPr>
          <w:lang w:val="en-US"/>
        </w:rPr>
        <w:t>/</w:t>
      </w:r>
      <w:proofErr w:type="spellStart"/>
      <w:r w:rsidR="00A31D04">
        <w:rPr>
          <w:lang w:val="en-US"/>
        </w:rPr>
        <w:t>PNtalk</w:t>
      </w:r>
      <w:proofErr w:type="spellEnd"/>
      <w:r w:rsidR="00A31D04">
        <w:rPr>
          <w:lang w:val="en-US"/>
        </w:rPr>
        <w:t xml:space="preserve"> is based on pure</w:t>
      </w:r>
      <w:r w:rsidR="00ED6C5C">
        <w:rPr>
          <w:lang w:val="en-US"/>
        </w:rPr>
        <w:t>ly</w:t>
      </w:r>
      <w:r w:rsidR="00A31D04">
        <w:rPr>
          <w:lang w:val="en-US"/>
        </w:rPr>
        <w:t xml:space="preserve"> object-oriented language Smal</w:t>
      </w:r>
      <w:r w:rsidR="00ED6C5C">
        <w:rPr>
          <w:lang w:val="en-US"/>
        </w:rPr>
        <w:t>l</w:t>
      </w:r>
      <w:r w:rsidR="00A31D04">
        <w:rPr>
          <w:lang w:val="en-US"/>
        </w:rPr>
        <w:t>talk.</w:t>
      </w:r>
    </w:p>
    <w:p w:rsidR="00D53329" w:rsidRDefault="00D53329"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D758A0" w:rsidRDefault="00D758A0" w:rsidP="008D0E8A">
      <w:pPr>
        <w:pStyle w:val="ds34"/>
        <w:spacing w:line="276" w:lineRule="auto"/>
      </w:pPr>
    </w:p>
    <w:p w:rsidR="009E7A81" w:rsidRPr="00912EE1" w:rsidRDefault="009E7A81" w:rsidP="008D0E8A">
      <w:pPr>
        <w:pStyle w:val="ds34"/>
        <w:spacing w:line="276" w:lineRule="auto"/>
      </w:pPr>
    </w:p>
    <w:p w:rsidR="00A86523" w:rsidRPr="00912EE1" w:rsidRDefault="00A86523" w:rsidP="008D0E8A">
      <w:pPr>
        <w:pStyle w:val="ds34nadpis"/>
        <w:spacing w:line="276" w:lineRule="auto"/>
      </w:pPr>
      <w:r w:rsidRPr="00912EE1">
        <w:t>Klíčová slova</w:t>
      </w:r>
    </w:p>
    <w:p w:rsidR="00A86523" w:rsidRDefault="009723C9" w:rsidP="008D0E8A">
      <w:pPr>
        <w:pStyle w:val="ds34"/>
        <w:spacing w:line="276" w:lineRule="auto"/>
      </w:pPr>
      <w:r>
        <w:t xml:space="preserve">Softwarové inženýrství, </w:t>
      </w:r>
      <w:r w:rsidR="0094114F">
        <w:t>analýza</w:t>
      </w:r>
      <w:r>
        <w:t xml:space="preserve"> a návrh počítačových systémů,</w:t>
      </w:r>
      <w:r w:rsidR="0094114F">
        <w:t xml:space="preserve"> ,</w:t>
      </w:r>
      <w:r>
        <w:t xml:space="preserve"> modelem řízený návrh, MBD,</w:t>
      </w:r>
      <w:r w:rsidR="0094114F">
        <w:t xml:space="preserve"> simulací řízený návrh, SBD,</w:t>
      </w:r>
      <w:r>
        <w:t xml:space="preserve"> MDA, DEVS, OOPN, </w:t>
      </w:r>
      <w:proofErr w:type="spellStart"/>
      <w:r>
        <w:t>SmallDEVS</w:t>
      </w:r>
      <w:proofErr w:type="spellEnd"/>
      <w:r>
        <w:t xml:space="preserve">, </w:t>
      </w:r>
      <w:proofErr w:type="spellStart"/>
      <w:r>
        <w:t>PNtalk</w:t>
      </w:r>
      <w:proofErr w:type="spellEnd"/>
      <w:r>
        <w:t>, modelování a simulace.</w:t>
      </w:r>
    </w:p>
    <w:p w:rsidR="00D53329" w:rsidRDefault="00D53329" w:rsidP="008D0E8A">
      <w:pPr>
        <w:pStyle w:val="ds34"/>
        <w:spacing w:line="276" w:lineRule="auto"/>
      </w:pPr>
    </w:p>
    <w:p w:rsidR="00A86523" w:rsidRPr="00912EE1" w:rsidRDefault="00A86523" w:rsidP="008D0E8A">
      <w:pPr>
        <w:pStyle w:val="ds34nadpis"/>
        <w:spacing w:line="276" w:lineRule="auto"/>
      </w:pPr>
      <w:proofErr w:type="spellStart"/>
      <w:r w:rsidRPr="00912EE1">
        <w:t>Keywords</w:t>
      </w:r>
      <w:proofErr w:type="spellEnd"/>
    </w:p>
    <w:p w:rsidR="009723C9" w:rsidRPr="00912EE1" w:rsidRDefault="009723C9" w:rsidP="008D0E8A">
      <w:pPr>
        <w:pStyle w:val="ds34"/>
        <w:spacing w:line="276" w:lineRule="auto"/>
      </w:pPr>
      <w:r>
        <w:lastRenderedPageBreak/>
        <w:t xml:space="preserve">Software </w:t>
      </w:r>
      <w:proofErr w:type="spellStart"/>
      <w:r>
        <w:t>engineering</w:t>
      </w:r>
      <w:proofErr w:type="spellEnd"/>
      <w:r>
        <w:t xml:space="preserve">, </w:t>
      </w:r>
      <w:proofErr w:type="spellStart"/>
      <w:r w:rsidR="0094114F">
        <w:t>system</w:t>
      </w:r>
      <w:proofErr w:type="spellEnd"/>
      <w:r w:rsidR="0094114F">
        <w:t xml:space="preserve"> </w:t>
      </w:r>
      <w:proofErr w:type="spellStart"/>
      <w:r w:rsidR="0094114F">
        <w:t>analysis</w:t>
      </w:r>
      <w:proofErr w:type="spellEnd"/>
      <w:r w:rsidR="0094114F">
        <w:t xml:space="preserve"> </w:t>
      </w:r>
      <w:proofErr w:type="spellStart"/>
      <w:r w:rsidR="0094114F">
        <w:t>and</w:t>
      </w:r>
      <w:proofErr w:type="spellEnd"/>
      <w:r w:rsidR="0094114F">
        <w:t xml:space="preserve"> design</w:t>
      </w:r>
      <w:r>
        <w:t xml:space="preserve">, </w:t>
      </w:r>
      <w:r w:rsidR="0094114F">
        <w:t>model-</w:t>
      </w:r>
      <w:proofErr w:type="spellStart"/>
      <w:r w:rsidR="0094114F">
        <w:t>based</w:t>
      </w:r>
      <w:proofErr w:type="spellEnd"/>
      <w:r w:rsidR="0094114F">
        <w:t xml:space="preserve"> design</w:t>
      </w:r>
      <w:r>
        <w:t>, MBD,</w:t>
      </w:r>
      <w:r w:rsidR="0094114F">
        <w:t xml:space="preserve"> </w:t>
      </w:r>
      <w:proofErr w:type="spellStart"/>
      <w:r w:rsidR="0094114F">
        <w:t>simulation</w:t>
      </w:r>
      <w:proofErr w:type="spellEnd"/>
      <w:r w:rsidR="0094114F">
        <w:t>-</w:t>
      </w:r>
      <w:proofErr w:type="spellStart"/>
      <w:r w:rsidR="0094114F">
        <w:t>based</w:t>
      </w:r>
      <w:proofErr w:type="spellEnd"/>
      <w:r w:rsidR="0094114F">
        <w:t xml:space="preserve"> design, SBD,</w:t>
      </w:r>
      <w:r>
        <w:t xml:space="preserve"> MDA, DEVS, OOPN, </w:t>
      </w:r>
      <w:proofErr w:type="spellStart"/>
      <w:r>
        <w:t>SmallDEVS</w:t>
      </w:r>
      <w:proofErr w:type="spellEnd"/>
      <w:r>
        <w:t xml:space="preserve">, </w:t>
      </w:r>
      <w:proofErr w:type="spellStart"/>
      <w:r>
        <w:t>PNtalk</w:t>
      </w:r>
      <w:proofErr w:type="spellEnd"/>
      <w:r>
        <w:t xml:space="preserve">, </w:t>
      </w:r>
      <w:r w:rsidR="0094114F">
        <w:t xml:space="preserve">modeling </w:t>
      </w:r>
      <w:proofErr w:type="spellStart"/>
      <w:r w:rsidR="0094114F">
        <w:t>and</w:t>
      </w:r>
      <w:proofErr w:type="spellEnd"/>
      <w:r w:rsidR="0094114F">
        <w:t xml:space="preserve"> </w:t>
      </w:r>
      <w:proofErr w:type="spellStart"/>
      <w:r w:rsidR="0094114F">
        <w:t>simulation</w:t>
      </w:r>
      <w:proofErr w:type="spellEnd"/>
      <w:r>
        <w:t>.</w:t>
      </w:r>
    </w:p>
    <w:p w:rsidR="00A86523" w:rsidRDefault="00A86523"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Pr="00912EE1" w:rsidRDefault="009E7A81" w:rsidP="008D0E8A">
      <w:pPr>
        <w:pStyle w:val="ds34"/>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r>
        <w:t>Citace</w:t>
      </w:r>
    </w:p>
    <w:p w:rsidR="002F65F6" w:rsidRPr="0019118E" w:rsidRDefault="006C4FD2" w:rsidP="008D0E8A">
      <w:pPr>
        <w:spacing w:line="276" w:lineRule="auto"/>
        <w:rPr>
          <w:b/>
          <w:sz w:val="36"/>
          <w:szCs w:val="36"/>
        </w:rPr>
      </w:pPr>
      <w:r>
        <w:t>Matěj Caha</w:t>
      </w:r>
      <w:r w:rsidR="00A86523">
        <w:t xml:space="preserve">: </w:t>
      </w:r>
      <w:r w:rsidR="001948C8">
        <w:t>Modelem řízený návrh konferenčního systému</w:t>
      </w:r>
      <w:r w:rsidR="000B75FE">
        <w:t xml:space="preserve">, </w:t>
      </w:r>
      <w:r>
        <w:t>diplomová práce</w:t>
      </w:r>
      <w:r w:rsidR="000B75FE">
        <w:t>,</w:t>
      </w:r>
      <w:r w:rsidR="00A86523">
        <w:t xml:space="preserve"> </w:t>
      </w:r>
      <w:r w:rsidR="00877C96">
        <w:t>Brno,</w:t>
      </w:r>
      <w:r w:rsidR="00AF03EA">
        <w:t xml:space="preserve"> FIT VUT v</w:t>
      </w:r>
      <w:r w:rsidR="000B75FE">
        <w:t> </w:t>
      </w:r>
      <w:r w:rsidR="00AF03EA">
        <w:t>Brně</w:t>
      </w:r>
      <w:r w:rsidR="001948C8">
        <w:t>, 2013</w:t>
      </w:r>
      <w:r w:rsidR="0019118E">
        <w:br w:type="page"/>
      </w:r>
      <w:r w:rsidR="00B14A25">
        <w:rPr>
          <w:b/>
          <w:sz w:val="36"/>
          <w:szCs w:val="36"/>
        </w:rPr>
        <w:lastRenderedPageBreak/>
        <w:t>Modelem řízený návrh konferenčního systému</w:t>
      </w:r>
    </w:p>
    <w:p w:rsidR="004E7A66" w:rsidRDefault="004E7A66" w:rsidP="008D0E8A">
      <w:pPr>
        <w:pStyle w:val="ds2"/>
        <w:spacing w:line="276" w:lineRule="auto"/>
        <w:rPr>
          <w:lang w:val="cs-CZ"/>
        </w:rPr>
      </w:pPr>
    </w:p>
    <w:p w:rsidR="0019118E" w:rsidRPr="00912EE1" w:rsidRDefault="0019118E" w:rsidP="008D0E8A">
      <w:pPr>
        <w:pStyle w:val="ds2"/>
        <w:spacing w:line="276" w:lineRule="auto"/>
        <w:rPr>
          <w:lang w:val="cs-CZ"/>
        </w:rPr>
      </w:pPr>
    </w:p>
    <w:p w:rsidR="00A86523" w:rsidRPr="00912EE1" w:rsidRDefault="00A86523" w:rsidP="008D0E8A">
      <w:pPr>
        <w:pStyle w:val="ds34nadpis"/>
        <w:spacing w:line="276" w:lineRule="auto"/>
      </w:pPr>
      <w:r w:rsidRPr="00912EE1">
        <w:t>Prohlášení</w:t>
      </w:r>
    </w:p>
    <w:p w:rsidR="00A86523" w:rsidRPr="00912EE1" w:rsidRDefault="00A86523" w:rsidP="008D0E8A">
      <w:pPr>
        <w:pStyle w:val="ds2"/>
        <w:spacing w:line="276" w:lineRule="auto"/>
        <w:rPr>
          <w:lang w:val="cs-CZ"/>
        </w:rPr>
      </w:pPr>
      <w:r w:rsidRPr="00912EE1">
        <w:rPr>
          <w:lang w:val="cs-CZ"/>
        </w:rPr>
        <w:t xml:space="preserve">Prohlašuji, že jsem tuto </w:t>
      </w:r>
      <w:r w:rsidR="00857B91">
        <w:rPr>
          <w:lang w:val="cs-CZ"/>
        </w:rPr>
        <w:t>diplomovou</w:t>
      </w:r>
      <w:r w:rsidRPr="00912EE1">
        <w:rPr>
          <w:lang w:val="cs-CZ"/>
        </w:rPr>
        <w:t xml:space="preserve"> práci vy</w:t>
      </w:r>
      <w:r w:rsidR="00EF05DD">
        <w:rPr>
          <w:lang w:val="cs-CZ"/>
        </w:rPr>
        <w:t xml:space="preserve">pracoval samostatně pod vedením pana Ing. Radka Kočího, </w:t>
      </w:r>
      <w:proofErr w:type="spellStart"/>
      <w:r w:rsidR="00EF05DD">
        <w:rPr>
          <w:lang w:val="cs-CZ"/>
        </w:rPr>
        <w:t>Ph.D</w:t>
      </w:r>
      <w:proofErr w:type="spellEnd"/>
      <w:r w:rsidR="00EF05DD">
        <w:rPr>
          <w:lang w:val="cs-CZ"/>
        </w:rPr>
        <w:t>.</w:t>
      </w:r>
    </w:p>
    <w:p w:rsidR="00A86523" w:rsidRPr="00912EE1" w:rsidRDefault="00A86523" w:rsidP="008D0E8A">
      <w:pPr>
        <w:pStyle w:val="ds2"/>
        <w:spacing w:line="276" w:lineRule="auto"/>
        <w:rPr>
          <w:lang w:val="cs-CZ"/>
        </w:rPr>
      </w:pPr>
      <w:r w:rsidRPr="00912EE1">
        <w:rPr>
          <w:lang w:val="cs-CZ"/>
        </w:rPr>
        <w:t>Uvedl jsem všechny literární prameny a publikace, ze kterých jsem čerpal.</w:t>
      </w:r>
    </w:p>
    <w:p w:rsidR="00C078C3" w:rsidRDefault="00C078C3" w:rsidP="008D0E8A">
      <w:pPr>
        <w:pStyle w:val="ds2"/>
        <w:spacing w:line="276" w:lineRule="auto"/>
        <w:rPr>
          <w:lang w:val="cs-CZ"/>
        </w:rPr>
      </w:pPr>
    </w:p>
    <w:p w:rsidR="00A86523" w:rsidRPr="00912EE1" w:rsidRDefault="00A86523" w:rsidP="008D0E8A">
      <w:pPr>
        <w:pStyle w:val="ds2"/>
        <w:spacing w:line="276" w:lineRule="auto"/>
        <w:rPr>
          <w:lang w:val="cs-CZ"/>
        </w:rPr>
      </w:pPr>
    </w:p>
    <w:p w:rsidR="00A86523" w:rsidRPr="00912EE1" w:rsidRDefault="00A86523" w:rsidP="008D0E8A">
      <w:pPr>
        <w:pStyle w:val="ds2podpis"/>
        <w:spacing w:line="276" w:lineRule="auto"/>
        <w:rPr>
          <w:lang w:val="cs-CZ"/>
        </w:rPr>
      </w:pPr>
      <w:r w:rsidRPr="00912EE1">
        <w:rPr>
          <w:lang w:val="cs-CZ"/>
        </w:rPr>
        <w:t>……………………</w:t>
      </w:r>
    </w:p>
    <w:p w:rsidR="00A86523" w:rsidRPr="00912EE1" w:rsidRDefault="00B14A25" w:rsidP="008D0E8A">
      <w:pPr>
        <w:pStyle w:val="ds2podpis"/>
        <w:spacing w:line="276" w:lineRule="auto"/>
        <w:rPr>
          <w:lang w:val="cs-CZ"/>
        </w:rPr>
      </w:pPr>
      <w:r>
        <w:rPr>
          <w:lang w:val="cs-CZ"/>
        </w:rPr>
        <w:t>Matěj Caha</w:t>
      </w:r>
    </w:p>
    <w:p w:rsidR="00A86523" w:rsidRPr="00912EE1" w:rsidRDefault="00005152" w:rsidP="008D0E8A">
      <w:pPr>
        <w:pStyle w:val="ds2podpis"/>
        <w:spacing w:line="276" w:lineRule="auto"/>
        <w:rPr>
          <w:lang w:val="cs-CZ"/>
        </w:rPr>
      </w:pPr>
      <w:commentRangeStart w:id="1"/>
      <w:r>
        <w:rPr>
          <w:lang w:val="cs-CZ"/>
        </w:rPr>
        <w:t>xx.xx</w:t>
      </w:r>
      <w:r w:rsidR="00B14A25">
        <w:rPr>
          <w:lang w:val="cs-CZ"/>
        </w:rPr>
        <w:t>.2013</w:t>
      </w:r>
      <w:commentRangeEnd w:id="1"/>
      <w:r w:rsidR="0097331B">
        <w:rPr>
          <w:rStyle w:val="Odkaznakoment"/>
          <w:lang w:val="cs-CZ"/>
        </w:rPr>
        <w:commentReference w:id="1"/>
      </w:r>
    </w:p>
    <w:p w:rsidR="00A86523" w:rsidRPr="00912EE1"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Pr="00912EE1" w:rsidRDefault="00A86523" w:rsidP="008D0E8A">
      <w:pPr>
        <w:pStyle w:val="ds34nadpis"/>
        <w:spacing w:line="276" w:lineRule="auto"/>
      </w:pPr>
      <w:r w:rsidRPr="00912EE1">
        <w:t>Poděkování</w:t>
      </w:r>
    </w:p>
    <w:p w:rsidR="00A86523" w:rsidRPr="00912EE1" w:rsidRDefault="00EF05DD" w:rsidP="008D0E8A">
      <w:pPr>
        <w:pStyle w:val="ds34"/>
        <w:spacing w:line="276" w:lineRule="auto"/>
      </w:pPr>
      <w:commentRangeStart w:id="2"/>
      <w:r>
        <w:t xml:space="preserve">Děkuji svému vedoucímu práce panu Ing. Radku Kočímu, </w:t>
      </w:r>
      <w:proofErr w:type="spellStart"/>
      <w:r>
        <w:t>Ph.D</w:t>
      </w:r>
      <w:proofErr w:type="spellEnd"/>
      <w:r>
        <w:t>. za uvedení do problematiky a za následné komentáře ke struktuře a obsahu této práce.</w:t>
      </w:r>
      <w:commentRangeEnd w:id="2"/>
      <w:r w:rsidR="0097331B">
        <w:rPr>
          <w:rStyle w:val="Odkaznakoment"/>
        </w:rPr>
        <w:commentReference w:id="2"/>
      </w:r>
    </w:p>
    <w:p w:rsidR="00A86523" w:rsidRPr="00912EE1" w:rsidRDefault="00A86523" w:rsidP="008D0E8A">
      <w:pPr>
        <w:pStyle w:val="ds34"/>
        <w:spacing w:line="276" w:lineRule="auto"/>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6F0F63" w:rsidRPr="00912EE1" w:rsidRDefault="006F0F63" w:rsidP="008D0E8A">
      <w:pPr>
        <w:pStyle w:val="ds2"/>
        <w:spacing w:line="276" w:lineRule="auto"/>
        <w:rPr>
          <w:lang w:val="cs-CZ"/>
        </w:rPr>
      </w:pPr>
      <w:r w:rsidRPr="00912EE1">
        <w:rPr>
          <w:lang w:val="cs-CZ"/>
        </w:rPr>
        <w:t>© </w:t>
      </w:r>
      <w:r w:rsidR="009F26A1">
        <w:rPr>
          <w:lang w:val="cs-CZ"/>
        </w:rPr>
        <w:t>Matěj Caha</w:t>
      </w:r>
      <w:r w:rsidRPr="00912EE1">
        <w:rPr>
          <w:lang w:val="cs-CZ"/>
        </w:rPr>
        <w:t xml:space="preserve">, </w:t>
      </w:r>
      <w:r w:rsidR="009F26A1">
        <w:rPr>
          <w:lang w:val="cs-CZ"/>
        </w:rPr>
        <w:t>2013</w:t>
      </w:r>
      <w:r w:rsidR="00076E1D">
        <w:rPr>
          <w:lang w:val="cs-CZ"/>
        </w:rPr>
        <w:t xml:space="preserve"> </w:t>
      </w:r>
    </w:p>
    <w:p w:rsidR="00F567FA" w:rsidRPr="00912EE1" w:rsidRDefault="007C15CD" w:rsidP="008D0E8A">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00F567FA" w:rsidRPr="00912EE1">
        <w:rPr>
          <w:lang w:val="cs-CZ"/>
        </w:rPr>
        <w:t>.</w:t>
      </w:r>
    </w:p>
    <w:p w:rsidR="00877C96" w:rsidRDefault="00877C96" w:rsidP="008D0E8A">
      <w:pPr>
        <w:pStyle w:val="Nadpis1-neslovan"/>
        <w:spacing w:line="276" w:lineRule="auto"/>
        <w:rPr>
          <w:lang w:val="cs-CZ"/>
        </w:rPr>
        <w:sectPr w:rsidR="00877C96" w:rsidSect="008D0E8A">
          <w:type w:val="continuous"/>
          <w:pgSz w:w="11906" w:h="16838"/>
          <w:pgMar w:top="1417" w:right="1286" w:bottom="1417" w:left="1620" w:header="708" w:footer="708" w:gutter="0"/>
          <w:cols w:space="708"/>
          <w:titlePg/>
          <w:docGrid w:linePitch="360"/>
        </w:sectPr>
      </w:pPr>
      <w:bookmarkStart w:id="3" w:name="_Toc100936338"/>
      <w:bookmarkStart w:id="4" w:name="_Toc101325786"/>
    </w:p>
    <w:bookmarkEnd w:id="3"/>
    <w:bookmarkEnd w:id="4"/>
    <w:p w:rsidR="00BD1195" w:rsidRDefault="00B01531" w:rsidP="008D0E8A">
      <w:pPr>
        <w:pStyle w:val="Nadpis1"/>
        <w:numPr>
          <w:ilvl w:val="0"/>
          <w:numId w:val="0"/>
        </w:numPr>
        <w:spacing w:line="276" w:lineRule="auto"/>
      </w:pPr>
      <w:r>
        <w:lastRenderedPageBreak/>
        <w:t>Obsah</w:t>
      </w:r>
    </w:p>
    <w:p w:rsidR="00957CB0" w:rsidRDefault="00647819">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00282" w:history="1">
        <w:r w:rsidR="00957CB0" w:rsidRPr="00343336">
          <w:rPr>
            <w:rStyle w:val="Hypertextovodkaz"/>
            <w:noProof/>
          </w:rPr>
          <w:t>Obsah</w:t>
        </w:r>
        <w:r w:rsidR="00957CB0">
          <w:rPr>
            <w:noProof/>
            <w:webHidden/>
          </w:rPr>
          <w:tab/>
        </w:r>
        <w:r>
          <w:rPr>
            <w:noProof/>
            <w:webHidden/>
          </w:rPr>
          <w:fldChar w:fldCharType="begin"/>
        </w:r>
        <w:r w:rsidR="00957CB0">
          <w:rPr>
            <w:noProof/>
            <w:webHidden/>
          </w:rPr>
          <w:instrText xml:space="preserve"> PAGEREF _Toc356600282 \h </w:instrText>
        </w:r>
        <w:r>
          <w:rPr>
            <w:noProof/>
            <w:webHidden/>
          </w:rPr>
          <w:fldChar w:fldCharType="separate"/>
        </w:r>
        <w:r w:rsidR="00137CA2">
          <w:rPr>
            <w:b/>
            <w:bCs/>
            <w:noProof/>
            <w:webHidden/>
          </w:rPr>
          <w:t>Chyba! Záložka není definována.</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3" w:history="1">
        <w:r w:rsidR="00957CB0" w:rsidRPr="00343336">
          <w:rPr>
            <w:rStyle w:val="Hypertextovodkaz"/>
            <w:noProof/>
          </w:rPr>
          <w:t>1.</w:t>
        </w:r>
        <w:r w:rsidR="00957CB0">
          <w:rPr>
            <w:rFonts w:asciiTheme="minorHAnsi" w:eastAsiaTheme="minorEastAsia" w:hAnsiTheme="minorHAnsi" w:cstheme="minorBidi"/>
            <w:noProof/>
            <w:szCs w:val="22"/>
          </w:rPr>
          <w:tab/>
        </w:r>
        <w:r w:rsidR="00957CB0" w:rsidRPr="00343336">
          <w:rPr>
            <w:rStyle w:val="Hypertextovodkaz"/>
            <w:noProof/>
          </w:rPr>
          <w:t>Úvod</w:t>
        </w:r>
        <w:r w:rsidR="00957CB0">
          <w:rPr>
            <w:noProof/>
            <w:webHidden/>
          </w:rPr>
          <w:tab/>
        </w:r>
        <w:r>
          <w:rPr>
            <w:noProof/>
            <w:webHidden/>
          </w:rPr>
          <w:fldChar w:fldCharType="begin"/>
        </w:r>
        <w:r w:rsidR="00957CB0">
          <w:rPr>
            <w:noProof/>
            <w:webHidden/>
          </w:rPr>
          <w:instrText xml:space="preserve"> PAGEREF _Toc356600283 \h </w:instrText>
        </w:r>
        <w:r>
          <w:rPr>
            <w:noProof/>
            <w:webHidden/>
          </w:rPr>
        </w:r>
        <w:r>
          <w:rPr>
            <w:noProof/>
            <w:webHidden/>
          </w:rPr>
          <w:fldChar w:fldCharType="separate"/>
        </w:r>
        <w:r w:rsidR="00137CA2">
          <w:rPr>
            <w:noProof/>
            <w:webHidden/>
          </w:rPr>
          <w:t>2</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4" w:history="1">
        <w:r w:rsidR="00957CB0" w:rsidRPr="00343336">
          <w:rPr>
            <w:rStyle w:val="Hypertextovodkaz"/>
            <w:noProof/>
          </w:rPr>
          <w:t>2.</w:t>
        </w:r>
        <w:r w:rsidR="00957CB0">
          <w:rPr>
            <w:rFonts w:asciiTheme="minorHAnsi" w:eastAsiaTheme="minorEastAsia" w:hAnsiTheme="minorHAnsi" w:cstheme="minorBidi"/>
            <w:noProof/>
            <w:szCs w:val="22"/>
          </w:rPr>
          <w:tab/>
        </w:r>
        <w:r w:rsidR="00957CB0" w:rsidRPr="00343336">
          <w:rPr>
            <w:rStyle w:val="Hypertextovodkaz"/>
            <w:noProof/>
          </w:rPr>
          <w:t>Historie - cesta k modelem řízenému návrhu</w:t>
        </w:r>
        <w:r w:rsidR="00957CB0">
          <w:rPr>
            <w:noProof/>
            <w:webHidden/>
          </w:rPr>
          <w:tab/>
        </w:r>
        <w:r>
          <w:rPr>
            <w:noProof/>
            <w:webHidden/>
          </w:rPr>
          <w:fldChar w:fldCharType="begin"/>
        </w:r>
        <w:r w:rsidR="00957CB0">
          <w:rPr>
            <w:noProof/>
            <w:webHidden/>
          </w:rPr>
          <w:instrText xml:space="preserve"> PAGEREF _Toc356600284 \h </w:instrText>
        </w:r>
        <w:r>
          <w:rPr>
            <w:noProof/>
            <w:webHidden/>
          </w:rPr>
        </w:r>
        <w:r>
          <w:rPr>
            <w:noProof/>
            <w:webHidden/>
          </w:rPr>
          <w:fldChar w:fldCharType="separate"/>
        </w:r>
        <w:r w:rsidR="00137CA2">
          <w:rPr>
            <w:noProof/>
            <w:webHidden/>
          </w:rPr>
          <w:t>3</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5" w:history="1">
        <w:r w:rsidR="00957CB0" w:rsidRPr="00343336">
          <w:rPr>
            <w:rStyle w:val="Hypertextovodkaz"/>
            <w:noProof/>
          </w:rPr>
          <w:t>3.</w:t>
        </w:r>
        <w:r w:rsidR="00957CB0">
          <w:rPr>
            <w:rFonts w:asciiTheme="minorHAnsi" w:eastAsiaTheme="minorEastAsia" w:hAnsiTheme="minorHAnsi" w:cstheme="minorBidi"/>
            <w:noProof/>
            <w:szCs w:val="22"/>
          </w:rPr>
          <w:tab/>
        </w:r>
        <w:r w:rsidR="00957CB0" w:rsidRPr="00343336">
          <w:rPr>
            <w:rStyle w:val="Hypertextovodkaz"/>
            <w:noProof/>
          </w:rPr>
          <w:t>Metodika Model Driven Architecture</w:t>
        </w:r>
        <w:r w:rsidR="00957CB0">
          <w:rPr>
            <w:noProof/>
            <w:webHidden/>
          </w:rPr>
          <w:tab/>
        </w:r>
        <w:r>
          <w:rPr>
            <w:noProof/>
            <w:webHidden/>
          </w:rPr>
          <w:fldChar w:fldCharType="begin"/>
        </w:r>
        <w:r w:rsidR="00957CB0">
          <w:rPr>
            <w:noProof/>
            <w:webHidden/>
          </w:rPr>
          <w:instrText xml:space="preserve"> PAGEREF _Toc356600285 \h </w:instrText>
        </w:r>
        <w:r>
          <w:rPr>
            <w:noProof/>
            <w:webHidden/>
          </w:rPr>
        </w:r>
        <w:r>
          <w:rPr>
            <w:noProof/>
            <w:webHidden/>
          </w:rPr>
          <w:fldChar w:fldCharType="separate"/>
        </w:r>
        <w:r w:rsidR="00137CA2">
          <w:rPr>
            <w:noProof/>
            <w:webHidden/>
          </w:rPr>
          <w:t>6</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6" w:history="1">
        <w:r w:rsidR="00957CB0" w:rsidRPr="00343336">
          <w:rPr>
            <w:rStyle w:val="Hypertextovodkaz"/>
            <w:noProof/>
          </w:rPr>
          <w:t>3.1</w:t>
        </w:r>
        <w:r w:rsidR="00957CB0">
          <w:rPr>
            <w:rFonts w:asciiTheme="minorHAnsi" w:eastAsiaTheme="minorEastAsia" w:hAnsiTheme="minorHAnsi" w:cstheme="minorBidi"/>
            <w:noProof/>
            <w:szCs w:val="22"/>
          </w:rPr>
          <w:tab/>
        </w:r>
        <w:r w:rsidR="00957CB0" w:rsidRPr="00343336">
          <w:rPr>
            <w:rStyle w:val="Hypertextovodkaz"/>
            <w:noProof/>
          </w:rPr>
          <w:t>Srovnání UML a xUML</w:t>
        </w:r>
        <w:r w:rsidR="00957CB0">
          <w:rPr>
            <w:noProof/>
            <w:webHidden/>
          </w:rPr>
          <w:tab/>
        </w:r>
        <w:r>
          <w:rPr>
            <w:noProof/>
            <w:webHidden/>
          </w:rPr>
          <w:fldChar w:fldCharType="begin"/>
        </w:r>
        <w:r w:rsidR="00957CB0">
          <w:rPr>
            <w:noProof/>
            <w:webHidden/>
          </w:rPr>
          <w:instrText xml:space="preserve"> PAGEREF _Toc356600286 \h </w:instrText>
        </w:r>
        <w:r>
          <w:rPr>
            <w:noProof/>
            <w:webHidden/>
          </w:rPr>
        </w:r>
        <w:r>
          <w:rPr>
            <w:noProof/>
            <w:webHidden/>
          </w:rPr>
          <w:fldChar w:fldCharType="separate"/>
        </w:r>
        <w:r w:rsidR="00137CA2">
          <w:rPr>
            <w:noProof/>
            <w:webHidden/>
          </w:rPr>
          <w:t>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7" w:history="1">
        <w:r w:rsidR="00957CB0" w:rsidRPr="00343336">
          <w:rPr>
            <w:rStyle w:val="Hypertextovodkaz"/>
            <w:noProof/>
          </w:rPr>
          <w:t>3.2</w:t>
        </w:r>
        <w:r w:rsidR="00957CB0">
          <w:rPr>
            <w:rFonts w:asciiTheme="minorHAnsi" w:eastAsiaTheme="minorEastAsia" w:hAnsiTheme="minorHAnsi" w:cstheme="minorBidi"/>
            <w:noProof/>
            <w:szCs w:val="22"/>
          </w:rPr>
          <w:tab/>
        </w:r>
        <w:r w:rsidR="00957CB0" w:rsidRPr="00343336">
          <w:rPr>
            <w:rStyle w:val="Hypertextovodkaz"/>
            <w:noProof/>
          </w:rPr>
          <w:t>Platformě nezávislý model PIM</w:t>
        </w:r>
        <w:r w:rsidR="00957CB0">
          <w:rPr>
            <w:noProof/>
            <w:webHidden/>
          </w:rPr>
          <w:tab/>
        </w:r>
        <w:r>
          <w:rPr>
            <w:noProof/>
            <w:webHidden/>
          </w:rPr>
          <w:fldChar w:fldCharType="begin"/>
        </w:r>
        <w:r w:rsidR="00957CB0">
          <w:rPr>
            <w:noProof/>
            <w:webHidden/>
          </w:rPr>
          <w:instrText xml:space="preserve"> PAGEREF _Toc356600287 \h </w:instrText>
        </w:r>
        <w:r>
          <w:rPr>
            <w:noProof/>
            <w:webHidden/>
          </w:rPr>
        </w:r>
        <w:r>
          <w:rPr>
            <w:noProof/>
            <w:webHidden/>
          </w:rPr>
          <w:fldChar w:fldCharType="separate"/>
        </w:r>
        <w:r w:rsidR="00137CA2">
          <w:rPr>
            <w:noProof/>
            <w:webHidden/>
          </w:rPr>
          <w:t>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8" w:history="1">
        <w:r w:rsidR="00957CB0" w:rsidRPr="00343336">
          <w:rPr>
            <w:rStyle w:val="Hypertextovodkaz"/>
            <w:noProof/>
          </w:rPr>
          <w:t>3.3</w:t>
        </w:r>
        <w:r w:rsidR="00957CB0">
          <w:rPr>
            <w:rFonts w:asciiTheme="minorHAnsi" w:eastAsiaTheme="minorEastAsia" w:hAnsiTheme="minorHAnsi" w:cstheme="minorBidi"/>
            <w:noProof/>
            <w:szCs w:val="22"/>
          </w:rPr>
          <w:tab/>
        </w:r>
        <w:r w:rsidR="00957CB0" w:rsidRPr="00343336">
          <w:rPr>
            <w:rStyle w:val="Hypertextovodkaz"/>
            <w:noProof/>
          </w:rPr>
          <w:t>Platformě specifický model PSM</w:t>
        </w:r>
        <w:r w:rsidR="00957CB0">
          <w:rPr>
            <w:noProof/>
            <w:webHidden/>
          </w:rPr>
          <w:tab/>
        </w:r>
        <w:r>
          <w:rPr>
            <w:noProof/>
            <w:webHidden/>
          </w:rPr>
          <w:fldChar w:fldCharType="begin"/>
        </w:r>
        <w:r w:rsidR="00957CB0">
          <w:rPr>
            <w:noProof/>
            <w:webHidden/>
          </w:rPr>
          <w:instrText xml:space="preserve"> PAGEREF _Toc356600288 \h </w:instrText>
        </w:r>
        <w:r>
          <w:rPr>
            <w:noProof/>
            <w:webHidden/>
          </w:rPr>
        </w:r>
        <w:r>
          <w:rPr>
            <w:noProof/>
            <w:webHidden/>
          </w:rPr>
          <w:fldChar w:fldCharType="separate"/>
        </w:r>
        <w:r w:rsidR="00137CA2">
          <w:rPr>
            <w:noProof/>
            <w:webHidden/>
          </w:rPr>
          <w:t>9</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9" w:history="1">
        <w:r w:rsidR="00957CB0" w:rsidRPr="00343336">
          <w:rPr>
            <w:rStyle w:val="Hypertextovodkaz"/>
            <w:noProof/>
          </w:rPr>
          <w:t>3.4</w:t>
        </w:r>
        <w:r w:rsidR="00957CB0">
          <w:rPr>
            <w:rFonts w:asciiTheme="minorHAnsi" w:eastAsiaTheme="minorEastAsia" w:hAnsiTheme="minorHAnsi" w:cstheme="minorBidi"/>
            <w:noProof/>
            <w:szCs w:val="22"/>
          </w:rPr>
          <w:tab/>
        </w:r>
        <w:r w:rsidR="00957CB0" w:rsidRPr="00343336">
          <w:rPr>
            <w:rStyle w:val="Hypertextovodkaz"/>
            <w:noProof/>
          </w:rPr>
          <w:t>Souhrn MDA</w:t>
        </w:r>
        <w:r w:rsidR="00957CB0">
          <w:rPr>
            <w:noProof/>
            <w:webHidden/>
          </w:rPr>
          <w:tab/>
        </w:r>
        <w:r>
          <w:rPr>
            <w:noProof/>
            <w:webHidden/>
          </w:rPr>
          <w:fldChar w:fldCharType="begin"/>
        </w:r>
        <w:r w:rsidR="00957CB0">
          <w:rPr>
            <w:noProof/>
            <w:webHidden/>
          </w:rPr>
          <w:instrText xml:space="preserve"> PAGEREF _Toc356600289 \h </w:instrText>
        </w:r>
        <w:r>
          <w:rPr>
            <w:noProof/>
            <w:webHidden/>
          </w:rPr>
        </w:r>
        <w:r>
          <w:rPr>
            <w:noProof/>
            <w:webHidden/>
          </w:rPr>
          <w:fldChar w:fldCharType="separate"/>
        </w:r>
        <w:r w:rsidR="00137CA2">
          <w:rPr>
            <w:noProof/>
            <w:webHidden/>
          </w:rPr>
          <w:t>9</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90" w:history="1">
        <w:r w:rsidR="00957CB0" w:rsidRPr="00343336">
          <w:rPr>
            <w:rStyle w:val="Hypertextovodkaz"/>
            <w:noProof/>
          </w:rPr>
          <w:t>4.</w:t>
        </w:r>
        <w:r w:rsidR="00957CB0">
          <w:rPr>
            <w:rFonts w:asciiTheme="minorHAnsi" w:eastAsiaTheme="minorEastAsia" w:hAnsiTheme="minorHAnsi" w:cstheme="minorBidi"/>
            <w:noProof/>
            <w:szCs w:val="22"/>
          </w:rPr>
          <w:tab/>
        </w:r>
        <w:r w:rsidR="00957CB0" w:rsidRPr="00343336">
          <w:rPr>
            <w:rStyle w:val="Hypertextovodkaz"/>
            <w:noProof/>
          </w:rPr>
          <w:t>Modelování a simulace v procesu vývoje systémů</w:t>
        </w:r>
        <w:r w:rsidR="00957CB0">
          <w:rPr>
            <w:noProof/>
            <w:webHidden/>
          </w:rPr>
          <w:tab/>
        </w:r>
        <w:r>
          <w:rPr>
            <w:noProof/>
            <w:webHidden/>
          </w:rPr>
          <w:fldChar w:fldCharType="begin"/>
        </w:r>
        <w:r w:rsidR="00957CB0">
          <w:rPr>
            <w:noProof/>
            <w:webHidden/>
          </w:rPr>
          <w:instrText xml:space="preserve"> PAGEREF _Toc356600290 \h </w:instrText>
        </w:r>
        <w:r>
          <w:rPr>
            <w:noProof/>
            <w:webHidden/>
          </w:rPr>
        </w:r>
        <w:r>
          <w:rPr>
            <w:noProof/>
            <w:webHidden/>
          </w:rPr>
          <w:fldChar w:fldCharType="separate"/>
        </w:r>
        <w:r w:rsidR="00137CA2">
          <w:rPr>
            <w:noProof/>
            <w:webHidden/>
          </w:rPr>
          <w:t>10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1" w:history="1">
        <w:r w:rsidR="00957CB0" w:rsidRPr="00343336">
          <w:rPr>
            <w:rStyle w:val="Hypertextovodkaz"/>
            <w:noProof/>
          </w:rPr>
          <w:t>4.1</w:t>
        </w:r>
        <w:r w:rsidR="00957CB0">
          <w:rPr>
            <w:rFonts w:asciiTheme="minorHAnsi" w:eastAsiaTheme="minorEastAsia" w:hAnsiTheme="minorHAnsi" w:cstheme="minorBidi"/>
            <w:noProof/>
            <w:szCs w:val="22"/>
          </w:rPr>
          <w:tab/>
        </w:r>
        <w:r w:rsidR="00957CB0" w:rsidRPr="00343336">
          <w:rPr>
            <w:rStyle w:val="Hypertextovodkaz"/>
            <w:noProof/>
          </w:rPr>
          <w:t>Petriho sítě</w:t>
        </w:r>
        <w:r w:rsidR="00957CB0">
          <w:rPr>
            <w:noProof/>
            <w:webHidden/>
          </w:rPr>
          <w:tab/>
        </w:r>
        <w:r>
          <w:rPr>
            <w:noProof/>
            <w:webHidden/>
          </w:rPr>
          <w:fldChar w:fldCharType="begin"/>
        </w:r>
        <w:r w:rsidR="00957CB0">
          <w:rPr>
            <w:noProof/>
            <w:webHidden/>
          </w:rPr>
          <w:instrText xml:space="preserve"> PAGEREF _Toc356600291 \h </w:instrText>
        </w:r>
        <w:r>
          <w:rPr>
            <w:noProof/>
            <w:webHidden/>
          </w:rPr>
        </w:r>
        <w:r>
          <w:rPr>
            <w:noProof/>
            <w:webHidden/>
          </w:rPr>
          <w:fldChar w:fldCharType="separate"/>
        </w:r>
        <w:r w:rsidR="00137CA2">
          <w:rPr>
            <w:noProof/>
            <w:webHidden/>
          </w:rPr>
          <w:t>10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2" w:history="1">
        <w:r w:rsidR="00957CB0" w:rsidRPr="00343336">
          <w:rPr>
            <w:rStyle w:val="Hypertextovodkaz"/>
            <w:noProof/>
          </w:rPr>
          <w:t>4.2</w:t>
        </w:r>
        <w:r w:rsidR="00957CB0">
          <w:rPr>
            <w:rFonts w:asciiTheme="minorHAnsi" w:eastAsiaTheme="minorEastAsia" w:hAnsiTheme="minorHAnsi" w:cstheme="minorBidi"/>
            <w:noProof/>
            <w:szCs w:val="22"/>
          </w:rPr>
          <w:tab/>
        </w:r>
        <w:r w:rsidR="00957CB0" w:rsidRPr="00343336">
          <w:rPr>
            <w:rStyle w:val="Hypertextovodkaz"/>
            <w:noProof/>
          </w:rPr>
          <w:t>Objektově orientované Petriho sítě</w:t>
        </w:r>
        <w:r w:rsidR="00957CB0">
          <w:rPr>
            <w:noProof/>
            <w:webHidden/>
          </w:rPr>
          <w:tab/>
        </w:r>
        <w:r>
          <w:rPr>
            <w:noProof/>
            <w:webHidden/>
          </w:rPr>
          <w:fldChar w:fldCharType="begin"/>
        </w:r>
        <w:r w:rsidR="00957CB0">
          <w:rPr>
            <w:noProof/>
            <w:webHidden/>
          </w:rPr>
          <w:instrText xml:space="preserve"> PAGEREF _Toc356600292 \h </w:instrText>
        </w:r>
        <w:r>
          <w:rPr>
            <w:noProof/>
            <w:webHidden/>
          </w:rPr>
        </w:r>
        <w:r>
          <w:rPr>
            <w:noProof/>
            <w:webHidden/>
          </w:rPr>
          <w:fldChar w:fldCharType="separate"/>
        </w:r>
        <w:r w:rsidR="00137CA2">
          <w:rPr>
            <w:noProof/>
            <w:webHidden/>
          </w:rPr>
          <w:t>11</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293" w:history="1">
        <w:r w:rsidR="00957CB0" w:rsidRPr="00343336">
          <w:rPr>
            <w:rStyle w:val="Hypertextovodkaz"/>
            <w:noProof/>
          </w:rPr>
          <w:t>4.2.1</w:t>
        </w:r>
        <w:r w:rsidR="00957CB0">
          <w:rPr>
            <w:rFonts w:asciiTheme="minorHAnsi" w:eastAsiaTheme="minorEastAsia" w:hAnsiTheme="minorHAnsi" w:cstheme="minorBidi"/>
            <w:noProof/>
            <w:szCs w:val="22"/>
          </w:rPr>
          <w:tab/>
        </w:r>
        <w:r w:rsidR="00957CB0" w:rsidRPr="00343336">
          <w:rPr>
            <w:rStyle w:val="Hypertextovodkaz"/>
            <w:noProof/>
          </w:rPr>
          <w:t>Objektová síť, atributy, stráž, metody</w:t>
        </w:r>
        <w:r w:rsidR="00957CB0">
          <w:rPr>
            <w:noProof/>
            <w:webHidden/>
          </w:rPr>
          <w:tab/>
        </w:r>
        <w:r>
          <w:rPr>
            <w:noProof/>
            <w:webHidden/>
          </w:rPr>
          <w:fldChar w:fldCharType="begin"/>
        </w:r>
        <w:r w:rsidR="00957CB0">
          <w:rPr>
            <w:noProof/>
            <w:webHidden/>
          </w:rPr>
          <w:instrText xml:space="preserve"> PAGEREF _Toc356600293 \h </w:instrText>
        </w:r>
        <w:r>
          <w:rPr>
            <w:noProof/>
            <w:webHidden/>
          </w:rPr>
        </w:r>
        <w:r>
          <w:rPr>
            <w:noProof/>
            <w:webHidden/>
          </w:rPr>
          <w:fldChar w:fldCharType="separate"/>
        </w:r>
        <w:r w:rsidR="00137CA2">
          <w:rPr>
            <w:noProof/>
            <w:webHidden/>
          </w:rPr>
          <w:t>12</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294" w:history="1">
        <w:r w:rsidR="00957CB0" w:rsidRPr="00343336">
          <w:rPr>
            <w:rStyle w:val="Hypertextovodkaz"/>
            <w:noProof/>
          </w:rPr>
          <w:t>4.2.2</w:t>
        </w:r>
        <w:r w:rsidR="00957CB0">
          <w:rPr>
            <w:rFonts w:asciiTheme="minorHAnsi" w:eastAsiaTheme="minorEastAsia" w:hAnsiTheme="minorHAnsi" w:cstheme="minorBidi"/>
            <w:noProof/>
            <w:szCs w:val="22"/>
          </w:rPr>
          <w:tab/>
        </w:r>
        <w:r w:rsidR="00957CB0" w:rsidRPr="00343336">
          <w:rPr>
            <w:rStyle w:val="Hypertextovodkaz"/>
            <w:noProof/>
          </w:rPr>
          <w:t>Synchronní port, predikát, negativní predikát</w:t>
        </w:r>
        <w:r w:rsidR="00957CB0">
          <w:rPr>
            <w:noProof/>
            <w:webHidden/>
          </w:rPr>
          <w:tab/>
        </w:r>
        <w:r>
          <w:rPr>
            <w:noProof/>
            <w:webHidden/>
          </w:rPr>
          <w:fldChar w:fldCharType="begin"/>
        </w:r>
        <w:r w:rsidR="00957CB0">
          <w:rPr>
            <w:noProof/>
            <w:webHidden/>
          </w:rPr>
          <w:instrText xml:space="preserve"> PAGEREF _Toc356600294 \h </w:instrText>
        </w:r>
        <w:r>
          <w:rPr>
            <w:noProof/>
            <w:webHidden/>
          </w:rPr>
        </w:r>
        <w:r>
          <w:rPr>
            <w:noProof/>
            <w:webHidden/>
          </w:rPr>
          <w:fldChar w:fldCharType="separate"/>
        </w:r>
        <w:r w:rsidR="00137CA2">
          <w:rPr>
            <w:noProof/>
            <w:webHidden/>
          </w:rPr>
          <w:t>13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5" w:history="1">
        <w:r w:rsidR="00957CB0" w:rsidRPr="00343336">
          <w:rPr>
            <w:rStyle w:val="Hypertextovodkaz"/>
            <w:noProof/>
          </w:rPr>
          <w:t>4.3</w:t>
        </w:r>
        <w:r w:rsidR="00957CB0">
          <w:rPr>
            <w:rFonts w:asciiTheme="minorHAnsi" w:eastAsiaTheme="minorEastAsia" w:hAnsiTheme="minorHAnsi" w:cstheme="minorBidi"/>
            <w:noProof/>
            <w:szCs w:val="22"/>
          </w:rPr>
          <w:tab/>
        </w:r>
        <w:r w:rsidR="00957CB0" w:rsidRPr="00343336">
          <w:rPr>
            <w:rStyle w:val="Hypertextovodkaz"/>
            <w:noProof/>
          </w:rPr>
          <w:t>DEVS</w:t>
        </w:r>
        <w:r w:rsidR="00957CB0">
          <w:rPr>
            <w:noProof/>
            <w:webHidden/>
          </w:rPr>
          <w:tab/>
        </w:r>
        <w:r>
          <w:rPr>
            <w:noProof/>
            <w:webHidden/>
          </w:rPr>
          <w:fldChar w:fldCharType="begin"/>
        </w:r>
        <w:r w:rsidR="00957CB0">
          <w:rPr>
            <w:noProof/>
            <w:webHidden/>
          </w:rPr>
          <w:instrText xml:space="preserve"> PAGEREF _Toc356600295 \h </w:instrText>
        </w:r>
        <w:r>
          <w:rPr>
            <w:noProof/>
            <w:webHidden/>
          </w:rPr>
        </w:r>
        <w:r>
          <w:rPr>
            <w:noProof/>
            <w:webHidden/>
          </w:rPr>
          <w:fldChar w:fldCharType="separate"/>
        </w:r>
        <w:r w:rsidR="00137CA2">
          <w:rPr>
            <w:noProof/>
            <w:webHidden/>
          </w:rPr>
          <w:t>15</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6" w:history="1">
        <w:r w:rsidR="00957CB0" w:rsidRPr="00343336">
          <w:rPr>
            <w:rStyle w:val="Hypertextovodkaz"/>
            <w:noProof/>
          </w:rPr>
          <w:t>4.4</w:t>
        </w:r>
        <w:r w:rsidR="00957CB0">
          <w:rPr>
            <w:rFonts w:asciiTheme="minorHAnsi" w:eastAsiaTheme="minorEastAsia" w:hAnsiTheme="minorHAnsi" w:cstheme="minorBidi"/>
            <w:noProof/>
            <w:szCs w:val="22"/>
          </w:rPr>
          <w:tab/>
        </w:r>
        <w:r w:rsidR="00957CB0" w:rsidRPr="00343336">
          <w:rPr>
            <w:rStyle w:val="Hypertextovodkaz"/>
            <w:noProof/>
          </w:rPr>
          <w:t>Nástroj PNtalk/SmallDEVS</w:t>
        </w:r>
        <w:r w:rsidR="00957CB0">
          <w:rPr>
            <w:noProof/>
            <w:webHidden/>
          </w:rPr>
          <w:tab/>
        </w:r>
        <w:r>
          <w:rPr>
            <w:noProof/>
            <w:webHidden/>
          </w:rPr>
          <w:fldChar w:fldCharType="begin"/>
        </w:r>
        <w:r w:rsidR="00957CB0">
          <w:rPr>
            <w:noProof/>
            <w:webHidden/>
          </w:rPr>
          <w:instrText xml:space="preserve"> PAGEREF _Toc356600296 \h </w:instrText>
        </w:r>
        <w:r>
          <w:rPr>
            <w:noProof/>
            <w:webHidden/>
          </w:rPr>
        </w:r>
        <w:r>
          <w:rPr>
            <w:noProof/>
            <w:webHidden/>
          </w:rPr>
          <w:fldChar w:fldCharType="separate"/>
        </w:r>
        <w:r w:rsidR="00137CA2">
          <w:rPr>
            <w:noProof/>
            <w:webHidden/>
          </w:rPr>
          <w:t>17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97" w:history="1">
        <w:r w:rsidR="00957CB0" w:rsidRPr="00343336">
          <w:rPr>
            <w:rStyle w:val="Hypertextovodkaz"/>
            <w:noProof/>
          </w:rPr>
          <w:t>5.</w:t>
        </w:r>
        <w:r w:rsidR="00957CB0">
          <w:rPr>
            <w:rFonts w:asciiTheme="minorHAnsi" w:eastAsiaTheme="minorEastAsia" w:hAnsiTheme="minorHAnsi" w:cstheme="minorBidi"/>
            <w:noProof/>
            <w:szCs w:val="22"/>
          </w:rPr>
          <w:tab/>
        </w:r>
        <w:r w:rsidR="00957CB0" w:rsidRPr="00343336">
          <w:rPr>
            <w:rStyle w:val="Hypertextovodkaz"/>
            <w:noProof/>
          </w:rPr>
          <w:t>Specifikace Konferenčního systému</w:t>
        </w:r>
        <w:r w:rsidR="00957CB0">
          <w:rPr>
            <w:noProof/>
            <w:webHidden/>
          </w:rPr>
          <w:tab/>
        </w:r>
        <w:r>
          <w:rPr>
            <w:noProof/>
            <w:webHidden/>
          </w:rPr>
          <w:fldChar w:fldCharType="begin"/>
        </w:r>
        <w:r w:rsidR="00957CB0">
          <w:rPr>
            <w:noProof/>
            <w:webHidden/>
          </w:rPr>
          <w:instrText xml:space="preserve"> PAGEREF _Toc356600297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8" w:history="1">
        <w:r w:rsidR="00957CB0" w:rsidRPr="00343336">
          <w:rPr>
            <w:rStyle w:val="Hypertextovodkaz"/>
            <w:noProof/>
          </w:rPr>
          <w:t>5.1</w:t>
        </w:r>
        <w:r w:rsidR="00957CB0">
          <w:rPr>
            <w:rFonts w:asciiTheme="minorHAnsi" w:eastAsiaTheme="minorEastAsia" w:hAnsiTheme="minorHAnsi" w:cstheme="minorBidi"/>
            <w:noProof/>
            <w:szCs w:val="22"/>
          </w:rPr>
          <w:tab/>
        </w:r>
        <w:r w:rsidR="00957CB0" w:rsidRPr="00343336">
          <w:rPr>
            <w:rStyle w:val="Hypertextovodkaz"/>
            <w:noProof/>
          </w:rPr>
          <w:t>Neformální specifikace</w:t>
        </w:r>
        <w:r w:rsidR="00957CB0">
          <w:rPr>
            <w:noProof/>
            <w:webHidden/>
          </w:rPr>
          <w:tab/>
        </w:r>
        <w:r>
          <w:rPr>
            <w:noProof/>
            <w:webHidden/>
          </w:rPr>
          <w:fldChar w:fldCharType="begin"/>
        </w:r>
        <w:r w:rsidR="00957CB0">
          <w:rPr>
            <w:noProof/>
            <w:webHidden/>
          </w:rPr>
          <w:instrText xml:space="preserve"> PAGEREF _Toc356600298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9" w:history="1">
        <w:r w:rsidR="00957CB0" w:rsidRPr="00343336">
          <w:rPr>
            <w:rStyle w:val="Hypertextovodkaz"/>
            <w:noProof/>
          </w:rPr>
          <w:t>5.2</w:t>
        </w:r>
        <w:r w:rsidR="00957CB0">
          <w:rPr>
            <w:rFonts w:asciiTheme="minorHAnsi" w:eastAsiaTheme="minorEastAsia" w:hAnsiTheme="minorHAnsi" w:cstheme="minorBidi"/>
            <w:noProof/>
            <w:szCs w:val="22"/>
          </w:rPr>
          <w:tab/>
        </w:r>
        <w:r w:rsidR="00957CB0" w:rsidRPr="00343336">
          <w:rPr>
            <w:rStyle w:val="Hypertextovodkaz"/>
            <w:noProof/>
          </w:rPr>
          <w:t>Analýza požadavků</w:t>
        </w:r>
        <w:r w:rsidR="00957CB0">
          <w:rPr>
            <w:noProof/>
            <w:webHidden/>
          </w:rPr>
          <w:tab/>
        </w:r>
        <w:r>
          <w:rPr>
            <w:noProof/>
            <w:webHidden/>
          </w:rPr>
          <w:fldChar w:fldCharType="begin"/>
        </w:r>
        <w:r w:rsidR="00957CB0">
          <w:rPr>
            <w:noProof/>
            <w:webHidden/>
          </w:rPr>
          <w:instrText xml:space="preserve"> PAGEREF _Toc356600299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00" w:history="1">
        <w:r w:rsidR="00957CB0" w:rsidRPr="00343336">
          <w:rPr>
            <w:rStyle w:val="Hypertextovodkaz"/>
            <w:noProof/>
          </w:rPr>
          <w:t>6.</w:t>
        </w:r>
        <w:r w:rsidR="00957CB0">
          <w:rPr>
            <w:rFonts w:asciiTheme="minorHAnsi" w:eastAsiaTheme="minorEastAsia" w:hAnsiTheme="minorHAnsi" w:cstheme="minorBidi"/>
            <w:noProof/>
            <w:szCs w:val="22"/>
          </w:rPr>
          <w:tab/>
        </w:r>
        <w:r w:rsidR="00957CB0" w:rsidRPr="00343336">
          <w:rPr>
            <w:rStyle w:val="Hypertextovodkaz"/>
            <w:noProof/>
          </w:rPr>
          <w:t>Realizace modelu konferenčního systému</w:t>
        </w:r>
        <w:r w:rsidR="00957CB0">
          <w:rPr>
            <w:noProof/>
            <w:webHidden/>
          </w:rPr>
          <w:tab/>
        </w:r>
        <w:r>
          <w:rPr>
            <w:noProof/>
            <w:webHidden/>
          </w:rPr>
          <w:fldChar w:fldCharType="begin"/>
        </w:r>
        <w:r w:rsidR="00957CB0">
          <w:rPr>
            <w:noProof/>
            <w:webHidden/>
          </w:rPr>
          <w:instrText xml:space="preserve"> PAGEREF _Toc356600300 \h </w:instrText>
        </w:r>
        <w:r>
          <w:rPr>
            <w:noProof/>
            <w:webHidden/>
          </w:rPr>
        </w:r>
        <w:r>
          <w:rPr>
            <w:noProof/>
            <w:webHidden/>
          </w:rPr>
          <w:fldChar w:fldCharType="separate"/>
        </w:r>
        <w:r w:rsidR="00137CA2">
          <w:rPr>
            <w:noProof/>
            <w:webHidden/>
          </w:rPr>
          <w:t>23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1" w:history="1">
        <w:r w:rsidR="00957CB0" w:rsidRPr="00343336">
          <w:rPr>
            <w:rStyle w:val="Hypertextovodkaz"/>
            <w:noProof/>
          </w:rPr>
          <w:t>6.1</w:t>
        </w:r>
        <w:r w:rsidR="00957CB0">
          <w:rPr>
            <w:rFonts w:asciiTheme="minorHAnsi" w:eastAsiaTheme="minorEastAsia" w:hAnsiTheme="minorHAnsi" w:cstheme="minorBidi"/>
            <w:noProof/>
            <w:szCs w:val="22"/>
          </w:rPr>
          <w:tab/>
        </w:r>
        <w:r w:rsidR="00957CB0" w:rsidRPr="00343336">
          <w:rPr>
            <w:rStyle w:val="Hypertextovodkaz"/>
            <w:noProof/>
          </w:rPr>
          <w:t>Návrh tříd</w:t>
        </w:r>
        <w:r w:rsidR="00957CB0">
          <w:rPr>
            <w:noProof/>
            <w:webHidden/>
          </w:rPr>
          <w:tab/>
        </w:r>
        <w:r>
          <w:rPr>
            <w:noProof/>
            <w:webHidden/>
          </w:rPr>
          <w:fldChar w:fldCharType="begin"/>
        </w:r>
        <w:r w:rsidR="00957CB0">
          <w:rPr>
            <w:noProof/>
            <w:webHidden/>
          </w:rPr>
          <w:instrText xml:space="preserve"> PAGEREF _Toc356600301 \h </w:instrText>
        </w:r>
        <w:r>
          <w:rPr>
            <w:noProof/>
            <w:webHidden/>
          </w:rPr>
        </w:r>
        <w:r>
          <w:rPr>
            <w:noProof/>
            <w:webHidden/>
          </w:rPr>
          <w:fldChar w:fldCharType="separate"/>
        </w:r>
        <w:r w:rsidR="00137CA2">
          <w:rPr>
            <w:noProof/>
            <w:webHidden/>
          </w:rPr>
          <w:t>23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2" w:history="1">
        <w:r w:rsidR="00957CB0" w:rsidRPr="00343336">
          <w:rPr>
            <w:rStyle w:val="Hypertextovodkaz"/>
            <w:noProof/>
          </w:rPr>
          <w:t>6.2</w:t>
        </w:r>
        <w:r w:rsidR="00957CB0">
          <w:rPr>
            <w:rFonts w:asciiTheme="minorHAnsi" w:eastAsiaTheme="minorEastAsia" w:hAnsiTheme="minorHAnsi" w:cstheme="minorBidi"/>
            <w:noProof/>
            <w:szCs w:val="22"/>
          </w:rPr>
          <w:tab/>
        </w:r>
        <w:r w:rsidR="00957CB0" w:rsidRPr="00343336">
          <w:rPr>
            <w:rStyle w:val="Hypertextovodkaz"/>
            <w:noProof/>
          </w:rPr>
          <w:t>Konverze diagramu tříd do objektově orientovaných Petriho sítí</w:t>
        </w:r>
        <w:r w:rsidR="00957CB0">
          <w:rPr>
            <w:noProof/>
            <w:webHidden/>
          </w:rPr>
          <w:tab/>
        </w:r>
        <w:r>
          <w:rPr>
            <w:noProof/>
            <w:webHidden/>
          </w:rPr>
          <w:fldChar w:fldCharType="begin"/>
        </w:r>
        <w:r w:rsidR="00957CB0">
          <w:rPr>
            <w:noProof/>
            <w:webHidden/>
          </w:rPr>
          <w:instrText xml:space="preserve"> PAGEREF _Toc356600302 \h </w:instrText>
        </w:r>
        <w:r>
          <w:rPr>
            <w:noProof/>
            <w:webHidden/>
          </w:rPr>
        </w:r>
        <w:r>
          <w:rPr>
            <w:noProof/>
            <w:webHidden/>
          </w:rPr>
          <w:fldChar w:fldCharType="separate"/>
        </w:r>
        <w:r w:rsidR="00137CA2">
          <w:rPr>
            <w:noProof/>
            <w:webHidden/>
          </w:rPr>
          <w:t>24</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3" w:history="1">
        <w:r w:rsidR="00957CB0" w:rsidRPr="00343336">
          <w:rPr>
            <w:rStyle w:val="Hypertextovodkaz"/>
            <w:noProof/>
          </w:rPr>
          <w:t>6.2.1</w:t>
        </w:r>
        <w:r w:rsidR="00957CB0">
          <w:rPr>
            <w:rFonts w:asciiTheme="minorHAnsi" w:eastAsiaTheme="minorEastAsia" w:hAnsiTheme="minorHAnsi" w:cstheme="minorBidi"/>
            <w:noProof/>
            <w:szCs w:val="22"/>
          </w:rPr>
          <w:tab/>
        </w:r>
        <w:r w:rsidR="00957CB0" w:rsidRPr="00343336">
          <w:rPr>
            <w:rStyle w:val="Hypertextovodkaz"/>
            <w:noProof/>
          </w:rPr>
          <w:t>Conference</w:t>
        </w:r>
        <w:r w:rsidR="00957CB0">
          <w:rPr>
            <w:noProof/>
            <w:webHidden/>
          </w:rPr>
          <w:tab/>
        </w:r>
        <w:r>
          <w:rPr>
            <w:noProof/>
            <w:webHidden/>
          </w:rPr>
          <w:fldChar w:fldCharType="begin"/>
        </w:r>
        <w:r w:rsidR="00957CB0">
          <w:rPr>
            <w:noProof/>
            <w:webHidden/>
          </w:rPr>
          <w:instrText xml:space="preserve"> PAGEREF _Toc356600303 \h </w:instrText>
        </w:r>
        <w:r>
          <w:rPr>
            <w:noProof/>
            <w:webHidden/>
          </w:rPr>
        </w:r>
        <w:r>
          <w:rPr>
            <w:noProof/>
            <w:webHidden/>
          </w:rPr>
          <w:fldChar w:fldCharType="separate"/>
        </w:r>
        <w:r w:rsidR="00137CA2">
          <w:rPr>
            <w:noProof/>
            <w:webHidden/>
          </w:rPr>
          <w:t>25</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4" w:history="1">
        <w:r w:rsidR="00957CB0" w:rsidRPr="00343336">
          <w:rPr>
            <w:rStyle w:val="Hypertextovodkaz"/>
            <w:noProof/>
          </w:rPr>
          <w:t>6.2.2</w:t>
        </w:r>
        <w:r w:rsidR="00957CB0">
          <w:rPr>
            <w:rFonts w:asciiTheme="minorHAnsi" w:eastAsiaTheme="minorEastAsia" w:hAnsiTheme="minorHAnsi" w:cstheme="minorBidi"/>
            <w:noProof/>
            <w:szCs w:val="22"/>
          </w:rPr>
          <w:tab/>
        </w:r>
        <w:r w:rsidR="00957CB0" w:rsidRPr="00343336">
          <w:rPr>
            <w:rStyle w:val="Hypertextovodkaz"/>
            <w:noProof/>
          </w:rPr>
          <w:t>Location</w:t>
        </w:r>
        <w:r w:rsidR="00957CB0">
          <w:rPr>
            <w:noProof/>
            <w:webHidden/>
          </w:rPr>
          <w:tab/>
        </w:r>
        <w:r>
          <w:rPr>
            <w:noProof/>
            <w:webHidden/>
          </w:rPr>
          <w:fldChar w:fldCharType="begin"/>
        </w:r>
        <w:r w:rsidR="00957CB0">
          <w:rPr>
            <w:noProof/>
            <w:webHidden/>
          </w:rPr>
          <w:instrText xml:space="preserve"> PAGEREF _Toc356600304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5" w:history="1">
        <w:r w:rsidR="00957CB0" w:rsidRPr="00343336">
          <w:rPr>
            <w:rStyle w:val="Hypertextovodkaz"/>
            <w:noProof/>
          </w:rPr>
          <w:t>6.2.3</w:t>
        </w:r>
        <w:r w:rsidR="00957CB0">
          <w:rPr>
            <w:rFonts w:asciiTheme="minorHAnsi" w:eastAsiaTheme="minorEastAsia" w:hAnsiTheme="minorHAnsi" w:cstheme="minorBidi"/>
            <w:noProof/>
            <w:szCs w:val="22"/>
          </w:rPr>
          <w:tab/>
        </w:r>
        <w:r w:rsidR="00957CB0" w:rsidRPr="00343336">
          <w:rPr>
            <w:rStyle w:val="Hypertextovodkaz"/>
            <w:noProof/>
          </w:rPr>
          <w:t>Member</w:t>
        </w:r>
        <w:r w:rsidR="00957CB0">
          <w:rPr>
            <w:noProof/>
            <w:webHidden/>
          </w:rPr>
          <w:tab/>
        </w:r>
        <w:r>
          <w:rPr>
            <w:noProof/>
            <w:webHidden/>
          </w:rPr>
          <w:fldChar w:fldCharType="begin"/>
        </w:r>
        <w:r w:rsidR="00957CB0">
          <w:rPr>
            <w:noProof/>
            <w:webHidden/>
          </w:rPr>
          <w:instrText xml:space="preserve"> PAGEREF _Toc356600305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6" w:history="1">
        <w:r w:rsidR="00957CB0" w:rsidRPr="00343336">
          <w:rPr>
            <w:rStyle w:val="Hypertextovodkaz"/>
            <w:noProof/>
          </w:rPr>
          <w:t>6.2.4</w:t>
        </w:r>
        <w:r w:rsidR="00957CB0">
          <w:rPr>
            <w:rFonts w:asciiTheme="minorHAnsi" w:eastAsiaTheme="minorEastAsia" w:hAnsiTheme="minorHAnsi" w:cstheme="minorBidi"/>
            <w:noProof/>
            <w:szCs w:val="22"/>
          </w:rPr>
          <w:tab/>
        </w:r>
        <w:r w:rsidR="00957CB0" w:rsidRPr="00343336">
          <w:rPr>
            <w:rStyle w:val="Hypertextovodkaz"/>
            <w:noProof/>
          </w:rPr>
          <w:t>Paper</w:t>
        </w:r>
        <w:r w:rsidR="00957CB0">
          <w:rPr>
            <w:noProof/>
            <w:webHidden/>
          </w:rPr>
          <w:tab/>
        </w:r>
        <w:r>
          <w:rPr>
            <w:noProof/>
            <w:webHidden/>
          </w:rPr>
          <w:fldChar w:fldCharType="begin"/>
        </w:r>
        <w:r w:rsidR="00957CB0">
          <w:rPr>
            <w:noProof/>
            <w:webHidden/>
          </w:rPr>
          <w:instrText xml:space="preserve"> PAGEREF _Toc356600306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7" w:history="1">
        <w:r w:rsidR="00957CB0" w:rsidRPr="00343336">
          <w:rPr>
            <w:rStyle w:val="Hypertextovodkaz"/>
            <w:noProof/>
          </w:rPr>
          <w:t>6.2.5</w:t>
        </w:r>
        <w:r w:rsidR="00957CB0">
          <w:rPr>
            <w:rFonts w:asciiTheme="minorHAnsi" w:eastAsiaTheme="minorEastAsia" w:hAnsiTheme="minorHAnsi" w:cstheme="minorBidi"/>
            <w:noProof/>
            <w:szCs w:val="22"/>
          </w:rPr>
          <w:tab/>
        </w:r>
        <w:r w:rsidR="00957CB0" w:rsidRPr="00343336">
          <w:rPr>
            <w:rStyle w:val="Hypertextovodkaz"/>
            <w:noProof/>
          </w:rPr>
          <w:t>Review</w:t>
        </w:r>
        <w:r w:rsidR="00957CB0">
          <w:rPr>
            <w:noProof/>
            <w:webHidden/>
          </w:rPr>
          <w:tab/>
        </w:r>
        <w:r>
          <w:rPr>
            <w:noProof/>
            <w:webHidden/>
          </w:rPr>
          <w:fldChar w:fldCharType="begin"/>
        </w:r>
        <w:r w:rsidR="00957CB0">
          <w:rPr>
            <w:noProof/>
            <w:webHidden/>
          </w:rPr>
          <w:instrText xml:space="preserve"> PAGEREF _Toc356600307 \h </w:instrText>
        </w:r>
        <w:r>
          <w:rPr>
            <w:noProof/>
            <w:webHidden/>
          </w:rPr>
        </w:r>
        <w:r>
          <w:rPr>
            <w:noProof/>
            <w:webHidden/>
          </w:rPr>
          <w:fldChar w:fldCharType="separate"/>
        </w:r>
        <w:r w:rsidR="00137CA2">
          <w:rPr>
            <w:noProof/>
            <w:webHidden/>
          </w:rPr>
          <w:t>27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08" w:history="1">
        <w:r w:rsidR="00957CB0" w:rsidRPr="00343336">
          <w:rPr>
            <w:rStyle w:val="Hypertextovodkaz"/>
            <w:noProof/>
          </w:rPr>
          <w:t>7.</w:t>
        </w:r>
        <w:r w:rsidR="00957CB0">
          <w:rPr>
            <w:rFonts w:asciiTheme="minorHAnsi" w:eastAsiaTheme="minorEastAsia" w:hAnsiTheme="minorHAnsi" w:cstheme="minorBidi"/>
            <w:noProof/>
            <w:szCs w:val="22"/>
          </w:rPr>
          <w:tab/>
        </w:r>
        <w:r w:rsidR="00957CB0" w:rsidRPr="00343336">
          <w:rPr>
            <w:rStyle w:val="Hypertextovodkaz"/>
            <w:noProof/>
          </w:rPr>
          <w:t>Nasazení modelu systému</w:t>
        </w:r>
        <w:r w:rsidR="00957CB0">
          <w:rPr>
            <w:noProof/>
            <w:webHidden/>
          </w:rPr>
          <w:tab/>
        </w:r>
        <w:r>
          <w:rPr>
            <w:noProof/>
            <w:webHidden/>
          </w:rPr>
          <w:fldChar w:fldCharType="begin"/>
        </w:r>
        <w:r w:rsidR="00957CB0">
          <w:rPr>
            <w:noProof/>
            <w:webHidden/>
          </w:rPr>
          <w:instrText xml:space="preserve"> PAGEREF _Toc356600308 \h </w:instrText>
        </w:r>
        <w:r>
          <w:rPr>
            <w:noProof/>
            <w:webHidden/>
          </w:rPr>
        </w:r>
        <w:r>
          <w:rPr>
            <w:noProof/>
            <w:webHidden/>
          </w:rPr>
          <w:fldChar w:fldCharType="separate"/>
        </w:r>
        <w:r w:rsidR="00137CA2">
          <w:rPr>
            <w:noProof/>
            <w:webHidden/>
          </w:rPr>
          <w:t>28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9" w:history="1">
        <w:r w:rsidR="00957CB0" w:rsidRPr="00343336">
          <w:rPr>
            <w:rStyle w:val="Hypertextovodkaz"/>
            <w:noProof/>
          </w:rPr>
          <w:t>7.1</w:t>
        </w:r>
        <w:r w:rsidR="00957CB0">
          <w:rPr>
            <w:rFonts w:asciiTheme="minorHAnsi" w:eastAsiaTheme="minorEastAsia" w:hAnsiTheme="minorHAnsi" w:cstheme="minorBidi"/>
            <w:noProof/>
            <w:szCs w:val="22"/>
          </w:rPr>
          <w:tab/>
        </w:r>
        <w:r w:rsidR="00957CB0" w:rsidRPr="00343336">
          <w:rPr>
            <w:rStyle w:val="Hypertextovodkaz"/>
            <w:noProof/>
          </w:rPr>
          <w:t>Řídící sítě</w:t>
        </w:r>
        <w:r w:rsidR="00957CB0">
          <w:rPr>
            <w:noProof/>
            <w:webHidden/>
          </w:rPr>
          <w:tab/>
        </w:r>
        <w:r>
          <w:rPr>
            <w:noProof/>
            <w:webHidden/>
          </w:rPr>
          <w:fldChar w:fldCharType="begin"/>
        </w:r>
        <w:r w:rsidR="00957CB0">
          <w:rPr>
            <w:noProof/>
            <w:webHidden/>
          </w:rPr>
          <w:instrText xml:space="preserve"> PAGEREF _Toc356600309 \h </w:instrText>
        </w:r>
        <w:r>
          <w:rPr>
            <w:noProof/>
            <w:webHidden/>
          </w:rPr>
        </w:r>
        <w:r>
          <w:rPr>
            <w:noProof/>
            <w:webHidden/>
          </w:rPr>
          <w:fldChar w:fldCharType="separate"/>
        </w:r>
        <w:r w:rsidR="00137CA2">
          <w:rPr>
            <w:noProof/>
            <w:webHidden/>
          </w:rPr>
          <w:t>28</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0" w:history="1">
        <w:r w:rsidR="00957CB0" w:rsidRPr="00343336">
          <w:rPr>
            <w:rStyle w:val="Hypertextovodkaz"/>
            <w:noProof/>
          </w:rPr>
          <w:t>7.1.1</w:t>
        </w:r>
        <w:r w:rsidR="00957CB0">
          <w:rPr>
            <w:rFonts w:asciiTheme="minorHAnsi" w:eastAsiaTheme="minorEastAsia" w:hAnsiTheme="minorHAnsi" w:cstheme="minorBidi"/>
            <w:noProof/>
            <w:szCs w:val="22"/>
          </w:rPr>
          <w:tab/>
        </w:r>
        <w:r w:rsidR="00957CB0" w:rsidRPr="00343336">
          <w:rPr>
            <w:rStyle w:val="Hypertextovodkaz"/>
            <w:noProof/>
          </w:rPr>
          <w:t>SystemNet</w:t>
        </w:r>
        <w:r w:rsidR="00957CB0">
          <w:rPr>
            <w:noProof/>
            <w:webHidden/>
          </w:rPr>
          <w:tab/>
        </w:r>
        <w:r>
          <w:rPr>
            <w:noProof/>
            <w:webHidden/>
          </w:rPr>
          <w:fldChar w:fldCharType="begin"/>
        </w:r>
        <w:r w:rsidR="00957CB0">
          <w:rPr>
            <w:noProof/>
            <w:webHidden/>
          </w:rPr>
          <w:instrText xml:space="preserve"> PAGEREF _Toc356600310 \h </w:instrText>
        </w:r>
        <w:r>
          <w:rPr>
            <w:noProof/>
            <w:webHidden/>
          </w:rPr>
        </w:r>
        <w:r>
          <w:rPr>
            <w:noProof/>
            <w:webHidden/>
          </w:rPr>
          <w:fldChar w:fldCharType="separate"/>
        </w:r>
        <w:r w:rsidR="00137CA2">
          <w:rPr>
            <w:noProof/>
            <w:webHidden/>
          </w:rPr>
          <w:t>29</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1" w:history="1">
        <w:r w:rsidR="00957CB0" w:rsidRPr="00343336">
          <w:rPr>
            <w:rStyle w:val="Hypertextovodkaz"/>
            <w:noProof/>
          </w:rPr>
          <w:t>7.1.2</w:t>
        </w:r>
        <w:r w:rsidR="00957CB0">
          <w:rPr>
            <w:rFonts w:asciiTheme="minorHAnsi" w:eastAsiaTheme="minorEastAsia" w:hAnsiTheme="minorHAnsi" w:cstheme="minorBidi"/>
            <w:noProof/>
            <w:szCs w:val="22"/>
          </w:rPr>
          <w:tab/>
        </w:r>
        <w:r w:rsidR="00957CB0" w:rsidRPr="00343336">
          <w:rPr>
            <w:rStyle w:val="Hypertextovodkaz"/>
            <w:noProof/>
          </w:rPr>
          <w:t>UserNet</w:t>
        </w:r>
        <w:r w:rsidR="00957CB0">
          <w:rPr>
            <w:noProof/>
            <w:webHidden/>
          </w:rPr>
          <w:tab/>
        </w:r>
        <w:r>
          <w:rPr>
            <w:noProof/>
            <w:webHidden/>
          </w:rPr>
          <w:fldChar w:fldCharType="begin"/>
        </w:r>
        <w:r w:rsidR="00957CB0">
          <w:rPr>
            <w:noProof/>
            <w:webHidden/>
          </w:rPr>
          <w:instrText xml:space="preserve"> PAGEREF _Toc356600311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2" w:history="1">
        <w:r w:rsidR="00957CB0" w:rsidRPr="00343336">
          <w:rPr>
            <w:rStyle w:val="Hypertextovodkaz"/>
            <w:noProof/>
          </w:rPr>
          <w:t>7.1.3</w:t>
        </w:r>
        <w:r w:rsidR="00957CB0">
          <w:rPr>
            <w:rFonts w:asciiTheme="minorHAnsi" w:eastAsiaTheme="minorEastAsia" w:hAnsiTheme="minorHAnsi" w:cstheme="minorBidi"/>
            <w:noProof/>
            <w:szCs w:val="22"/>
          </w:rPr>
          <w:tab/>
        </w:r>
        <w:r w:rsidR="00957CB0" w:rsidRPr="00343336">
          <w:rPr>
            <w:rStyle w:val="Hypertextovodkaz"/>
            <w:noProof/>
          </w:rPr>
          <w:t>AdminNet</w:t>
        </w:r>
        <w:r w:rsidR="00957CB0">
          <w:rPr>
            <w:noProof/>
            <w:webHidden/>
          </w:rPr>
          <w:tab/>
        </w:r>
        <w:r>
          <w:rPr>
            <w:noProof/>
            <w:webHidden/>
          </w:rPr>
          <w:fldChar w:fldCharType="begin"/>
        </w:r>
        <w:r w:rsidR="00957CB0">
          <w:rPr>
            <w:noProof/>
            <w:webHidden/>
          </w:rPr>
          <w:instrText xml:space="preserve"> PAGEREF _Toc356600312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3" w:history="1">
        <w:r w:rsidR="00957CB0" w:rsidRPr="00343336">
          <w:rPr>
            <w:rStyle w:val="Hypertextovodkaz"/>
            <w:noProof/>
          </w:rPr>
          <w:t>7.1.4</w:t>
        </w:r>
        <w:r w:rsidR="00957CB0">
          <w:rPr>
            <w:rFonts w:asciiTheme="minorHAnsi" w:eastAsiaTheme="minorEastAsia" w:hAnsiTheme="minorHAnsi" w:cstheme="minorBidi"/>
            <w:noProof/>
            <w:szCs w:val="22"/>
          </w:rPr>
          <w:tab/>
        </w:r>
        <w:r w:rsidR="00957CB0" w:rsidRPr="00343336">
          <w:rPr>
            <w:rStyle w:val="Hypertextovodkaz"/>
            <w:noProof/>
          </w:rPr>
          <w:t>AuthorNet</w:t>
        </w:r>
        <w:r w:rsidR="00957CB0">
          <w:rPr>
            <w:noProof/>
            <w:webHidden/>
          </w:rPr>
          <w:tab/>
        </w:r>
        <w:r>
          <w:rPr>
            <w:noProof/>
            <w:webHidden/>
          </w:rPr>
          <w:fldChar w:fldCharType="begin"/>
        </w:r>
        <w:r w:rsidR="00957CB0">
          <w:rPr>
            <w:noProof/>
            <w:webHidden/>
          </w:rPr>
          <w:instrText xml:space="preserve"> PAGEREF _Toc356600313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4" w:history="1">
        <w:r w:rsidR="00957CB0" w:rsidRPr="00343336">
          <w:rPr>
            <w:rStyle w:val="Hypertextovodkaz"/>
            <w:noProof/>
          </w:rPr>
          <w:t>7.1.5</w:t>
        </w:r>
        <w:r w:rsidR="00957CB0">
          <w:rPr>
            <w:rFonts w:asciiTheme="minorHAnsi" w:eastAsiaTheme="minorEastAsia" w:hAnsiTheme="minorHAnsi" w:cstheme="minorBidi"/>
            <w:noProof/>
            <w:szCs w:val="22"/>
          </w:rPr>
          <w:tab/>
        </w:r>
        <w:r w:rsidR="00957CB0" w:rsidRPr="00343336">
          <w:rPr>
            <w:rStyle w:val="Hypertextovodkaz"/>
            <w:noProof/>
          </w:rPr>
          <w:t>ReviewerNet</w:t>
        </w:r>
        <w:r w:rsidR="00957CB0">
          <w:rPr>
            <w:noProof/>
            <w:webHidden/>
          </w:rPr>
          <w:tab/>
        </w:r>
        <w:r>
          <w:rPr>
            <w:noProof/>
            <w:webHidden/>
          </w:rPr>
          <w:fldChar w:fldCharType="begin"/>
        </w:r>
        <w:r w:rsidR="00957CB0">
          <w:rPr>
            <w:noProof/>
            <w:webHidden/>
          </w:rPr>
          <w:instrText xml:space="preserve"> PAGEREF _Toc356600314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5" w:history="1">
        <w:r w:rsidR="00957CB0" w:rsidRPr="00343336">
          <w:rPr>
            <w:rStyle w:val="Hypertextovodkaz"/>
            <w:noProof/>
          </w:rPr>
          <w:t>7.2</w:t>
        </w:r>
        <w:r w:rsidR="00957CB0">
          <w:rPr>
            <w:rFonts w:asciiTheme="minorHAnsi" w:eastAsiaTheme="minorEastAsia" w:hAnsiTheme="minorHAnsi" w:cstheme="minorBidi"/>
            <w:noProof/>
            <w:szCs w:val="22"/>
          </w:rPr>
          <w:tab/>
        </w:r>
        <w:r w:rsidR="00957CB0" w:rsidRPr="00343336">
          <w:rPr>
            <w:rStyle w:val="Hypertextovodkaz"/>
            <w:noProof/>
          </w:rPr>
          <w:t>Uživatelské rozhraní</w:t>
        </w:r>
        <w:r w:rsidR="00957CB0">
          <w:rPr>
            <w:noProof/>
            <w:webHidden/>
          </w:rPr>
          <w:tab/>
        </w:r>
        <w:r>
          <w:rPr>
            <w:noProof/>
            <w:webHidden/>
          </w:rPr>
          <w:fldChar w:fldCharType="begin"/>
        </w:r>
        <w:r w:rsidR="00957CB0">
          <w:rPr>
            <w:noProof/>
            <w:webHidden/>
          </w:rPr>
          <w:instrText xml:space="preserve"> PAGEREF _Toc356600315 \h </w:instrText>
        </w:r>
        <w:r>
          <w:rPr>
            <w:noProof/>
            <w:webHidden/>
          </w:rPr>
        </w:r>
        <w:r>
          <w:rPr>
            <w:noProof/>
            <w:webHidden/>
          </w:rPr>
          <w:fldChar w:fldCharType="separate"/>
        </w:r>
        <w:r w:rsidR="00137CA2">
          <w:rPr>
            <w:noProof/>
            <w:webHidden/>
          </w:rPr>
          <w:t>31</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6" w:history="1">
        <w:r w:rsidR="00957CB0" w:rsidRPr="00343336">
          <w:rPr>
            <w:rStyle w:val="Hypertextovodkaz"/>
            <w:noProof/>
          </w:rPr>
          <w:t>7.2.1</w:t>
        </w:r>
        <w:r w:rsidR="00957CB0">
          <w:rPr>
            <w:rFonts w:asciiTheme="minorHAnsi" w:eastAsiaTheme="minorEastAsia" w:hAnsiTheme="minorHAnsi" w:cstheme="minorBidi"/>
            <w:noProof/>
            <w:szCs w:val="22"/>
          </w:rPr>
          <w:tab/>
        </w:r>
        <w:r w:rsidR="00957CB0" w:rsidRPr="00343336">
          <w:rPr>
            <w:rStyle w:val="Hypertextovodkaz"/>
            <w:noProof/>
          </w:rPr>
          <w:t>Napojení na PNtalk</w:t>
        </w:r>
        <w:r w:rsidR="00957CB0">
          <w:rPr>
            <w:noProof/>
            <w:webHidden/>
          </w:rPr>
          <w:tab/>
        </w:r>
        <w:r>
          <w:rPr>
            <w:noProof/>
            <w:webHidden/>
          </w:rPr>
          <w:fldChar w:fldCharType="begin"/>
        </w:r>
        <w:r w:rsidR="00957CB0">
          <w:rPr>
            <w:noProof/>
            <w:webHidden/>
          </w:rPr>
          <w:instrText xml:space="preserve"> PAGEREF _Toc356600316 \h </w:instrText>
        </w:r>
        <w:r>
          <w:rPr>
            <w:noProof/>
            <w:webHidden/>
          </w:rPr>
        </w:r>
        <w:r>
          <w:rPr>
            <w:noProof/>
            <w:webHidden/>
          </w:rPr>
          <w:fldChar w:fldCharType="separate"/>
        </w:r>
        <w:r w:rsidR="00137CA2">
          <w:rPr>
            <w:noProof/>
            <w:webHidden/>
          </w:rPr>
          <w:t>34</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7" w:history="1">
        <w:r w:rsidR="00957CB0" w:rsidRPr="00343336">
          <w:rPr>
            <w:rStyle w:val="Hypertextovodkaz"/>
            <w:noProof/>
          </w:rPr>
          <w:t>7.3</w:t>
        </w:r>
        <w:r w:rsidR="00957CB0">
          <w:rPr>
            <w:rFonts w:asciiTheme="minorHAnsi" w:eastAsiaTheme="minorEastAsia" w:hAnsiTheme="minorHAnsi" w:cstheme="minorBidi"/>
            <w:noProof/>
            <w:szCs w:val="22"/>
          </w:rPr>
          <w:tab/>
        </w:r>
        <w:r w:rsidR="00957CB0" w:rsidRPr="00343336">
          <w:rPr>
            <w:rStyle w:val="Hypertextovodkaz"/>
            <w:noProof/>
          </w:rPr>
          <w:t>Vlastní provedení UI</w:t>
        </w:r>
        <w:r w:rsidR="00957CB0">
          <w:rPr>
            <w:noProof/>
            <w:webHidden/>
          </w:rPr>
          <w:tab/>
        </w:r>
        <w:r>
          <w:rPr>
            <w:noProof/>
            <w:webHidden/>
          </w:rPr>
          <w:fldChar w:fldCharType="begin"/>
        </w:r>
        <w:r w:rsidR="00957CB0">
          <w:rPr>
            <w:noProof/>
            <w:webHidden/>
          </w:rPr>
          <w:instrText xml:space="preserve"> PAGEREF _Toc356600317 \h </w:instrText>
        </w:r>
        <w:r>
          <w:rPr>
            <w:noProof/>
            <w:webHidden/>
          </w:rPr>
        </w:r>
        <w:r>
          <w:rPr>
            <w:noProof/>
            <w:webHidden/>
          </w:rPr>
          <w:fldChar w:fldCharType="separate"/>
        </w:r>
        <w:r w:rsidR="00137CA2">
          <w:rPr>
            <w:noProof/>
            <w:webHidden/>
          </w:rPr>
          <w:t>36</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18" w:history="1">
        <w:r w:rsidR="00957CB0" w:rsidRPr="00343336">
          <w:rPr>
            <w:rStyle w:val="Hypertextovodkaz"/>
            <w:noProof/>
          </w:rPr>
          <w:t>8.</w:t>
        </w:r>
        <w:r w:rsidR="00957CB0">
          <w:rPr>
            <w:rFonts w:asciiTheme="minorHAnsi" w:eastAsiaTheme="minorEastAsia" w:hAnsiTheme="minorHAnsi" w:cstheme="minorBidi"/>
            <w:noProof/>
            <w:szCs w:val="22"/>
          </w:rPr>
          <w:tab/>
        </w:r>
        <w:r w:rsidR="00957CB0" w:rsidRPr="00343336">
          <w:rPr>
            <w:rStyle w:val="Hypertextovodkaz"/>
            <w:noProof/>
          </w:rPr>
          <w:t>Testování/simulace</w:t>
        </w:r>
        <w:r w:rsidR="00957CB0">
          <w:rPr>
            <w:noProof/>
            <w:webHidden/>
          </w:rPr>
          <w:tab/>
        </w:r>
        <w:r>
          <w:rPr>
            <w:noProof/>
            <w:webHidden/>
          </w:rPr>
          <w:fldChar w:fldCharType="begin"/>
        </w:r>
        <w:r w:rsidR="00957CB0">
          <w:rPr>
            <w:noProof/>
            <w:webHidden/>
          </w:rPr>
          <w:instrText xml:space="preserve"> PAGEREF _Toc356600318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9" w:history="1">
        <w:r w:rsidR="00957CB0" w:rsidRPr="00343336">
          <w:rPr>
            <w:rStyle w:val="Hypertextovodkaz"/>
            <w:noProof/>
          </w:rPr>
          <w:t>8.1</w:t>
        </w:r>
        <w:r w:rsidR="00957CB0">
          <w:rPr>
            <w:rFonts w:asciiTheme="minorHAnsi" w:eastAsiaTheme="minorEastAsia" w:hAnsiTheme="minorHAnsi" w:cstheme="minorBidi"/>
            <w:noProof/>
            <w:szCs w:val="22"/>
          </w:rPr>
          <w:tab/>
        </w:r>
        <w:r w:rsidR="00957CB0" w:rsidRPr="00343336">
          <w:rPr>
            <w:rStyle w:val="Hypertextovodkaz"/>
            <w:noProof/>
          </w:rPr>
          <w:t>Návrh testů</w:t>
        </w:r>
        <w:r w:rsidR="00957CB0">
          <w:rPr>
            <w:noProof/>
            <w:webHidden/>
          </w:rPr>
          <w:tab/>
        </w:r>
        <w:r>
          <w:rPr>
            <w:noProof/>
            <w:webHidden/>
          </w:rPr>
          <w:fldChar w:fldCharType="begin"/>
        </w:r>
        <w:r w:rsidR="00957CB0">
          <w:rPr>
            <w:noProof/>
            <w:webHidden/>
          </w:rPr>
          <w:instrText xml:space="preserve"> PAGEREF _Toc356600319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20" w:history="1">
        <w:r w:rsidR="00957CB0" w:rsidRPr="00343336">
          <w:rPr>
            <w:rStyle w:val="Hypertextovodkaz"/>
            <w:noProof/>
          </w:rPr>
          <w:t>8.2</w:t>
        </w:r>
        <w:r w:rsidR="00957CB0">
          <w:rPr>
            <w:rFonts w:asciiTheme="minorHAnsi" w:eastAsiaTheme="minorEastAsia" w:hAnsiTheme="minorHAnsi" w:cstheme="minorBidi"/>
            <w:noProof/>
            <w:szCs w:val="22"/>
          </w:rPr>
          <w:tab/>
        </w:r>
        <w:r w:rsidR="00957CB0" w:rsidRPr="00343336">
          <w:rPr>
            <w:rStyle w:val="Hypertextovodkaz"/>
            <w:noProof/>
          </w:rPr>
          <w:t>Výsledky testů</w:t>
        </w:r>
        <w:r w:rsidR="00957CB0">
          <w:rPr>
            <w:noProof/>
            <w:webHidden/>
          </w:rPr>
          <w:tab/>
        </w:r>
        <w:r>
          <w:rPr>
            <w:noProof/>
            <w:webHidden/>
          </w:rPr>
          <w:fldChar w:fldCharType="begin"/>
        </w:r>
        <w:r w:rsidR="00957CB0">
          <w:rPr>
            <w:noProof/>
            <w:webHidden/>
          </w:rPr>
          <w:instrText xml:space="preserve"> PAGEREF _Toc356600320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21" w:history="1">
        <w:r w:rsidR="00957CB0" w:rsidRPr="00343336">
          <w:rPr>
            <w:rStyle w:val="Hypertextovodkaz"/>
            <w:noProof/>
          </w:rPr>
          <w:t>9.</w:t>
        </w:r>
        <w:r w:rsidR="00957CB0">
          <w:rPr>
            <w:rFonts w:asciiTheme="minorHAnsi" w:eastAsiaTheme="minorEastAsia" w:hAnsiTheme="minorHAnsi" w:cstheme="minorBidi"/>
            <w:noProof/>
            <w:szCs w:val="22"/>
          </w:rPr>
          <w:tab/>
        </w:r>
        <w:r w:rsidR="00957CB0" w:rsidRPr="00343336">
          <w:rPr>
            <w:rStyle w:val="Hypertextovodkaz"/>
            <w:noProof/>
          </w:rPr>
          <w:t>Závěr</w:t>
        </w:r>
        <w:r w:rsidR="00957CB0">
          <w:rPr>
            <w:noProof/>
            <w:webHidden/>
          </w:rPr>
          <w:tab/>
        </w:r>
        <w:r>
          <w:rPr>
            <w:noProof/>
            <w:webHidden/>
          </w:rPr>
          <w:fldChar w:fldCharType="begin"/>
        </w:r>
        <w:r w:rsidR="00957CB0">
          <w:rPr>
            <w:noProof/>
            <w:webHidden/>
          </w:rPr>
          <w:instrText xml:space="preserve"> PAGEREF _Toc356600321 \h </w:instrText>
        </w:r>
        <w:r>
          <w:rPr>
            <w:noProof/>
            <w:webHidden/>
          </w:rPr>
        </w:r>
        <w:r>
          <w:rPr>
            <w:noProof/>
            <w:webHidden/>
          </w:rPr>
          <w:fldChar w:fldCharType="separate"/>
        </w:r>
        <w:r w:rsidR="00137CA2">
          <w:rPr>
            <w:noProof/>
            <w:webHidden/>
          </w:rPr>
          <w:t>38</w:t>
        </w:r>
        <w:r>
          <w:rPr>
            <w:noProof/>
            <w:webHidden/>
          </w:rPr>
          <w:fldChar w:fldCharType="end"/>
        </w:r>
      </w:hyperlink>
    </w:p>
    <w:p w:rsidR="00957CB0" w:rsidRDefault="00647819">
      <w:pPr>
        <w:pStyle w:val="Obsah1"/>
        <w:tabs>
          <w:tab w:val="right" w:leader="dot" w:pos="8990"/>
        </w:tabs>
        <w:rPr>
          <w:rFonts w:asciiTheme="minorHAnsi" w:eastAsiaTheme="minorEastAsia" w:hAnsiTheme="minorHAnsi" w:cstheme="minorBidi"/>
          <w:noProof/>
          <w:szCs w:val="22"/>
        </w:rPr>
      </w:pPr>
      <w:hyperlink w:anchor="_Toc356600322" w:history="1">
        <w:r w:rsidR="00957CB0" w:rsidRPr="00343336">
          <w:rPr>
            <w:rStyle w:val="Hypertextovodkaz"/>
            <w:noProof/>
          </w:rPr>
          <w:t>Bibliografie</w:t>
        </w:r>
        <w:r w:rsidR="00957CB0">
          <w:rPr>
            <w:noProof/>
            <w:webHidden/>
          </w:rPr>
          <w:tab/>
        </w:r>
        <w:r>
          <w:rPr>
            <w:noProof/>
            <w:webHidden/>
          </w:rPr>
          <w:fldChar w:fldCharType="begin"/>
        </w:r>
        <w:r w:rsidR="00957CB0">
          <w:rPr>
            <w:noProof/>
            <w:webHidden/>
          </w:rPr>
          <w:instrText xml:space="preserve"> PAGEREF _Toc356600322 \h </w:instrText>
        </w:r>
        <w:r>
          <w:rPr>
            <w:noProof/>
            <w:webHidden/>
          </w:rPr>
        </w:r>
        <w:r>
          <w:rPr>
            <w:noProof/>
            <w:webHidden/>
          </w:rPr>
          <w:fldChar w:fldCharType="separate"/>
        </w:r>
        <w:r w:rsidR="00137CA2">
          <w:rPr>
            <w:noProof/>
            <w:webHidden/>
          </w:rPr>
          <w:t>39</w:t>
        </w:r>
        <w:r>
          <w:rPr>
            <w:noProof/>
            <w:webHidden/>
          </w:rPr>
          <w:fldChar w:fldCharType="end"/>
        </w:r>
      </w:hyperlink>
    </w:p>
    <w:p w:rsidR="006273F8" w:rsidRDefault="00647819" w:rsidP="008D0E8A">
      <w:pPr>
        <w:spacing w:line="276" w:lineRule="auto"/>
      </w:pPr>
      <w:r>
        <w:fldChar w:fldCharType="end"/>
      </w:r>
    </w:p>
    <w:p w:rsidR="00C8648A" w:rsidRDefault="006273F8" w:rsidP="008D0E8A">
      <w:pPr>
        <w:sectPr w:rsidR="00C8648A" w:rsidSect="008D0E8A">
          <w:footerReference w:type="default" r:id="rId13"/>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5" w:name="_Toc356600283"/>
      <w:r>
        <w:lastRenderedPageBreak/>
        <w:t>Úvod</w:t>
      </w:r>
      <w:bookmarkEnd w:id="5"/>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957CB0">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957CB0">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6"/>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6"/>
      <w:r w:rsidR="00D930EF">
        <w:rPr>
          <w:rStyle w:val="Odkaznakoment"/>
        </w:rPr>
        <w:commentReference w:id="6"/>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957CB0">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7"/>
      <w:r>
        <w:t xml:space="preserve">V oblasti softwarového inženýrství došlo v poslední době k rozvoji přístupu, který využívá modelování ve smyslu </w:t>
      </w:r>
      <w:proofErr w:type="spellStart"/>
      <w:r>
        <w:t>simulovatelných</w:t>
      </w:r>
      <w:proofErr w:type="spellEnd"/>
      <w:r>
        <w:t xml:space="preserve"> modelů a to v takém rozsahu, že je lze považovat za programovací jazyk </w:t>
      </w:r>
      <w:sdt>
        <w:sdtPr>
          <w:id w:val="101129119"/>
          <w:citation/>
        </w:sdtPr>
        <w:sdtContent>
          <w:fldSimple w:instr=" CITATION Koč10 \l 1029 ">
            <w:r w:rsidR="00957CB0">
              <w:rPr>
                <w:noProof/>
              </w:rPr>
              <w:t>[4]</w:t>
            </w:r>
          </w:fldSimple>
        </w:sdtContent>
      </w:sdt>
      <w:r>
        <w:t xml:space="preserve">. Tento přístup dostál mnoha označení, z nichž některá jsou </w:t>
      </w:r>
      <w:r w:rsidRPr="00C068B5">
        <w:rPr>
          <w:i/>
        </w:rPr>
        <w:t>Model-</w:t>
      </w:r>
      <w:proofErr w:type="spellStart"/>
      <w:r w:rsidRPr="00C068B5">
        <w:rPr>
          <w:i/>
        </w:rPr>
        <w:t>based</w:t>
      </w:r>
      <w:proofErr w:type="spellEnd"/>
      <w:r w:rsidRPr="00C068B5">
        <w:rPr>
          <w:i/>
        </w:rPr>
        <w:t xml:space="preserve"> design</w:t>
      </w:r>
      <w:r>
        <w:t xml:space="preserve"> (MBD), také </w:t>
      </w:r>
      <w:r>
        <w:rPr>
          <w:i/>
        </w:rPr>
        <w:t>Model-</w:t>
      </w:r>
      <w:proofErr w:type="spellStart"/>
      <w:r>
        <w:rPr>
          <w:i/>
        </w:rPr>
        <w:t>driven</w:t>
      </w:r>
      <w:proofErr w:type="spellEnd"/>
      <w:r>
        <w:rPr>
          <w:i/>
        </w:rPr>
        <w:t xml:space="preserve"> design</w:t>
      </w:r>
      <w:r>
        <w:t xml:space="preserve"> (MDD) a </w:t>
      </w:r>
      <w:r>
        <w:rPr>
          <w:i/>
        </w:rPr>
        <w:t>Model-</w:t>
      </w:r>
      <w:proofErr w:type="spellStart"/>
      <w:r>
        <w:rPr>
          <w:i/>
        </w:rPr>
        <w:t>driven</w:t>
      </w:r>
      <w:proofErr w:type="spellEnd"/>
      <w:r>
        <w:rPr>
          <w:i/>
        </w:rPr>
        <w:t xml:space="preserve"> </w:t>
      </w:r>
      <w:proofErr w:type="spellStart"/>
      <w:r>
        <w:rPr>
          <w:i/>
        </w:rPr>
        <w:t>architecture</w:t>
      </w:r>
      <w:proofErr w:type="spellEnd"/>
      <w:r>
        <w:t xml:space="preserve"> (MDA), nebo trochu komplexnější název </w:t>
      </w:r>
      <w:r>
        <w:rPr>
          <w:i/>
        </w:rPr>
        <w:t xml:space="preserve">Model </w:t>
      </w:r>
      <w:proofErr w:type="spellStart"/>
      <w:r>
        <w:rPr>
          <w:i/>
        </w:rPr>
        <w:t>and</w:t>
      </w:r>
      <w:proofErr w:type="spellEnd"/>
      <w:r>
        <w:rPr>
          <w:i/>
        </w:rPr>
        <w:t xml:space="preserve"> </w:t>
      </w:r>
      <w:proofErr w:type="spellStart"/>
      <w:r>
        <w:rPr>
          <w:i/>
        </w:rPr>
        <w:t>Simulation</w:t>
      </w:r>
      <w:proofErr w:type="spellEnd"/>
      <w:r>
        <w:rPr>
          <w:i/>
        </w:rPr>
        <w:t xml:space="preserve"> </w:t>
      </w:r>
      <w:proofErr w:type="spellStart"/>
      <w:r>
        <w:rPr>
          <w:i/>
        </w:rPr>
        <w:t>based</w:t>
      </w:r>
      <w:proofErr w:type="spellEnd"/>
      <w:r>
        <w:rPr>
          <w:i/>
        </w:rPr>
        <w:t xml:space="preserve"> design</w:t>
      </w:r>
      <w:r>
        <w:t xml:space="preserve"> (MSBD). Všechny ale v podstatě značí to, že vývoj počítačového systému je podložen proveditelným modelem, například </w:t>
      </w:r>
      <w:proofErr w:type="spellStart"/>
      <w:r w:rsidRPr="00C068B5">
        <w:rPr>
          <w:i/>
        </w:rPr>
        <w:t>xUML</w:t>
      </w:r>
      <w:proofErr w:type="spellEnd"/>
      <w:r>
        <w:t xml:space="preserve"> (</w:t>
      </w:r>
      <w:proofErr w:type="spellStart"/>
      <w:r>
        <w:t>Executable</w:t>
      </w:r>
      <w:proofErr w:type="spellEnd"/>
      <w:r>
        <w:t xml:space="preserve"> UML, viz. kap. </w:t>
      </w:r>
      <w:r w:rsidR="00647819">
        <w:fldChar w:fldCharType="begin"/>
      </w:r>
      <w:r>
        <w:instrText xml:space="preserve"> REF _Ref343030002 \r \h </w:instrText>
      </w:r>
      <w:r w:rsidR="00647819">
        <w:fldChar w:fldCharType="separate"/>
      </w:r>
      <w:r w:rsidR="00137CA2">
        <w:t>3.1</w:t>
      </w:r>
      <w:r w:rsidR="00647819">
        <w:fldChar w:fldCharType="end"/>
      </w:r>
      <w:r>
        <w:t xml:space="preserve">), nebo jinými formalismy, jako </w:t>
      </w:r>
      <w:proofErr w:type="spellStart"/>
      <w:r w:rsidRPr="00C068B5">
        <w:rPr>
          <w:i/>
        </w:rPr>
        <w:t>Petriho</w:t>
      </w:r>
      <w:proofErr w:type="spellEnd"/>
      <w:r w:rsidRPr="00C068B5">
        <w:rPr>
          <w:i/>
        </w:rPr>
        <w:t xml:space="preserve"> sít</w:t>
      </w:r>
      <w:r>
        <w:rPr>
          <w:i/>
        </w:rPr>
        <w:t>ě</w:t>
      </w:r>
      <w:r>
        <w:t xml:space="preserve">, případně </w:t>
      </w:r>
      <w:r w:rsidRPr="00C068B5">
        <w:rPr>
          <w:i/>
        </w:rPr>
        <w:t>DEVS</w:t>
      </w:r>
      <w:r>
        <w:t xml:space="preserve">, které jsou probrány v kapitole </w:t>
      </w:r>
      <w:r w:rsidR="00647819">
        <w:fldChar w:fldCharType="begin"/>
      </w:r>
      <w:r>
        <w:instrText xml:space="preserve"> REF _Ref342996718 \r \h </w:instrText>
      </w:r>
      <w:r w:rsidR="00647819">
        <w:fldChar w:fldCharType="separate"/>
      </w:r>
      <w:r w:rsidR="00137CA2">
        <w:t>4</w:t>
      </w:r>
      <w:r w:rsidR="00647819">
        <w:fldChar w:fldCharType="end"/>
      </w:r>
      <w:r>
        <w:t xml:space="preserve">.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w:t>
      </w:r>
      <w:proofErr w:type="spellStart"/>
      <w:r>
        <w:t>odsimulovaného</w:t>
      </w:r>
      <w:proofErr w:type="spellEnd"/>
      <w:r>
        <w:t xml:space="preserve">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proofErr w:type="spellStart"/>
      <w:r>
        <w:rPr>
          <w:i/>
        </w:rPr>
        <w:t>Metaúrovní</w:t>
      </w:r>
      <w:proofErr w:type="spellEnd"/>
      <w:r>
        <w:t xml:space="preserve">, jako například </w:t>
      </w:r>
      <w:r>
        <w:rPr>
          <w:i/>
        </w:rPr>
        <w:t>Meta-</w:t>
      </w:r>
      <w:proofErr w:type="spellStart"/>
      <w:r>
        <w:rPr>
          <w:i/>
        </w:rPr>
        <w:t>Object</w:t>
      </w:r>
      <w:proofErr w:type="spellEnd"/>
      <w:r>
        <w:rPr>
          <w:i/>
        </w:rPr>
        <w:t xml:space="preserve"> </w:t>
      </w:r>
      <w:proofErr w:type="spellStart"/>
      <w:r w:rsidRPr="00030A89">
        <w:rPr>
          <w:i/>
        </w:rPr>
        <w:t>Facility</w:t>
      </w:r>
      <w:proofErr w:type="spellEnd"/>
      <w:r>
        <w:rPr>
          <w:i/>
        </w:rPr>
        <w:t xml:space="preserve"> </w:t>
      </w:r>
      <w:r>
        <w:t>(</w:t>
      </w:r>
      <w:r w:rsidRPr="00030A89">
        <w:t>MOF</w:t>
      </w:r>
      <w:r>
        <w:t xml:space="preserve">) u UML. Tato problematika transformace modelu je částečně popsána v kapitole </w:t>
      </w:r>
      <w:r w:rsidR="00647819">
        <w:fldChar w:fldCharType="begin"/>
      </w:r>
      <w:r>
        <w:instrText xml:space="preserve"> REF _Ref343008830 \r \h </w:instrText>
      </w:r>
      <w:r w:rsidR="00647819">
        <w:fldChar w:fldCharType="separate"/>
      </w:r>
      <w:r w:rsidR="00137CA2">
        <w:t>3</w:t>
      </w:r>
      <w:r w:rsidR="00647819">
        <w:fldChar w:fldCharType="end"/>
      </w:r>
      <w:r>
        <w:t>.</w:t>
      </w:r>
      <w:commentRangeEnd w:id="7"/>
      <w:r w:rsidR="009F3C33">
        <w:rPr>
          <w:rStyle w:val="Odkaznakoment"/>
        </w:rPr>
        <w:commentReference w:id="7"/>
      </w:r>
    </w:p>
    <w:p w:rsidR="001948C8" w:rsidRPr="00030A89" w:rsidRDefault="001948C8" w:rsidP="008D0E8A">
      <w:pPr>
        <w:pStyle w:val="Odstavecdal"/>
      </w:pPr>
      <w:r>
        <w:t xml:space="preserve">Kapitola </w:t>
      </w:r>
      <w:r w:rsidR="00647819">
        <w:fldChar w:fldCharType="begin"/>
      </w:r>
      <w:r>
        <w:instrText xml:space="preserve"> REF _Ref342996718 \r \h </w:instrText>
      </w:r>
      <w:r w:rsidR="00647819">
        <w:fldChar w:fldCharType="separate"/>
      </w:r>
      <w:r w:rsidR="00137CA2">
        <w:t>4</w:t>
      </w:r>
      <w:r w:rsidR="00647819">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957CB0">
              <w:rPr>
                <w:noProof/>
              </w:rPr>
              <w:t>[4]</w:t>
            </w:r>
          </w:fldSimple>
        </w:sdtContent>
      </w:sdt>
      <w:r>
        <w:t>).</w:t>
      </w:r>
    </w:p>
    <w:p w:rsidR="001948C8" w:rsidRDefault="001948C8" w:rsidP="008D0E8A">
      <w:r>
        <w:br w:type="page"/>
      </w:r>
    </w:p>
    <w:p w:rsidR="001948C8" w:rsidRDefault="001948C8" w:rsidP="008D0E8A">
      <w:pPr>
        <w:pStyle w:val="Nadpis1"/>
      </w:pPr>
      <w:bookmarkStart w:id="8" w:name="_Ref343008544"/>
      <w:bookmarkStart w:id="9" w:name="_Toc343033291"/>
      <w:bookmarkStart w:id="10" w:name="_Toc356600284"/>
      <w:r>
        <w:lastRenderedPageBreak/>
        <w:t xml:space="preserve">Historie - cesta k </w:t>
      </w:r>
      <w:bookmarkEnd w:id="8"/>
      <w:bookmarkEnd w:id="9"/>
      <w:r w:rsidR="005A06BE" w:rsidRPr="005A06BE">
        <w:t>modelem řízenému návrhu</w:t>
      </w:r>
      <w:bookmarkEnd w:id="10"/>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957CB0">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957CB0">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647819">
        <w:fldChar w:fldCharType="begin"/>
      </w:r>
      <w:r>
        <w:instrText xml:space="preserve"> REF _Ref342965835 \h </w:instrText>
      </w:r>
      <w:r w:rsidR="00647819">
        <w:fldChar w:fldCharType="separate"/>
      </w:r>
      <w:r w:rsidR="00137CA2">
        <w:t xml:space="preserve">Obrázek </w:t>
      </w:r>
      <w:r w:rsidR="00137CA2">
        <w:rPr>
          <w:noProof/>
        </w:rPr>
        <w:t>2</w:t>
      </w:r>
      <w:r w:rsidR="00137CA2">
        <w:t>.</w:t>
      </w:r>
      <w:r w:rsidR="00137CA2">
        <w:rPr>
          <w:noProof/>
        </w:rPr>
        <w:t>1</w:t>
      </w:r>
      <w:r w:rsidR="00647819">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4"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1" w:name="_Ref342965835"/>
      <w:r>
        <w:t>Obrázek</w:t>
      </w:r>
      <w:r w:rsidR="001948C8">
        <w:t xml:space="preserve"> </w:t>
      </w:r>
      <w:fldSimple w:instr=" STYLEREF 1 \s ">
        <w:r w:rsidR="00137CA2">
          <w:rPr>
            <w:noProof/>
          </w:rPr>
          <w:t>2</w:t>
        </w:r>
      </w:fldSimple>
      <w:r w:rsidR="00A45AD4">
        <w:t>.</w:t>
      </w:r>
      <w:fldSimple w:instr=" SEQ Obrázek \* ARABIC \s 1 ">
        <w:r w:rsidR="00137CA2">
          <w:rPr>
            <w:noProof/>
          </w:rPr>
          <w:t>1</w:t>
        </w:r>
      </w:fldSimple>
      <w:bookmarkEnd w:id="11"/>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957CB0">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647819">
        <w:fldChar w:fldCharType="begin"/>
      </w:r>
      <w:r w:rsidR="00013A6E">
        <w:instrText xml:space="preserve"> REF _Ref343008830 \r \h </w:instrText>
      </w:r>
      <w:r w:rsidR="00647819">
        <w:fldChar w:fldCharType="separate"/>
      </w:r>
      <w:r w:rsidR="00137CA2">
        <w:t>3</w:t>
      </w:r>
      <w:r w:rsidR="00647819">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600285"/>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957CB0">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647819">
        <w:fldChar w:fldCharType="begin"/>
      </w:r>
      <w:r w:rsidR="001948C8">
        <w:instrText xml:space="preserve"> REF _Ref342989952 \r \h </w:instrText>
      </w:r>
      <w:r w:rsidR="00647819">
        <w:fldChar w:fldCharType="separate"/>
      </w:r>
      <w:r w:rsidR="00137CA2">
        <w:t>3.2</w:t>
      </w:r>
      <w:r w:rsidR="00647819">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647819">
        <w:fldChar w:fldCharType="begin"/>
      </w:r>
      <w:r w:rsidR="001948C8">
        <w:instrText xml:space="preserve"> REF _Ref342990009 \r \h </w:instrText>
      </w:r>
      <w:r w:rsidR="00647819">
        <w:fldChar w:fldCharType="separate"/>
      </w:r>
      <w:r w:rsidR="00137CA2">
        <w:t>3.3</w:t>
      </w:r>
      <w:r w:rsidR="00647819">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647819"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5" w:name="_Ref356493478"/>
                  <w:r w:rsidRPr="00D5270C">
                    <w:t xml:space="preserve">Obrázek </w:t>
                  </w:r>
                  <w:fldSimple w:instr=" STYLEREF 1 \s ">
                    <w:r w:rsidR="00137CA2">
                      <w:rPr>
                        <w:noProof/>
                      </w:rPr>
                      <w:t>3</w:t>
                    </w:r>
                  </w:fldSimple>
                  <w:r>
                    <w:t>.</w:t>
                  </w:r>
                  <w:fldSimple w:instr=" SEQ Obrázek \* ARABIC \s 1 ">
                    <w:r w:rsidR="00137CA2">
                      <w:rPr>
                        <w:noProof/>
                      </w:rPr>
                      <w:t>1</w:t>
                    </w:r>
                  </w:fldSimple>
                  <w:bookmarkEnd w:id="15"/>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5" type="#_x0000_t75" style="width:449.6pt;height:270.4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647819">
        <w:fldChar w:fldCharType="begin"/>
      </w:r>
      <w:r w:rsidR="00D5270C">
        <w:instrText xml:space="preserve"> REF _Ref356493478 \h </w:instrText>
      </w:r>
      <w:r w:rsidR="00647819">
        <w:fldChar w:fldCharType="separate"/>
      </w:r>
      <w:r w:rsidR="00137CA2" w:rsidRPr="00D5270C">
        <w:t xml:space="preserve">Obrázek </w:t>
      </w:r>
      <w:r w:rsidR="00137CA2">
        <w:rPr>
          <w:noProof/>
        </w:rPr>
        <w:t>3</w:t>
      </w:r>
      <w:r w:rsidR="00137CA2">
        <w:t>.</w:t>
      </w:r>
      <w:r w:rsidR="00137CA2">
        <w:rPr>
          <w:noProof/>
        </w:rPr>
        <w:t>1</w:t>
      </w:r>
      <w:r w:rsidR="00647819">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647819">
        <w:fldChar w:fldCharType="begin"/>
      </w:r>
      <w:r w:rsidR="00377B32">
        <w:instrText xml:space="preserve"> REF _Ref356498386 \h </w:instrText>
      </w:r>
      <w:r w:rsidR="00647819">
        <w:fldChar w:fldCharType="separate"/>
      </w:r>
      <w:r w:rsidR="00137CA2">
        <w:t xml:space="preserve">Obrázek </w:t>
      </w:r>
      <w:r w:rsidR="00137CA2">
        <w:rPr>
          <w:noProof/>
        </w:rPr>
        <w:t>3</w:t>
      </w:r>
      <w:r w:rsidR="00137CA2">
        <w:t>.</w:t>
      </w:r>
      <w:r w:rsidR="00137CA2">
        <w:rPr>
          <w:noProof/>
        </w:rPr>
        <w:t>2</w:t>
      </w:r>
      <w:r w:rsidR="00647819">
        <w:fldChar w:fldCharType="end"/>
      </w:r>
      <w:r w:rsidR="002C04DF">
        <w:t>.</w:t>
      </w:r>
      <w:r w:rsidR="001948C8">
        <w:t xml:space="preserve"> </w:t>
      </w:r>
      <w:sdt>
        <w:sdtPr>
          <w:id w:val="3167315"/>
          <w:citation/>
        </w:sdtPr>
        <w:sdtContent>
          <w:fldSimple w:instr=" CITATION Rai04 \l 1029  ">
            <w:r w:rsidR="00957CB0">
              <w:rPr>
                <w:noProof/>
              </w:rPr>
              <w:t>[5]</w:t>
            </w:r>
          </w:fldSimple>
        </w:sdtContent>
      </w:sdt>
    </w:p>
    <w:p w:rsidR="00C3277E" w:rsidRDefault="00647819"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02DCB" w:rsidRPr="001C4402" w:rsidRDefault="00F02DCB" w:rsidP="00A45AD4">
                  <w:pPr>
                    <w:pStyle w:val="Titulek"/>
                    <w:rPr>
                      <w:szCs w:val="24"/>
                    </w:rPr>
                  </w:pPr>
                  <w:bookmarkStart w:id="16" w:name="_Ref356498386"/>
                  <w:r>
                    <w:t xml:space="preserve">Obrázek </w:t>
                  </w:r>
                  <w:fldSimple w:instr=" STYLEREF 1 \s ">
                    <w:r w:rsidR="00137CA2">
                      <w:rPr>
                        <w:noProof/>
                      </w:rPr>
                      <w:t>3</w:t>
                    </w:r>
                  </w:fldSimple>
                  <w:r>
                    <w:t>.</w:t>
                  </w:r>
                  <w:fldSimple w:instr=" SEQ Obrázek \* ARABIC \s 1 ">
                    <w:r w:rsidR="00137CA2">
                      <w:rPr>
                        <w:noProof/>
                      </w:rPr>
                      <w:t>2</w:t>
                    </w:r>
                  </w:fldSimple>
                  <w:bookmarkEnd w:id="16"/>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style="mso-next-textbox:#_x0000_s1136">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02DCB" w:rsidRDefault="00F02DCB" w:rsidP="006F3B00">
                    <w:r>
                      <w:t>PIM</w:t>
                    </w:r>
                  </w:p>
                </w:txbxContent>
              </v:textbox>
            </v:shape>
            <v:shape id="_x0000_s1154" type="#_x0000_t202" style="position:absolute;left:1815;top:6435;width:735;height:331" filled="f" stroked="f">
              <v:textbox style="mso-next-textbox:#_x0000_s1154">
                <w:txbxContent>
                  <w:p w:rsidR="00F02DCB" w:rsidRDefault="00F02DCB" w:rsidP="006F3B00">
                    <w:r>
                      <w:t>PSI</w:t>
                    </w:r>
                  </w:p>
                </w:txbxContent>
              </v:textbox>
            </v:shape>
          </v:group>
        </w:pict>
      </w:r>
      <w:r>
        <w:pict>
          <v:shape id="_x0000_i1026" type="#_x0000_t75" style="width:449.6pt;height:241.95pt">
            <v:imagedata croptop="-65520f" cropbottom="65520f"/>
          </v:shape>
        </w:pict>
      </w:r>
    </w:p>
    <w:p w:rsidR="001948C8" w:rsidRDefault="001948C8" w:rsidP="008D0E8A">
      <w:pPr>
        <w:pStyle w:val="Obrzek"/>
      </w:pPr>
    </w:p>
    <w:p w:rsidR="001948C8" w:rsidRPr="000B37E2" w:rsidRDefault="00016671" w:rsidP="008D0E8A">
      <w:pPr>
        <w:pStyle w:val="Titulek"/>
      </w:pPr>
      <w:bookmarkStart w:id="17" w:name="_Ref342991975"/>
      <w:r>
        <w:t>Obrázek</w:t>
      </w:r>
      <w:r w:rsidR="001948C8">
        <w:t xml:space="preserve"> </w:t>
      </w:r>
      <w:fldSimple w:instr=" STYLEREF 1 \s ">
        <w:r w:rsidR="00137CA2">
          <w:rPr>
            <w:noProof/>
          </w:rPr>
          <w:t>3</w:t>
        </w:r>
      </w:fldSimple>
      <w:r w:rsidR="00A45AD4">
        <w:t>.</w:t>
      </w:r>
      <w:fldSimple w:instr=" SEQ Obrázek \* ARABIC \s 1 ">
        <w:r w:rsidR="00137CA2">
          <w:rPr>
            <w:noProof/>
          </w:rPr>
          <w:t>3</w:t>
        </w:r>
      </w:fldSimple>
      <w:bookmarkEnd w:id="17"/>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957CB0">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957CB0">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957CB0">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957CB0">
              <w:rPr>
                <w:noProof/>
              </w:rPr>
              <w:t>[7]</w:t>
            </w:r>
          </w:fldSimple>
        </w:sdtContent>
      </w:sdt>
    </w:p>
    <w:p w:rsidR="001948C8" w:rsidRDefault="008A3CA3" w:rsidP="008D0E8A">
      <w:pPr>
        <w:pStyle w:val="Nadpis2"/>
      </w:pPr>
      <w:bookmarkStart w:id="18" w:name="_Ref343030002"/>
      <w:bookmarkStart w:id="19" w:name="_Toc343033293"/>
      <w:bookmarkStart w:id="20" w:name="_Toc356600286"/>
      <w:r>
        <w:lastRenderedPageBreak/>
        <w:t xml:space="preserve">Srovnání </w:t>
      </w:r>
      <w:r w:rsidR="001948C8">
        <w:t xml:space="preserve">UML </w:t>
      </w:r>
      <w:r>
        <w:t>a</w:t>
      </w:r>
      <w:r w:rsidR="001948C8">
        <w:t xml:space="preserve"> </w:t>
      </w:r>
      <w:proofErr w:type="spellStart"/>
      <w:r w:rsidR="001948C8">
        <w:t>xUML</w:t>
      </w:r>
      <w:bookmarkEnd w:id="18"/>
      <w:bookmarkEnd w:id="19"/>
      <w:bookmarkEnd w:id="20"/>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957CB0">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957CB0">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957CB0">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647819">
        <w:fldChar w:fldCharType="begin"/>
      </w:r>
      <w:r w:rsidR="00016368">
        <w:instrText xml:space="preserve"> REF _Ref354097784 \h </w:instrText>
      </w:r>
      <w:r w:rsidR="00647819">
        <w:fldChar w:fldCharType="separate"/>
      </w:r>
      <w:r w:rsidR="00137CA2">
        <w:t xml:space="preserve">Obrázek </w:t>
      </w:r>
      <w:r w:rsidR="00137CA2">
        <w:rPr>
          <w:noProof/>
        </w:rPr>
        <w:t>3</w:t>
      </w:r>
      <w:r w:rsidR="00137CA2">
        <w:t>.</w:t>
      </w:r>
      <w:r w:rsidR="00137CA2">
        <w:rPr>
          <w:noProof/>
        </w:rPr>
        <w:t>4</w:t>
      </w:r>
      <w:r w:rsidR="00647819">
        <w:fldChar w:fldCharType="end"/>
      </w:r>
      <w:r w:rsidR="00016368" w:rsidRPr="00D23353">
        <w:t>.</w:t>
      </w:r>
      <w:r>
        <w:t xml:space="preserve"> </w:t>
      </w:r>
      <w:sdt>
        <w:sdtPr>
          <w:id w:val="3167326"/>
          <w:citation/>
        </w:sdtPr>
        <w:sdtContent>
          <w:fldSimple w:instr=" CITATION Rai04 \l 1029  ">
            <w:r w:rsidR="00957CB0">
              <w:rPr>
                <w:noProof/>
              </w:rPr>
              <w:t>[5]</w:t>
            </w:r>
          </w:fldSimple>
        </w:sdtContent>
      </w:sdt>
    </w:p>
    <w:p w:rsidR="001948C8" w:rsidRDefault="00647819"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proofErr w:type="spellStart"/>
                      <w:r>
                        <w:rPr>
                          <w:szCs w:val="22"/>
                        </w:rPr>
                        <w:t>Action</w:t>
                      </w:r>
                      <w:proofErr w:type="spellEnd"/>
                      <w:r>
                        <w:rPr>
                          <w:szCs w:val="22"/>
                        </w:rPr>
                        <w:t xml:space="preserve"> </w:t>
                      </w:r>
                      <w:proofErr w:type="spellStart"/>
                      <w:r>
                        <w:rPr>
                          <w:szCs w:val="22"/>
                        </w:rP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proofErr w:type="spellStart"/>
                      <w:r w:rsidRPr="00A3593B">
                        <w:rPr>
                          <w:sz w:val="24"/>
                        </w:rPr>
                        <w:t>xUML</w:t>
                      </w:r>
                      <w:proofErr w:type="spellEnd"/>
                    </w:p>
                  </w:txbxContent>
                </v:textbox>
              </v:shape>
            </v:group>
            <w10:wrap type="none"/>
            <w10:anchorlock/>
          </v:group>
        </w:pict>
      </w:r>
    </w:p>
    <w:p w:rsidR="001948C8" w:rsidRPr="00506FC4" w:rsidRDefault="00016671" w:rsidP="008D0E8A">
      <w:pPr>
        <w:pStyle w:val="Titulek"/>
      </w:pPr>
      <w:bookmarkStart w:id="21" w:name="_Ref354097784"/>
      <w:r>
        <w:t>Obrázek</w:t>
      </w:r>
      <w:r w:rsidR="001948C8">
        <w:t xml:space="preserve"> </w:t>
      </w:r>
      <w:fldSimple w:instr=" STYLEREF 1 \s ">
        <w:r w:rsidR="00137CA2">
          <w:rPr>
            <w:noProof/>
          </w:rPr>
          <w:t>3</w:t>
        </w:r>
      </w:fldSimple>
      <w:r w:rsidR="00A45AD4">
        <w:t>.</w:t>
      </w:r>
      <w:fldSimple w:instr=" SEQ Obrázek \* ARABIC \s 1 ">
        <w:r w:rsidR="00137CA2">
          <w:rPr>
            <w:noProof/>
          </w:rPr>
          <w:t>4</w:t>
        </w:r>
      </w:fldSimple>
      <w:bookmarkEnd w:id="21"/>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957CB0">
              <w:rPr>
                <w:noProof/>
              </w:rPr>
              <w:t>[5]</w:t>
            </w:r>
          </w:fldSimple>
        </w:sdtContent>
      </w:sdt>
      <w:r w:rsidR="001948C8">
        <w:t>.</w:t>
      </w:r>
    </w:p>
    <w:p w:rsidR="001948C8" w:rsidRDefault="000D3C17" w:rsidP="008D0E8A">
      <w:pPr>
        <w:pStyle w:val="Nadpis2"/>
      </w:pPr>
      <w:bookmarkStart w:id="22" w:name="_Ref342989952"/>
      <w:bookmarkStart w:id="23" w:name="_Toc343033294"/>
      <w:bookmarkStart w:id="24" w:name="_Toc356600287"/>
      <w:r>
        <w:t xml:space="preserve">Platformě nezávislý model </w:t>
      </w:r>
      <w:r w:rsidR="001948C8">
        <w:t>PIM</w:t>
      </w:r>
      <w:bookmarkEnd w:id="22"/>
      <w:bookmarkEnd w:id="23"/>
      <w:bookmarkEnd w:id="24"/>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957CB0">
              <w:rPr>
                <w:noProof/>
              </w:rPr>
              <w:t>[5]</w:t>
            </w:r>
          </w:fldSimple>
        </w:sdtContent>
      </w:sdt>
      <w:sdt>
        <w:sdtPr>
          <w:id w:val="3167329"/>
          <w:citation/>
        </w:sdtPr>
        <w:sdtContent>
          <w:fldSimple w:instr=" CITATION Pat08 \l 1029 ">
            <w:r w:rsidR="00957CB0">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957CB0">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647819">
        <w:fldChar w:fldCharType="begin"/>
      </w:r>
      <w:r>
        <w:instrText xml:space="preserve"> REF _Ref342996718 \r \h </w:instrText>
      </w:r>
      <w:r w:rsidR="00647819">
        <w:fldChar w:fldCharType="separate"/>
      </w:r>
      <w:r w:rsidR="00137CA2">
        <w:t>4</w:t>
      </w:r>
      <w:r w:rsidR="00647819">
        <w:fldChar w:fldCharType="end"/>
      </w:r>
      <w:r>
        <w:t>.</w:t>
      </w:r>
    </w:p>
    <w:p w:rsidR="00E25399" w:rsidRDefault="00BA2E1A" w:rsidP="008D0E8A">
      <w:pPr>
        <w:pStyle w:val="Nadpis2"/>
      </w:pPr>
      <w:bookmarkStart w:id="25" w:name="_Ref342990009"/>
      <w:bookmarkStart w:id="26" w:name="_Toc343033295"/>
      <w:bookmarkStart w:id="27" w:name="_Toc356600288"/>
      <w:r>
        <w:lastRenderedPageBreak/>
        <w:t xml:space="preserve">Platformě specifický model </w:t>
      </w:r>
      <w:r w:rsidR="00E25399">
        <w:t>PSM</w:t>
      </w:r>
      <w:bookmarkEnd w:id="25"/>
      <w:bookmarkEnd w:id="26"/>
      <w:bookmarkEnd w:id="27"/>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957CB0">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957CB0">
              <w:rPr>
                <w:noProof/>
              </w:rPr>
              <w:t>[5]</w:t>
            </w:r>
          </w:fldSimple>
        </w:sdtContent>
      </w:sdt>
    </w:p>
    <w:p w:rsidR="00E25399" w:rsidRDefault="00E25399" w:rsidP="008D0E8A">
      <w:pPr>
        <w:pStyle w:val="Nadpis2"/>
      </w:pPr>
      <w:bookmarkStart w:id="28" w:name="_Toc343033296"/>
      <w:bookmarkStart w:id="29" w:name="_Toc356600289"/>
      <w:r>
        <w:t>Souhrn MDA</w:t>
      </w:r>
      <w:bookmarkEnd w:id="28"/>
      <w:bookmarkEnd w:id="29"/>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0" w:name="_Ref342996718"/>
      <w:bookmarkStart w:id="31" w:name="_Toc343033297"/>
      <w:bookmarkStart w:id="32" w:name="_Toc356600290"/>
      <w:r>
        <w:lastRenderedPageBreak/>
        <w:t>Modelování a simulace v procesu vývoje systémů</w:t>
      </w:r>
      <w:bookmarkEnd w:id="30"/>
      <w:bookmarkEnd w:id="31"/>
      <w:bookmarkEnd w:id="32"/>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957CB0">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3"/>
      <w:r>
        <w:t xml:space="preserve">Jak již bylo naznačeno v </w:t>
      </w:r>
      <w:r w:rsidR="006A2F42">
        <w:t>kapitole</w:t>
      </w:r>
      <w:r>
        <w:t xml:space="preserve"> </w:t>
      </w:r>
      <w:r w:rsidR="00647819">
        <w:fldChar w:fldCharType="begin"/>
      </w:r>
      <w:r>
        <w:instrText xml:space="preserve"> REF _Ref343008544 \r \h </w:instrText>
      </w:r>
      <w:r w:rsidR="00647819">
        <w:fldChar w:fldCharType="separate"/>
      </w:r>
      <w:r w:rsidR="00137CA2">
        <w:t>2</w:t>
      </w:r>
      <w:r w:rsidR="00647819">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957CB0">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647819">
        <w:fldChar w:fldCharType="begin"/>
      </w:r>
      <w:r>
        <w:instrText xml:space="preserve"> REF _Ref343008830 \r \h </w:instrText>
      </w:r>
      <w:r w:rsidR="00647819">
        <w:fldChar w:fldCharType="separate"/>
      </w:r>
      <w:r w:rsidR="00137CA2">
        <w:t>3</w:t>
      </w:r>
      <w:r w:rsidR="00647819">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957CB0">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957CB0">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647819">
        <w:fldChar w:fldCharType="begin"/>
      </w:r>
      <w:r w:rsidR="00BB5EEC">
        <w:instrText xml:space="preserve"> REF _Ref356133975 \r \h </w:instrText>
      </w:r>
      <w:r w:rsidR="00647819">
        <w:fldChar w:fldCharType="separate"/>
      </w:r>
      <w:r w:rsidR="00137CA2">
        <w:t>4.2</w:t>
      </w:r>
      <w:r w:rsidR="00647819">
        <w:fldChar w:fldCharType="end"/>
      </w:r>
      <w:r w:rsidR="00BB5EEC">
        <w:t xml:space="preserve">, </w:t>
      </w:r>
      <w:r w:rsidR="00647819">
        <w:fldChar w:fldCharType="begin"/>
      </w:r>
      <w:r w:rsidR="00BB5EEC">
        <w:instrText xml:space="preserve"> REF _Ref356133984 \r \h </w:instrText>
      </w:r>
      <w:r w:rsidR="00647819">
        <w:fldChar w:fldCharType="separate"/>
      </w:r>
      <w:r w:rsidR="00137CA2">
        <w:t>4.3</w:t>
      </w:r>
      <w:r w:rsidR="00647819">
        <w:fldChar w:fldCharType="end"/>
      </w:r>
      <w:r w:rsidR="00BB5EEC">
        <w:t xml:space="preserve"> a </w:t>
      </w:r>
      <w:r w:rsidR="00647819">
        <w:fldChar w:fldCharType="begin"/>
      </w:r>
      <w:r w:rsidR="00BB5EEC">
        <w:instrText xml:space="preserve"> REF _Ref356133993 \r \h </w:instrText>
      </w:r>
      <w:r w:rsidR="00647819">
        <w:fldChar w:fldCharType="separate"/>
      </w:r>
      <w:r w:rsidR="00137CA2">
        <w:t>4.4</w:t>
      </w:r>
      <w:r w:rsidR="00647819">
        <w:fldChar w:fldCharType="end"/>
      </w:r>
      <w:r w:rsidR="00BB5EEC">
        <w:t>.</w:t>
      </w:r>
      <w:r w:rsidR="0031363E">
        <w:t xml:space="preserve"> Začněme ale seznámením se základní strukturou a vlastnostmi </w:t>
      </w:r>
      <w:commentRangeEnd w:id="33"/>
      <w:r w:rsidR="00D92BE2">
        <w:rPr>
          <w:rStyle w:val="Odkaznakoment"/>
        </w:rPr>
        <w:commentReference w:id="33"/>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4" w:name="_Ref343026126"/>
      <w:bookmarkStart w:id="35" w:name="_Toc343033298"/>
      <w:bookmarkStart w:id="36" w:name="_Toc356600291"/>
      <w:proofErr w:type="spellStart"/>
      <w:r>
        <w:t>Petriho</w:t>
      </w:r>
      <w:proofErr w:type="spellEnd"/>
      <w:r>
        <w:t xml:space="preserve"> sítě</w:t>
      </w:r>
      <w:bookmarkEnd w:id="34"/>
      <w:bookmarkEnd w:id="35"/>
      <w:bookmarkEnd w:id="36"/>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w:t>
      </w:r>
      <w:r w:rsidR="008F2B6E">
        <w:lastRenderedPageBreak/>
        <w:t xml:space="preserve">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647819">
        <w:fldChar w:fldCharType="begin"/>
      </w:r>
      <w:r w:rsidR="000F6C3D">
        <w:instrText xml:space="preserve"> REF _Ref345643322 \h </w:instrText>
      </w:r>
      <w:r w:rsidR="00647819">
        <w:fldChar w:fldCharType="separate"/>
      </w:r>
      <w:r w:rsidR="00137CA2">
        <w:t xml:space="preserve">Obrázek </w:t>
      </w:r>
      <w:r w:rsidR="00137CA2">
        <w:rPr>
          <w:noProof/>
        </w:rPr>
        <w:t>4</w:t>
      </w:r>
      <w:r w:rsidR="00137CA2">
        <w:t>.</w:t>
      </w:r>
      <w:r w:rsidR="00137CA2">
        <w:rPr>
          <w:noProof/>
        </w:rPr>
        <w:t>1</w:t>
      </w:r>
      <w:r w:rsidR="00647819">
        <w:fldChar w:fldCharType="end"/>
      </w:r>
      <w:r w:rsidR="000F6C3D">
        <w:t>.</w:t>
      </w:r>
      <w:r w:rsidR="004837CD">
        <w:t xml:space="preserve"> </w:t>
      </w:r>
      <w:sdt>
        <w:sdtPr>
          <w:id w:val="124862929"/>
          <w:citation/>
        </w:sdtPr>
        <w:sdtContent>
          <w:fldSimple w:instr=" CITATION Jan08 \l 1029  ">
            <w:r w:rsidR="00957CB0">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5"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7" w:name="_Ref345643322"/>
      <w:r>
        <w:t>Obrázek</w:t>
      </w:r>
      <w:r w:rsidR="008E7150">
        <w:t xml:space="preserve"> </w:t>
      </w:r>
      <w:fldSimple w:instr=" STYLEREF 1 \s ">
        <w:r w:rsidR="00137CA2">
          <w:rPr>
            <w:noProof/>
          </w:rPr>
          <w:t>4</w:t>
        </w:r>
      </w:fldSimple>
      <w:r w:rsidR="00A45AD4">
        <w:t>.</w:t>
      </w:r>
      <w:fldSimple w:instr=" SEQ Obrázek \* ARABIC \s 1 ">
        <w:r w:rsidR="00137CA2">
          <w:rPr>
            <w:noProof/>
          </w:rPr>
          <w:t>1</w:t>
        </w:r>
      </w:fldSimple>
      <w:bookmarkEnd w:id="37"/>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957CB0">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957CB0">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957CB0">
              <w:rPr>
                <w:noProof/>
              </w:rPr>
              <w:t>[9]</w:t>
            </w:r>
          </w:fldSimple>
        </w:sdtContent>
      </w:sdt>
      <w:r>
        <w:t xml:space="preserve">. </w:t>
      </w:r>
    </w:p>
    <w:p w:rsidR="00BB5EEC" w:rsidRDefault="00BB5EEC" w:rsidP="008D0E8A">
      <w:pPr>
        <w:pStyle w:val="Nadpis2"/>
      </w:pPr>
      <w:bookmarkStart w:id="38" w:name="_Ref356133975"/>
      <w:bookmarkStart w:id="39" w:name="_Toc356600292"/>
      <w:r>
        <w:t xml:space="preserve">Objektově orientované </w:t>
      </w:r>
      <w:proofErr w:type="spellStart"/>
      <w:r>
        <w:t>Petriho</w:t>
      </w:r>
      <w:proofErr w:type="spellEnd"/>
      <w:r>
        <w:t xml:space="preserve"> sítě</w:t>
      </w:r>
      <w:bookmarkEnd w:id="38"/>
      <w:bookmarkEnd w:id="39"/>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957CB0">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957CB0">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957CB0">
              <w:rPr>
                <w:noProof/>
              </w:rPr>
              <w:t>[9]</w:t>
            </w:r>
          </w:fldSimple>
        </w:sdtContent>
      </w:sdt>
      <w:r w:rsidR="00D10A38">
        <w:t xml:space="preserve"> a </w:t>
      </w:r>
      <w:sdt>
        <w:sdtPr>
          <w:id w:val="80015262"/>
          <w:citation/>
        </w:sdtPr>
        <w:sdtContent>
          <w:fldSimple w:instr=" CITATION Koč08 \l 1029 ">
            <w:r w:rsidR="00957CB0">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0"/>
      <w:r w:rsidR="00F15EA0" w:rsidRPr="00F15EA0">
        <w:t>Pro možnost pozdějšího využití výsledků práce v jiných rozšiřujících projektech, nebo studiích, budou zdrojové kódy modelu, uživatelské prostředí a diagramy psány v anglickém jazyce.</w:t>
      </w:r>
      <w:commentRangeEnd w:id="40"/>
      <w:r w:rsidR="00F15EA0" w:rsidRPr="00F15EA0">
        <w:commentReference w:id="40"/>
      </w:r>
    </w:p>
    <w:p w:rsidR="007F1F37" w:rsidRDefault="007F1F37" w:rsidP="008D0E8A">
      <w:pPr>
        <w:pStyle w:val="Nadpis3"/>
      </w:pPr>
      <w:bookmarkStart w:id="41" w:name="_Ref356154291"/>
      <w:bookmarkStart w:id="42" w:name="_Toc356600293"/>
      <w:r>
        <w:t>Objektová síť,</w:t>
      </w:r>
      <w:r w:rsidR="00301E8E">
        <w:t xml:space="preserve"> atributy,</w:t>
      </w:r>
      <w:r>
        <w:t xml:space="preserve"> </w:t>
      </w:r>
      <w:r w:rsidR="00301E8E">
        <w:t>stráž</w:t>
      </w:r>
      <w:r w:rsidR="00736596">
        <w:t>, metody</w:t>
      </w:r>
      <w:bookmarkEnd w:id="41"/>
      <w:bookmarkEnd w:id="42"/>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647819">
        <w:fldChar w:fldCharType="begin"/>
      </w:r>
      <w:r>
        <w:instrText xml:space="preserve"> REF _Ref343026126 \r \h </w:instrText>
      </w:r>
      <w:r w:rsidR="00647819">
        <w:fldChar w:fldCharType="separate"/>
      </w:r>
      <w:r w:rsidR="00137CA2">
        <w:t>4.1</w:t>
      </w:r>
      <w:r w:rsidR="00647819">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647819">
        <w:fldChar w:fldCharType="begin"/>
      </w:r>
      <w:r w:rsidR="00AC66D9">
        <w:instrText xml:space="preserve"> REF _Ref356160979 \r \h </w:instrText>
      </w:r>
      <w:r w:rsidR="00647819">
        <w:fldChar w:fldCharType="separate"/>
      </w:r>
      <w:r w:rsidR="00137CA2">
        <w:t>4.2.2</w:t>
      </w:r>
      <w:r w:rsidR="00647819">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957CB0">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3"/>
      <w:proofErr w:type="spellStart"/>
      <w:r>
        <w:t>multimnožinami</w:t>
      </w:r>
      <w:proofErr w:type="spellEnd"/>
      <w:r w:rsidR="00147256">
        <w:t xml:space="preserve"> </w:t>
      </w:r>
      <w:commentRangeEnd w:id="43"/>
      <w:r w:rsidR="00CF1E8A">
        <w:rPr>
          <w:rStyle w:val="Odkaznakoment"/>
        </w:rPr>
        <w:commentReference w:id="43"/>
      </w:r>
      <w:r w:rsidR="00602AAF">
        <w:t>, které</w:t>
      </w:r>
      <w:r w:rsidR="00147256">
        <w:t xml:space="preserve"> mají tvar </w:t>
      </w:r>
    </w:p>
    <w:p w:rsidR="00147256" w:rsidRPr="00CF1E8A" w:rsidRDefault="00647819"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647819">
        <w:fldChar w:fldCharType="begin"/>
      </w:r>
      <w:r>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w:t>
      </w:r>
      <w:r w:rsidR="004A1210">
        <w:lastRenderedPageBreak/>
        <w:t xml:space="preserve">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6"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4" w:name="_Ref356084479"/>
      <w:r>
        <w:t>Obrázek</w:t>
      </w:r>
      <w:r w:rsidR="00572B50">
        <w:t xml:space="preserve"> </w:t>
      </w:r>
      <w:fldSimple w:instr=" STYLEREF 1 \s ">
        <w:r w:rsidR="00137CA2">
          <w:rPr>
            <w:noProof/>
          </w:rPr>
          <w:t>4</w:t>
        </w:r>
      </w:fldSimple>
      <w:r w:rsidR="00A45AD4">
        <w:t>.</w:t>
      </w:r>
      <w:fldSimple w:instr=" SEQ Obrázek \* ARABIC \s 1 ">
        <w:r w:rsidR="00137CA2">
          <w:rPr>
            <w:noProof/>
          </w:rPr>
          <w:t>2</w:t>
        </w:r>
      </w:fldSimple>
      <w:bookmarkEnd w:id="44"/>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5" w:name="_Ref356160979"/>
      <w:bookmarkStart w:id="46" w:name="_Ref356593197"/>
      <w:bookmarkStart w:id="47" w:name="_Ref356596103"/>
      <w:bookmarkStart w:id="48" w:name="_Toc356600294"/>
      <w:r>
        <w:t xml:space="preserve">Synchronní port, predikát, </w:t>
      </w:r>
      <w:bookmarkEnd w:id="45"/>
      <w:r w:rsidR="0002202B">
        <w:t>negativní predikát</w:t>
      </w:r>
      <w:bookmarkEnd w:id="46"/>
      <w:bookmarkEnd w:id="47"/>
      <w:bookmarkEnd w:id="48"/>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647819">
        <w:fldChar w:fldCharType="begin"/>
      </w:r>
      <w:r w:rsidR="00856B29">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w:t>
      </w:r>
      <w:r w:rsidR="003E1ABF">
        <w:lastRenderedPageBreak/>
        <w:t xml:space="preserve">právě pokud je neproveditelný, se nazývá </w:t>
      </w:r>
      <w:r w:rsidR="003E1ABF">
        <w:rPr>
          <w:i/>
        </w:rPr>
        <w:t>negativní predikát</w:t>
      </w:r>
      <w:r w:rsidR="003E1ABF">
        <w:t xml:space="preserve"> </w:t>
      </w:r>
      <w:sdt>
        <w:sdtPr>
          <w:id w:val="80015200"/>
          <w:citation/>
        </w:sdtPr>
        <w:sdtContent>
          <w:fldSimple w:instr=" CITATION Koč08 \l 1029 ">
            <w:r w:rsidR="00957CB0">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957CB0">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7"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49" w:name="_Ref356158215"/>
      <w:r>
        <w:t xml:space="preserve">Obrázek </w:t>
      </w:r>
      <w:fldSimple w:instr=" STYLEREF 1 \s ">
        <w:r w:rsidR="00137CA2">
          <w:rPr>
            <w:noProof/>
          </w:rPr>
          <w:t>4</w:t>
        </w:r>
      </w:fldSimple>
      <w:r w:rsidR="00A45AD4">
        <w:t>.</w:t>
      </w:r>
      <w:fldSimple w:instr=" SEQ Obrázek \* ARABIC \s 1 ">
        <w:r w:rsidR="00137CA2">
          <w:rPr>
            <w:noProof/>
          </w:rPr>
          <w:t>3</w:t>
        </w:r>
      </w:fldSimple>
      <w:bookmarkEnd w:id="49"/>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647819">
        <w:fldChar w:fldCharType="begin"/>
      </w:r>
      <w:r w:rsidR="008F5FB2">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647819">
        <w:fldChar w:fldCharType="begin"/>
      </w:r>
      <w:r>
        <w:instrText xml:space="preserve"> REF _Ref356154291 \r \h </w:instrText>
      </w:r>
      <w:r w:rsidR="00647819">
        <w:fldChar w:fldCharType="separate"/>
      </w:r>
      <w:r w:rsidR="00137CA2">
        <w:t>4.2.1</w:t>
      </w:r>
      <w:r w:rsidR="00647819">
        <w:fldChar w:fldCharType="end"/>
      </w:r>
      <w:r>
        <w:t xml:space="preserve">. Pro přehlednost nebudeme zobrazovat všechny části třídy z obrázku </w:t>
      </w:r>
      <w:r w:rsidR="00647819">
        <w:fldChar w:fldCharType="begin"/>
      </w:r>
      <w:r w:rsidR="00842EE7">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0"/>
      <w:r w:rsidR="00435B0D">
        <w:t xml:space="preserve">Tyto metody </w:t>
      </w:r>
      <w:r w:rsidR="00435B0D">
        <w:lastRenderedPageBreak/>
        <w:t xml:space="preserve">budou znázorněny v kapitole </w:t>
      </w:r>
      <w:r w:rsidR="00647819">
        <w:fldChar w:fldCharType="begin"/>
      </w:r>
      <w:r w:rsidR="00435B0D">
        <w:instrText xml:space="preserve"> REF _Ref356170075 \r \h </w:instrText>
      </w:r>
      <w:r w:rsidR="00647819">
        <w:fldChar w:fldCharType="separate"/>
      </w:r>
      <w:r w:rsidR="00137CA2">
        <w:t>6.2</w:t>
      </w:r>
      <w:r w:rsidR="00647819">
        <w:fldChar w:fldCharType="end"/>
      </w:r>
      <w:r w:rsidR="00435B0D">
        <w:t xml:space="preserve">. </w:t>
      </w:r>
      <w:commentRangeEnd w:id="50"/>
      <w:r w:rsidR="00D80085">
        <w:rPr>
          <w:rStyle w:val="Odkaznakoment"/>
        </w:rPr>
        <w:commentReference w:id="50"/>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1" w:name="_Toc343033299"/>
      <w:bookmarkStart w:id="52" w:name="_Ref345678545"/>
      <w:bookmarkStart w:id="53" w:name="_Ref356133984"/>
      <w:bookmarkStart w:id="54" w:name="_Toc356600295"/>
      <w:r>
        <w:t>DEVS</w:t>
      </w:r>
      <w:bookmarkEnd w:id="51"/>
      <w:bookmarkEnd w:id="52"/>
      <w:bookmarkEnd w:id="53"/>
      <w:bookmarkEnd w:id="54"/>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647819">
        <w:fldChar w:fldCharType="begin"/>
      </w:r>
      <w:r w:rsidR="00141273">
        <w:instrText xml:space="preserve"> REF _Ref344246396 \h </w:instrText>
      </w:r>
      <w:r w:rsidR="00647819">
        <w:fldChar w:fldCharType="separate"/>
      </w:r>
      <w:r w:rsidR="00137CA2">
        <w:t xml:space="preserve">Obrázek </w:t>
      </w:r>
      <w:r w:rsidR="00137CA2">
        <w:rPr>
          <w:noProof/>
        </w:rPr>
        <w:t>4</w:t>
      </w:r>
      <w:r w:rsidR="00137CA2">
        <w:t>.</w:t>
      </w:r>
      <w:r w:rsidR="00137CA2">
        <w:rPr>
          <w:noProof/>
        </w:rPr>
        <w:t>4</w:t>
      </w:r>
      <w:r w:rsidR="00647819">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957CB0">
              <w:rPr>
                <w:noProof/>
              </w:rPr>
              <w:t>[4]</w:t>
            </w:r>
          </w:fldSimple>
        </w:sdtContent>
      </w:sdt>
    </w:p>
    <w:p w:rsidR="001948C8" w:rsidRDefault="001948C8" w:rsidP="008D0E8A">
      <w:pPr>
        <w:pStyle w:val="Obrzek"/>
      </w:pPr>
      <w:commentRangeStart w:id="55"/>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18" cstate="print"/>
                    <a:stretch>
                      <a:fillRect/>
                    </a:stretch>
                  </pic:blipFill>
                  <pic:spPr>
                    <a:xfrm>
                      <a:off x="0" y="0"/>
                      <a:ext cx="5715000" cy="3526155"/>
                    </a:xfrm>
                    <a:prstGeom prst="rect">
                      <a:avLst/>
                    </a:prstGeom>
                  </pic:spPr>
                </pic:pic>
              </a:graphicData>
            </a:graphic>
          </wp:inline>
        </w:drawing>
      </w:r>
      <w:commentRangeEnd w:id="55"/>
      <w:r w:rsidR="003648B7">
        <w:rPr>
          <w:rStyle w:val="Odkaznakoment"/>
        </w:rPr>
        <w:commentReference w:id="55"/>
      </w:r>
    </w:p>
    <w:p w:rsidR="001948C8" w:rsidRPr="0036414C" w:rsidRDefault="00016671" w:rsidP="008D0E8A">
      <w:pPr>
        <w:pStyle w:val="Titulek"/>
      </w:pPr>
      <w:bookmarkStart w:id="56" w:name="_Ref344246396"/>
      <w:r>
        <w:t>Obrázek</w:t>
      </w:r>
      <w:r w:rsidR="001948C8">
        <w:t xml:space="preserve"> </w:t>
      </w:r>
      <w:fldSimple w:instr=" STYLEREF 1 \s ">
        <w:r w:rsidR="00137CA2">
          <w:rPr>
            <w:noProof/>
          </w:rPr>
          <w:t>4</w:t>
        </w:r>
      </w:fldSimple>
      <w:r w:rsidR="00A45AD4">
        <w:t>.</w:t>
      </w:r>
      <w:fldSimple w:instr=" SEQ Obrázek \* ARABIC \s 1 ">
        <w:r w:rsidR="00137CA2">
          <w:rPr>
            <w:noProof/>
          </w:rPr>
          <w:t>4</w:t>
        </w:r>
      </w:fldSimple>
      <w:bookmarkEnd w:id="56"/>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957CB0">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957CB0">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(událostí)</w:t>
      </w:r>
    </w:p>
    <w:p w:rsidR="00A52A9D" w:rsidRDefault="00A52A9D" w:rsidP="008D0E8A">
      <w:pPr>
        <w:pStyle w:val="Odstavecdal"/>
        <w:numPr>
          <w:ilvl w:val="0"/>
          <w:numId w:val="8"/>
        </w:numPr>
      </w:pPr>
      <w:r>
        <w:lastRenderedPageBreak/>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64781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w:t>
      </w:r>
      <w:proofErr w:type="spellStart"/>
      <w:r w:rsidR="00A52A9D">
        <w:t>erní</w:t>
      </w:r>
      <w:proofErr w:type="spellEnd"/>
      <w:r w:rsidR="00A52A9D">
        <w:t xml:space="preserve"> přechodová funkce</w:t>
      </w:r>
    </w:p>
    <w:p w:rsidR="00A52A9D" w:rsidRDefault="0064781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647819"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Při kolizi interní a externí události, čili v uplynu</w:t>
      </w:r>
      <w:proofErr w:type="spellStart"/>
      <w:r>
        <w:t>lém</w:t>
      </w:r>
      <w:proofErr w:type="spellEnd"/>
      <w:r>
        <w:t xml:space="preserve">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957CB0">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957CB0">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647819"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957CB0">
              <w:rPr>
                <w:noProof/>
              </w:rPr>
              <w:t>[11]</w:t>
            </w:r>
          </w:fldSimple>
        </w:sdtContent>
      </w:sdt>
      <w:r w:rsidR="007766B5" w:rsidRPr="007766B5">
        <w:t xml:space="preserve"> </w:t>
      </w:r>
      <w:sdt>
        <w:sdtPr>
          <w:id w:val="14022439"/>
          <w:citation/>
        </w:sdtPr>
        <w:sdtContent>
          <w:fldSimple w:instr=" CITATION PPe11 \l 1029  ">
            <w:r w:rsidR="00957CB0">
              <w:rPr>
                <w:noProof/>
              </w:rPr>
              <w:t>[12]</w:t>
            </w:r>
          </w:fldSimple>
        </w:sdtContent>
      </w:sdt>
    </w:p>
    <w:p w:rsidR="001948C8" w:rsidRPr="000661B9" w:rsidRDefault="001948C8" w:rsidP="008D0E8A">
      <w:pPr>
        <w:pStyle w:val="Odstavecdal"/>
      </w:pPr>
      <w:r>
        <w:lastRenderedPageBreak/>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957CB0">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957CB0">
              <w:rPr>
                <w:noProof/>
              </w:rPr>
              <w:t>[11]</w:t>
            </w:r>
          </w:fldSimple>
        </w:sdtContent>
      </w:sdt>
    </w:p>
    <w:p w:rsidR="001948C8" w:rsidRDefault="001948C8" w:rsidP="008D0E8A">
      <w:pPr>
        <w:pStyle w:val="Nadpis2"/>
      </w:pPr>
      <w:bookmarkStart w:id="57" w:name="_Toc343033300"/>
      <w:bookmarkStart w:id="58" w:name="_Ref356077086"/>
      <w:bookmarkStart w:id="59" w:name="_Ref356133993"/>
      <w:bookmarkStart w:id="60" w:name="_Ref356592596"/>
      <w:bookmarkStart w:id="61" w:name="_Toc356600296"/>
      <w:r>
        <w:t xml:space="preserve">Nástroj </w:t>
      </w:r>
      <w:proofErr w:type="spellStart"/>
      <w:r>
        <w:t>PNtalk</w:t>
      </w:r>
      <w:proofErr w:type="spellEnd"/>
      <w:r>
        <w:t>/</w:t>
      </w:r>
      <w:proofErr w:type="spellStart"/>
      <w:r>
        <w:t>SmallDEVS</w:t>
      </w:r>
      <w:bookmarkEnd w:id="57"/>
      <w:bookmarkEnd w:id="58"/>
      <w:bookmarkEnd w:id="59"/>
      <w:bookmarkEnd w:id="60"/>
      <w:bookmarkEnd w:id="61"/>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957CB0">
              <w:rPr>
                <w:noProof/>
              </w:rPr>
              <w:t>[2]</w:t>
            </w:r>
          </w:fldSimple>
        </w:sdtContent>
      </w:sdt>
      <w:r>
        <w:t>. Ta</w:t>
      </w:r>
      <w:r w:rsidR="002A5F3E">
        <w:t>to skupina se zabývá nejenom vý</w:t>
      </w:r>
      <w:r>
        <w:t xml:space="preserve">zkumem v oblasti modelování a simulace, ale také vývojem nových formalismů (viz. OOPN v kapitole </w:t>
      </w:r>
      <w:r w:rsidR="00647819">
        <w:fldChar w:fldCharType="begin"/>
      </w:r>
      <w:r>
        <w:instrText xml:space="preserve"> REF _Ref343026126 \r \h </w:instrText>
      </w:r>
      <w:r w:rsidR="00647819">
        <w:fldChar w:fldCharType="separate"/>
      </w:r>
      <w:r w:rsidR="00137CA2">
        <w:t>4.1</w:t>
      </w:r>
      <w:r w:rsidR="00647819">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957CB0">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647819">
        <w:fldChar w:fldCharType="begin"/>
      </w:r>
      <w:r>
        <w:instrText xml:space="preserve"> REF _Ref356133975 \r \h </w:instrText>
      </w:r>
      <w:r w:rsidR="00647819">
        <w:fldChar w:fldCharType="separate"/>
      </w:r>
      <w:r w:rsidR="00137CA2">
        <w:t>4.2</w:t>
      </w:r>
      <w:r w:rsidR="00647819">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lastRenderedPageBreak/>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647819">
        <w:fldChar w:fldCharType="begin"/>
      </w:r>
      <w:r>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t xml:space="preserve"> a </w:t>
      </w:r>
      <w:r w:rsidR="00647819">
        <w:fldChar w:fldCharType="begin"/>
      </w:r>
      <w:r>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2"/>
      <w:r>
        <w:t>S</w:t>
      </w:r>
      <w:r w:rsidR="0082181E">
        <w:t>truktury a principy</w:t>
      </w:r>
      <w:r w:rsidR="00D748B6">
        <w:t xml:space="preserve"> vytváření objektů v OOPN popsaném v</w:t>
      </w:r>
      <w:r w:rsidR="00016671">
        <w:t xml:space="preserve"> kapitole</w:t>
      </w:r>
      <w:r w:rsidR="00D748B6">
        <w:t xml:space="preserve"> </w:t>
      </w:r>
      <w:r w:rsidR="00647819">
        <w:fldChar w:fldCharType="begin"/>
      </w:r>
      <w:r w:rsidR="00141791">
        <w:instrText xml:space="preserve"> REF _Ref356133975 \r \h </w:instrText>
      </w:r>
      <w:r w:rsidR="00647819">
        <w:fldChar w:fldCharType="separate"/>
      </w:r>
      <w:r w:rsidR="00137CA2">
        <w:t>4.2</w:t>
      </w:r>
      <w:r w:rsidR="00647819">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957CB0">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2"/>
      <w:r w:rsidR="0082181E">
        <w:rPr>
          <w:rStyle w:val="Odkaznakoment"/>
        </w:rPr>
        <w:commentReference w:id="62"/>
      </w:r>
    </w:p>
    <w:p w:rsidR="003C4DEF" w:rsidRPr="00880F59" w:rsidRDefault="00C1695F" w:rsidP="008D0E8A">
      <w:pPr>
        <w:pStyle w:val="Odstavecdal"/>
      </w:pPr>
      <w:r>
        <w:lastRenderedPageBreak/>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957CB0">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647819">
        <w:fldChar w:fldCharType="begin"/>
      </w:r>
      <w:r w:rsidR="00305000">
        <w:instrText xml:space="preserve"> REF _Ref345678545 \r \h </w:instrText>
      </w:r>
      <w:r w:rsidR="00647819">
        <w:fldChar w:fldCharType="separate"/>
      </w:r>
      <w:r w:rsidR="00137CA2">
        <w:t>4.3</w:t>
      </w:r>
      <w:r w:rsidR="00647819">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957CB0">
              <w:rPr>
                <w:noProof/>
              </w:rPr>
              <w:t>[4]</w:t>
            </w:r>
          </w:fldSimple>
        </w:sdtContent>
      </w:sdt>
    </w:p>
    <w:p w:rsidR="00F03E99" w:rsidRDefault="00F03E99" w:rsidP="008D0E8A">
      <w:r>
        <w:br w:type="page"/>
      </w:r>
    </w:p>
    <w:p w:rsidR="000A080F" w:rsidRDefault="000A080F" w:rsidP="008D0E8A">
      <w:pPr>
        <w:pStyle w:val="Nadpis1"/>
      </w:pPr>
      <w:bookmarkStart w:id="63" w:name="_Toc356600297"/>
      <w:bookmarkStart w:id="64" w:name="_Toc101325795"/>
      <w:bookmarkStart w:id="65" w:name="_Toc215678063"/>
      <w:bookmarkStart w:id="66" w:name="_Toc343033301"/>
      <w:r>
        <w:lastRenderedPageBreak/>
        <w:t>Specifikace Konferenčního systém</w:t>
      </w:r>
      <w:r w:rsidR="00772A6C">
        <w:t>u</w:t>
      </w:r>
      <w:bookmarkEnd w:id="63"/>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67" w:name="_Toc356600298"/>
      <w:commentRangeStart w:id="68"/>
      <w:r>
        <w:t>Neformální specifikace</w:t>
      </w:r>
      <w:commentRangeEnd w:id="68"/>
      <w:r w:rsidR="00BE7D21">
        <w:rPr>
          <w:rStyle w:val="Odkaznakoment"/>
          <w:rFonts w:cs="Times New Roman"/>
          <w:b w:val="0"/>
          <w:bCs w:val="0"/>
          <w:iCs w:val="0"/>
        </w:rPr>
        <w:commentReference w:id="68"/>
      </w:r>
      <w:bookmarkEnd w:id="67"/>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69" w:name="_Toc356600299"/>
      <w:r w:rsidRPr="00430CE8">
        <w:t>Analýza požadavků</w:t>
      </w:r>
      <w:bookmarkEnd w:id="69"/>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647819">
        <w:fldChar w:fldCharType="begin"/>
      </w:r>
      <w:r w:rsidR="00A840BA">
        <w:instrText xml:space="preserve"> REF _Ref355915704 \h </w:instrText>
      </w:r>
      <w:r w:rsidR="00647819">
        <w:fldChar w:fldCharType="separate"/>
      </w:r>
      <w:r w:rsidR="00137CA2">
        <w:t xml:space="preserve">Obrázek </w:t>
      </w:r>
      <w:r w:rsidR="00137CA2">
        <w:rPr>
          <w:noProof/>
        </w:rPr>
        <w:t>5</w:t>
      </w:r>
      <w:r w:rsidR="00137CA2">
        <w:t>.</w:t>
      </w:r>
      <w:r w:rsidR="00137CA2">
        <w:rPr>
          <w:noProof/>
        </w:rPr>
        <w:t>1</w:t>
      </w:r>
      <w:r w:rsidR="00647819">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19"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0" w:name="_Ref355915704"/>
      <w:r>
        <w:t>Obrázek</w:t>
      </w:r>
      <w:r w:rsidR="0040208B">
        <w:t xml:space="preserve"> </w:t>
      </w:r>
      <w:fldSimple w:instr=" STYLEREF 1 \s ">
        <w:r w:rsidR="00137CA2">
          <w:rPr>
            <w:noProof/>
          </w:rPr>
          <w:t>5</w:t>
        </w:r>
      </w:fldSimple>
      <w:r w:rsidR="00A45AD4">
        <w:t>.</w:t>
      </w:r>
      <w:fldSimple w:instr=" SEQ Obrázek \* ARABIC \s 1 ">
        <w:r w:rsidR="00137CA2">
          <w:rPr>
            <w:noProof/>
          </w:rPr>
          <w:t>1</w:t>
        </w:r>
      </w:fldSimple>
      <w:bookmarkEnd w:id="70"/>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1" w:name="_Ref355912742"/>
      <w:bookmarkStart w:id="72" w:name="_Ref355912747"/>
      <w:bookmarkStart w:id="73" w:name="_Toc356600300"/>
      <w:r>
        <w:lastRenderedPageBreak/>
        <w:t>Realizace modelu konferenčního systému</w:t>
      </w:r>
      <w:bookmarkEnd w:id="71"/>
      <w:bookmarkEnd w:id="72"/>
      <w:bookmarkEnd w:id="73"/>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4"/>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647819">
        <w:fldChar w:fldCharType="begin"/>
      </w:r>
      <w:r w:rsidR="00C610CF">
        <w:instrText xml:space="preserve"> REF _Ref355886177 \r \h </w:instrText>
      </w:r>
      <w:r w:rsidR="00647819">
        <w:fldChar w:fldCharType="separate"/>
      </w:r>
      <w:r w:rsidR="00137CA2">
        <w:t>8</w:t>
      </w:r>
      <w:r w:rsidR="00647819">
        <w:fldChar w:fldCharType="end"/>
      </w:r>
      <w:r w:rsidR="00C610CF">
        <w:t xml:space="preserve"> ukážeme test </w:t>
      </w:r>
      <w:r w:rsidR="003C41EA">
        <w:t>reakce modelu na zasílané zprávy.</w:t>
      </w:r>
      <w:commentRangeEnd w:id="74"/>
      <w:r w:rsidR="003C41EA">
        <w:rPr>
          <w:rStyle w:val="Odkaznakoment"/>
        </w:rPr>
        <w:commentReference w:id="74"/>
      </w:r>
    </w:p>
    <w:p w:rsidR="004F77CF" w:rsidRDefault="003C41EA" w:rsidP="008D0E8A">
      <w:pPr>
        <w:pStyle w:val="Odstavecdal"/>
      </w:pPr>
      <w:r>
        <w:t xml:space="preserve">V další fázi provedeme nasazení modelu systému do </w:t>
      </w:r>
      <w:commentRangeStart w:id="75"/>
      <w:r>
        <w:t>reálné aplikace</w:t>
      </w:r>
      <w:commentRangeEnd w:id="75"/>
      <w:r w:rsidR="00492047">
        <w:rPr>
          <w:rStyle w:val="Odkaznakoment"/>
        </w:rPr>
        <w:commentReference w:id="75"/>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647819">
        <w:fldChar w:fldCharType="begin"/>
      </w:r>
      <w:r w:rsidR="00492047">
        <w:instrText xml:space="preserve"> REF _Ref355886177 \r \h </w:instrText>
      </w:r>
      <w:r w:rsidR="00647819">
        <w:fldChar w:fldCharType="separate"/>
      </w:r>
      <w:r w:rsidR="00137CA2">
        <w:t>8</w:t>
      </w:r>
      <w:r w:rsidR="00647819">
        <w:fldChar w:fldCharType="end"/>
      </w:r>
      <w:r w:rsidR="00492047">
        <w:t>. Poté</w:t>
      </w:r>
      <w:r>
        <w:t xml:space="preserve"> v</w:t>
      </w:r>
      <w:r w:rsidR="00492047">
        <w:t>ytvoříme</w:t>
      </w:r>
      <w:r w:rsidR="00A5098F">
        <w:t xml:space="preserve"> jednoduché uživatelské rozhraní, popsané v </w:t>
      </w:r>
      <w:commentRangeStart w:id="76"/>
      <w:r w:rsidR="00A5098F">
        <w:t>kapitol</w:t>
      </w:r>
      <w:r w:rsidR="001928C0">
        <w:t xml:space="preserve">e </w:t>
      </w:r>
      <w:commentRangeEnd w:id="76"/>
      <w:r w:rsidR="00C610CF">
        <w:rPr>
          <w:rStyle w:val="Odkaznakoment"/>
        </w:rPr>
        <w:commentReference w:id="76"/>
      </w:r>
      <w:r w:rsidR="00647819">
        <w:fldChar w:fldCharType="begin"/>
      </w:r>
      <w:r w:rsidR="001928C0">
        <w:instrText xml:space="preserve"> REF _Ref355913379 \r \h </w:instrText>
      </w:r>
      <w:r w:rsidR="00647819">
        <w:fldChar w:fldCharType="separate"/>
      </w:r>
      <w:r w:rsidR="00137CA2">
        <w:t>7.2</w:t>
      </w:r>
      <w:r w:rsidR="00647819">
        <w:fldChar w:fldCharType="end"/>
      </w:r>
      <w:r w:rsidR="00492047">
        <w:t>.</w:t>
      </w:r>
    </w:p>
    <w:p w:rsidR="00517E08" w:rsidRPr="00517E08" w:rsidRDefault="003D3177" w:rsidP="008D0E8A">
      <w:pPr>
        <w:pStyle w:val="Odstavecdal"/>
      </w:pPr>
      <w:commentRangeStart w:id="77"/>
      <w:r w:rsidRPr="003D3177">
        <w:t>Pro možnost pozdějšího využití výsledků práce v jiných rozšiřujících projektech, nebo studiích, budou zdrojové kódy modelu, uživatelské prostředí a diagramy psány v anglickém jazyce.</w:t>
      </w:r>
      <w:commentRangeEnd w:id="77"/>
      <w:r w:rsidRPr="003D3177">
        <w:commentReference w:id="77"/>
      </w:r>
    </w:p>
    <w:p w:rsidR="00A01228" w:rsidRDefault="00A01228" w:rsidP="008D0E8A">
      <w:pPr>
        <w:pStyle w:val="Nadpis2"/>
      </w:pPr>
      <w:bookmarkStart w:id="78" w:name="_Ref356439177"/>
      <w:bookmarkStart w:id="79" w:name="_Toc356600301"/>
      <w:r>
        <w:t>Návrh tříd</w:t>
      </w:r>
      <w:bookmarkEnd w:id="78"/>
      <w:bookmarkEnd w:id="79"/>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0"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0" w:name="_Ref355900773"/>
      <w:r>
        <w:t>Obrázek</w:t>
      </w:r>
      <w:r w:rsidR="00AE5348">
        <w:t xml:space="preserve"> </w:t>
      </w:r>
      <w:fldSimple w:instr=" STYLEREF 1 \s ">
        <w:r w:rsidR="00137CA2">
          <w:rPr>
            <w:noProof/>
          </w:rPr>
          <w:t>6</w:t>
        </w:r>
      </w:fldSimple>
      <w:r w:rsidR="00A45AD4">
        <w:t>.</w:t>
      </w:r>
      <w:fldSimple w:instr=" SEQ Obrázek \* ARABIC \s 1 ">
        <w:r w:rsidR="00137CA2">
          <w:rPr>
            <w:noProof/>
          </w:rPr>
          <w:t>1</w:t>
        </w:r>
      </w:fldSimple>
      <w:bookmarkEnd w:id="80"/>
      <w:r w:rsidR="00AE5348">
        <w:t xml:space="preserve"> </w:t>
      </w:r>
      <w:r w:rsidR="00AE5348" w:rsidRPr="008756AD">
        <w:t>Konceptuální diagram tříd znázorňující vazby mezi objekty systému.</w:t>
      </w:r>
    </w:p>
    <w:p w:rsidR="005C0DE2" w:rsidRDefault="00647819" w:rsidP="008D0E8A">
      <w:pPr>
        <w:pStyle w:val="Odstavecdal"/>
      </w:pPr>
      <w:r>
        <w:lastRenderedPageBreak/>
        <w:fldChar w:fldCharType="begin"/>
      </w:r>
      <w:r w:rsidR="005C0DE2">
        <w:instrText xml:space="preserve"> REF _Ref355900773 \h </w:instrText>
      </w:r>
      <w:r>
        <w:fldChar w:fldCharType="separate"/>
      </w:r>
      <w:r w:rsidR="00137CA2">
        <w:t xml:space="preserve">Obrázek </w:t>
      </w:r>
      <w:r w:rsidR="00137CA2">
        <w:rPr>
          <w:noProof/>
        </w:rPr>
        <w:t>6</w:t>
      </w:r>
      <w:r w:rsidR="00137CA2">
        <w:t>.</w:t>
      </w:r>
      <w:r w:rsidR="00137CA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647819">
        <w:fldChar w:fldCharType="begin"/>
      </w:r>
      <w:r>
        <w:instrText xml:space="preserve"> REF _Ref355900583 \r \h </w:instrText>
      </w:r>
      <w:r w:rsidR="00647819">
        <w:fldChar w:fldCharType="separate"/>
      </w:r>
      <w:r w:rsidR="00137CA2">
        <w:t>7.1</w:t>
      </w:r>
      <w:r w:rsidR="00647819">
        <w:fldChar w:fldCharType="end"/>
      </w:r>
      <w:r>
        <w:t>.</w:t>
      </w:r>
    </w:p>
    <w:p w:rsidR="00A01228" w:rsidRDefault="00A01228" w:rsidP="008D0E8A">
      <w:pPr>
        <w:pStyle w:val="Nadpis2"/>
      </w:pPr>
      <w:bookmarkStart w:id="81" w:name="_Ref356170075"/>
      <w:bookmarkStart w:id="82" w:name="_Toc356600302"/>
      <w:r>
        <w:t>Konverze diagramu tříd do objekto</w:t>
      </w:r>
      <w:r w:rsidR="0057294C">
        <w:t>vě or</w:t>
      </w:r>
      <w:r>
        <w:t xml:space="preserve">ientovaných </w:t>
      </w:r>
      <w:proofErr w:type="spellStart"/>
      <w:r>
        <w:t>Petriho</w:t>
      </w:r>
      <w:proofErr w:type="spellEnd"/>
      <w:r>
        <w:t xml:space="preserve"> sítí</w:t>
      </w:r>
      <w:bookmarkEnd w:id="81"/>
      <w:bookmarkEnd w:id="82"/>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3"/>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3"/>
      <w:r>
        <w:rPr>
          <w:rStyle w:val="Odkaznakoment"/>
        </w:rPr>
        <w:commentReference w:id="83"/>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lastRenderedPageBreak/>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647819">
        <w:fldChar w:fldCharType="begin"/>
      </w:r>
      <w:r w:rsidR="001928C0">
        <w:instrText xml:space="preserve"> REF _Ref355913379 \r \h </w:instrText>
      </w:r>
      <w:r w:rsidR="00647819">
        <w:fldChar w:fldCharType="separate"/>
      </w:r>
      <w:r w:rsidR="00137CA2">
        <w:t>7.2</w:t>
      </w:r>
      <w:r w:rsidR="00647819">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4" w:name="_Ref356597035"/>
      <w:bookmarkStart w:id="85" w:name="_Toc356600303"/>
      <w:proofErr w:type="spellStart"/>
      <w:r>
        <w:t>Conference</w:t>
      </w:r>
      <w:bookmarkEnd w:id="84"/>
      <w:bookmarkEnd w:id="85"/>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lastRenderedPageBreak/>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6" w:name="_Toc356600304"/>
      <w:proofErr w:type="spellStart"/>
      <w:r>
        <w:t>Location</w:t>
      </w:r>
      <w:bookmarkEnd w:id="86"/>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87" w:name="_Toc356600305"/>
      <w:proofErr w:type="spellStart"/>
      <w:r>
        <w:t>Member</w:t>
      </w:r>
      <w:bookmarkEnd w:id="87"/>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88" w:name="_Toc356600306"/>
      <w:proofErr w:type="spellStart"/>
      <w:r>
        <w:t>Paper</w:t>
      </w:r>
      <w:bookmarkEnd w:id="88"/>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lastRenderedPageBreak/>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89" w:name="_Toc356600307"/>
      <w:proofErr w:type="spellStart"/>
      <w:r>
        <w:t>Review</w:t>
      </w:r>
      <w:bookmarkEnd w:id="89"/>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0" w:name="_Toc356600308"/>
      <w:r>
        <w:lastRenderedPageBreak/>
        <w:t>Nasazení modelu</w:t>
      </w:r>
      <w:r w:rsidR="0064386F">
        <w:t xml:space="preserve"> </w:t>
      </w:r>
      <w:r>
        <w:t>systému</w:t>
      </w:r>
      <w:bookmarkEnd w:id="90"/>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647819">
        <w:fldChar w:fldCharType="begin"/>
      </w:r>
      <w:r w:rsidR="00E8571D">
        <w:instrText xml:space="preserve"> REF _Ref355913379 \r \h </w:instrText>
      </w:r>
      <w:r w:rsidR="00647819">
        <w:fldChar w:fldCharType="separate"/>
      </w:r>
      <w:r w:rsidR="00137CA2">
        <w:t>7.2</w:t>
      </w:r>
      <w:r w:rsidR="00647819">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647819">
        <w:fldChar w:fldCharType="begin"/>
      </w:r>
      <w:r w:rsidR="00B31A5A">
        <w:instrText xml:space="preserve"> REF _Ref355912747 \r \h </w:instrText>
      </w:r>
      <w:r w:rsidR="00647819">
        <w:fldChar w:fldCharType="separate"/>
      </w:r>
      <w:r w:rsidR="00137CA2">
        <w:t>6</w:t>
      </w:r>
      <w:r w:rsidR="00647819">
        <w:fldChar w:fldCharType="end"/>
      </w:r>
      <w:r>
        <w:t xml:space="preserve"> společně s</w:t>
      </w:r>
      <w:r w:rsidR="00324CD0">
        <w:t>e</w:t>
      </w:r>
      <w:r>
        <w:t xml:space="preserve"> </w:t>
      </w:r>
      <w:r w:rsidR="00324CD0">
        <w:t xml:space="preserve">řídícími </w:t>
      </w:r>
      <w:r>
        <w:t xml:space="preserve">OOPN sítěmi, o kterých si povíme v kapitole </w:t>
      </w:r>
      <w:r w:rsidR="00647819">
        <w:fldChar w:fldCharType="begin"/>
      </w:r>
      <w:r>
        <w:instrText xml:space="preserve"> REF _Ref356435135 \r \h </w:instrText>
      </w:r>
      <w:r w:rsidR="00647819">
        <w:fldChar w:fldCharType="separate"/>
      </w:r>
      <w:r w:rsidR="00137CA2">
        <w:t>7.1</w:t>
      </w:r>
      <w:r w:rsidR="00647819">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647819">
        <w:fldChar w:fldCharType="begin"/>
      </w:r>
      <w:r w:rsidR="00DB49C1">
        <w:instrText xml:space="preserve"> REF _Ref355913379 \r \h </w:instrText>
      </w:r>
      <w:r w:rsidR="00647819">
        <w:fldChar w:fldCharType="separate"/>
      </w:r>
      <w:r w:rsidR="00137CA2">
        <w:t>7.2</w:t>
      </w:r>
      <w:r w:rsidR="00647819">
        <w:fldChar w:fldCharType="end"/>
      </w:r>
      <w:r w:rsidR="00DB49C1">
        <w:t>.</w:t>
      </w:r>
    </w:p>
    <w:p w:rsidR="00941D3D" w:rsidRDefault="00324CD0" w:rsidP="008D0E8A">
      <w:pPr>
        <w:pStyle w:val="Nadpis2"/>
      </w:pPr>
      <w:bookmarkStart w:id="91" w:name="_Ref355900583"/>
      <w:bookmarkStart w:id="92" w:name="_Ref356435135"/>
      <w:bookmarkStart w:id="93" w:name="_Toc356600309"/>
      <w:r>
        <w:t xml:space="preserve">Řídící </w:t>
      </w:r>
      <w:commentRangeStart w:id="94"/>
      <w:r w:rsidR="000F23A8">
        <w:t>sítě</w:t>
      </w:r>
      <w:bookmarkEnd w:id="91"/>
      <w:commentRangeEnd w:id="94"/>
      <w:r w:rsidR="00E1064A">
        <w:rPr>
          <w:rStyle w:val="Odkaznakoment"/>
          <w:rFonts w:cs="Times New Roman"/>
          <w:b w:val="0"/>
          <w:bCs w:val="0"/>
          <w:iCs w:val="0"/>
        </w:rPr>
        <w:commentReference w:id="94"/>
      </w:r>
      <w:bookmarkEnd w:id="92"/>
      <w:bookmarkEnd w:id="93"/>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647819">
        <w:fldChar w:fldCharType="begin"/>
      </w:r>
      <w:r>
        <w:instrText xml:space="preserve"> REF _Ref355912742 \r \h </w:instrText>
      </w:r>
      <w:r w:rsidR="00647819">
        <w:fldChar w:fldCharType="separate"/>
      </w:r>
      <w:r w:rsidR="00137CA2">
        <w:t>6</w:t>
      </w:r>
      <w:r w:rsidR="00647819">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647819">
        <w:fldChar w:fldCharType="begin"/>
      </w:r>
      <w:r w:rsidR="00F42379">
        <w:instrText xml:space="preserve"> REF _Ref356439177 \r \h </w:instrText>
      </w:r>
      <w:r w:rsidR="00647819">
        <w:fldChar w:fldCharType="separate"/>
      </w:r>
      <w:r w:rsidR="00137CA2">
        <w:t>6.1</w:t>
      </w:r>
      <w:r w:rsidR="00647819">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5"/>
      <w:proofErr w:type="spellStart"/>
      <w:r w:rsidR="00F42379">
        <w:rPr>
          <w:i/>
        </w:rPr>
        <w:t>SystemNet</w:t>
      </w:r>
      <w:proofErr w:type="spellEnd"/>
      <w:r w:rsidR="00F42379">
        <w:t xml:space="preserve"> </w:t>
      </w:r>
      <w:commentRangeEnd w:id="95"/>
      <w:r w:rsidR="00C8363B">
        <w:rPr>
          <w:rStyle w:val="Odkaznakoment"/>
        </w:rPr>
        <w:commentReference w:id="95"/>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96" w:name="_Ref356596622"/>
      <w:bookmarkStart w:id="97" w:name="_Toc356600310"/>
      <w:proofErr w:type="spellStart"/>
      <w:r>
        <w:t>SystemNet</w:t>
      </w:r>
      <w:bookmarkEnd w:id="96"/>
      <w:bookmarkEnd w:id="97"/>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98"/>
      <w:proofErr w:type="spellStart"/>
      <w:r>
        <w:t>singleton</w:t>
      </w:r>
      <w:commentRangeEnd w:id="98"/>
      <w:proofErr w:type="spellEnd"/>
      <w:r>
        <w:rPr>
          <w:rStyle w:val="Znakapoznpodarou"/>
        </w:rPr>
        <w:footnoteReference w:id="10"/>
      </w:r>
      <w:r>
        <w:rPr>
          <w:rStyle w:val="Odkaznakoment"/>
        </w:rPr>
        <w:commentReference w:id="98"/>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lastRenderedPageBreak/>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99" w:name="_Toc356600311"/>
      <w:proofErr w:type="spellStart"/>
      <w:r>
        <w:t>User</w:t>
      </w:r>
      <w:r w:rsidR="00967FBA">
        <w:t>Net</w:t>
      </w:r>
      <w:bookmarkEnd w:id="99"/>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0" w:name="_Toc356600312"/>
      <w:proofErr w:type="spellStart"/>
      <w:r>
        <w:t>AdminNet</w:t>
      </w:r>
      <w:bookmarkEnd w:id="100"/>
      <w:proofErr w:type="spellEnd"/>
    </w:p>
    <w:p w:rsidR="00F463E6" w:rsidRPr="00F463E6" w:rsidRDefault="00967FBA" w:rsidP="008D0E8A">
      <w:pPr>
        <w:pStyle w:val="Nadpis3"/>
      </w:pPr>
      <w:bookmarkStart w:id="101" w:name="_Toc356600313"/>
      <w:proofErr w:type="spellStart"/>
      <w:r>
        <w:t>AuthorNet</w:t>
      </w:r>
      <w:bookmarkEnd w:id="101"/>
      <w:proofErr w:type="spellEnd"/>
    </w:p>
    <w:p w:rsidR="00967FBA" w:rsidRDefault="00967FBA" w:rsidP="008D0E8A">
      <w:pPr>
        <w:pStyle w:val="Nadpis3"/>
      </w:pPr>
      <w:bookmarkStart w:id="102" w:name="_Toc356600314"/>
      <w:proofErr w:type="spellStart"/>
      <w:r>
        <w:t>ReviewerNet</w:t>
      </w:r>
      <w:bookmarkEnd w:id="102"/>
      <w:proofErr w:type="spellEnd"/>
    </w:p>
    <w:p w:rsidR="00F463E6" w:rsidRPr="00F463E6" w:rsidRDefault="00F463E6" w:rsidP="008D0E8A">
      <w:pPr>
        <w:pStyle w:val="Odstavecprvn"/>
      </w:pPr>
    </w:p>
    <w:p w:rsidR="007A798E" w:rsidRDefault="007A798E" w:rsidP="008D0E8A">
      <w:pPr>
        <w:pStyle w:val="Nadpis2"/>
      </w:pPr>
      <w:bookmarkStart w:id="103" w:name="_Ref355913379"/>
      <w:bookmarkStart w:id="104" w:name="_Toc356600315"/>
      <w:r>
        <w:lastRenderedPageBreak/>
        <w:t>Uživatelské rozhraní</w:t>
      </w:r>
      <w:bookmarkEnd w:id="103"/>
      <w:bookmarkEnd w:id="104"/>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957CB0">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w:t>
      </w:r>
      <w:r w:rsidR="002D6E11">
        <w:lastRenderedPageBreak/>
        <w:t>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957CB0">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957CB0">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w:t>
      </w:r>
      <w:r w:rsidR="00A064CB">
        <w:lastRenderedPageBreak/>
        <w:t xml:space="preserve">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5" w:name="_Toc356600316"/>
      <w:r>
        <w:t xml:space="preserve">Napojení na </w:t>
      </w:r>
      <w:proofErr w:type="spellStart"/>
      <w:r>
        <w:t>PNtalk</w:t>
      </w:r>
      <w:bookmarkEnd w:id="105"/>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647819">
        <w:fldChar w:fldCharType="begin"/>
      </w:r>
      <w:r w:rsidR="00CC2932">
        <w:instrText xml:space="preserve"> REF _Ref356592596 \r \h </w:instrText>
      </w:r>
      <w:r w:rsidR="00647819">
        <w:fldChar w:fldCharType="separate"/>
      </w:r>
      <w:r w:rsidR="00137CA2">
        <w:t>4.4</w:t>
      </w:r>
      <w:r w:rsidR="00647819">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647819">
        <w:fldChar w:fldCharType="begin"/>
      </w:r>
      <w:r w:rsidR="0080019B">
        <w:instrText xml:space="preserve"> REF _Ref356435135 \r \h </w:instrText>
      </w:r>
      <w:r w:rsidR="00647819">
        <w:fldChar w:fldCharType="separate"/>
      </w:r>
      <w:r w:rsidR="00137CA2">
        <w:t>7.1</w:t>
      </w:r>
      <w:r w:rsidR="00647819">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647819">
        <w:fldChar w:fldCharType="begin"/>
      </w:r>
      <w:r w:rsidR="0080019B">
        <w:instrText xml:space="preserve"> REF _Ref356593197 \r \h </w:instrText>
      </w:r>
      <w:r w:rsidR="00647819">
        <w:fldChar w:fldCharType="separate"/>
      </w:r>
      <w:r w:rsidR="00137CA2">
        <w:t>4.2.2</w:t>
      </w:r>
      <w:r w:rsidR="00647819">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w:t>
      </w:r>
      <w:r w:rsidR="00B04888">
        <w:lastRenderedPageBreak/>
        <w:t xml:space="preserve">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647819">
        <w:fldChar w:fldCharType="begin"/>
      </w:r>
      <w:r>
        <w:instrText xml:space="preserve"> REF _Ref356596622 \r \h </w:instrText>
      </w:r>
      <w:r w:rsidR="00647819">
        <w:fldChar w:fldCharType="separate"/>
      </w:r>
      <w:r w:rsidR="00137CA2">
        <w:t>7.1.1</w:t>
      </w:r>
      <w:r w:rsidR="00647819">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647819">
        <w:fldChar w:fldCharType="begin"/>
      </w:r>
      <w:r w:rsidR="00312B7C">
        <w:instrText xml:space="preserve"> REF _Ref356597035 \r \h </w:instrText>
      </w:r>
      <w:r w:rsidR="00647819">
        <w:fldChar w:fldCharType="separate"/>
      </w:r>
      <w:r w:rsidR="00137CA2">
        <w:t>6.2.1</w:t>
      </w:r>
      <w:r w:rsidR="00647819">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647819">
        <w:fldChar w:fldCharType="begin"/>
      </w:r>
      <w:r>
        <w:instrText xml:space="preserve"> REF _Ref355913379 \r \h </w:instrText>
      </w:r>
      <w:r w:rsidR="00647819">
        <w:fldChar w:fldCharType="separate"/>
      </w:r>
      <w:r w:rsidR="00137CA2">
        <w:t>7.2</w:t>
      </w:r>
      <w:r w:rsidR="00647819">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lastRenderedPageBreak/>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06" w:name="_Toc356600317"/>
      <w:r>
        <w:t>Vlastní provedení UI</w:t>
      </w:r>
      <w:bookmarkEnd w:id="106"/>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07" w:name="_Ref355886177"/>
      <w:bookmarkStart w:id="108" w:name="_Ref355886183"/>
      <w:bookmarkStart w:id="109" w:name="_Toc356600318"/>
      <w:r>
        <w:lastRenderedPageBreak/>
        <w:t>Testování/simulace</w:t>
      </w:r>
      <w:bookmarkEnd w:id="107"/>
      <w:bookmarkEnd w:id="108"/>
      <w:bookmarkEnd w:id="109"/>
    </w:p>
    <w:p w:rsidR="005360D1" w:rsidRDefault="005360D1" w:rsidP="008D0E8A">
      <w:pPr>
        <w:pStyle w:val="Nadpis2"/>
      </w:pPr>
      <w:bookmarkStart w:id="110" w:name="_Toc356600319"/>
      <w:r>
        <w:t>Návrh testů</w:t>
      </w:r>
      <w:bookmarkEnd w:id="110"/>
    </w:p>
    <w:p w:rsidR="00BC7F66" w:rsidRPr="00BC7F66" w:rsidRDefault="005360D1" w:rsidP="00BC7F66">
      <w:pPr>
        <w:pStyle w:val="Nadpis2"/>
      </w:pPr>
      <w:bookmarkStart w:id="111" w:name="_Toc356600320"/>
      <w:r>
        <w:t>Výsledky testů</w:t>
      </w:r>
      <w:bookmarkEnd w:id="111"/>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2" w:name="_Toc356600321"/>
      <w:r w:rsidRPr="00A74C3A">
        <w:lastRenderedPageBreak/>
        <w:t>Závěr</w:t>
      </w:r>
      <w:bookmarkEnd w:id="64"/>
      <w:bookmarkEnd w:id="65"/>
      <w:bookmarkEnd w:id="66"/>
      <w:bookmarkEnd w:id="112"/>
    </w:p>
    <w:p w:rsidR="003326C2" w:rsidRDefault="003326C2" w:rsidP="008D0E8A">
      <w:pPr>
        <w:pStyle w:val="Odstavecprvn"/>
      </w:pPr>
      <w:commentRangeStart w:id="113"/>
      <w:r>
        <w:t xml:space="preserve">** </w:t>
      </w:r>
      <w:r w:rsidR="00F84BDF">
        <w:t xml:space="preserve">zatím </w:t>
      </w:r>
      <w:r>
        <w:t>stále stejný jako v SEP **</w:t>
      </w:r>
      <w:commentRangeEnd w:id="113"/>
      <w:r>
        <w:rPr>
          <w:rStyle w:val="Odkaznakoment"/>
        </w:rPr>
        <w:commentReference w:id="113"/>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957CB0">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957CB0">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4" w:name="_Toc343033302" w:displacedByCustomXml="prev"/>
        <w:bookmarkStart w:id="115" w:name="_Toc35660032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commentRangeStart w:id="116"/>
          <w:r w:rsidR="00C8648A">
            <w:t>Bi</w:t>
          </w:r>
          <w:r w:rsidR="001948C8">
            <w:t>bliografie</w:t>
          </w:r>
          <w:bookmarkEnd w:id="114"/>
          <w:commentRangeEnd w:id="116"/>
          <w:r w:rsidR="0097331B">
            <w:rPr>
              <w:rStyle w:val="Odkaznakoment"/>
              <w:rFonts w:cs="Times New Roman"/>
              <w:b w:val="0"/>
              <w:bCs w:val="0"/>
              <w:kern w:val="0"/>
            </w:rPr>
            <w:commentReference w:id="116"/>
          </w:r>
          <w:bookmarkEnd w:id="115"/>
        </w:p>
        <w:sdt>
          <w:sdtPr>
            <w:id w:val="111145805"/>
            <w:bibliography/>
          </w:sdtPr>
          <w:sdtContent>
            <w:p w:rsidR="00957CB0" w:rsidRDefault="00647819" w:rsidP="00957CB0">
              <w:pPr>
                <w:pStyle w:val="Bibliografie"/>
                <w:rPr>
                  <w:noProof/>
                </w:rPr>
              </w:pPr>
              <w:r>
                <w:fldChar w:fldCharType="begin"/>
              </w:r>
              <w:r w:rsidR="001948C8">
                <w:instrText xml:space="preserve"> BIBLIOGRAPHY </w:instrText>
              </w:r>
              <w:r>
                <w:fldChar w:fldCharType="separate"/>
              </w:r>
              <w:r w:rsidR="00957CB0">
                <w:rPr>
                  <w:noProof/>
                </w:rPr>
                <w:t xml:space="preserve">[1] </w:t>
              </w:r>
              <w:r w:rsidR="00957CB0">
                <w:rPr>
                  <w:b/>
                  <w:bCs/>
                  <w:noProof/>
                </w:rPr>
                <w:t>Object Management Group, Inc.</w:t>
              </w:r>
              <w:r w:rsidR="00957CB0">
                <w:rPr>
                  <w:noProof/>
                </w:rPr>
                <w:t xml:space="preserve"> MDA. </w:t>
              </w:r>
              <w:r w:rsidR="00957CB0">
                <w:rPr>
                  <w:i/>
                  <w:iCs/>
                  <w:noProof/>
                </w:rPr>
                <w:t xml:space="preserve">Object Management Group. </w:t>
              </w:r>
              <w:r w:rsidR="00957CB0">
                <w:rPr>
                  <w:noProof/>
                </w:rPr>
                <w:t>[Online] 30. 10 2012. [Citace: 10. 12 2012.] http://www.omg.org/mda/.</w:t>
              </w:r>
            </w:p>
            <w:p w:rsidR="00957CB0" w:rsidRDefault="00957CB0" w:rsidP="00957CB0">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957CB0" w:rsidRDefault="00957CB0" w:rsidP="00957CB0">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957CB0" w:rsidRDefault="00957CB0" w:rsidP="00957CB0">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957CB0" w:rsidRDefault="00957CB0" w:rsidP="00957CB0">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957CB0" w:rsidRDefault="00957CB0" w:rsidP="00957CB0">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957CB0" w:rsidRDefault="00957CB0" w:rsidP="00957CB0">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957CB0" w:rsidRDefault="00957CB0" w:rsidP="00957CB0">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957CB0" w:rsidRDefault="00957CB0" w:rsidP="00957CB0">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957CB0" w:rsidRDefault="00957CB0" w:rsidP="00957CB0">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957CB0" w:rsidRDefault="00957CB0" w:rsidP="00957CB0">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957CB0" w:rsidRDefault="00957CB0" w:rsidP="00957CB0">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957CB0" w:rsidRDefault="00957CB0" w:rsidP="00957CB0">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957CB0" w:rsidRDefault="00957CB0" w:rsidP="00957CB0">
              <w:pPr>
                <w:pStyle w:val="Bibliografie"/>
                <w:rPr>
                  <w:noProof/>
                </w:rPr>
              </w:pPr>
              <w:r>
                <w:rPr>
                  <w:noProof/>
                </w:rPr>
                <w:t xml:space="preserve">[14] seaside.st: Home. </w:t>
              </w:r>
              <w:r>
                <w:rPr>
                  <w:i/>
                  <w:iCs/>
                  <w:noProof/>
                </w:rPr>
                <w:t xml:space="preserve">Seaside. </w:t>
              </w:r>
              <w:r>
                <w:rPr>
                  <w:noProof/>
                </w:rPr>
                <w:t>[Online] [Citace: 10. 4 2013.] http://www.seaside.st/.</w:t>
              </w:r>
            </w:p>
            <w:p w:rsidR="00957CB0" w:rsidRDefault="00957CB0" w:rsidP="00957CB0">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957CB0" w:rsidRDefault="00957CB0" w:rsidP="00957CB0">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2D444A" w:rsidRPr="002D444A" w:rsidRDefault="00647819" w:rsidP="00957CB0">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ron" w:date="2013-05-11T20:45:00Z" w:initials="M">
    <w:p w:rsidR="00F02DCB" w:rsidRDefault="00F02DCB">
      <w:pPr>
        <w:pStyle w:val="Textkomente"/>
      </w:pPr>
      <w:r>
        <w:rPr>
          <w:rStyle w:val="Odkaznakoment"/>
        </w:rPr>
        <w:annotationRef/>
      </w:r>
      <w:r>
        <w:t>přepsat na aktuální a podepsat</w:t>
      </w:r>
    </w:p>
  </w:comment>
  <w:comment w:id="2" w:author="Matron" w:date="2013-05-11T20:45:00Z" w:initials="M">
    <w:p w:rsidR="00F02DCB" w:rsidRDefault="00F02DCB">
      <w:pPr>
        <w:pStyle w:val="Textkomente"/>
      </w:pPr>
      <w:r>
        <w:rPr>
          <w:rStyle w:val="Odkaznakoment"/>
        </w:rPr>
        <w:annotationRef/>
      </w:r>
      <w:r>
        <w:t>upravit. Děkovat rodině a přítelkyni?</w:t>
      </w:r>
    </w:p>
  </w:comment>
  <w:comment w:id="6" w:author="Matron" w:date="2013-04-18T23:58:00Z" w:initials="M">
    <w:p w:rsidR="00F02DCB" w:rsidRDefault="00F02DCB">
      <w:pPr>
        <w:pStyle w:val="Textkomente"/>
      </w:pPr>
      <w:r>
        <w:rPr>
          <w:rStyle w:val="Odkaznakoment"/>
        </w:rPr>
        <w:annotationRef/>
      </w:r>
      <w:r>
        <w:t>oprava: čárky a spojky</w:t>
      </w:r>
    </w:p>
  </w:comment>
  <w:comment w:id="7" w:author="Matron" w:date="2013-05-16T14:29:00Z" w:initials="M">
    <w:p w:rsidR="00F02DCB" w:rsidRDefault="00F02DCB">
      <w:pPr>
        <w:pStyle w:val="Textkomente"/>
      </w:pPr>
      <w:r>
        <w:t>Že prý moc podobné na obsah webu...</w:t>
      </w:r>
      <w:r>
        <w:rPr>
          <w:rStyle w:val="Odkaznakoment"/>
        </w:rPr>
        <w:annotationRef/>
      </w:r>
      <w:r>
        <w:t>Udělat odkazy</w:t>
      </w:r>
    </w:p>
  </w:comment>
  <w:comment w:id="33"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0" w:author="Matron" w:date="2013-05-12T22:46:00Z" w:initials="M">
    <w:p w:rsidR="00F02DCB" w:rsidRDefault="00F02DCB" w:rsidP="00F15EA0">
      <w:pPr>
        <w:pStyle w:val="Textkomente"/>
      </w:pPr>
      <w:r>
        <w:rPr>
          <w:rStyle w:val="Odkaznakoment"/>
        </w:rPr>
        <w:annotationRef/>
      </w:r>
      <w:r>
        <w:t>Možná ještě více rozepsat</w:t>
      </w:r>
    </w:p>
  </w:comment>
  <w:comment w:id="43" w:author="Matron" w:date="2013-05-12T17:21:00Z" w:initials="M">
    <w:p w:rsidR="00F02DCB" w:rsidRDefault="00F02DCB">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0" w:author="Matron" w:date="2013-05-13T01:16:00Z" w:initials="M">
    <w:p w:rsidR="00F02DCB" w:rsidRDefault="00F02DCB">
      <w:pPr>
        <w:pStyle w:val="Textkomente"/>
      </w:pPr>
      <w:r>
        <w:rPr>
          <w:rStyle w:val="Odkaznakoment"/>
        </w:rPr>
        <w:annotationRef/>
      </w:r>
      <w:r>
        <w:t>zkontrolovat, jestli tam fakt jsou :D</w:t>
      </w:r>
    </w:p>
  </w:comment>
  <w:comment w:id="55" w:author="Matron" w:date="2013-05-18T03:26:00Z" w:initials="M">
    <w:p w:rsidR="003648B7" w:rsidRDefault="003648B7">
      <w:pPr>
        <w:pStyle w:val="Textkomente"/>
      </w:pPr>
      <w:r>
        <w:rPr>
          <w:rStyle w:val="Odkaznakoment"/>
        </w:rPr>
        <w:annotationRef/>
      </w:r>
      <w:r w:rsidR="005B6DEC">
        <w:t>předělat do vektorového</w:t>
      </w:r>
    </w:p>
  </w:comment>
  <w:comment w:id="62" w:author="Matron" w:date="2013-05-18T00:52:00Z" w:initials="M">
    <w:p w:rsidR="00F02DCB" w:rsidRDefault="00F02DCB">
      <w:pPr>
        <w:pStyle w:val="Textkomente"/>
      </w:pPr>
      <w:r>
        <w:rPr>
          <w:rStyle w:val="Odkaznakoment"/>
        </w:rPr>
        <w:annotationRef/>
      </w:r>
      <w:r>
        <w:t>nedat do kap OOPN?</w:t>
      </w:r>
    </w:p>
  </w:comment>
  <w:comment w:id="68" w:author="Matron" w:date="2013-05-09T15:04:00Z" w:initials="M">
    <w:p w:rsidR="00F02DCB" w:rsidRDefault="00F02DCB">
      <w:pPr>
        <w:pStyle w:val="Textkomente"/>
      </w:pPr>
      <w:r>
        <w:rPr>
          <w:rStyle w:val="Odkaznakoment"/>
        </w:rPr>
        <w:annotationRef/>
      </w:r>
      <w:r>
        <w:t>Toto předělat podle toho jak to nakonec vlastně bude :D</w:t>
      </w:r>
    </w:p>
  </w:comment>
  <w:comment w:id="74" w:author="Matron" w:date="2013-05-16T00:39:00Z" w:initials="M">
    <w:p w:rsidR="00F02DCB" w:rsidRDefault="00F02DCB">
      <w:pPr>
        <w:pStyle w:val="Textkomente"/>
      </w:pPr>
      <w:r>
        <w:rPr>
          <w:rStyle w:val="Odkaznakoment"/>
        </w:rPr>
        <w:annotationRef/>
      </w:r>
      <w:r>
        <w:t>možná pryč s tím i tím testem.</w:t>
      </w:r>
    </w:p>
  </w:comment>
  <w:comment w:id="75" w:author="Matron" w:date="2013-05-16T00:56:00Z" w:initials="M">
    <w:p w:rsidR="00F02DCB" w:rsidRDefault="00F02DCB">
      <w:pPr>
        <w:pStyle w:val="Textkomente"/>
      </w:pPr>
      <w:r>
        <w:rPr>
          <w:rStyle w:val="Odkaznakoment"/>
        </w:rPr>
        <w:annotationRef/>
      </w:r>
      <w:r>
        <w:t>někde odkaz na tu kapitolu</w:t>
      </w:r>
    </w:p>
  </w:comment>
  <w:comment w:id="76" w:author="Matron" w:date="2013-05-15T20:23:00Z" w:initials="M">
    <w:p w:rsidR="00F02DCB" w:rsidRDefault="00F02DCB">
      <w:pPr>
        <w:pStyle w:val="Textkomente"/>
      </w:pPr>
      <w:r>
        <w:rPr>
          <w:rStyle w:val="Odkaznakoment"/>
        </w:rPr>
        <w:annotationRef/>
      </w:r>
      <w:r>
        <w:t>zkontrolovat, případně upravit čísla kapitol</w:t>
      </w:r>
    </w:p>
  </w:comment>
  <w:comment w:id="77" w:author="Matron" w:date="2013-05-16T00:58:00Z" w:initials="M">
    <w:p w:rsidR="00F02DCB" w:rsidRDefault="00F02DCB" w:rsidP="003D3177">
      <w:pPr>
        <w:pStyle w:val="Textkomente"/>
      </w:pPr>
      <w:r>
        <w:rPr>
          <w:rStyle w:val="Odkaznakoment"/>
        </w:rPr>
        <w:annotationRef/>
      </w:r>
      <w:r>
        <w:t>Možná ještě více rozepsat</w:t>
      </w:r>
    </w:p>
  </w:comment>
  <w:comment w:id="83" w:author="Matron" w:date="2013-05-13T03:28:00Z" w:initials="M">
    <w:p w:rsidR="00F02DCB" w:rsidRDefault="00F02DCB" w:rsidP="00D93024">
      <w:pPr>
        <w:pStyle w:val="Odstavecdal"/>
      </w:pPr>
      <w:r>
        <w:rPr>
          <w:rStyle w:val="Odkaznakoment"/>
        </w:rPr>
        <w:annotationRef/>
      </w:r>
      <w:r>
        <w:t xml:space="preserve">dle </w:t>
      </w:r>
      <w:proofErr w:type="spellStart"/>
      <w:r>
        <w:t>borca</w:t>
      </w:r>
      <w:proofErr w:type="spellEnd"/>
      <w:r>
        <w:t>? nebo svoje?</w:t>
      </w:r>
    </w:p>
  </w:comment>
  <w:comment w:id="94" w:author="Matron" w:date="2013-05-10T01:40:00Z" w:initials="M">
    <w:p w:rsidR="00F02DCB" w:rsidRDefault="00F02DCB"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5" w:author="Matron" w:date="2013-05-16T04:41:00Z" w:initials="M">
    <w:p w:rsidR="00F02DCB" w:rsidRDefault="00F02DCB">
      <w:pPr>
        <w:pStyle w:val="Textkomente"/>
      </w:pPr>
      <w:r>
        <w:rPr>
          <w:rStyle w:val="Odkaznakoment"/>
        </w:rPr>
        <w:annotationRef/>
      </w:r>
      <w:r>
        <w:t xml:space="preserve">Napsat že je </w:t>
      </w:r>
      <w:proofErr w:type="spellStart"/>
      <w:r>
        <w:t>singleto</w:t>
      </w:r>
      <w:proofErr w:type="spellEnd"/>
      <w:r>
        <w:t>? Podle diagramu --</w:t>
      </w:r>
    </w:p>
  </w:comment>
  <w:comment w:id="98" w:author="Matron" w:date="2013-05-16T01:00:00Z" w:initials="M">
    <w:p w:rsidR="00F02DCB" w:rsidRDefault="00F02DCB" w:rsidP="00791E5B">
      <w:pPr>
        <w:pStyle w:val="Textkomente"/>
      </w:pPr>
      <w:r>
        <w:rPr>
          <w:rStyle w:val="Odkaznakoment"/>
        </w:rPr>
        <w:annotationRef/>
      </w:r>
      <w:r>
        <w:t>doplnit pozn. pod čarou</w:t>
      </w:r>
    </w:p>
  </w:comment>
  <w:comment w:id="113" w:author="Matron" w:date="2013-05-12T23:21:00Z" w:initials="M">
    <w:p w:rsidR="00F02DCB" w:rsidRDefault="00F02DCB">
      <w:pPr>
        <w:pStyle w:val="Textkomente"/>
      </w:pPr>
      <w:r>
        <w:rPr>
          <w:rStyle w:val="Odkaznakoment"/>
        </w:rPr>
        <w:annotationRef/>
      </w:r>
      <w:r>
        <w:t>přepsat</w:t>
      </w:r>
    </w:p>
  </w:comment>
  <w:comment w:id="116" w:author="Matron" w:date="2013-05-11T20:46:00Z" w:initials="M">
    <w:p w:rsidR="00F02DCB" w:rsidRDefault="00F02DCB">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DEC" w:rsidRDefault="005B6DEC">
      <w:r>
        <w:separator/>
      </w:r>
    </w:p>
  </w:endnote>
  <w:endnote w:type="continuationSeparator" w:id="0">
    <w:p w:rsidR="005B6DEC" w:rsidRDefault="005B6D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647819" w:rsidP="00877C96">
    <w:pPr>
      <w:pStyle w:val="Zpat"/>
      <w:framePr w:wrap="around" w:vAnchor="text" w:hAnchor="margin" w:xAlign="right" w:y="1"/>
      <w:rPr>
        <w:rStyle w:val="slostrnky"/>
      </w:rPr>
    </w:pPr>
    <w:r>
      <w:rPr>
        <w:rStyle w:val="slostrnky"/>
      </w:rPr>
      <w:fldChar w:fldCharType="begin"/>
    </w:r>
    <w:r w:rsidR="00F02DCB">
      <w:rPr>
        <w:rStyle w:val="slostrnky"/>
      </w:rPr>
      <w:instrText xml:space="preserve">PAGE  </w:instrText>
    </w:r>
    <w:r>
      <w:rPr>
        <w:rStyle w:val="slostrnky"/>
      </w:rPr>
      <w:fldChar w:fldCharType="end"/>
    </w:r>
  </w:p>
  <w:p w:rsidR="00F02DCB" w:rsidRDefault="00F02DCB"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C8648A" w:rsidP="00F70D8F">
    <w:pPr>
      <w:pStyle w:val="Zpat"/>
      <w:jc w:val="right"/>
    </w:pPr>
    <w:fldSimple w:instr=" STYLEREF  &quot;Nadpis 1&quot;  \* MERGEFORMAT ">
      <w:r w:rsidR="00237E07">
        <w:rPr>
          <w:rStyle w:val="slostrnky"/>
          <w:noProof/>
          <w:lang w:val="en-US"/>
        </w:rPr>
        <w:t>Realizace modelu konferenčního systému</w:t>
      </w:r>
    </w:fldSimple>
    <w:r>
      <w:rPr>
        <w:rStyle w:val="slostrnky"/>
        <w:lang w:val="en-US"/>
      </w:rPr>
      <w:t xml:space="preserve"> |</w:t>
    </w:r>
    <w:r>
      <w:rPr>
        <w:rStyle w:val="slostrnky"/>
      </w:rPr>
      <w:t xml:space="preserve"> </w:t>
    </w:r>
    <w:r w:rsidR="00647819">
      <w:rPr>
        <w:rStyle w:val="slostrnky"/>
      </w:rPr>
      <w:fldChar w:fldCharType="begin"/>
    </w:r>
    <w:r w:rsidR="00F02DCB">
      <w:rPr>
        <w:rStyle w:val="slostrnky"/>
      </w:rPr>
      <w:instrText xml:space="preserve">PAGE  </w:instrText>
    </w:r>
    <w:r w:rsidR="00647819">
      <w:rPr>
        <w:rStyle w:val="slostrnky"/>
      </w:rPr>
      <w:fldChar w:fldCharType="separate"/>
    </w:r>
    <w:r w:rsidR="00237E07">
      <w:rPr>
        <w:rStyle w:val="slostrnky"/>
        <w:noProof/>
      </w:rPr>
      <w:t>26</w:t>
    </w:r>
    <w:r w:rsidR="00647819">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DEC" w:rsidRDefault="005B6DEC">
      <w:r>
        <w:separator/>
      </w:r>
    </w:p>
  </w:footnote>
  <w:footnote w:type="continuationSeparator" w:id="0">
    <w:p w:rsidR="005B6DEC" w:rsidRDefault="005B6DEC">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02DCB" w:rsidRDefault="00F02DCB"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F02DCB" w:rsidRPr="00146F53" w:rsidRDefault="00F02DCB">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rsidR="00647819">
        <w:fldChar w:fldCharType="begin"/>
      </w:r>
      <w:r>
        <w:instrText xml:space="preserve"> REF _Ref356596103 \r \h </w:instrText>
      </w:r>
      <w:r w:rsidR="00647819">
        <w:fldChar w:fldCharType="separate"/>
      </w:r>
      <w:r w:rsidR="00137CA2">
        <w:t>4.2.2</w:t>
      </w:r>
      <w:r w:rsidR="00647819">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0004"/>
  <w:revisionView w:markup="0"/>
  <w:defaultTabStop w:val="708"/>
  <w:hyphenationZone w:val="425"/>
  <w:drawingGridHorizontalSpacing w:val="110"/>
  <w:displayHorizontalDrawingGridEvery w:val="2"/>
  <w:noPunctuationKerning/>
  <w:characterSpacingControl w:val="doNotCompress"/>
  <w:hdrShapeDefaults>
    <o:shapedefaults v:ext="edit" spidmax="34818">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3282"/>
    <w:rsid w:val="00105479"/>
    <w:rsid w:val="001074AC"/>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37E07"/>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B6DEC"/>
    <w:rsid w:val="005C0DE2"/>
    <w:rsid w:val="005C2704"/>
    <w:rsid w:val="005C2D60"/>
    <w:rsid w:val="005C3A92"/>
    <w:rsid w:val="005C3E7A"/>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28BA"/>
    <w:rsid w:val="006762EE"/>
    <w:rsid w:val="006805E4"/>
    <w:rsid w:val="00681ABD"/>
    <w:rsid w:val="00683721"/>
    <w:rsid w:val="006859C2"/>
    <w:rsid w:val="00685F60"/>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4CB"/>
    <w:rsid w:val="00A11969"/>
    <w:rsid w:val="00A13294"/>
    <w:rsid w:val="00A13D28"/>
    <w:rsid w:val="00A1558F"/>
    <w:rsid w:val="00A23BDC"/>
    <w:rsid w:val="00A241AA"/>
    <w:rsid w:val="00A263E0"/>
    <w:rsid w:val="00A266B9"/>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5E5"/>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D57AE"/>
    <w:rsid w:val="00CE23A2"/>
    <w:rsid w:val="00CE34F6"/>
    <w:rsid w:val="00CE5643"/>
    <w:rsid w:val="00CE5D51"/>
    <w:rsid w:val="00CF1E8A"/>
    <w:rsid w:val="00CF4A2B"/>
    <w:rsid w:val="00CF7F83"/>
    <w:rsid w:val="00D012D0"/>
    <w:rsid w:val="00D02443"/>
    <w:rsid w:val="00D04BFF"/>
    <w:rsid w:val="00D10375"/>
    <w:rsid w:val="00D10A38"/>
    <w:rsid w:val="00D12B70"/>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F014F2"/>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C54BA9"/>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jpe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1295375E-585F-4084-BD36-B6933595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44</Pages>
  <Words>14006</Words>
  <Characters>82641</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96455</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2013-05-17T22:31:00Z</cp:lastPrinted>
  <dcterms:created xsi:type="dcterms:W3CDTF">2013-05-18T01:27:00Z</dcterms:created>
  <dcterms:modified xsi:type="dcterms:W3CDTF">2013-05-18T01:27:00Z</dcterms:modified>
</cp:coreProperties>
</file>