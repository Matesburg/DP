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 k</w:t>
      </w:r>
      <w:r w:rsidR="00835680">
        <w:t xml:space="preserve">onferenčního systému. Konkrétně zde budou představeny formalismy DEVS a objektově orientované </w:t>
      </w:r>
      <w:proofErr w:type="spellStart"/>
      <w:r w:rsidR="00835680">
        <w:t>Petriho</w:t>
      </w:r>
      <w:proofErr w:type="spellEnd"/>
      <w:r w:rsidR="00835680">
        <w:t xml:space="preserve"> sítě (OOPN), společně s nimi budou představeny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efektivní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675912"/>
      <w:bookmarkEnd w:id="0"/>
      <w:bookmarkEnd w:id="1"/>
      <w:r>
        <w:lastRenderedPageBreak/>
        <w:t>Obsah</w:t>
      </w:r>
      <w:bookmarkEnd w:id="5"/>
    </w:p>
    <w:p w:rsidR="004C53CA" w:rsidRDefault="00C45915">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75912" w:history="1">
        <w:r w:rsidR="004C53CA" w:rsidRPr="00CB43B1">
          <w:rPr>
            <w:rStyle w:val="Hypertextovodkaz"/>
            <w:noProof/>
          </w:rPr>
          <w:t>Obsah</w:t>
        </w:r>
        <w:r w:rsidR="004C53CA">
          <w:rPr>
            <w:noProof/>
            <w:webHidden/>
          </w:rPr>
          <w:tab/>
        </w:r>
        <w:r w:rsidR="004C53CA">
          <w:rPr>
            <w:noProof/>
            <w:webHidden/>
          </w:rPr>
          <w:fldChar w:fldCharType="begin"/>
        </w:r>
        <w:r w:rsidR="004C53CA">
          <w:rPr>
            <w:noProof/>
            <w:webHidden/>
          </w:rPr>
          <w:instrText xml:space="preserve"> PAGEREF _Toc356675912 \h </w:instrText>
        </w:r>
        <w:r w:rsidR="004C53CA">
          <w:rPr>
            <w:noProof/>
            <w:webHidden/>
          </w:rPr>
        </w:r>
        <w:r w:rsidR="004C53CA">
          <w:rPr>
            <w:noProof/>
            <w:webHidden/>
          </w:rPr>
          <w:fldChar w:fldCharType="separate"/>
        </w:r>
        <w:r w:rsidR="004C53CA">
          <w:rPr>
            <w:noProof/>
            <w:webHidden/>
          </w:rPr>
          <w:t>1</w:t>
        </w:r>
        <w:r w:rsidR="004C53CA">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13" w:history="1">
        <w:r w:rsidRPr="00CB43B1">
          <w:rPr>
            <w:rStyle w:val="Hypertextovodkaz"/>
            <w:noProof/>
          </w:rPr>
          <w:t>1.</w:t>
        </w:r>
        <w:r>
          <w:rPr>
            <w:rFonts w:asciiTheme="minorHAnsi" w:eastAsiaTheme="minorEastAsia" w:hAnsiTheme="minorHAnsi" w:cstheme="minorBidi"/>
            <w:noProof/>
            <w:szCs w:val="22"/>
          </w:rPr>
          <w:tab/>
        </w:r>
        <w:r w:rsidRPr="00CB43B1">
          <w:rPr>
            <w:rStyle w:val="Hypertextovodkaz"/>
            <w:noProof/>
          </w:rPr>
          <w:t>Úvod</w:t>
        </w:r>
        <w:r>
          <w:rPr>
            <w:noProof/>
            <w:webHidden/>
          </w:rPr>
          <w:tab/>
        </w:r>
        <w:r>
          <w:rPr>
            <w:noProof/>
            <w:webHidden/>
          </w:rPr>
          <w:fldChar w:fldCharType="begin"/>
        </w:r>
        <w:r>
          <w:rPr>
            <w:noProof/>
            <w:webHidden/>
          </w:rPr>
          <w:instrText xml:space="preserve"> PAGEREF _Toc356675913 \h </w:instrText>
        </w:r>
        <w:r>
          <w:rPr>
            <w:noProof/>
            <w:webHidden/>
          </w:rPr>
        </w:r>
        <w:r>
          <w:rPr>
            <w:noProof/>
            <w:webHidden/>
          </w:rPr>
          <w:fldChar w:fldCharType="separate"/>
        </w:r>
        <w:r>
          <w:rPr>
            <w:noProof/>
            <w:webHidden/>
          </w:rPr>
          <w:t>3</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14" w:history="1">
        <w:r w:rsidRPr="00CB43B1">
          <w:rPr>
            <w:rStyle w:val="Hypertextovodkaz"/>
            <w:noProof/>
          </w:rPr>
          <w:t>2.</w:t>
        </w:r>
        <w:r>
          <w:rPr>
            <w:rFonts w:asciiTheme="minorHAnsi" w:eastAsiaTheme="minorEastAsia" w:hAnsiTheme="minorHAnsi" w:cstheme="minorBidi"/>
            <w:noProof/>
            <w:szCs w:val="22"/>
          </w:rPr>
          <w:tab/>
        </w:r>
        <w:r w:rsidRPr="00CB43B1">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_Toc356675914 \h </w:instrText>
        </w:r>
        <w:r>
          <w:rPr>
            <w:noProof/>
            <w:webHidden/>
          </w:rPr>
        </w:r>
        <w:r>
          <w:rPr>
            <w:noProof/>
            <w:webHidden/>
          </w:rPr>
          <w:fldChar w:fldCharType="separate"/>
        </w:r>
        <w:r>
          <w:rPr>
            <w:noProof/>
            <w:webHidden/>
          </w:rPr>
          <w:t>4</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15" w:history="1">
        <w:r w:rsidRPr="00CB43B1">
          <w:rPr>
            <w:rStyle w:val="Hypertextovodkaz"/>
            <w:noProof/>
          </w:rPr>
          <w:t>3.</w:t>
        </w:r>
        <w:r>
          <w:rPr>
            <w:rFonts w:asciiTheme="minorHAnsi" w:eastAsiaTheme="minorEastAsia" w:hAnsiTheme="minorHAnsi" w:cstheme="minorBidi"/>
            <w:noProof/>
            <w:szCs w:val="22"/>
          </w:rPr>
          <w:tab/>
        </w:r>
        <w:r w:rsidRPr="00CB43B1">
          <w:rPr>
            <w:rStyle w:val="Hypertextovodkaz"/>
            <w:noProof/>
          </w:rPr>
          <w:t>Metodika Model Driven Architecture</w:t>
        </w:r>
        <w:r>
          <w:rPr>
            <w:noProof/>
            <w:webHidden/>
          </w:rPr>
          <w:tab/>
        </w:r>
        <w:r>
          <w:rPr>
            <w:noProof/>
            <w:webHidden/>
          </w:rPr>
          <w:fldChar w:fldCharType="begin"/>
        </w:r>
        <w:r>
          <w:rPr>
            <w:noProof/>
            <w:webHidden/>
          </w:rPr>
          <w:instrText xml:space="preserve"> PAGEREF _Toc356675915 \h </w:instrText>
        </w:r>
        <w:r>
          <w:rPr>
            <w:noProof/>
            <w:webHidden/>
          </w:rPr>
        </w:r>
        <w:r>
          <w:rPr>
            <w:noProof/>
            <w:webHidden/>
          </w:rPr>
          <w:fldChar w:fldCharType="separate"/>
        </w:r>
        <w:r>
          <w:rPr>
            <w:noProof/>
            <w:webHidden/>
          </w:rPr>
          <w:t>7</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16" w:history="1">
        <w:r w:rsidRPr="00CB43B1">
          <w:rPr>
            <w:rStyle w:val="Hypertextovodkaz"/>
            <w:noProof/>
          </w:rPr>
          <w:t>3.1</w:t>
        </w:r>
        <w:r>
          <w:rPr>
            <w:rFonts w:asciiTheme="minorHAnsi" w:eastAsiaTheme="minorEastAsia" w:hAnsiTheme="minorHAnsi" w:cstheme="minorBidi"/>
            <w:noProof/>
            <w:szCs w:val="22"/>
          </w:rPr>
          <w:tab/>
        </w:r>
        <w:r w:rsidRPr="00CB43B1">
          <w:rPr>
            <w:rStyle w:val="Hypertextovodkaz"/>
            <w:noProof/>
          </w:rPr>
          <w:t>Srovnání UML a xUML</w:t>
        </w:r>
        <w:r>
          <w:rPr>
            <w:noProof/>
            <w:webHidden/>
          </w:rPr>
          <w:tab/>
        </w:r>
        <w:r>
          <w:rPr>
            <w:noProof/>
            <w:webHidden/>
          </w:rPr>
          <w:fldChar w:fldCharType="begin"/>
        </w:r>
        <w:r>
          <w:rPr>
            <w:noProof/>
            <w:webHidden/>
          </w:rPr>
          <w:instrText xml:space="preserve"> PAGEREF _Toc356675916 \h </w:instrText>
        </w:r>
        <w:r>
          <w:rPr>
            <w:noProof/>
            <w:webHidden/>
          </w:rPr>
        </w:r>
        <w:r>
          <w:rPr>
            <w:noProof/>
            <w:webHidden/>
          </w:rPr>
          <w:fldChar w:fldCharType="separate"/>
        </w:r>
        <w:r>
          <w:rPr>
            <w:noProof/>
            <w:webHidden/>
          </w:rPr>
          <w:t>9</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17" w:history="1">
        <w:r w:rsidRPr="00CB43B1">
          <w:rPr>
            <w:rStyle w:val="Hypertextovodkaz"/>
            <w:noProof/>
          </w:rPr>
          <w:t>3.2</w:t>
        </w:r>
        <w:r>
          <w:rPr>
            <w:rFonts w:asciiTheme="minorHAnsi" w:eastAsiaTheme="minorEastAsia" w:hAnsiTheme="minorHAnsi" w:cstheme="minorBidi"/>
            <w:noProof/>
            <w:szCs w:val="22"/>
          </w:rPr>
          <w:tab/>
        </w:r>
        <w:r w:rsidRPr="00CB43B1">
          <w:rPr>
            <w:rStyle w:val="Hypertextovodkaz"/>
            <w:noProof/>
          </w:rPr>
          <w:t>Platformě nezávislý model PIM</w:t>
        </w:r>
        <w:r>
          <w:rPr>
            <w:noProof/>
            <w:webHidden/>
          </w:rPr>
          <w:tab/>
        </w:r>
        <w:r>
          <w:rPr>
            <w:noProof/>
            <w:webHidden/>
          </w:rPr>
          <w:fldChar w:fldCharType="begin"/>
        </w:r>
        <w:r>
          <w:rPr>
            <w:noProof/>
            <w:webHidden/>
          </w:rPr>
          <w:instrText xml:space="preserve"> PAGEREF _Toc356675917 \h </w:instrText>
        </w:r>
        <w:r>
          <w:rPr>
            <w:noProof/>
            <w:webHidden/>
          </w:rPr>
        </w:r>
        <w:r>
          <w:rPr>
            <w:noProof/>
            <w:webHidden/>
          </w:rPr>
          <w:fldChar w:fldCharType="separate"/>
        </w:r>
        <w:r>
          <w:rPr>
            <w:noProof/>
            <w:webHidden/>
          </w:rPr>
          <w:t>9</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18" w:history="1">
        <w:r w:rsidRPr="00CB43B1">
          <w:rPr>
            <w:rStyle w:val="Hypertextovodkaz"/>
            <w:noProof/>
          </w:rPr>
          <w:t>3.3</w:t>
        </w:r>
        <w:r>
          <w:rPr>
            <w:rFonts w:asciiTheme="minorHAnsi" w:eastAsiaTheme="minorEastAsia" w:hAnsiTheme="minorHAnsi" w:cstheme="minorBidi"/>
            <w:noProof/>
            <w:szCs w:val="22"/>
          </w:rPr>
          <w:tab/>
        </w:r>
        <w:r w:rsidRPr="00CB43B1">
          <w:rPr>
            <w:rStyle w:val="Hypertextovodkaz"/>
            <w:noProof/>
          </w:rPr>
          <w:t>Platformě specifický model PSM</w:t>
        </w:r>
        <w:r>
          <w:rPr>
            <w:noProof/>
            <w:webHidden/>
          </w:rPr>
          <w:tab/>
        </w:r>
        <w:r>
          <w:rPr>
            <w:noProof/>
            <w:webHidden/>
          </w:rPr>
          <w:fldChar w:fldCharType="begin"/>
        </w:r>
        <w:r>
          <w:rPr>
            <w:noProof/>
            <w:webHidden/>
          </w:rPr>
          <w:instrText xml:space="preserve"> PAGEREF _Toc356675918 \h </w:instrText>
        </w:r>
        <w:r>
          <w:rPr>
            <w:noProof/>
            <w:webHidden/>
          </w:rPr>
        </w:r>
        <w:r>
          <w:rPr>
            <w:noProof/>
            <w:webHidden/>
          </w:rPr>
          <w:fldChar w:fldCharType="separate"/>
        </w:r>
        <w:r>
          <w:rPr>
            <w:noProof/>
            <w:webHidden/>
          </w:rPr>
          <w:t>10</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19" w:history="1">
        <w:r w:rsidRPr="00CB43B1">
          <w:rPr>
            <w:rStyle w:val="Hypertextovodkaz"/>
            <w:noProof/>
          </w:rPr>
          <w:t>3.4</w:t>
        </w:r>
        <w:r>
          <w:rPr>
            <w:rFonts w:asciiTheme="minorHAnsi" w:eastAsiaTheme="minorEastAsia" w:hAnsiTheme="minorHAnsi" w:cstheme="minorBidi"/>
            <w:noProof/>
            <w:szCs w:val="22"/>
          </w:rPr>
          <w:tab/>
        </w:r>
        <w:r w:rsidRPr="00CB43B1">
          <w:rPr>
            <w:rStyle w:val="Hypertextovodkaz"/>
            <w:noProof/>
          </w:rPr>
          <w:t>Souhrn MDA</w:t>
        </w:r>
        <w:r>
          <w:rPr>
            <w:noProof/>
            <w:webHidden/>
          </w:rPr>
          <w:tab/>
        </w:r>
        <w:r>
          <w:rPr>
            <w:noProof/>
            <w:webHidden/>
          </w:rPr>
          <w:fldChar w:fldCharType="begin"/>
        </w:r>
        <w:r>
          <w:rPr>
            <w:noProof/>
            <w:webHidden/>
          </w:rPr>
          <w:instrText xml:space="preserve"> PAGEREF _Toc356675919 \h </w:instrText>
        </w:r>
        <w:r>
          <w:rPr>
            <w:noProof/>
            <w:webHidden/>
          </w:rPr>
        </w:r>
        <w:r>
          <w:rPr>
            <w:noProof/>
            <w:webHidden/>
          </w:rPr>
          <w:fldChar w:fldCharType="separate"/>
        </w:r>
        <w:r>
          <w:rPr>
            <w:noProof/>
            <w:webHidden/>
          </w:rPr>
          <w:t>10</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20" w:history="1">
        <w:r w:rsidRPr="00CB43B1">
          <w:rPr>
            <w:rStyle w:val="Hypertextovodkaz"/>
            <w:noProof/>
          </w:rPr>
          <w:t>4.</w:t>
        </w:r>
        <w:r>
          <w:rPr>
            <w:rFonts w:asciiTheme="minorHAnsi" w:eastAsiaTheme="minorEastAsia" w:hAnsiTheme="minorHAnsi" w:cstheme="minorBidi"/>
            <w:noProof/>
            <w:szCs w:val="22"/>
          </w:rPr>
          <w:tab/>
        </w:r>
        <w:r w:rsidRPr="00CB43B1">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_Toc356675920 \h </w:instrText>
        </w:r>
        <w:r>
          <w:rPr>
            <w:noProof/>
            <w:webHidden/>
          </w:rPr>
        </w:r>
        <w:r>
          <w:rPr>
            <w:noProof/>
            <w:webHidden/>
          </w:rPr>
          <w:fldChar w:fldCharType="separate"/>
        </w:r>
        <w:r>
          <w:rPr>
            <w:noProof/>
            <w:webHidden/>
          </w:rPr>
          <w:t>11</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1" w:history="1">
        <w:r w:rsidRPr="00CB43B1">
          <w:rPr>
            <w:rStyle w:val="Hypertextovodkaz"/>
            <w:noProof/>
          </w:rPr>
          <w:t>4.1</w:t>
        </w:r>
        <w:r>
          <w:rPr>
            <w:rFonts w:asciiTheme="minorHAnsi" w:eastAsiaTheme="minorEastAsia" w:hAnsiTheme="minorHAnsi" w:cstheme="minorBidi"/>
            <w:noProof/>
            <w:szCs w:val="22"/>
          </w:rPr>
          <w:tab/>
        </w:r>
        <w:r w:rsidRPr="00CB43B1">
          <w:rPr>
            <w:rStyle w:val="Hypertextovodkaz"/>
            <w:noProof/>
          </w:rPr>
          <w:t>Petriho sítě</w:t>
        </w:r>
        <w:r>
          <w:rPr>
            <w:noProof/>
            <w:webHidden/>
          </w:rPr>
          <w:tab/>
        </w:r>
        <w:r>
          <w:rPr>
            <w:noProof/>
            <w:webHidden/>
          </w:rPr>
          <w:fldChar w:fldCharType="begin"/>
        </w:r>
        <w:r>
          <w:rPr>
            <w:noProof/>
            <w:webHidden/>
          </w:rPr>
          <w:instrText xml:space="preserve"> PAGEREF _Toc356675921 \h </w:instrText>
        </w:r>
        <w:r>
          <w:rPr>
            <w:noProof/>
            <w:webHidden/>
          </w:rPr>
        </w:r>
        <w:r>
          <w:rPr>
            <w:noProof/>
            <w:webHidden/>
          </w:rPr>
          <w:fldChar w:fldCharType="separate"/>
        </w:r>
        <w:r>
          <w:rPr>
            <w:noProof/>
            <w:webHidden/>
          </w:rPr>
          <w:t>11</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2" w:history="1">
        <w:r w:rsidRPr="00CB43B1">
          <w:rPr>
            <w:rStyle w:val="Hypertextovodkaz"/>
            <w:noProof/>
          </w:rPr>
          <w:t>4.2</w:t>
        </w:r>
        <w:r>
          <w:rPr>
            <w:rFonts w:asciiTheme="minorHAnsi" w:eastAsiaTheme="minorEastAsia" w:hAnsiTheme="minorHAnsi" w:cstheme="minorBidi"/>
            <w:noProof/>
            <w:szCs w:val="22"/>
          </w:rPr>
          <w:tab/>
        </w:r>
        <w:r w:rsidRPr="00CB43B1">
          <w:rPr>
            <w:rStyle w:val="Hypertextovodkaz"/>
            <w:noProof/>
          </w:rPr>
          <w:t>Objektově orientované Petriho sítě</w:t>
        </w:r>
        <w:r>
          <w:rPr>
            <w:noProof/>
            <w:webHidden/>
          </w:rPr>
          <w:tab/>
        </w:r>
        <w:r>
          <w:rPr>
            <w:noProof/>
            <w:webHidden/>
          </w:rPr>
          <w:fldChar w:fldCharType="begin"/>
        </w:r>
        <w:r>
          <w:rPr>
            <w:noProof/>
            <w:webHidden/>
          </w:rPr>
          <w:instrText xml:space="preserve"> PAGEREF _Toc356675922 \h </w:instrText>
        </w:r>
        <w:r>
          <w:rPr>
            <w:noProof/>
            <w:webHidden/>
          </w:rPr>
        </w:r>
        <w:r>
          <w:rPr>
            <w:noProof/>
            <w:webHidden/>
          </w:rPr>
          <w:fldChar w:fldCharType="separate"/>
        </w:r>
        <w:r>
          <w:rPr>
            <w:noProof/>
            <w:webHidden/>
          </w:rPr>
          <w:t>12</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23" w:history="1">
        <w:r w:rsidRPr="00CB43B1">
          <w:rPr>
            <w:rStyle w:val="Hypertextovodkaz"/>
            <w:noProof/>
          </w:rPr>
          <w:t>4.2.1</w:t>
        </w:r>
        <w:r>
          <w:rPr>
            <w:rFonts w:asciiTheme="minorHAnsi" w:eastAsiaTheme="minorEastAsia" w:hAnsiTheme="minorHAnsi" w:cstheme="minorBidi"/>
            <w:noProof/>
            <w:szCs w:val="22"/>
          </w:rPr>
          <w:tab/>
        </w:r>
        <w:r w:rsidRPr="00CB43B1">
          <w:rPr>
            <w:rStyle w:val="Hypertextovodkaz"/>
            <w:noProof/>
          </w:rPr>
          <w:t>Objektová síť, atributy, stráž, metody</w:t>
        </w:r>
        <w:r>
          <w:rPr>
            <w:noProof/>
            <w:webHidden/>
          </w:rPr>
          <w:tab/>
        </w:r>
        <w:r>
          <w:rPr>
            <w:noProof/>
            <w:webHidden/>
          </w:rPr>
          <w:fldChar w:fldCharType="begin"/>
        </w:r>
        <w:r>
          <w:rPr>
            <w:noProof/>
            <w:webHidden/>
          </w:rPr>
          <w:instrText xml:space="preserve"> PAGEREF _Toc356675923 \h </w:instrText>
        </w:r>
        <w:r>
          <w:rPr>
            <w:noProof/>
            <w:webHidden/>
          </w:rPr>
        </w:r>
        <w:r>
          <w:rPr>
            <w:noProof/>
            <w:webHidden/>
          </w:rPr>
          <w:fldChar w:fldCharType="separate"/>
        </w:r>
        <w:r>
          <w:rPr>
            <w:noProof/>
            <w:webHidden/>
          </w:rPr>
          <w:t>13</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24" w:history="1">
        <w:r w:rsidRPr="00CB43B1">
          <w:rPr>
            <w:rStyle w:val="Hypertextovodkaz"/>
            <w:noProof/>
          </w:rPr>
          <w:t>4.2.2</w:t>
        </w:r>
        <w:r>
          <w:rPr>
            <w:rFonts w:asciiTheme="minorHAnsi" w:eastAsiaTheme="minorEastAsia" w:hAnsiTheme="minorHAnsi" w:cstheme="minorBidi"/>
            <w:noProof/>
            <w:szCs w:val="22"/>
          </w:rPr>
          <w:tab/>
        </w:r>
        <w:r w:rsidRPr="00CB43B1">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_Toc356675924 \h </w:instrText>
        </w:r>
        <w:r>
          <w:rPr>
            <w:noProof/>
            <w:webHidden/>
          </w:rPr>
        </w:r>
        <w:r>
          <w:rPr>
            <w:noProof/>
            <w:webHidden/>
          </w:rPr>
          <w:fldChar w:fldCharType="separate"/>
        </w:r>
        <w:r>
          <w:rPr>
            <w:noProof/>
            <w:webHidden/>
          </w:rPr>
          <w:t>14</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5" w:history="1">
        <w:r w:rsidRPr="00CB43B1">
          <w:rPr>
            <w:rStyle w:val="Hypertextovodkaz"/>
            <w:noProof/>
          </w:rPr>
          <w:t>4.3</w:t>
        </w:r>
        <w:r>
          <w:rPr>
            <w:rFonts w:asciiTheme="minorHAnsi" w:eastAsiaTheme="minorEastAsia" w:hAnsiTheme="minorHAnsi" w:cstheme="minorBidi"/>
            <w:noProof/>
            <w:szCs w:val="22"/>
          </w:rPr>
          <w:tab/>
        </w:r>
        <w:r w:rsidRPr="00CB43B1">
          <w:rPr>
            <w:rStyle w:val="Hypertextovodkaz"/>
            <w:noProof/>
          </w:rPr>
          <w:t>DEVS</w:t>
        </w:r>
        <w:r>
          <w:rPr>
            <w:noProof/>
            <w:webHidden/>
          </w:rPr>
          <w:tab/>
        </w:r>
        <w:r>
          <w:rPr>
            <w:noProof/>
            <w:webHidden/>
          </w:rPr>
          <w:fldChar w:fldCharType="begin"/>
        </w:r>
        <w:r>
          <w:rPr>
            <w:noProof/>
            <w:webHidden/>
          </w:rPr>
          <w:instrText xml:space="preserve"> PAGEREF _Toc356675925 \h </w:instrText>
        </w:r>
        <w:r>
          <w:rPr>
            <w:noProof/>
            <w:webHidden/>
          </w:rPr>
        </w:r>
        <w:r>
          <w:rPr>
            <w:noProof/>
            <w:webHidden/>
          </w:rPr>
          <w:fldChar w:fldCharType="separate"/>
        </w:r>
        <w:r>
          <w:rPr>
            <w:noProof/>
            <w:webHidden/>
          </w:rPr>
          <w:t>16</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6" w:history="1">
        <w:r w:rsidRPr="00CB43B1">
          <w:rPr>
            <w:rStyle w:val="Hypertextovodkaz"/>
            <w:noProof/>
          </w:rPr>
          <w:t>4.4</w:t>
        </w:r>
        <w:r>
          <w:rPr>
            <w:rFonts w:asciiTheme="minorHAnsi" w:eastAsiaTheme="minorEastAsia" w:hAnsiTheme="minorHAnsi" w:cstheme="minorBidi"/>
            <w:noProof/>
            <w:szCs w:val="22"/>
          </w:rPr>
          <w:tab/>
        </w:r>
        <w:r w:rsidRPr="00CB43B1">
          <w:rPr>
            <w:rStyle w:val="Hypertextovodkaz"/>
            <w:noProof/>
          </w:rPr>
          <w:t>Nástroj PNtalk/SmallDEVS</w:t>
        </w:r>
        <w:r>
          <w:rPr>
            <w:noProof/>
            <w:webHidden/>
          </w:rPr>
          <w:tab/>
        </w:r>
        <w:r>
          <w:rPr>
            <w:noProof/>
            <w:webHidden/>
          </w:rPr>
          <w:fldChar w:fldCharType="begin"/>
        </w:r>
        <w:r>
          <w:rPr>
            <w:noProof/>
            <w:webHidden/>
          </w:rPr>
          <w:instrText xml:space="preserve"> PAGEREF _Toc356675926 \h </w:instrText>
        </w:r>
        <w:r>
          <w:rPr>
            <w:noProof/>
            <w:webHidden/>
          </w:rPr>
        </w:r>
        <w:r>
          <w:rPr>
            <w:noProof/>
            <w:webHidden/>
          </w:rPr>
          <w:fldChar w:fldCharType="separate"/>
        </w:r>
        <w:r>
          <w:rPr>
            <w:noProof/>
            <w:webHidden/>
          </w:rPr>
          <w:t>18</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27" w:history="1">
        <w:r w:rsidRPr="00CB43B1">
          <w:rPr>
            <w:rStyle w:val="Hypertextovodkaz"/>
            <w:noProof/>
          </w:rPr>
          <w:t>5.</w:t>
        </w:r>
        <w:r>
          <w:rPr>
            <w:rFonts w:asciiTheme="minorHAnsi" w:eastAsiaTheme="minorEastAsia" w:hAnsiTheme="minorHAnsi" w:cstheme="minorBidi"/>
            <w:noProof/>
            <w:szCs w:val="22"/>
          </w:rPr>
          <w:tab/>
        </w:r>
        <w:r w:rsidRPr="00CB43B1">
          <w:rPr>
            <w:rStyle w:val="Hypertextovodkaz"/>
            <w:noProof/>
          </w:rPr>
          <w:t>Specifikace Konferenčního systému</w:t>
        </w:r>
        <w:r>
          <w:rPr>
            <w:noProof/>
            <w:webHidden/>
          </w:rPr>
          <w:tab/>
        </w:r>
        <w:r>
          <w:rPr>
            <w:noProof/>
            <w:webHidden/>
          </w:rPr>
          <w:fldChar w:fldCharType="begin"/>
        </w:r>
        <w:r>
          <w:rPr>
            <w:noProof/>
            <w:webHidden/>
          </w:rPr>
          <w:instrText xml:space="preserve"> PAGEREF _Toc356675927 \h </w:instrText>
        </w:r>
        <w:r>
          <w:rPr>
            <w:noProof/>
            <w:webHidden/>
          </w:rPr>
        </w:r>
        <w:r>
          <w:rPr>
            <w:noProof/>
            <w:webHidden/>
          </w:rPr>
          <w:fldChar w:fldCharType="separate"/>
        </w:r>
        <w:r>
          <w:rPr>
            <w:noProof/>
            <w:webHidden/>
          </w:rPr>
          <w:t>21</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8" w:history="1">
        <w:r w:rsidRPr="00CB43B1">
          <w:rPr>
            <w:rStyle w:val="Hypertextovodkaz"/>
            <w:noProof/>
          </w:rPr>
          <w:t>5.1</w:t>
        </w:r>
        <w:r>
          <w:rPr>
            <w:rFonts w:asciiTheme="minorHAnsi" w:eastAsiaTheme="minorEastAsia" w:hAnsiTheme="minorHAnsi" w:cstheme="minorBidi"/>
            <w:noProof/>
            <w:szCs w:val="22"/>
          </w:rPr>
          <w:tab/>
        </w:r>
        <w:r w:rsidRPr="00CB43B1">
          <w:rPr>
            <w:rStyle w:val="Hypertextovodkaz"/>
            <w:noProof/>
          </w:rPr>
          <w:t>Neformální specifikace</w:t>
        </w:r>
        <w:r>
          <w:rPr>
            <w:noProof/>
            <w:webHidden/>
          </w:rPr>
          <w:tab/>
        </w:r>
        <w:r>
          <w:rPr>
            <w:noProof/>
            <w:webHidden/>
          </w:rPr>
          <w:fldChar w:fldCharType="begin"/>
        </w:r>
        <w:r>
          <w:rPr>
            <w:noProof/>
            <w:webHidden/>
          </w:rPr>
          <w:instrText xml:space="preserve"> PAGEREF _Toc356675928 \h </w:instrText>
        </w:r>
        <w:r>
          <w:rPr>
            <w:noProof/>
            <w:webHidden/>
          </w:rPr>
        </w:r>
        <w:r>
          <w:rPr>
            <w:noProof/>
            <w:webHidden/>
          </w:rPr>
          <w:fldChar w:fldCharType="separate"/>
        </w:r>
        <w:r>
          <w:rPr>
            <w:noProof/>
            <w:webHidden/>
          </w:rPr>
          <w:t>21</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29" w:history="1">
        <w:r w:rsidRPr="00CB43B1">
          <w:rPr>
            <w:rStyle w:val="Hypertextovodkaz"/>
            <w:noProof/>
          </w:rPr>
          <w:t>5.2</w:t>
        </w:r>
        <w:r>
          <w:rPr>
            <w:rFonts w:asciiTheme="minorHAnsi" w:eastAsiaTheme="minorEastAsia" w:hAnsiTheme="minorHAnsi" w:cstheme="minorBidi"/>
            <w:noProof/>
            <w:szCs w:val="22"/>
          </w:rPr>
          <w:tab/>
        </w:r>
        <w:r w:rsidRPr="00CB43B1">
          <w:rPr>
            <w:rStyle w:val="Hypertextovodkaz"/>
            <w:noProof/>
          </w:rPr>
          <w:t>Analýza požadavků</w:t>
        </w:r>
        <w:r>
          <w:rPr>
            <w:noProof/>
            <w:webHidden/>
          </w:rPr>
          <w:tab/>
        </w:r>
        <w:r>
          <w:rPr>
            <w:noProof/>
            <w:webHidden/>
          </w:rPr>
          <w:fldChar w:fldCharType="begin"/>
        </w:r>
        <w:r>
          <w:rPr>
            <w:noProof/>
            <w:webHidden/>
          </w:rPr>
          <w:instrText xml:space="preserve"> PAGEREF _Toc356675929 \h </w:instrText>
        </w:r>
        <w:r>
          <w:rPr>
            <w:noProof/>
            <w:webHidden/>
          </w:rPr>
        </w:r>
        <w:r>
          <w:rPr>
            <w:noProof/>
            <w:webHidden/>
          </w:rPr>
          <w:fldChar w:fldCharType="separate"/>
        </w:r>
        <w:r>
          <w:rPr>
            <w:noProof/>
            <w:webHidden/>
          </w:rPr>
          <w:t>21</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30" w:history="1">
        <w:r w:rsidRPr="00CB43B1">
          <w:rPr>
            <w:rStyle w:val="Hypertextovodkaz"/>
            <w:noProof/>
          </w:rPr>
          <w:t>6.</w:t>
        </w:r>
        <w:r>
          <w:rPr>
            <w:rFonts w:asciiTheme="minorHAnsi" w:eastAsiaTheme="minorEastAsia" w:hAnsiTheme="minorHAnsi" w:cstheme="minorBidi"/>
            <w:noProof/>
            <w:szCs w:val="22"/>
          </w:rPr>
          <w:tab/>
        </w:r>
        <w:r w:rsidRPr="00CB43B1">
          <w:rPr>
            <w:rStyle w:val="Hypertextovodkaz"/>
            <w:noProof/>
          </w:rPr>
          <w:t>Realizace modelu konferenčního systému</w:t>
        </w:r>
        <w:r>
          <w:rPr>
            <w:noProof/>
            <w:webHidden/>
          </w:rPr>
          <w:tab/>
        </w:r>
        <w:r>
          <w:rPr>
            <w:noProof/>
            <w:webHidden/>
          </w:rPr>
          <w:fldChar w:fldCharType="begin"/>
        </w:r>
        <w:r>
          <w:rPr>
            <w:noProof/>
            <w:webHidden/>
          </w:rPr>
          <w:instrText xml:space="preserve"> PAGEREF _Toc356675930 \h </w:instrText>
        </w:r>
        <w:r>
          <w:rPr>
            <w:noProof/>
            <w:webHidden/>
          </w:rPr>
        </w:r>
        <w:r>
          <w:rPr>
            <w:noProof/>
            <w:webHidden/>
          </w:rPr>
          <w:fldChar w:fldCharType="separate"/>
        </w:r>
        <w:r>
          <w:rPr>
            <w:noProof/>
            <w:webHidden/>
          </w:rPr>
          <w:t>24</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31" w:history="1">
        <w:r w:rsidRPr="00CB43B1">
          <w:rPr>
            <w:rStyle w:val="Hypertextovodkaz"/>
            <w:noProof/>
          </w:rPr>
          <w:t>6.1</w:t>
        </w:r>
        <w:r>
          <w:rPr>
            <w:rFonts w:asciiTheme="minorHAnsi" w:eastAsiaTheme="minorEastAsia" w:hAnsiTheme="minorHAnsi" w:cstheme="minorBidi"/>
            <w:noProof/>
            <w:szCs w:val="22"/>
          </w:rPr>
          <w:tab/>
        </w:r>
        <w:r w:rsidRPr="00CB43B1">
          <w:rPr>
            <w:rStyle w:val="Hypertextovodkaz"/>
            <w:noProof/>
          </w:rPr>
          <w:t>Návrh tříd</w:t>
        </w:r>
        <w:r>
          <w:rPr>
            <w:noProof/>
            <w:webHidden/>
          </w:rPr>
          <w:tab/>
        </w:r>
        <w:r>
          <w:rPr>
            <w:noProof/>
            <w:webHidden/>
          </w:rPr>
          <w:fldChar w:fldCharType="begin"/>
        </w:r>
        <w:r>
          <w:rPr>
            <w:noProof/>
            <w:webHidden/>
          </w:rPr>
          <w:instrText xml:space="preserve"> PAGEREF _Toc356675931 \h </w:instrText>
        </w:r>
        <w:r>
          <w:rPr>
            <w:noProof/>
            <w:webHidden/>
          </w:rPr>
        </w:r>
        <w:r>
          <w:rPr>
            <w:noProof/>
            <w:webHidden/>
          </w:rPr>
          <w:fldChar w:fldCharType="separate"/>
        </w:r>
        <w:r>
          <w:rPr>
            <w:noProof/>
            <w:webHidden/>
          </w:rPr>
          <w:t>24</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32" w:history="1">
        <w:r w:rsidRPr="00CB43B1">
          <w:rPr>
            <w:rStyle w:val="Hypertextovodkaz"/>
            <w:noProof/>
          </w:rPr>
          <w:t>6.2</w:t>
        </w:r>
        <w:r>
          <w:rPr>
            <w:rFonts w:asciiTheme="minorHAnsi" w:eastAsiaTheme="minorEastAsia" w:hAnsiTheme="minorHAnsi" w:cstheme="minorBidi"/>
            <w:noProof/>
            <w:szCs w:val="22"/>
          </w:rPr>
          <w:tab/>
        </w:r>
        <w:r w:rsidRPr="00CB43B1">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_Toc356675932 \h </w:instrText>
        </w:r>
        <w:r>
          <w:rPr>
            <w:noProof/>
            <w:webHidden/>
          </w:rPr>
        </w:r>
        <w:r>
          <w:rPr>
            <w:noProof/>
            <w:webHidden/>
          </w:rPr>
          <w:fldChar w:fldCharType="separate"/>
        </w:r>
        <w:r>
          <w:rPr>
            <w:noProof/>
            <w:webHidden/>
          </w:rPr>
          <w:t>25</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33" w:history="1">
        <w:r w:rsidRPr="00CB43B1">
          <w:rPr>
            <w:rStyle w:val="Hypertextovodkaz"/>
            <w:noProof/>
          </w:rPr>
          <w:t>6.2.1</w:t>
        </w:r>
        <w:r>
          <w:rPr>
            <w:rFonts w:asciiTheme="minorHAnsi" w:eastAsiaTheme="minorEastAsia" w:hAnsiTheme="minorHAnsi" w:cstheme="minorBidi"/>
            <w:noProof/>
            <w:szCs w:val="22"/>
          </w:rPr>
          <w:tab/>
        </w:r>
        <w:r w:rsidRPr="00CB43B1">
          <w:rPr>
            <w:rStyle w:val="Hypertextovodkaz"/>
            <w:noProof/>
          </w:rPr>
          <w:t>Conference</w:t>
        </w:r>
        <w:r>
          <w:rPr>
            <w:noProof/>
            <w:webHidden/>
          </w:rPr>
          <w:tab/>
        </w:r>
        <w:r>
          <w:rPr>
            <w:noProof/>
            <w:webHidden/>
          </w:rPr>
          <w:fldChar w:fldCharType="begin"/>
        </w:r>
        <w:r>
          <w:rPr>
            <w:noProof/>
            <w:webHidden/>
          </w:rPr>
          <w:instrText xml:space="preserve"> PAGEREF _Toc356675933 \h </w:instrText>
        </w:r>
        <w:r>
          <w:rPr>
            <w:noProof/>
            <w:webHidden/>
          </w:rPr>
        </w:r>
        <w:r>
          <w:rPr>
            <w:noProof/>
            <w:webHidden/>
          </w:rPr>
          <w:fldChar w:fldCharType="separate"/>
        </w:r>
        <w:r>
          <w:rPr>
            <w:noProof/>
            <w:webHidden/>
          </w:rPr>
          <w:t>27</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34" w:history="1">
        <w:r w:rsidRPr="00CB43B1">
          <w:rPr>
            <w:rStyle w:val="Hypertextovodkaz"/>
            <w:noProof/>
          </w:rPr>
          <w:t>6.2.2</w:t>
        </w:r>
        <w:r>
          <w:rPr>
            <w:rFonts w:asciiTheme="minorHAnsi" w:eastAsiaTheme="minorEastAsia" w:hAnsiTheme="minorHAnsi" w:cstheme="minorBidi"/>
            <w:noProof/>
            <w:szCs w:val="22"/>
          </w:rPr>
          <w:tab/>
        </w:r>
        <w:r w:rsidRPr="00CB43B1">
          <w:rPr>
            <w:rStyle w:val="Hypertextovodkaz"/>
            <w:noProof/>
          </w:rPr>
          <w:t>Location</w:t>
        </w:r>
        <w:r>
          <w:rPr>
            <w:noProof/>
            <w:webHidden/>
          </w:rPr>
          <w:tab/>
        </w:r>
        <w:r>
          <w:rPr>
            <w:noProof/>
            <w:webHidden/>
          </w:rPr>
          <w:fldChar w:fldCharType="begin"/>
        </w:r>
        <w:r>
          <w:rPr>
            <w:noProof/>
            <w:webHidden/>
          </w:rPr>
          <w:instrText xml:space="preserve"> PAGEREF _Toc356675934 \h </w:instrText>
        </w:r>
        <w:r>
          <w:rPr>
            <w:noProof/>
            <w:webHidden/>
          </w:rPr>
        </w:r>
        <w:r>
          <w:rPr>
            <w:noProof/>
            <w:webHidden/>
          </w:rPr>
          <w:fldChar w:fldCharType="separate"/>
        </w:r>
        <w:r>
          <w:rPr>
            <w:noProof/>
            <w:webHidden/>
          </w:rPr>
          <w:t>27</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35" w:history="1">
        <w:r w:rsidRPr="00CB43B1">
          <w:rPr>
            <w:rStyle w:val="Hypertextovodkaz"/>
            <w:noProof/>
          </w:rPr>
          <w:t>6.2.3</w:t>
        </w:r>
        <w:r>
          <w:rPr>
            <w:rFonts w:asciiTheme="minorHAnsi" w:eastAsiaTheme="minorEastAsia" w:hAnsiTheme="minorHAnsi" w:cstheme="minorBidi"/>
            <w:noProof/>
            <w:szCs w:val="22"/>
          </w:rPr>
          <w:tab/>
        </w:r>
        <w:r w:rsidRPr="00CB43B1">
          <w:rPr>
            <w:rStyle w:val="Hypertextovodkaz"/>
            <w:noProof/>
          </w:rPr>
          <w:t>Member</w:t>
        </w:r>
        <w:r>
          <w:rPr>
            <w:noProof/>
            <w:webHidden/>
          </w:rPr>
          <w:tab/>
        </w:r>
        <w:r>
          <w:rPr>
            <w:noProof/>
            <w:webHidden/>
          </w:rPr>
          <w:fldChar w:fldCharType="begin"/>
        </w:r>
        <w:r>
          <w:rPr>
            <w:noProof/>
            <w:webHidden/>
          </w:rPr>
          <w:instrText xml:space="preserve"> PAGEREF _Toc356675935 \h </w:instrText>
        </w:r>
        <w:r>
          <w:rPr>
            <w:noProof/>
            <w:webHidden/>
          </w:rPr>
        </w:r>
        <w:r>
          <w:rPr>
            <w:noProof/>
            <w:webHidden/>
          </w:rPr>
          <w:fldChar w:fldCharType="separate"/>
        </w:r>
        <w:r>
          <w:rPr>
            <w:noProof/>
            <w:webHidden/>
          </w:rPr>
          <w:t>27</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36" w:history="1">
        <w:r w:rsidRPr="00CB43B1">
          <w:rPr>
            <w:rStyle w:val="Hypertextovodkaz"/>
            <w:noProof/>
          </w:rPr>
          <w:t>6.2.4</w:t>
        </w:r>
        <w:r>
          <w:rPr>
            <w:rFonts w:asciiTheme="minorHAnsi" w:eastAsiaTheme="minorEastAsia" w:hAnsiTheme="minorHAnsi" w:cstheme="minorBidi"/>
            <w:noProof/>
            <w:szCs w:val="22"/>
          </w:rPr>
          <w:tab/>
        </w:r>
        <w:r w:rsidRPr="00CB43B1">
          <w:rPr>
            <w:rStyle w:val="Hypertextovodkaz"/>
            <w:noProof/>
          </w:rPr>
          <w:t>Paper</w:t>
        </w:r>
        <w:r>
          <w:rPr>
            <w:noProof/>
            <w:webHidden/>
          </w:rPr>
          <w:tab/>
        </w:r>
        <w:r>
          <w:rPr>
            <w:noProof/>
            <w:webHidden/>
          </w:rPr>
          <w:fldChar w:fldCharType="begin"/>
        </w:r>
        <w:r>
          <w:rPr>
            <w:noProof/>
            <w:webHidden/>
          </w:rPr>
          <w:instrText xml:space="preserve"> PAGEREF _Toc356675936 \h </w:instrText>
        </w:r>
        <w:r>
          <w:rPr>
            <w:noProof/>
            <w:webHidden/>
          </w:rPr>
        </w:r>
        <w:r>
          <w:rPr>
            <w:noProof/>
            <w:webHidden/>
          </w:rPr>
          <w:fldChar w:fldCharType="separate"/>
        </w:r>
        <w:r>
          <w:rPr>
            <w:noProof/>
            <w:webHidden/>
          </w:rPr>
          <w:t>28</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37" w:history="1">
        <w:r w:rsidRPr="00CB43B1">
          <w:rPr>
            <w:rStyle w:val="Hypertextovodkaz"/>
            <w:noProof/>
          </w:rPr>
          <w:t>6.2.5</w:t>
        </w:r>
        <w:r>
          <w:rPr>
            <w:rFonts w:asciiTheme="minorHAnsi" w:eastAsiaTheme="minorEastAsia" w:hAnsiTheme="minorHAnsi" w:cstheme="minorBidi"/>
            <w:noProof/>
            <w:szCs w:val="22"/>
          </w:rPr>
          <w:tab/>
        </w:r>
        <w:r w:rsidRPr="00CB43B1">
          <w:rPr>
            <w:rStyle w:val="Hypertextovodkaz"/>
            <w:noProof/>
          </w:rPr>
          <w:t>Review</w:t>
        </w:r>
        <w:r>
          <w:rPr>
            <w:noProof/>
            <w:webHidden/>
          </w:rPr>
          <w:tab/>
        </w:r>
        <w:r>
          <w:rPr>
            <w:noProof/>
            <w:webHidden/>
          </w:rPr>
          <w:fldChar w:fldCharType="begin"/>
        </w:r>
        <w:r>
          <w:rPr>
            <w:noProof/>
            <w:webHidden/>
          </w:rPr>
          <w:instrText xml:space="preserve"> PAGEREF _Toc356675937 \h </w:instrText>
        </w:r>
        <w:r>
          <w:rPr>
            <w:noProof/>
            <w:webHidden/>
          </w:rPr>
        </w:r>
        <w:r>
          <w:rPr>
            <w:noProof/>
            <w:webHidden/>
          </w:rPr>
          <w:fldChar w:fldCharType="separate"/>
        </w:r>
        <w:r>
          <w:rPr>
            <w:noProof/>
            <w:webHidden/>
          </w:rPr>
          <w:t>28</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38" w:history="1">
        <w:r w:rsidRPr="00CB43B1">
          <w:rPr>
            <w:rStyle w:val="Hypertextovodkaz"/>
            <w:noProof/>
          </w:rPr>
          <w:t>7.</w:t>
        </w:r>
        <w:r>
          <w:rPr>
            <w:rFonts w:asciiTheme="minorHAnsi" w:eastAsiaTheme="minorEastAsia" w:hAnsiTheme="minorHAnsi" w:cstheme="minorBidi"/>
            <w:noProof/>
            <w:szCs w:val="22"/>
          </w:rPr>
          <w:tab/>
        </w:r>
        <w:r w:rsidRPr="00CB43B1">
          <w:rPr>
            <w:rStyle w:val="Hypertextovodkaz"/>
            <w:noProof/>
          </w:rPr>
          <w:t>Nasazení modelu systému</w:t>
        </w:r>
        <w:r>
          <w:rPr>
            <w:noProof/>
            <w:webHidden/>
          </w:rPr>
          <w:tab/>
        </w:r>
        <w:r>
          <w:rPr>
            <w:noProof/>
            <w:webHidden/>
          </w:rPr>
          <w:fldChar w:fldCharType="begin"/>
        </w:r>
        <w:r>
          <w:rPr>
            <w:noProof/>
            <w:webHidden/>
          </w:rPr>
          <w:instrText xml:space="preserve"> PAGEREF _Toc356675938 \h </w:instrText>
        </w:r>
        <w:r>
          <w:rPr>
            <w:noProof/>
            <w:webHidden/>
          </w:rPr>
        </w:r>
        <w:r>
          <w:rPr>
            <w:noProof/>
            <w:webHidden/>
          </w:rPr>
          <w:fldChar w:fldCharType="separate"/>
        </w:r>
        <w:r>
          <w:rPr>
            <w:noProof/>
            <w:webHidden/>
          </w:rPr>
          <w:t>30</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39" w:history="1">
        <w:r w:rsidRPr="00CB43B1">
          <w:rPr>
            <w:rStyle w:val="Hypertextovodkaz"/>
            <w:noProof/>
          </w:rPr>
          <w:t>7.1</w:t>
        </w:r>
        <w:r>
          <w:rPr>
            <w:rFonts w:asciiTheme="minorHAnsi" w:eastAsiaTheme="minorEastAsia" w:hAnsiTheme="minorHAnsi" w:cstheme="minorBidi"/>
            <w:noProof/>
            <w:szCs w:val="22"/>
          </w:rPr>
          <w:tab/>
        </w:r>
        <w:r w:rsidRPr="00CB43B1">
          <w:rPr>
            <w:rStyle w:val="Hypertextovodkaz"/>
            <w:noProof/>
          </w:rPr>
          <w:t>Řídící sítě</w:t>
        </w:r>
        <w:r>
          <w:rPr>
            <w:noProof/>
            <w:webHidden/>
          </w:rPr>
          <w:tab/>
        </w:r>
        <w:r>
          <w:rPr>
            <w:noProof/>
            <w:webHidden/>
          </w:rPr>
          <w:fldChar w:fldCharType="begin"/>
        </w:r>
        <w:r>
          <w:rPr>
            <w:noProof/>
            <w:webHidden/>
          </w:rPr>
          <w:instrText xml:space="preserve"> PAGEREF _Toc356675939 \h </w:instrText>
        </w:r>
        <w:r>
          <w:rPr>
            <w:noProof/>
            <w:webHidden/>
          </w:rPr>
        </w:r>
        <w:r>
          <w:rPr>
            <w:noProof/>
            <w:webHidden/>
          </w:rPr>
          <w:fldChar w:fldCharType="separate"/>
        </w:r>
        <w:r>
          <w:rPr>
            <w:noProof/>
            <w:webHidden/>
          </w:rPr>
          <w:t>31</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0" w:history="1">
        <w:r w:rsidRPr="00CB43B1">
          <w:rPr>
            <w:rStyle w:val="Hypertextovodkaz"/>
            <w:noProof/>
          </w:rPr>
          <w:t>7.1.1</w:t>
        </w:r>
        <w:r>
          <w:rPr>
            <w:rFonts w:asciiTheme="minorHAnsi" w:eastAsiaTheme="minorEastAsia" w:hAnsiTheme="minorHAnsi" w:cstheme="minorBidi"/>
            <w:noProof/>
            <w:szCs w:val="22"/>
          </w:rPr>
          <w:tab/>
        </w:r>
        <w:r w:rsidRPr="00CB43B1">
          <w:rPr>
            <w:rStyle w:val="Hypertextovodkaz"/>
            <w:noProof/>
          </w:rPr>
          <w:t>SystemNet</w:t>
        </w:r>
        <w:r>
          <w:rPr>
            <w:noProof/>
            <w:webHidden/>
          </w:rPr>
          <w:tab/>
        </w:r>
        <w:r>
          <w:rPr>
            <w:noProof/>
            <w:webHidden/>
          </w:rPr>
          <w:fldChar w:fldCharType="begin"/>
        </w:r>
        <w:r>
          <w:rPr>
            <w:noProof/>
            <w:webHidden/>
          </w:rPr>
          <w:instrText xml:space="preserve"> PAGEREF _Toc356675940 \h </w:instrText>
        </w:r>
        <w:r>
          <w:rPr>
            <w:noProof/>
            <w:webHidden/>
          </w:rPr>
        </w:r>
        <w:r>
          <w:rPr>
            <w:noProof/>
            <w:webHidden/>
          </w:rPr>
          <w:fldChar w:fldCharType="separate"/>
        </w:r>
        <w:r>
          <w:rPr>
            <w:noProof/>
            <w:webHidden/>
          </w:rPr>
          <w:t>31</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1" w:history="1">
        <w:r w:rsidRPr="00CB43B1">
          <w:rPr>
            <w:rStyle w:val="Hypertextovodkaz"/>
            <w:noProof/>
          </w:rPr>
          <w:t>7.1.2</w:t>
        </w:r>
        <w:r>
          <w:rPr>
            <w:rFonts w:asciiTheme="minorHAnsi" w:eastAsiaTheme="minorEastAsia" w:hAnsiTheme="minorHAnsi" w:cstheme="minorBidi"/>
            <w:noProof/>
            <w:szCs w:val="22"/>
          </w:rPr>
          <w:tab/>
        </w:r>
        <w:r w:rsidRPr="00CB43B1">
          <w:rPr>
            <w:rStyle w:val="Hypertextovodkaz"/>
            <w:noProof/>
          </w:rPr>
          <w:t>UserNet</w:t>
        </w:r>
        <w:r>
          <w:rPr>
            <w:noProof/>
            <w:webHidden/>
          </w:rPr>
          <w:tab/>
        </w:r>
        <w:r>
          <w:rPr>
            <w:noProof/>
            <w:webHidden/>
          </w:rPr>
          <w:fldChar w:fldCharType="begin"/>
        </w:r>
        <w:r>
          <w:rPr>
            <w:noProof/>
            <w:webHidden/>
          </w:rPr>
          <w:instrText xml:space="preserve"> PAGEREF _Toc356675941 \h </w:instrText>
        </w:r>
        <w:r>
          <w:rPr>
            <w:noProof/>
            <w:webHidden/>
          </w:rPr>
        </w:r>
        <w:r>
          <w:rPr>
            <w:noProof/>
            <w:webHidden/>
          </w:rPr>
          <w:fldChar w:fldCharType="separate"/>
        </w:r>
        <w:r>
          <w:rPr>
            <w:noProof/>
            <w:webHidden/>
          </w:rPr>
          <w:t>32</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2" w:history="1">
        <w:r w:rsidRPr="00CB43B1">
          <w:rPr>
            <w:rStyle w:val="Hypertextovodkaz"/>
            <w:noProof/>
          </w:rPr>
          <w:t>7.1.3</w:t>
        </w:r>
        <w:r>
          <w:rPr>
            <w:rFonts w:asciiTheme="minorHAnsi" w:eastAsiaTheme="minorEastAsia" w:hAnsiTheme="minorHAnsi" w:cstheme="minorBidi"/>
            <w:noProof/>
            <w:szCs w:val="22"/>
          </w:rPr>
          <w:tab/>
        </w:r>
        <w:r w:rsidRPr="00CB43B1">
          <w:rPr>
            <w:rStyle w:val="Hypertextovodkaz"/>
            <w:noProof/>
          </w:rPr>
          <w:t>AdminNet</w:t>
        </w:r>
        <w:r>
          <w:rPr>
            <w:noProof/>
            <w:webHidden/>
          </w:rPr>
          <w:tab/>
        </w:r>
        <w:r>
          <w:rPr>
            <w:noProof/>
            <w:webHidden/>
          </w:rPr>
          <w:fldChar w:fldCharType="begin"/>
        </w:r>
        <w:r>
          <w:rPr>
            <w:noProof/>
            <w:webHidden/>
          </w:rPr>
          <w:instrText xml:space="preserve"> PAGEREF _Toc356675942 \h </w:instrText>
        </w:r>
        <w:r>
          <w:rPr>
            <w:noProof/>
            <w:webHidden/>
          </w:rPr>
        </w:r>
        <w:r>
          <w:rPr>
            <w:noProof/>
            <w:webHidden/>
          </w:rPr>
          <w:fldChar w:fldCharType="separate"/>
        </w:r>
        <w:r>
          <w:rPr>
            <w:noProof/>
            <w:webHidden/>
          </w:rPr>
          <w:t>33</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3" w:history="1">
        <w:r w:rsidRPr="00CB43B1">
          <w:rPr>
            <w:rStyle w:val="Hypertextovodkaz"/>
            <w:noProof/>
          </w:rPr>
          <w:t>7.1.4</w:t>
        </w:r>
        <w:r>
          <w:rPr>
            <w:rFonts w:asciiTheme="minorHAnsi" w:eastAsiaTheme="minorEastAsia" w:hAnsiTheme="minorHAnsi" w:cstheme="minorBidi"/>
            <w:noProof/>
            <w:szCs w:val="22"/>
          </w:rPr>
          <w:tab/>
        </w:r>
        <w:r w:rsidRPr="00CB43B1">
          <w:rPr>
            <w:rStyle w:val="Hypertextovodkaz"/>
            <w:noProof/>
          </w:rPr>
          <w:t>AuthorNet</w:t>
        </w:r>
        <w:r>
          <w:rPr>
            <w:noProof/>
            <w:webHidden/>
          </w:rPr>
          <w:tab/>
        </w:r>
        <w:r>
          <w:rPr>
            <w:noProof/>
            <w:webHidden/>
          </w:rPr>
          <w:fldChar w:fldCharType="begin"/>
        </w:r>
        <w:r>
          <w:rPr>
            <w:noProof/>
            <w:webHidden/>
          </w:rPr>
          <w:instrText xml:space="preserve"> PAGEREF _Toc356675943 \h </w:instrText>
        </w:r>
        <w:r>
          <w:rPr>
            <w:noProof/>
            <w:webHidden/>
          </w:rPr>
        </w:r>
        <w:r>
          <w:rPr>
            <w:noProof/>
            <w:webHidden/>
          </w:rPr>
          <w:fldChar w:fldCharType="separate"/>
        </w:r>
        <w:r>
          <w:rPr>
            <w:noProof/>
            <w:webHidden/>
          </w:rPr>
          <w:t>33</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4" w:history="1">
        <w:r w:rsidRPr="00CB43B1">
          <w:rPr>
            <w:rStyle w:val="Hypertextovodkaz"/>
            <w:noProof/>
          </w:rPr>
          <w:t>7.1.5</w:t>
        </w:r>
        <w:r>
          <w:rPr>
            <w:rFonts w:asciiTheme="minorHAnsi" w:eastAsiaTheme="minorEastAsia" w:hAnsiTheme="minorHAnsi" w:cstheme="minorBidi"/>
            <w:noProof/>
            <w:szCs w:val="22"/>
          </w:rPr>
          <w:tab/>
        </w:r>
        <w:r w:rsidRPr="00CB43B1">
          <w:rPr>
            <w:rStyle w:val="Hypertextovodkaz"/>
            <w:noProof/>
          </w:rPr>
          <w:t>ReviewerNet</w:t>
        </w:r>
        <w:r>
          <w:rPr>
            <w:noProof/>
            <w:webHidden/>
          </w:rPr>
          <w:tab/>
        </w:r>
        <w:r>
          <w:rPr>
            <w:noProof/>
            <w:webHidden/>
          </w:rPr>
          <w:fldChar w:fldCharType="begin"/>
        </w:r>
        <w:r>
          <w:rPr>
            <w:noProof/>
            <w:webHidden/>
          </w:rPr>
          <w:instrText xml:space="preserve"> PAGEREF _Toc356675944 \h </w:instrText>
        </w:r>
        <w:r>
          <w:rPr>
            <w:noProof/>
            <w:webHidden/>
          </w:rPr>
        </w:r>
        <w:r>
          <w:rPr>
            <w:noProof/>
            <w:webHidden/>
          </w:rPr>
          <w:fldChar w:fldCharType="separate"/>
        </w:r>
        <w:r>
          <w:rPr>
            <w:noProof/>
            <w:webHidden/>
          </w:rPr>
          <w:t>33</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45" w:history="1">
        <w:r w:rsidRPr="00CB43B1">
          <w:rPr>
            <w:rStyle w:val="Hypertextovodkaz"/>
            <w:noProof/>
          </w:rPr>
          <w:t>7.2</w:t>
        </w:r>
        <w:r>
          <w:rPr>
            <w:rFonts w:asciiTheme="minorHAnsi" w:eastAsiaTheme="minorEastAsia" w:hAnsiTheme="minorHAnsi" w:cstheme="minorBidi"/>
            <w:noProof/>
            <w:szCs w:val="22"/>
          </w:rPr>
          <w:tab/>
        </w:r>
        <w:r w:rsidRPr="00CB43B1">
          <w:rPr>
            <w:rStyle w:val="Hypertextovodkaz"/>
            <w:noProof/>
          </w:rPr>
          <w:t>Uživatelské rozhraní</w:t>
        </w:r>
        <w:r>
          <w:rPr>
            <w:noProof/>
            <w:webHidden/>
          </w:rPr>
          <w:tab/>
        </w:r>
        <w:r>
          <w:rPr>
            <w:noProof/>
            <w:webHidden/>
          </w:rPr>
          <w:fldChar w:fldCharType="begin"/>
        </w:r>
        <w:r>
          <w:rPr>
            <w:noProof/>
            <w:webHidden/>
          </w:rPr>
          <w:instrText xml:space="preserve"> PAGEREF _Toc356675945 \h </w:instrText>
        </w:r>
        <w:r>
          <w:rPr>
            <w:noProof/>
            <w:webHidden/>
          </w:rPr>
        </w:r>
        <w:r>
          <w:rPr>
            <w:noProof/>
            <w:webHidden/>
          </w:rPr>
          <w:fldChar w:fldCharType="separate"/>
        </w:r>
        <w:r>
          <w:rPr>
            <w:noProof/>
            <w:webHidden/>
          </w:rPr>
          <w:t>33</w:t>
        </w:r>
        <w:r>
          <w:rPr>
            <w:noProof/>
            <w:webHidden/>
          </w:rPr>
          <w:fldChar w:fldCharType="end"/>
        </w:r>
      </w:hyperlink>
    </w:p>
    <w:p w:rsidR="004C53CA" w:rsidRDefault="004C53CA">
      <w:pPr>
        <w:pStyle w:val="Obsah3"/>
        <w:tabs>
          <w:tab w:val="left" w:pos="1320"/>
          <w:tab w:val="right" w:leader="dot" w:pos="8990"/>
        </w:tabs>
        <w:rPr>
          <w:rFonts w:asciiTheme="minorHAnsi" w:eastAsiaTheme="minorEastAsia" w:hAnsiTheme="minorHAnsi" w:cstheme="minorBidi"/>
          <w:noProof/>
          <w:szCs w:val="22"/>
        </w:rPr>
      </w:pPr>
      <w:hyperlink w:anchor="_Toc356675946" w:history="1">
        <w:r w:rsidRPr="00CB43B1">
          <w:rPr>
            <w:rStyle w:val="Hypertextovodkaz"/>
            <w:noProof/>
          </w:rPr>
          <w:t>7.2.1</w:t>
        </w:r>
        <w:r>
          <w:rPr>
            <w:rFonts w:asciiTheme="minorHAnsi" w:eastAsiaTheme="minorEastAsia" w:hAnsiTheme="minorHAnsi" w:cstheme="minorBidi"/>
            <w:noProof/>
            <w:szCs w:val="22"/>
          </w:rPr>
          <w:tab/>
        </w:r>
        <w:r w:rsidRPr="00CB43B1">
          <w:rPr>
            <w:rStyle w:val="Hypertextovodkaz"/>
            <w:noProof/>
          </w:rPr>
          <w:t>Napojení na PNtalk</w:t>
        </w:r>
        <w:r>
          <w:rPr>
            <w:noProof/>
            <w:webHidden/>
          </w:rPr>
          <w:tab/>
        </w:r>
        <w:r>
          <w:rPr>
            <w:noProof/>
            <w:webHidden/>
          </w:rPr>
          <w:fldChar w:fldCharType="begin"/>
        </w:r>
        <w:r>
          <w:rPr>
            <w:noProof/>
            <w:webHidden/>
          </w:rPr>
          <w:instrText xml:space="preserve"> PAGEREF _Toc356675946 \h </w:instrText>
        </w:r>
        <w:r>
          <w:rPr>
            <w:noProof/>
            <w:webHidden/>
          </w:rPr>
        </w:r>
        <w:r>
          <w:rPr>
            <w:noProof/>
            <w:webHidden/>
          </w:rPr>
          <w:fldChar w:fldCharType="separate"/>
        </w:r>
        <w:r>
          <w:rPr>
            <w:noProof/>
            <w:webHidden/>
          </w:rPr>
          <w:t>36</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47" w:history="1">
        <w:r w:rsidRPr="00CB43B1">
          <w:rPr>
            <w:rStyle w:val="Hypertextovodkaz"/>
            <w:noProof/>
          </w:rPr>
          <w:t>7.3</w:t>
        </w:r>
        <w:r>
          <w:rPr>
            <w:rFonts w:asciiTheme="minorHAnsi" w:eastAsiaTheme="minorEastAsia" w:hAnsiTheme="minorHAnsi" w:cstheme="minorBidi"/>
            <w:noProof/>
            <w:szCs w:val="22"/>
          </w:rPr>
          <w:tab/>
        </w:r>
        <w:r w:rsidRPr="00CB43B1">
          <w:rPr>
            <w:rStyle w:val="Hypertextovodkaz"/>
            <w:noProof/>
          </w:rPr>
          <w:t>Vlastní provedení UI</w:t>
        </w:r>
        <w:r>
          <w:rPr>
            <w:noProof/>
            <w:webHidden/>
          </w:rPr>
          <w:tab/>
        </w:r>
        <w:r>
          <w:rPr>
            <w:noProof/>
            <w:webHidden/>
          </w:rPr>
          <w:fldChar w:fldCharType="begin"/>
        </w:r>
        <w:r>
          <w:rPr>
            <w:noProof/>
            <w:webHidden/>
          </w:rPr>
          <w:instrText xml:space="preserve"> PAGEREF _Toc356675947 \h </w:instrText>
        </w:r>
        <w:r>
          <w:rPr>
            <w:noProof/>
            <w:webHidden/>
          </w:rPr>
        </w:r>
        <w:r>
          <w:rPr>
            <w:noProof/>
            <w:webHidden/>
          </w:rPr>
          <w:fldChar w:fldCharType="separate"/>
        </w:r>
        <w:r>
          <w:rPr>
            <w:noProof/>
            <w:webHidden/>
          </w:rPr>
          <w:t>38</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48" w:history="1">
        <w:r w:rsidRPr="00CB43B1">
          <w:rPr>
            <w:rStyle w:val="Hypertextovodkaz"/>
            <w:noProof/>
          </w:rPr>
          <w:t>8.</w:t>
        </w:r>
        <w:r>
          <w:rPr>
            <w:rFonts w:asciiTheme="minorHAnsi" w:eastAsiaTheme="minorEastAsia" w:hAnsiTheme="minorHAnsi" w:cstheme="minorBidi"/>
            <w:noProof/>
            <w:szCs w:val="22"/>
          </w:rPr>
          <w:tab/>
        </w:r>
        <w:r w:rsidRPr="00CB43B1">
          <w:rPr>
            <w:rStyle w:val="Hypertextovodkaz"/>
            <w:noProof/>
          </w:rPr>
          <w:t>Testování/simulace</w:t>
        </w:r>
        <w:r>
          <w:rPr>
            <w:noProof/>
            <w:webHidden/>
          </w:rPr>
          <w:tab/>
        </w:r>
        <w:r>
          <w:rPr>
            <w:noProof/>
            <w:webHidden/>
          </w:rPr>
          <w:fldChar w:fldCharType="begin"/>
        </w:r>
        <w:r>
          <w:rPr>
            <w:noProof/>
            <w:webHidden/>
          </w:rPr>
          <w:instrText xml:space="preserve"> PAGEREF _Toc356675948 \h </w:instrText>
        </w:r>
        <w:r>
          <w:rPr>
            <w:noProof/>
            <w:webHidden/>
          </w:rPr>
        </w:r>
        <w:r>
          <w:rPr>
            <w:noProof/>
            <w:webHidden/>
          </w:rPr>
          <w:fldChar w:fldCharType="separate"/>
        </w:r>
        <w:r>
          <w:rPr>
            <w:noProof/>
            <w:webHidden/>
          </w:rPr>
          <w:t>39</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49" w:history="1">
        <w:r w:rsidRPr="00CB43B1">
          <w:rPr>
            <w:rStyle w:val="Hypertextovodkaz"/>
            <w:noProof/>
          </w:rPr>
          <w:t>8.1</w:t>
        </w:r>
        <w:r>
          <w:rPr>
            <w:rFonts w:asciiTheme="minorHAnsi" w:eastAsiaTheme="minorEastAsia" w:hAnsiTheme="minorHAnsi" w:cstheme="minorBidi"/>
            <w:noProof/>
            <w:szCs w:val="22"/>
          </w:rPr>
          <w:tab/>
        </w:r>
        <w:r w:rsidRPr="00CB43B1">
          <w:rPr>
            <w:rStyle w:val="Hypertextovodkaz"/>
            <w:noProof/>
          </w:rPr>
          <w:t>Návrh testů</w:t>
        </w:r>
        <w:r>
          <w:rPr>
            <w:noProof/>
            <w:webHidden/>
          </w:rPr>
          <w:tab/>
        </w:r>
        <w:r>
          <w:rPr>
            <w:noProof/>
            <w:webHidden/>
          </w:rPr>
          <w:fldChar w:fldCharType="begin"/>
        </w:r>
        <w:r>
          <w:rPr>
            <w:noProof/>
            <w:webHidden/>
          </w:rPr>
          <w:instrText xml:space="preserve"> PAGEREF _Toc356675949 \h </w:instrText>
        </w:r>
        <w:r>
          <w:rPr>
            <w:noProof/>
            <w:webHidden/>
          </w:rPr>
        </w:r>
        <w:r>
          <w:rPr>
            <w:noProof/>
            <w:webHidden/>
          </w:rPr>
          <w:fldChar w:fldCharType="separate"/>
        </w:r>
        <w:r>
          <w:rPr>
            <w:noProof/>
            <w:webHidden/>
          </w:rPr>
          <w:t>39</w:t>
        </w:r>
        <w:r>
          <w:rPr>
            <w:noProof/>
            <w:webHidden/>
          </w:rPr>
          <w:fldChar w:fldCharType="end"/>
        </w:r>
      </w:hyperlink>
    </w:p>
    <w:p w:rsidR="004C53CA" w:rsidRDefault="004C53CA">
      <w:pPr>
        <w:pStyle w:val="Obsah2"/>
        <w:tabs>
          <w:tab w:val="left" w:pos="880"/>
          <w:tab w:val="right" w:leader="dot" w:pos="8990"/>
        </w:tabs>
        <w:rPr>
          <w:rFonts w:asciiTheme="minorHAnsi" w:eastAsiaTheme="minorEastAsia" w:hAnsiTheme="minorHAnsi" w:cstheme="minorBidi"/>
          <w:noProof/>
          <w:szCs w:val="22"/>
        </w:rPr>
      </w:pPr>
      <w:hyperlink w:anchor="_Toc356675950" w:history="1">
        <w:r w:rsidRPr="00CB43B1">
          <w:rPr>
            <w:rStyle w:val="Hypertextovodkaz"/>
            <w:noProof/>
          </w:rPr>
          <w:t>8.2</w:t>
        </w:r>
        <w:r>
          <w:rPr>
            <w:rFonts w:asciiTheme="minorHAnsi" w:eastAsiaTheme="minorEastAsia" w:hAnsiTheme="minorHAnsi" w:cstheme="minorBidi"/>
            <w:noProof/>
            <w:szCs w:val="22"/>
          </w:rPr>
          <w:tab/>
        </w:r>
        <w:r w:rsidRPr="00CB43B1">
          <w:rPr>
            <w:rStyle w:val="Hypertextovodkaz"/>
            <w:noProof/>
          </w:rPr>
          <w:t>Výsledky testů</w:t>
        </w:r>
        <w:r>
          <w:rPr>
            <w:noProof/>
            <w:webHidden/>
          </w:rPr>
          <w:tab/>
        </w:r>
        <w:r>
          <w:rPr>
            <w:noProof/>
            <w:webHidden/>
          </w:rPr>
          <w:fldChar w:fldCharType="begin"/>
        </w:r>
        <w:r>
          <w:rPr>
            <w:noProof/>
            <w:webHidden/>
          </w:rPr>
          <w:instrText xml:space="preserve"> PAGEREF _Toc356675950 \h </w:instrText>
        </w:r>
        <w:r>
          <w:rPr>
            <w:noProof/>
            <w:webHidden/>
          </w:rPr>
        </w:r>
        <w:r>
          <w:rPr>
            <w:noProof/>
            <w:webHidden/>
          </w:rPr>
          <w:fldChar w:fldCharType="separate"/>
        </w:r>
        <w:r>
          <w:rPr>
            <w:noProof/>
            <w:webHidden/>
          </w:rPr>
          <w:t>39</w:t>
        </w:r>
        <w:r>
          <w:rPr>
            <w:noProof/>
            <w:webHidden/>
          </w:rPr>
          <w:fldChar w:fldCharType="end"/>
        </w:r>
      </w:hyperlink>
    </w:p>
    <w:p w:rsidR="004C53CA" w:rsidRDefault="004C53CA">
      <w:pPr>
        <w:pStyle w:val="Obsah1"/>
        <w:tabs>
          <w:tab w:val="left" w:pos="480"/>
          <w:tab w:val="right" w:leader="dot" w:pos="8990"/>
        </w:tabs>
        <w:rPr>
          <w:rFonts w:asciiTheme="minorHAnsi" w:eastAsiaTheme="minorEastAsia" w:hAnsiTheme="minorHAnsi" w:cstheme="minorBidi"/>
          <w:noProof/>
          <w:szCs w:val="22"/>
        </w:rPr>
      </w:pPr>
      <w:hyperlink w:anchor="_Toc356675951" w:history="1">
        <w:r w:rsidRPr="00CB43B1">
          <w:rPr>
            <w:rStyle w:val="Hypertextovodkaz"/>
            <w:noProof/>
          </w:rPr>
          <w:t>9.</w:t>
        </w:r>
        <w:r>
          <w:rPr>
            <w:rFonts w:asciiTheme="minorHAnsi" w:eastAsiaTheme="minorEastAsia" w:hAnsiTheme="minorHAnsi" w:cstheme="minorBidi"/>
            <w:noProof/>
            <w:szCs w:val="22"/>
          </w:rPr>
          <w:tab/>
        </w:r>
        <w:r w:rsidRPr="00CB43B1">
          <w:rPr>
            <w:rStyle w:val="Hypertextovodkaz"/>
            <w:noProof/>
          </w:rPr>
          <w:t>Závěr</w:t>
        </w:r>
        <w:r>
          <w:rPr>
            <w:noProof/>
            <w:webHidden/>
          </w:rPr>
          <w:tab/>
        </w:r>
        <w:r>
          <w:rPr>
            <w:noProof/>
            <w:webHidden/>
          </w:rPr>
          <w:fldChar w:fldCharType="begin"/>
        </w:r>
        <w:r>
          <w:rPr>
            <w:noProof/>
            <w:webHidden/>
          </w:rPr>
          <w:instrText xml:space="preserve"> PAGEREF _Toc356675951 \h </w:instrText>
        </w:r>
        <w:r>
          <w:rPr>
            <w:noProof/>
            <w:webHidden/>
          </w:rPr>
        </w:r>
        <w:r>
          <w:rPr>
            <w:noProof/>
            <w:webHidden/>
          </w:rPr>
          <w:fldChar w:fldCharType="separate"/>
        </w:r>
        <w:r>
          <w:rPr>
            <w:noProof/>
            <w:webHidden/>
          </w:rPr>
          <w:t>40</w:t>
        </w:r>
        <w:r>
          <w:rPr>
            <w:noProof/>
            <w:webHidden/>
          </w:rPr>
          <w:fldChar w:fldCharType="end"/>
        </w:r>
      </w:hyperlink>
    </w:p>
    <w:p w:rsidR="004C53CA" w:rsidRDefault="004C53CA">
      <w:pPr>
        <w:pStyle w:val="Obsah1"/>
        <w:tabs>
          <w:tab w:val="right" w:leader="dot" w:pos="8990"/>
        </w:tabs>
        <w:rPr>
          <w:rFonts w:asciiTheme="minorHAnsi" w:eastAsiaTheme="minorEastAsia" w:hAnsiTheme="minorHAnsi" w:cstheme="minorBidi"/>
          <w:noProof/>
          <w:szCs w:val="22"/>
        </w:rPr>
      </w:pPr>
      <w:hyperlink w:anchor="_Toc356675952" w:history="1">
        <w:r w:rsidRPr="00CB43B1">
          <w:rPr>
            <w:rStyle w:val="Hypertextovodkaz"/>
            <w:noProof/>
          </w:rPr>
          <w:t>Bibliografie</w:t>
        </w:r>
        <w:r>
          <w:rPr>
            <w:noProof/>
            <w:webHidden/>
          </w:rPr>
          <w:tab/>
        </w:r>
        <w:r>
          <w:rPr>
            <w:noProof/>
            <w:webHidden/>
          </w:rPr>
          <w:fldChar w:fldCharType="begin"/>
        </w:r>
        <w:r>
          <w:rPr>
            <w:noProof/>
            <w:webHidden/>
          </w:rPr>
          <w:instrText xml:space="preserve"> PAGEREF _Toc356675952 \h </w:instrText>
        </w:r>
        <w:r>
          <w:rPr>
            <w:noProof/>
            <w:webHidden/>
          </w:rPr>
        </w:r>
        <w:r>
          <w:rPr>
            <w:noProof/>
            <w:webHidden/>
          </w:rPr>
          <w:fldChar w:fldCharType="separate"/>
        </w:r>
        <w:r>
          <w:rPr>
            <w:noProof/>
            <w:webHidden/>
          </w:rPr>
          <w:t>41</w:t>
        </w:r>
        <w:r>
          <w:rPr>
            <w:noProof/>
            <w:webHidden/>
          </w:rPr>
          <w:fldChar w:fldCharType="end"/>
        </w:r>
      </w:hyperlink>
    </w:p>
    <w:p w:rsidR="006273F8" w:rsidRDefault="00C45915"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675913"/>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4C53CA">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4C53CA">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4C53CA">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8776FF">
              <w:rPr>
                <w:noProof/>
              </w:rPr>
              <w:t xml:space="preserve"> [4]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765E36">
        <w:fldChar w:fldCharType="begin"/>
      </w:r>
      <w:r w:rsidR="00765E36">
        <w:instrText xml:space="preserve"> REF _Ref343030002 \r \h </w:instrText>
      </w:r>
      <w:r w:rsidR="00765E36">
        <w:fldChar w:fldCharType="separate"/>
      </w:r>
      <w:r w:rsidR="00765E36">
        <w:t>3.1</w:t>
      </w:r>
      <w:r w:rsidR="00765E36">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765E36">
        <w:fldChar w:fldCharType="begin"/>
      </w:r>
      <w:r w:rsidR="00765E36">
        <w:instrText xml:space="preserve"> REF _Ref342996718 \r \h </w:instrText>
      </w:r>
      <w:r w:rsidR="00765E36">
        <w:fldChar w:fldCharType="separate"/>
      </w:r>
      <w:r w:rsidR="00765E36">
        <w:t>4</w:t>
      </w:r>
      <w:r w:rsidR="00765E36">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7E4576">
        <w:fldChar w:fldCharType="begin"/>
      </w:r>
      <w:r w:rsidR="007E4576">
        <w:instrText xml:space="preserve"> REF _Ref343008830 \r \h </w:instrText>
      </w:r>
      <w:r w:rsidR="007E4576">
        <w:fldChar w:fldCharType="separate"/>
      </w:r>
      <w:r w:rsidR="007E4576">
        <w:t>3</w:t>
      </w:r>
      <w:r w:rsidR="007E4576">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8776FF">
        <w:fldChar w:fldCharType="begin"/>
      </w:r>
      <w:r w:rsidR="008776FF">
        <w:instrText xml:space="preserve"> REF _Ref356133975 \r \h </w:instrText>
      </w:r>
      <w:r w:rsidR="008776FF">
        <w:fldChar w:fldCharType="separate"/>
      </w:r>
      <w:r w:rsidR="008776FF">
        <w:t>4.2</w:t>
      </w:r>
      <w:r w:rsidR="008776FF">
        <w:fldChar w:fldCharType="end"/>
      </w:r>
      <w:r w:rsidR="008776FF">
        <w:t xml:space="preserve">) implementovaných v jazyku </w:t>
      </w:r>
      <w:proofErr w:type="spellStart"/>
      <w:r w:rsidR="008776FF">
        <w:t>PNtalk</w:t>
      </w:r>
      <w:proofErr w:type="spellEnd"/>
      <w:r w:rsidR="008776FF">
        <w:t xml:space="preserve"> (viz kap. </w:t>
      </w:r>
      <w:r w:rsidR="008776FF">
        <w:fldChar w:fldCharType="begin"/>
      </w:r>
      <w:r w:rsidR="008776FF">
        <w:instrText xml:space="preserve"> REF _Ref356678671 \r \h </w:instrText>
      </w:r>
      <w:r w:rsidR="008776FF">
        <w:fldChar w:fldCharType="separate"/>
      </w:r>
      <w:r w:rsidR="008776FF">
        <w:t>4.4</w:t>
      </w:r>
      <w:r w:rsidR="008776FF">
        <w:fldChar w:fldCharType="end"/>
      </w:r>
      <w:r w:rsidR="008776FF">
        <w:t>).</w:t>
      </w:r>
    </w:p>
    <w:p w:rsidR="007E4576" w:rsidRDefault="00D159FD" w:rsidP="00765E36">
      <w:pPr>
        <w:pStyle w:val="Odstavecdal"/>
      </w:pPr>
      <w:r>
        <w:lastRenderedPageBreak/>
        <w:t xml:space="preserve">Specifikaci konferenčního systému uvedeme v kapitole </w:t>
      </w:r>
      <w:r>
        <w:fldChar w:fldCharType="begin"/>
      </w:r>
      <w:r>
        <w:instrText xml:space="preserve"> REF _Ref356678745 \r \h </w:instrText>
      </w:r>
      <w:r>
        <w:fldChar w:fldCharType="separate"/>
      </w:r>
      <w:r>
        <w:t>5</w:t>
      </w:r>
      <w:r>
        <w:fldChar w:fldCharType="end"/>
      </w:r>
      <w:r>
        <w:t xml:space="preserve">. Vzhledem k zaměření práce na demonstraci modelem řízeného návrhu pomocí experimentálního nástroje </w:t>
      </w:r>
      <w:proofErr w:type="spellStart"/>
      <w:r>
        <w:t>PNtalk</w:t>
      </w:r>
      <w:proofErr w:type="spellEnd"/>
      <w:r>
        <w:t>, se nepředpokládá komplexnost konferenčního systému ani jeho zpracování, ale spíše ukázka napojení modelu OOPN na aplikace komunikující s reálným světem. V</w:t>
      </w:r>
      <w:r w:rsidR="008776FF">
        <w:t xml:space="preserve"> kapitole </w:t>
      </w:r>
      <w:r w:rsidR="008776FF">
        <w:fldChar w:fldCharType="begin"/>
      </w:r>
      <w:r w:rsidR="008776FF">
        <w:instrText xml:space="preserve"> REF _Ref355912742 \r \h </w:instrText>
      </w:r>
      <w:r w:rsidR="008776FF">
        <w:fldChar w:fldCharType="separate"/>
      </w:r>
      <w:r w:rsidR="008776FF">
        <w:t>6</w:t>
      </w:r>
      <w:r w:rsidR="008776FF">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fldChar w:fldCharType="begin"/>
      </w:r>
      <w:r>
        <w:instrText xml:space="preserve"> REF _Ref356679440 \r \h </w:instrText>
      </w:r>
      <w:r>
        <w:fldChar w:fldCharType="separate"/>
      </w:r>
      <w:r>
        <w:t>7</w:t>
      </w:r>
      <w:r>
        <w:fldChar w:fldCharType="end"/>
      </w:r>
      <w:r>
        <w:t xml:space="preserve">, definujeme řídící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řídících sítí uvedeme v kapitole </w:t>
      </w:r>
      <w:r w:rsidR="0003219F">
        <w:fldChar w:fldCharType="begin"/>
      </w:r>
      <w:r w:rsidR="0003219F">
        <w:instrText xml:space="preserve"> REF _Ref355886177 \r \h </w:instrText>
      </w:r>
      <w:r w:rsidR="0003219F">
        <w:fldChar w:fldCharType="separate"/>
      </w:r>
      <w:r w:rsidR="0003219F">
        <w:t>8</w:t>
      </w:r>
      <w:r w:rsidR="0003219F">
        <w:fldChar w:fldCharType="end"/>
      </w:r>
      <w:r w:rsidR="0003219F">
        <w:t>.</w:t>
      </w:r>
    </w:p>
    <w:p w:rsidR="007E4576" w:rsidRPr="007E4576" w:rsidRDefault="00336B5D" w:rsidP="00765E36">
      <w:pPr>
        <w:pStyle w:val="Odstavecdal"/>
      </w:pPr>
      <w:r>
        <w:t>Od této práce se očekává také jisté zhodnocení modelem řízeného návrhu, konkrétně toho zde aplikovaného, v porovnání s tradičními metodami návrhu</w:t>
      </w:r>
      <w:r w:rsidR="00677ABE">
        <w:t xml:space="preserve">, které uvedeme závěrečné kapitole </w:t>
      </w:r>
      <w:r w:rsidR="00677ABE">
        <w:fldChar w:fldCharType="begin"/>
      </w:r>
      <w:r w:rsidR="00677ABE">
        <w:instrText xml:space="preserve"> REF _Ref356680229 \r \h </w:instrText>
      </w:r>
      <w:r w:rsidR="00677ABE">
        <w:fldChar w:fldCharType="separate"/>
      </w:r>
      <w:r w:rsidR="00677ABE">
        <w:t>9</w:t>
      </w:r>
      <w:r w:rsidR="00677ABE">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675914"/>
      <w:r>
        <w:lastRenderedPageBreak/>
        <w:t xml:space="preserve">Historie - cesta k </w:t>
      </w:r>
      <w:bookmarkEnd w:id="7"/>
      <w:bookmarkEnd w:id="8"/>
      <w:r w:rsidR="005A06BE" w:rsidRPr="005A06BE">
        <w:t>modelem řízenému návrhu</w:t>
      </w:r>
      <w:bookmarkEnd w:id="9"/>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4C53CA">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4C53CA">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C45915">
        <w:fldChar w:fldCharType="begin"/>
      </w:r>
      <w:r>
        <w:instrText xml:space="preserve"> REF _Ref342965835 \h </w:instrText>
      </w:r>
      <w:r w:rsidR="00C45915">
        <w:fldChar w:fldCharType="separate"/>
      </w:r>
      <w:r w:rsidR="004C53CA">
        <w:t xml:space="preserve">Obrázek </w:t>
      </w:r>
      <w:r w:rsidR="004C53CA">
        <w:rPr>
          <w:noProof/>
        </w:rPr>
        <w:t>2</w:t>
      </w:r>
      <w:r w:rsidR="004C53CA">
        <w:t>.</w:t>
      </w:r>
      <w:r w:rsidR="004C53CA">
        <w:rPr>
          <w:noProof/>
        </w:rPr>
        <w:t>1</w:t>
      </w:r>
      <w:r w:rsidR="00C45915">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4C53CA">
          <w:rPr>
            <w:noProof/>
          </w:rPr>
          <w:t>2</w:t>
        </w:r>
      </w:fldSimple>
      <w:r w:rsidR="00A45AD4">
        <w:t>.</w:t>
      </w:r>
      <w:fldSimple w:instr=" SEQ Obrázek \* ARABIC \s 1 ">
        <w:r w:rsidR="004C53CA">
          <w:rPr>
            <w:noProof/>
          </w:rPr>
          <w:t>1</w:t>
        </w:r>
      </w:fldSimple>
      <w:bookmarkEnd w:id="10"/>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4C53CA">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C45915">
        <w:fldChar w:fldCharType="begin"/>
      </w:r>
      <w:r w:rsidR="00013A6E">
        <w:instrText xml:space="preserve"> REF _Ref343008830 \r \h </w:instrText>
      </w:r>
      <w:r w:rsidR="00C45915">
        <w:fldChar w:fldCharType="separate"/>
      </w:r>
      <w:r w:rsidR="004C53CA">
        <w:t>3</w:t>
      </w:r>
      <w:r w:rsidR="00C45915">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1" w:name="_Ref343008830"/>
      <w:bookmarkStart w:id="12" w:name="_Toc343033292"/>
      <w:bookmarkStart w:id="13" w:name="_Toc356675915"/>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1"/>
      <w:bookmarkEnd w:id="12"/>
      <w:bookmarkEnd w:id="13"/>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4C53CA">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C45915">
        <w:fldChar w:fldCharType="begin"/>
      </w:r>
      <w:r w:rsidR="001948C8">
        <w:instrText xml:space="preserve"> REF _Ref342989952 \r \h </w:instrText>
      </w:r>
      <w:r w:rsidR="00C45915">
        <w:fldChar w:fldCharType="separate"/>
      </w:r>
      <w:r w:rsidR="004C53CA">
        <w:t>3.2</w:t>
      </w:r>
      <w:r w:rsidR="00C45915">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C45915">
        <w:fldChar w:fldCharType="begin"/>
      </w:r>
      <w:r w:rsidR="001948C8">
        <w:instrText xml:space="preserve"> REF _Ref342990009 \r \h </w:instrText>
      </w:r>
      <w:r w:rsidR="00C45915">
        <w:fldChar w:fldCharType="separate"/>
      </w:r>
      <w:r w:rsidR="004C53CA">
        <w:t>3.3</w:t>
      </w:r>
      <w:r w:rsidR="00C45915">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C45915"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4C53CA" w:rsidRPr="00D5270C" w:rsidRDefault="004C53CA" w:rsidP="00D5270C">
                  <w:pPr>
                    <w:pStyle w:val="Titulek"/>
                  </w:pPr>
                  <w:bookmarkStart w:id="14" w:name="_Ref356493478"/>
                  <w:r w:rsidRPr="00D5270C">
                    <w:t xml:space="preserve">Obrázek </w:t>
                  </w:r>
                  <w:fldSimple w:instr=" STYLEREF 1 \s ">
                    <w:r>
                      <w:rPr>
                        <w:noProof/>
                      </w:rPr>
                      <w:t>3</w:t>
                    </w:r>
                  </w:fldSimple>
                  <w:r>
                    <w:t>.</w:t>
                  </w:r>
                  <w:fldSimple w:instr=" SEQ Obrázek \* ARABIC \s 1 ">
                    <w:r>
                      <w:rPr>
                        <w:noProof/>
                      </w:rPr>
                      <w:t>1</w:t>
                    </w:r>
                  </w:fldSimple>
                  <w:bookmarkEnd w:id="14"/>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4C53CA" w:rsidRPr="0036594C" w:rsidRDefault="004C53CA"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4C53CA" w:rsidRPr="00774DB2" w:rsidRDefault="004C53CA"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4C53CA" w:rsidRPr="0036594C" w:rsidRDefault="004C53CA"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4C53CA" w:rsidRPr="00774DB2" w:rsidRDefault="004C53CA"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4C53CA" w:rsidRPr="0036594C" w:rsidRDefault="004C53CA"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4C53CA" w:rsidRPr="00774DB2" w:rsidRDefault="004C53CA"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4C53CA" w:rsidRPr="0036594C" w:rsidRDefault="004C53CA"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4C53CA" w:rsidRPr="00774DB2" w:rsidRDefault="004C53CA"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4C53CA" w:rsidRPr="00774DB2" w:rsidRDefault="004C53CA" w:rsidP="00CE7570">
                    <w:pPr>
                      <w:pStyle w:val="DiagramText"/>
                    </w:pPr>
                    <w:r>
                      <w:t>Analýza</w:t>
                    </w:r>
                  </w:p>
                </w:txbxContent>
              </v:textbox>
            </v:shape>
            <v:shape id="_x0000_s1119" type="#_x0000_t202" style="position:absolute;left:6430;top:7461;width:1125;height:390" o:regroupid="10">
              <v:textbox style="mso-next-textbox:#_x0000_s1119">
                <w:txbxContent>
                  <w:p w:rsidR="004C53CA" w:rsidRPr="00774DB2" w:rsidRDefault="004C53CA" w:rsidP="00CE7570">
                    <w:pPr>
                      <w:pStyle w:val="DiagramText"/>
                    </w:pPr>
                    <w:r>
                      <w:t>Návrh</w:t>
                    </w:r>
                  </w:p>
                </w:txbxContent>
              </v:textbox>
            </v:shape>
            <v:shape id="_x0000_s1120" type="#_x0000_t202" style="position:absolute;left:8490;top:8501;width:1515;height:390" o:regroupid="10">
              <v:textbox style="mso-next-textbox:#_x0000_s1120">
                <w:txbxContent>
                  <w:p w:rsidR="004C53CA" w:rsidRPr="00774DB2" w:rsidRDefault="004C53CA"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4C53CA" w:rsidRPr="00774DB2" w:rsidRDefault="004C53CA"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4C53CA" w:rsidRPr="00774DB2" w:rsidRDefault="004C53CA"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C45915">
        <w:fldChar w:fldCharType="begin"/>
      </w:r>
      <w:r w:rsidR="00D5270C">
        <w:instrText xml:space="preserve"> REF _Ref356493478 \h </w:instrText>
      </w:r>
      <w:r w:rsidR="00C45915">
        <w:fldChar w:fldCharType="separate"/>
      </w:r>
      <w:r w:rsidR="004C53CA" w:rsidRPr="00D5270C">
        <w:t xml:space="preserve">Obrázek </w:t>
      </w:r>
      <w:r w:rsidR="004C53CA">
        <w:rPr>
          <w:noProof/>
        </w:rPr>
        <w:t>3</w:t>
      </w:r>
      <w:r w:rsidR="004C53CA">
        <w:t>.</w:t>
      </w:r>
      <w:r w:rsidR="004C53CA">
        <w:rPr>
          <w:noProof/>
        </w:rPr>
        <w:t>1</w:t>
      </w:r>
      <w:r w:rsidR="00C45915">
        <w:fldChar w:fldCharType="end"/>
      </w:r>
      <w:r w:rsidR="00E40A8D">
        <w:t xml:space="preserve">, </w:t>
      </w:r>
      <w:r w:rsidR="000F2772">
        <w:t xml:space="preserve">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w:t>
      </w:r>
      <w:r w:rsidR="000F2772">
        <w:lastRenderedPageBreak/>
        <w:t>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C45915">
        <w:fldChar w:fldCharType="begin"/>
      </w:r>
      <w:r w:rsidR="00377B32">
        <w:instrText xml:space="preserve"> REF _Ref356498386 \h </w:instrText>
      </w:r>
      <w:r w:rsidR="00C45915">
        <w:fldChar w:fldCharType="separate"/>
      </w:r>
      <w:r w:rsidR="004C53CA">
        <w:t xml:space="preserve">Obrázek </w:t>
      </w:r>
      <w:r w:rsidR="004C53CA">
        <w:rPr>
          <w:noProof/>
        </w:rPr>
        <w:t>3</w:t>
      </w:r>
      <w:r w:rsidR="004C53CA">
        <w:t>.</w:t>
      </w:r>
      <w:r w:rsidR="004C53CA">
        <w:rPr>
          <w:noProof/>
        </w:rPr>
        <w:t>2</w:t>
      </w:r>
      <w:r w:rsidR="00C45915">
        <w:fldChar w:fldCharType="end"/>
      </w:r>
      <w:r w:rsidR="002C04DF">
        <w:t>.</w:t>
      </w:r>
      <w:r w:rsidR="001948C8">
        <w:t xml:space="preserve"> </w:t>
      </w:r>
      <w:sdt>
        <w:sdtPr>
          <w:id w:val="3167315"/>
          <w:citation/>
        </w:sdtPr>
        <w:sdtContent>
          <w:fldSimple w:instr=" CITATION Rai04 \l 1029  ">
            <w:r w:rsidR="004C53CA">
              <w:rPr>
                <w:noProof/>
              </w:rPr>
              <w:t>[5]</w:t>
            </w:r>
          </w:fldSimple>
        </w:sdtContent>
      </w:sdt>
    </w:p>
    <w:p w:rsidR="00C3277E" w:rsidRDefault="00C45915"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4C53CA" w:rsidRPr="001C4402" w:rsidRDefault="004C53CA" w:rsidP="00A45AD4">
                  <w:pPr>
                    <w:pStyle w:val="Titulek"/>
                    <w:rPr>
                      <w:szCs w:val="24"/>
                    </w:rPr>
                  </w:pPr>
                  <w:bookmarkStart w:id="15" w:name="_Ref356498386"/>
                  <w:r>
                    <w:t xml:space="preserve">Obrázek </w:t>
                  </w:r>
                  <w:fldSimple w:instr=" STYLEREF 1 \s ">
                    <w:r>
                      <w:rPr>
                        <w:noProof/>
                      </w:rPr>
                      <w:t>3</w:t>
                    </w:r>
                  </w:fldSimple>
                  <w:r>
                    <w:t>.</w:t>
                  </w:r>
                  <w:fldSimple w:instr=" SEQ Obrázek \* ARABIC \s 1 ">
                    <w:r>
                      <w:rPr>
                        <w:noProof/>
                      </w:rPr>
                      <w:t>2</w:t>
                    </w:r>
                  </w:fldSimple>
                  <w:bookmarkEnd w:id="15"/>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4C53CA" w:rsidRPr="000C7F65" w:rsidRDefault="004C53CA"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4C53CA" w:rsidRDefault="004C53CA" w:rsidP="00397720">
                    <w:pPr>
                      <w:pStyle w:val="DiagramText"/>
                    </w:pPr>
                    <w:r>
                      <w:t>Model transformace</w:t>
                    </w:r>
                  </w:p>
                  <w:p w:rsidR="004C53CA" w:rsidRPr="000C7F65" w:rsidRDefault="004C53CA"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4C53CA" w:rsidRPr="000C7F65" w:rsidRDefault="004C53CA"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4C53CA" w:rsidRPr="00774DB2" w:rsidRDefault="004C53CA"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4C53CA" w:rsidRPr="00774DB2" w:rsidRDefault="004C53CA" w:rsidP="00397720">
                    <w:pPr>
                      <w:pStyle w:val="DiagramText"/>
                    </w:pPr>
                    <w:r>
                      <w:t>Malý tým analytiků</w:t>
                    </w:r>
                  </w:p>
                </w:txbxContent>
              </v:textbox>
            </v:shape>
            <v:shape id="_x0000_s1140" type="#_x0000_t16" style="position:absolute;left:5040;top:5417;width:1395;height:733" adj="4213">
              <v:textbox style="mso-next-textbox:#_x0000_s1140">
                <w:txbxContent>
                  <w:p w:rsidR="004C53CA" w:rsidRPr="0036594C" w:rsidRDefault="004C53CA" w:rsidP="00397720">
                    <w:pPr>
                      <w:pStyle w:val="DiagramText"/>
                    </w:pPr>
                    <w:r>
                      <w:t>Model systému</w:t>
                    </w:r>
                  </w:p>
                </w:txbxContent>
              </v:textbox>
            </v:shape>
            <v:shape id="_x0000_s1141" type="#_x0000_t16" style="position:absolute;left:4875;top:6555;width:1665;height:733" adj="4213">
              <v:textbox style="mso-next-textbox:#_x0000_s1141">
                <w:txbxContent>
                  <w:p w:rsidR="004C53CA" w:rsidRPr="0036594C" w:rsidRDefault="004C53CA"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4C53CA" w:rsidRPr="00774DB2" w:rsidRDefault="004C53CA"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4C53CA" w:rsidRPr="00774DB2" w:rsidRDefault="004C53CA"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4C53CA" w:rsidRPr="00774DB2" w:rsidRDefault="004C53CA"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4C53CA" w:rsidRPr="0036594C" w:rsidRDefault="004C53CA"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4C53CA" w:rsidRDefault="004C53CA" w:rsidP="006F3B00">
                    <w:r>
                      <w:t>PIM</w:t>
                    </w:r>
                  </w:p>
                </w:txbxContent>
              </v:textbox>
            </v:shape>
            <v:shape id="_x0000_s1154" type="#_x0000_t202" style="position:absolute;left:1815;top:6435;width:735;height:494" filled="f" stroked="f">
              <v:textbox style="mso-next-textbox:#_x0000_s1154">
                <w:txbxContent>
                  <w:p w:rsidR="004C53CA" w:rsidRDefault="004C53CA"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6" w:name="_Ref342991975"/>
      <w:r>
        <w:t>Obrázek</w:t>
      </w:r>
      <w:r w:rsidR="001948C8">
        <w:t xml:space="preserve"> </w:t>
      </w:r>
      <w:fldSimple w:instr=" STYLEREF 1 \s ">
        <w:r w:rsidR="004C53CA">
          <w:rPr>
            <w:noProof/>
          </w:rPr>
          <w:t>3</w:t>
        </w:r>
      </w:fldSimple>
      <w:r w:rsidR="00A45AD4">
        <w:t>.</w:t>
      </w:r>
      <w:fldSimple w:instr=" SEQ Obrázek \* ARABIC \s 1 ">
        <w:r w:rsidR="004C53CA">
          <w:rPr>
            <w:noProof/>
          </w:rPr>
          <w:t>3</w:t>
        </w:r>
      </w:fldSimple>
      <w:bookmarkEnd w:id="16"/>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4C53CA">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4C53CA">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4C53CA">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4C53CA">
              <w:rPr>
                <w:noProof/>
              </w:rPr>
              <w:t>[7]</w:t>
            </w:r>
          </w:fldSimple>
        </w:sdtContent>
      </w:sdt>
    </w:p>
    <w:p w:rsidR="001948C8" w:rsidRDefault="008A3CA3" w:rsidP="008D0E8A">
      <w:pPr>
        <w:pStyle w:val="Nadpis2"/>
      </w:pPr>
      <w:bookmarkStart w:id="17" w:name="_Ref343030002"/>
      <w:bookmarkStart w:id="18" w:name="_Toc343033293"/>
      <w:bookmarkStart w:id="19" w:name="_Toc356675916"/>
      <w:r>
        <w:lastRenderedPageBreak/>
        <w:t xml:space="preserve">Srovnání </w:t>
      </w:r>
      <w:r w:rsidR="001948C8">
        <w:t xml:space="preserve">UML </w:t>
      </w:r>
      <w:r>
        <w:t>a</w:t>
      </w:r>
      <w:r w:rsidR="001948C8">
        <w:t xml:space="preserve"> </w:t>
      </w:r>
      <w:proofErr w:type="spellStart"/>
      <w:r w:rsidR="001948C8">
        <w:t>xUML</w:t>
      </w:r>
      <w:bookmarkEnd w:id="17"/>
      <w:bookmarkEnd w:id="18"/>
      <w:bookmarkEnd w:id="19"/>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4C53CA">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4C53CA">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4C53CA">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C45915">
        <w:fldChar w:fldCharType="begin"/>
      </w:r>
      <w:r w:rsidR="00016368">
        <w:instrText xml:space="preserve"> REF _Ref354097784 \h </w:instrText>
      </w:r>
      <w:r w:rsidR="00C45915">
        <w:fldChar w:fldCharType="separate"/>
      </w:r>
      <w:r w:rsidR="004C53CA">
        <w:t xml:space="preserve">Obrázek </w:t>
      </w:r>
      <w:r w:rsidR="004C53CA">
        <w:rPr>
          <w:noProof/>
        </w:rPr>
        <w:t>3</w:t>
      </w:r>
      <w:r w:rsidR="004C53CA">
        <w:t>.</w:t>
      </w:r>
      <w:r w:rsidR="004C53CA">
        <w:rPr>
          <w:noProof/>
        </w:rPr>
        <w:t>4</w:t>
      </w:r>
      <w:r w:rsidR="00C45915">
        <w:fldChar w:fldCharType="end"/>
      </w:r>
      <w:r w:rsidR="00016368" w:rsidRPr="00D23353">
        <w:t>.</w:t>
      </w:r>
      <w:r>
        <w:t xml:space="preserve"> </w:t>
      </w:r>
      <w:sdt>
        <w:sdtPr>
          <w:id w:val="3167326"/>
          <w:citation/>
        </w:sdtPr>
        <w:sdtContent>
          <w:fldSimple w:instr=" CITATION Rai04 \l 1029  ">
            <w:r w:rsidR="004C53CA">
              <w:rPr>
                <w:noProof/>
              </w:rPr>
              <w:t>[5]</w:t>
            </w:r>
          </w:fldSimple>
        </w:sdtContent>
      </w:sdt>
    </w:p>
    <w:p w:rsidR="001948C8" w:rsidRDefault="00C45915"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4C53CA" w:rsidRPr="002A19A4" w:rsidRDefault="004C53CA"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4C53CA" w:rsidRPr="002A19A4" w:rsidRDefault="004C53CA"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4C53CA" w:rsidRPr="002A19A4" w:rsidRDefault="004C53CA"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4C53CA" w:rsidRPr="00081CEA" w:rsidRDefault="004C53CA"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4C53CA" w:rsidRPr="00081CEA" w:rsidRDefault="004C53CA"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4C53CA" w:rsidRPr="00081CEA" w:rsidRDefault="004C53CA"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4C53CA" w:rsidRPr="00685FE5" w:rsidRDefault="004C53CA"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0" w:name="_Ref354097784"/>
      <w:r>
        <w:t>Obrázek</w:t>
      </w:r>
      <w:r w:rsidR="001948C8">
        <w:t xml:space="preserve"> </w:t>
      </w:r>
      <w:fldSimple w:instr=" STYLEREF 1 \s ">
        <w:r w:rsidR="004C53CA">
          <w:rPr>
            <w:noProof/>
          </w:rPr>
          <w:t>3</w:t>
        </w:r>
      </w:fldSimple>
      <w:r w:rsidR="00A45AD4">
        <w:t>.</w:t>
      </w:r>
      <w:fldSimple w:instr=" SEQ Obrázek \* ARABIC \s 1 ">
        <w:r w:rsidR="004C53CA">
          <w:rPr>
            <w:noProof/>
          </w:rPr>
          <w:t>4</w:t>
        </w:r>
      </w:fldSimple>
      <w:bookmarkEnd w:id="20"/>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4C53CA">
              <w:rPr>
                <w:noProof/>
              </w:rPr>
              <w:t>[5]</w:t>
            </w:r>
          </w:fldSimple>
        </w:sdtContent>
      </w:sdt>
      <w:r w:rsidR="001948C8">
        <w:t>.</w:t>
      </w:r>
    </w:p>
    <w:p w:rsidR="001948C8" w:rsidRDefault="000D3C17" w:rsidP="008D0E8A">
      <w:pPr>
        <w:pStyle w:val="Nadpis2"/>
      </w:pPr>
      <w:bookmarkStart w:id="21" w:name="_Ref342989952"/>
      <w:bookmarkStart w:id="22" w:name="_Toc343033294"/>
      <w:bookmarkStart w:id="23" w:name="_Toc356675917"/>
      <w:r>
        <w:t xml:space="preserve">Platformě nezávislý model </w:t>
      </w:r>
      <w:r w:rsidR="001948C8">
        <w:t>PIM</w:t>
      </w:r>
      <w:bookmarkEnd w:id="21"/>
      <w:bookmarkEnd w:id="22"/>
      <w:bookmarkEnd w:id="23"/>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4C53CA">
              <w:rPr>
                <w:noProof/>
              </w:rPr>
              <w:t>[5]</w:t>
            </w:r>
          </w:fldSimple>
        </w:sdtContent>
      </w:sdt>
      <w:sdt>
        <w:sdtPr>
          <w:id w:val="3167329"/>
          <w:citation/>
        </w:sdtPr>
        <w:sdtContent>
          <w:fldSimple w:instr=" CITATION Pat08 \l 1029 ">
            <w:r w:rsidR="004C53CA">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4C53CA">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C45915">
        <w:fldChar w:fldCharType="begin"/>
      </w:r>
      <w:r>
        <w:instrText xml:space="preserve"> REF _Ref342996718 \r \h </w:instrText>
      </w:r>
      <w:r w:rsidR="00C45915">
        <w:fldChar w:fldCharType="separate"/>
      </w:r>
      <w:r w:rsidR="004C53CA">
        <w:t>4</w:t>
      </w:r>
      <w:r w:rsidR="00C45915">
        <w:fldChar w:fldCharType="end"/>
      </w:r>
      <w:r>
        <w:t>.</w:t>
      </w:r>
    </w:p>
    <w:p w:rsidR="00E25399" w:rsidRDefault="00BA2E1A" w:rsidP="008D0E8A">
      <w:pPr>
        <w:pStyle w:val="Nadpis2"/>
      </w:pPr>
      <w:bookmarkStart w:id="24" w:name="_Ref342990009"/>
      <w:bookmarkStart w:id="25" w:name="_Toc343033295"/>
      <w:bookmarkStart w:id="26" w:name="_Toc356675918"/>
      <w:r>
        <w:lastRenderedPageBreak/>
        <w:t xml:space="preserve">Platformě specifický model </w:t>
      </w:r>
      <w:r w:rsidR="00E25399">
        <w:t>PSM</w:t>
      </w:r>
      <w:bookmarkEnd w:id="24"/>
      <w:bookmarkEnd w:id="25"/>
      <w:bookmarkEnd w:id="26"/>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4C53CA">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4C53CA">
              <w:rPr>
                <w:noProof/>
              </w:rPr>
              <w:t>[5]</w:t>
            </w:r>
          </w:fldSimple>
        </w:sdtContent>
      </w:sdt>
    </w:p>
    <w:p w:rsidR="00E25399" w:rsidRDefault="00E25399" w:rsidP="008D0E8A">
      <w:pPr>
        <w:pStyle w:val="Nadpis2"/>
      </w:pPr>
      <w:bookmarkStart w:id="27" w:name="_Toc343033296"/>
      <w:bookmarkStart w:id="28" w:name="_Toc356675919"/>
      <w:r>
        <w:t>Souhrn MDA</w:t>
      </w:r>
      <w:bookmarkEnd w:id="27"/>
      <w:bookmarkEnd w:id="28"/>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29" w:name="_Ref342996718"/>
      <w:bookmarkStart w:id="30" w:name="_Toc343033297"/>
      <w:bookmarkStart w:id="31" w:name="_Toc356675920"/>
      <w:r>
        <w:lastRenderedPageBreak/>
        <w:t>Modelování a simulace v procesu vývoje systémů</w:t>
      </w:r>
      <w:bookmarkEnd w:id="29"/>
      <w:bookmarkEnd w:id="30"/>
      <w:bookmarkEnd w:id="31"/>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4C53CA">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2"/>
      <w:r>
        <w:t xml:space="preserve">Jak již bylo naznačeno v </w:t>
      </w:r>
      <w:r w:rsidR="006A2F42">
        <w:t>kapitole</w:t>
      </w:r>
      <w:r>
        <w:t xml:space="preserve"> </w:t>
      </w:r>
      <w:r w:rsidR="00C45915">
        <w:fldChar w:fldCharType="begin"/>
      </w:r>
      <w:r>
        <w:instrText xml:space="preserve"> REF _Ref343008544 \r \h </w:instrText>
      </w:r>
      <w:r w:rsidR="00C45915">
        <w:fldChar w:fldCharType="separate"/>
      </w:r>
      <w:r w:rsidR="004C53CA">
        <w:t>2</w:t>
      </w:r>
      <w:r w:rsidR="00C45915">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4C53CA">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C45915">
        <w:fldChar w:fldCharType="begin"/>
      </w:r>
      <w:r>
        <w:instrText xml:space="preserve"> REF _Ref343008830 \r \h </w:instrText>
      </w:r>
      <w:r w:rsidR="00C45915">
        <w:fldChar w:fldCharType="separate"/>
      </w:r>
      <w:r w:rsidR="004C53CA">
        <w:t>3</w:t>
      </w:r>
      <w:r w:rsidR="00C45915">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4C53CA">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4C53CA">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C45915">
        <w:fldChar w:fldCharType="begin"/>
      </w:r>
      <w:r w:rsidR="00BB5EEC">
        <w:instrText xml:space="preserve"> REF _Ref356133975 \r \h </w:instrText>
      </w:r>
      <w:r w:rsidR="00C45915">
        <w:fldChar w:fldCharType="separate"/>
      </w:r>
      <w:r w:rsidR="004C53CA">
        <w:t>4.2</w:t>
      </w:r>
      <w:r w:rsidR="00C45915">
        <w:fldChar w:fldCharType="end"/>
      </w:r>
      <w:r w:rsidR="00BB5EEC">
        <w:t xml:space="preserve">, </w:t>
      </w:r>
      <w:r w:rsidR="00C45915">
        <w:fldChar w:fldCharType="begin"/>
      </w:r>
      <w:r w:rsidR="00BB5EEC">
        <w:instrText xml:space="preserve"> REF _Ref356133984 \r \h </w:instrText>
      </w:r>
      <w:r w:rsidR="00C45915">
        <w:fldChar w:fldCharType="separate"/>
      </w:r>
      <w:r w:rsidR="004C53CA">
        <w:t>4.3</w:t>
      </w:r>
      <w:r w:rsidR="00C45915">
        <w:fldChar w:fldCharType="end"/>
      </w:r>
      <w:r w:rsidR="00BB5EEC">
        <w:t xml:space="preserve"> a </w:t>
      </w:r>
      <w:r w:rsidR="00C45915">
        <w:fldChar w:fldCharType="begin"/>
      </w:r>
      <w:r w:rsidR="00BB5EEC">
        <w:instrText xml:space="preserve"> REF _Ref356133993 \r \h </w:instrText>
      </w:r>
      <w:r w:rsidR="00C45915">
        <w:fldChar w:fldCharType="separate"/>
      </w:r>
      <w:r w:rsidR="004C53CA">
        <w:t>4.4</w:t>
      </w:r>
      <w:r w:rsidR="00C45915">
        <w:fldChar w:fldCharType="end"/>
      </w:r>
      <w:r w:rsidR="00BB5EEC">
        <w:t>.</w:t>
      </w:r>
      <w:r w:rsidR="0031363E">
        <w:t xml:space="preserve"> Začněme ale seznámením se základní strukturou a vlastnostmi </w:t>
      </w:r>
      <w:commentRangeEnd w:id="32"/>
      <w:r w:rsidR="00D92BE2">
        <w:rPr>
          <w:rStyle w:val="Odkaznakoment"/>
        </w:rPr>
        <w:commentReference w:id="32"/>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3" w:name="_Ref343026126"/>
      <w:bookmarkStart w:id="34" w:name="_Toc343033298"/>
      <w:bookmarkStart w:id="35" w:name="_Toc356675921"/>
      <w:proofErr w:type="spellStart"/>
      <w:r>
        <w:t>Petriho</w:t>
      </w:r>
      <w:proofErr w:type="spellEnd"/>
      <w:r>
        <w:t xml:space="preserve"> sítě</w:t>
      </w:r>
      <w:bookmarkEnd w:id="33"/>
      <w:bookmarkEnd w:id="34"/>
      <w:bookmarkEnd w:id="35"/>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lastRenderedPageBreak/>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C45915">
        <w:fldChar w:fldCharType="begin"/>
      </w:r>
      <w:r w:rsidR="000F6C3D">
        <w:instrText xml:space="preserve"> REF _Ref345643322 \h </w:instrText>
      </w:r>
      <w:r w:rsidR="00C45915">
        <w:fldChar w:fldCharType="separate"/>
      </w:r>
      <w:r w:rsidR="004C53CA">
        <w:t xml:space="preserve">Obrázek </w:t>
      </w:r>
      <w:r w:rsidR="004C53CA">
        <w:rPr>
          <w:noProof/>
        </w:rPr>
        <w:t>4</w:t>
      </w:r>
      <w:r w:rsidR="004C53CA">
        <w:t>.</w:t>
      </w:r>
      <w:r w:rsidR="004C53CA">
        <w:rPr>
          <w:noProof/>
        </w:rPr>
        <w:t>1</w:t>
      </w:r>
      <w:r w:rsidR="00C45915">
        <w:fldChar w:fldCharType="end"/>
      </w:r>
      <w:r w:rsidR="000F6C3D">
        <w:t>.</w:t>
      </w:r>
      <w:r w:rsidR="004837CD">
        <w:t xml:space="preserve"> </w:t>
      </w:r>
      <w:sdt>
        <w:sdtPr>
          <w:id w:val="124862929"/>
          <w:citation/>
        </w:sdtPr>
        <w:sdtContent>
          <w:fldSimple w:instr=" CITATION Jan08 \l 1029  ">
            <w:r w:rsidR="004C53CA">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6" w:name="_Ref345643322"/>
      <w:r>
        <w:t>Obrázek</w:t>
      </w:r>
      <w:r w:rsidR="008E7150">
        <w:t xml:space="preserve"> </w:t>
      </w:r>
      <w:fldSimple w:instr=" STYLEREF 1 \s ">
        <w:r w:rsidR="004C53CA">
          <w:rPr>
            <w:noProof/>
          </w:rPr>
          <w:t>4</w:t>
        </w:r>
      </w:fldSimple>
      <w:r w:rsidR="00A45AD4">
        <w:t>.</w:t>
      </w:r>
      <w:fldSimple w:instr=" SEQ Obrázek \* ARABIC \s 1 ">
        <w:r w:rsidR="004C53CA">
          <w:rPr>
            <w:noProof/>
          </w:rPr>
          <w:t>1</w:t>
        </w:r>
      </w:fldSimple>
      <w:bookmarkEnd w:id="36"/>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4C53CA">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4C53CA">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4C53CA">
              <w:rPr>
                <w:noProof/>
              </w:rPr>
              <w:t>[9]</w:t>
            </w:r>
          </w:fldSimple>
        </w:sdtContent>
      </w:sdt>
      <w:r>
        <w:t xml:space="preserve">. </w:t>
      </w:r>
    </w:p>
    <w:p w:rsidR="00BB5EEC" w:rsidRDefault="00BB5EEC" w:rsidP="008D0E8A">
      <w:pPr>
        <w:pStyle w:val="Nadpis2"/>
      </w:pPr>
      <w:bookmarkStart w:id="37" w:name="_Ref356133975"/>
      <w:bookmarkStart w:id="38" w:name="_Toc356675922"/>
      <w:r>
        <w:t xml:space="preserve">Objektově orientované </w:t>
      </w:r>
      <w:proofErr w:type="spellStart"/>
      <w:r>
        <w:t>Petriho</w:t>
      </w:r>
      <w:proofErr w:type="spellEnd"/>
      <w:r>
        <w:t xml:space="preserve"> sítě</w:t>
      </w:r>
      <w:bookmarkEnd w:id="37"/>
      <w:bookmarkEnd w:id="38"/>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4C53CA">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4C53CA">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4C53CA">
              <w:rPr>
                <w:noProof/>
              </w:rPr>
              <w:t>[9]</w:t>
            </w:r>
          </w:fldSimple>
        </w:sdtContent>
      </w:sdt>
      <w:r w:rsidR="00D10A38">
        <w:t xml:space="preserve"> a </w:t>
      </w:r>
      <w:sdt>
        <w:sdtPr>
          <w:id w:val="80015262"/>
          <w:citation/>
        </w:sdtPr>
        <w:sdtContent>
          <w:fldSimple w:instr=" CITATION Koč08 \l 1029 ">
            <w:r w:rsidR="004C53CA">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39"/>
      <w:r w:rsidR="00F15EA0" w:rsidRPr="00F15EA0">
        <w:t>Pro možnost pozdějšího využití výsledků práce v jiných rozšiřujících projektech, nebo studiích, budou zdrojové kódy modelu, uživatelské prostředí a diagramy psány v anglickém jazyce.</w:t>
      </w:r>
      <w:commentRangeEnd w:id="39"/>
      <w:r w:rsidR="00F15EA0" w:rsidRPr="00F15EA0">
        <w:commentReference w:id="39"/>
      </w:r>
    </w:p>
    <w:p w:rsidR="007F1F37" w:rsidRDefault="007F1F37" w:rsidP="008D0E8A">
      <w:pPr>
        <w:pStyle w:val="Nadpis3"/>
      </w:pPr>
      <w:bookmarkStart w:id="40" w:name="_Ref356154291"/>
      <w:bookmarkStart w:id="41" w:name="_Toc356675923"/>
      <w:r>
        <w:t>Objektová síť,</w:t>
      </w:r>
      <w:r w:rsidR="00301E8E">
        <w:t xml:space="preserve"> atributy,</w:t>
      </w:r>
      <w:r>
        <w:t xml:space="preserve"> </w:t>
      </w:r>
      <w:r w:rsidR="00301E8E">
        <w:t>stráž</w:t>
      </w:r>
      <w:r w:rsidR="00736596">
        <w:t>, metody</w:t>
      </w:r>
      <w:bookmarkEnd w:id="40"/>
      <w:bookmarkEnd w:id="41"/>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C45915">
        <w:fldChar w:fldCharType="begin"/>
      </w:r>
      <w:r>
        <w:instrText xml:space="preserve"> REF _Ref343026126 \r \h </w:instrText>
      </w:r>
      <w:r w:rsidR="00C45915">
        <w:fldChar w:fldCharType="separate"/>
      </w:r>
      <w:r w:rsidR="004C53CA">
        <w:t>4.1</w:t>
      </w:r>
      <w:r w:rsidR="00C45915">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C45915">
        <w:fldChar w:fldCharType="begin"/>
      </w:r>
      <w:r w:rsidR="00AC66D9">
        <w:instrText xml:space="preserve"> REF _Ref356160979 \r \h </w:instrText>
      </w:r>
      <w:r w:rsidR="00C45915">
        <w:fldChar w:fldCharType="separate"/>
      </w:r>
      <w:r w:rsidR="004C53CA">
        <w:t>4.2.2</w:t>
      </w:r>
      <w:r w:rsidR="00C45915">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4C53CA">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2"/>
      <w:proofErr w:type="spellStart"/>
      <w:r>
        <w:t>multimnožinami</w:t>
      </w:r>
      <w:proofErr w:type="spellEnd"/>
      <w:r w:rsidR="00147256">
        <w:t xml:space="preserve"> </w:t>
      </w:r>
      <w:commentRangeEnd w:id="42"/>
      <w:r w:rsidR="00CF1E8A">
        <w:rPr>
          <w:rStyle w:val="Odkaznakoment"/>
        </w:rPr>
        <w:commentReference w:id="42"/>
      </w:r>
      <w:r w:rsidR="00602AAF">
        <w:t>, které</w:t>
      </w:r>
      <w:r w:rsidR="00147256">
        <w:t xml:space="preserve"> mají tvar </w:t>
      </w:r>
    </w:p>
    <w:p w:rsidR="00147256" w:rsidRPr="00CF1E8A" w:rsidRDefault="00C45915"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C45915">
        <w:fldChar w:fldCharType="begin"/>
      </w:r>
      <w:r>
        <w:instrText xml:space="preserve"> REF _Ref356084479 \h </w:instrText>
      </w:r>
      <w:r w:rsidR="00C45915">
        <w:fldChar w:fldCharType="separate"/>
      </w:r>
      <w:r w:rsidR="004C53CA">
        <w:t xml:space="preserve">Obrázek </w:t>
      </w:r>
      <w:r w:rsidR="004C53CA">
        <w:rPr>
          <w:noProof/>
        </w:rPr>
        <w:t>4</w:t>
      </w:r>
      <w:r w:rsidR="004C53CA">
        <w:t>.</w:t>
      </w:r>
      <w:r w:rsidR="004C53CA">
        <w:rPr>
          <w:noProof/>
        </w:rPr>
        <w:t>2</w:t>
      </w:r>
      <w:r w:rsidR="00C45915">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w:t>
      </w:r>
      <w:r>
        <w:lastRenderedPageBreak/>
        <w:t>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3" w:name="_Ref356084479"/>
      <w:r>
        <w:t>Obrázek</w:t>
      </w:r>
      <w:r w:rsidR="00572B50">
        <w:t xml:space="preserve"> </w:t>
      </w:r>
      <w:fldSimple w:instr=" STYLEREF 1 \s ">
        <w:r w:rsidR="004C53CA">
          <w:rPr>
            <w:noProof/>
          </w:rPr>
          <w:t>4</w:t>
        </w:r>
      </w:fldSimple>
      <w:r w:rsidR="00A45AD4">
        <w:t>.</w:t>
      </w:r>
      <w:fldSimple w:instr=" SEQ Obrázek \* ARABIC \s 1 ">
        <w:r w:rsidR="004C53CA">
          <w:rPr>
            <w:noProof/>
          </w:rPr>
          <w:t>2</w:t>
        </w:r>
      </w:fldSimple>
      <w:bookmarkEnd w:id="43"/>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4" w:name="_Ref356160979"/>
      <w:bookmarkStart w:id="45" w:name="_Ref356593197"/>
      <w:bookmarkStart w:id="46" w:name="_Ref356596103"/>
      <w:bookmarkStart w:id="47" w:name="_Toc356675924"/>
      <w:r>
        <w:t xml:space="preserve">Synchronní port, predikát, </w:t>
      </w:r>
      <w:bookmarkEnd w:id="44"/>
      <w:r w:rsidR="0002202B">
        <w:t>negativní predikát</w:t>
      </w:r>
      <w:bookmarkEnd w:id="45"/>
      <w:bookmarkEnd w:id="46"/>
      <w:bookmarkEnd w:id="47"/>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C45915">
        <w:fldChar w:fldCharType="begin"/>
      </w:r>
      <w:r w:rsidR="00856B29">
        <w:instrText xml:space="preserve"> REF _Ref356158215 \h </w:instrText>
      </w:r>
      <w:r w:rsidR="00C45915">
        <w:fldChar w:fldCharType="separate"/>
      </w:r>
      <w:r w:rsidR="004C53CA">
        <w:t xml:space="preserve">Obrázek </w:t>
      </w:r>
      <w:r w:rsidR="004C53CA">
        <w:rPr>
          <w:noProof/>
        </w:rPr>
        <w:t>4</w:t>
      </w:r>
      <w:r w:rsidR="004C53CA">
        <w:t>.</w:t>
      </w:r>
      <w:r w:rsidR="004C53CA">
        <w:rPr>
          <w:noProof/>
        </w:rPr>
        <w:t>3</w:t>
      </w:r>
      <w:r w:rsidR="00C45915">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xml:space="preserve">.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w:t>
      </w:r>
      <w:r w:rsidR="00817965">
        <w:lastRenderedPageBreak/>
        <w:t>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4C53CA">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4C53CA">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48" w:name="_Ref356158215"/>
      <w:r>
        <w:t xml:space="preserve">Obrázek </w:t>
      </w:r>
      <w:fldSimple w:instr=" STYLEREF 1 \s ">
        <w:r w:rsidR="004C53CA">
          <w:rPr>
            <w:noProof/>
          </w:rPr>
          <w:t>4</w:t>
        </w:r>
      </w:fldSimple>
      <w:r w:rsidR="00A45AD4">
        <w:t>.</w:t>
      </w:r>
      <w:fldSimple w:instr=" SEQ Obrázek \* ARABIC \s 1 ">
        <w:r w:rsidR="004C53CA">
          <w:rPr>
            <w:noProof/>
          </w:rPr>
          <w:t>3</w:t>
        </w:r>
      </w:fldSimple>
      <w:bookmarkEnd w:id="48"/>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C45915">
        <w:fldChar w:fldCharType="begin"/>
      </w:r>
      <w:r w:rsidR="008F5FB2">
        <w:instrText xml:space="preserve"> REF _Ref356158215 \h </w:instrText>
      </w:r>
      <w:r w:rsidR="00C45915">
        <w:fldChar w:fldCharType="separate"/>
      </w:r>
      <w:r w:rsidR="004C53CA">
        <w:t xml:space="preserve">Obrázek </w:t>
      </w:r>
      <w:r w:rsidR="004C53CA">
        <w:rPr>
          <w:noProof/>
        </w:rPr>
        <w:t>4</w:t>
      </w:r>
      <w:r w:rsidR="004C53CA">
        <w:t>.</w:t>
      </w:r>
      <w:r w:rsidR="004C53CA">
        <w:rPr>
          <w:noProof/>
        </w:rPr>
        <w:t>3</w:t>
      </w:r>
      <w:r w:rsidR="00C45915">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C45915">
        <w:fldChar w:fldCharType="begin"/>
      </w:r>
      <w:r>
        <w:instrText xml:space="preserve"> REF _Ref356154291 \r \h </w:instrText>
      </w:r>
      <w:r w:rsidR="00C45915">
        <w:fldChar w:fldCharType="separate"/>
      </w:r>
      <w:r w:rsidR="004C53CA">
        <w:t>4.2.1</w:t>
      </w:r>
      <w:r w:rsidR="00C45915">
        <w:fldChar w:fldCharType="end"/>
      </w:r>
      <w:r>
        <w:t xml:space="preserve">. Pro přehlednost nebudeme zobrazovat všechny části třídy z obrázku </w:t>
      </w:r>
      <w:r w:rsidR="00C45915">
        <w:fldChar w:fldCharType="begin"/>
      </w:r>
      <w:r w:rsidR="00842EE7">
        <w:instrText xml:space="preserve"> REF _Ref356084479 \h </w:instrText>
      </w:r>
      <w:r w:rsidR="00C45915">
        <w:fldChar w:fldCharType="separate"/>
      </w:r>
      <w:r w:rsidR="004C53CA">
        <w:t xml:space="preserve">Obrázek </w:t>
      </w:r>
      <w:r w:rsidR="004C53CA">
        <w:rPr>
          <w:noProof/>
        </w:rPr>
        <w:t>4</w:t>
      </w:r>
      <w:r w:rsidR="004C53CA">
        <w:t>.</w:t>
      </w:r>
      <w:r w:rsidR="004C53CA">
        <w:rPr>
          <w:noProof/>
        </w:rPr>
        <w:t>2</w:t>
      </w:r>
      <w:r w:rsidR="00C45915">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w:t>
      </w:r>
      <w:r>
        <w:lastRenderedPageBreak/>
        <w:t>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49"/>
      <w:r w:rsidR="00435B0D">
        <w:t xml:space="preserve">Tyto metody budou znázorněny v kapitole </w:t>
      </w:r>
      <w:r w:rsidR="00C45915">
        <w:fldChar w:fldCharType="begin"/>
      </w:r>
      <w:r w:rsidR="00435B0D">
        <w:instrText xml:space="preserve"> REF _Ref356170075 \r \h </w:instrText>
      </w:r>
      <w:r w:rsidR="00C45915">
        <w:fldChar w:fldCharType="separate"/>
      </w:r>
      <w:r w:rsidR="004C53CA">
        <w:t>6.2</w:t>
      </w:r>
      <w:r w:rsidR="00C45915">
        <w:fldChar w:fldCharType="end"/>
      </w:r>
      <w:r w:rsidR="00435B0D">
        <w:t xml:space="preserve">. </w:t>
      </w:r>
      <w:commentRangeEnd w:id="49"/>
      <w:r w:rsidR="00D80085">
        <w:rPr>
          <w:rStyle w:val="Odkaznakoment"/>
        </w:rPr>
        <w:commentReference w:id="49"/>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0" w:name="_Toc343033299"/>
      <w:bookmarkStart w:id="51" w:name="_Ref345678545"/>
      <w:bookmarkStart w:id="52" w:name="_Ref356133984"/>
      <w:bookmarkStart w:id="53" w:name="_Toc356675925"/>
      <w:r>
        <w:t>DEVS</w:t>
      </w:r>
      <w:bookmarkEnd w:id="50"/>
      <w:bookmarkEnd w:id="51"/>
      <w:bookmarkEnd w:id="52"/>
      <w:bookmarkEnd w:id="53"/>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C45915">
        <w:fldChar w:fldCharType="begin"/>
      </w:r>
      <w:r w:rsidR="00141273">
        <w:instrText xml:space="preserve"> REF _Ref344246396 \h </w:instrText>
      </w:r>
      <w:r w:rsidR="00C45915">
        <w:fldChar w:fldCharType="separate"/>
      </w:r>
      <w:r w:rsidR="004C53CA">
        <w:t xml:space="preserve">Obrázek </w:t>
      </w:r>
      <w:r w:rsidR="004C53CA">
        <w:rPr>
          <w:noProof/>
        </w:rPr>
        <w:t>4</w:t>
      </w:r>
      <w:r w:rsidR="004C53CA">
        <w:t>.</w:t>
      </w:r>
      <w:r w:rsidR="004C53CA">
        <w:rPr>
          <w:noProof/>
        </w:rPr>
        <w:t>4</w:t>
      </w:r>
      <w:r w:rsidR="00C45915">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4C53CA">
              <w:rPr>
                <w:noProof/>
              </w:rPr>
              <w:t>[4]</w:t>
            </w:r>
          </w:fldSimple>
        </w:sdtContent>
      </w:sdt>
    </w:p>
    <w:p w:rsidR="001948C8" w:rsidRDefault="001948C8" w:rsidP="008D0E8A">
      <w:pPr>
        <w:pStyle w:val="Obrzek"/>
      </w:pPr>
      <w:commentRangeStart w:id="54"/>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4"/>
      <w:r w:rsidR="003648B7">
        <w:rPr>
          <w:rStyle w:val="Odkaznakoment"/>
        </w:rPr>
        <w:commentReference w:id="54"/>
      </w:r>
    </w:p>
    <w:p w:rsidR="001948C8" w:rsidRPr="0036414C" w:rsidRDefault="00016671" w:rsidP="008D0E8A">
      <w:pPr>
        <w:pStyle w:val="Titulek"/>
      </w:pPr>
      <w:bookmarkStart w:id="55" w:name="_Ref344246396"/>
      <w:r>
        <w:t>Obrázek</w:t>
      </w:r>
      <w:r w:rsidR="001948C8">
        <w:t xml:space="preserve"> </w:t>
      </w:r>
      <w:fldSimple w:instr=" STYLEREF 1 \s ">
        <w:r w:rsidR="004C53CA">
          <w:rPr>
            <w:noProof/>
          </w:rPr>
          <w:t>4</w:t>
        </w:r>
      </w:fldSimple>
      <w:r w:rsidR="00A45AD4">
        <w:t>.</w:t>
      </w:r>
      <w:fldSimple w:instr=" SEQ Obrázek \* ARABIC \s 1 ">
        <w:r w:rsidR="004C53CA">
          <w:rPr>
            <w:noProof/>
          </w:rPr>
          <w:t>4</w:t>
        </w:r>
      </w:fldSimple>
      <w:bookmarkEnd w:id="55"/>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4C53CA">
              <w:rPr>
                <w:noProof/>
              </w:rPr>
              <w:t>[11]</w:t>
            </w:r>
          </w:fldSimple>
        </w:sdtContent>
      </w:sdt>
      <w:r w:rsidR="001948C8">
        <w:t>.</w:t>
      </w:r>
    </w:p>
    <w:p w:rsidR="00A52A9D" w:rsidRDefault="00A52A9D" w:rsidP="008D0E8A">
      <w:pPr>
        <w:pStyle w:val="Odstavecdal"/>
      </w:pPr>
      <w:r>
        <w:lastRenderedPageBreak/>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4C53CA">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C45915"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C45915"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w:t>
      </w:r>
      <w:proofErr w:type="spellStart"/>
      <w:r>
        <w:t>terní</w:t>
      </w:r>
      <w:proofErr w:type="spellEnd"/>
      <w:r>
        <w:t xml:space="preserve"> událost za daný čas</w:t>
      </w:r>
    </w:p>
    <w:p w:rsidR="00A52A9D" w:rsidRPr="000F01B0" w:rsidRDefault="00C45915"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4C53CA">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4C53CA">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C45915"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w:lastRenderedPageBreak/>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w:t>
      </w:r>
      <w:proofErr w:type="spellStart"/>
      <w:r>
        <w:t>ěru</w:t>
      </w:r>
      <w:proofErr w:type="spellEnd"/>
      <w:r>
        <w:t xml:space="preserve">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4C53CA">
              <w:rPr>
                <w:noProof/>
              </w:rPr>
              <w:t>[11]</w:t>
            </w:r>
          </w:fldSimple>
        </w:sdtContent>
      </w:sdt>
      <w:r w:rsidR="007766B5" w:rsidRPr="007766B5">
        <w:t xml:space="preserve"> </w:t>
      </w:r>
      <w:sdt>
        <w:sdtPr>
          <w:id w:val="14022439"/>
          <w:citation/>
        </w:sdtPr>
        <w:sdtContent>
          <w:fldSimple w:instr=" CITATION PPe11 \l 1029  ">
            <w:r w:rsidR="004C53CA">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4C53CA">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4C53CA">
              <w:rPr>
                <w:noProof/>
              </w:rPr>
              <w:t>[11]</w:t>
            </w:r>
          </w:fldSimple>
        </w:sdtContent>
      </w:sdt>
    </w:p>
    <w:p w:rsidR="001948C8" w:rsidRDefault="001948C8" w:rsidP="008D0E8A">
      <w:pPr>
        <w:pStyle w:val="Nadpis2"/>
      </w:pPr>
      <w:bookmarkStart w:id="56" w:name="_Toc343033300"/>
      <w:bookmarkStart w:id="57" w:name="_Ref356077086"/>
      <w:bookmarkStart w:id="58" w:name="_Ref356133993"/>
      <w:bookmarkStart w:id="59" w:name="_Ref356592596"/>
      <w:bookmarkStart w:id="60" w:name="_Toc356675926"/>
      <w:bookmarkStart w:id="61" w:name="_Ref356678671"/>
      <w:r>
        <w:t xml:space="preserve">Nástroj </w:t>
      </w:r>
      <w:proofErr w:type="spellStart"/>
      <w:r>
        <w:t>PNtalk</w:t>
      </w:r>
      <w:proofErr w:type="spellEnd"/>
      <w:r>
        <w:t>/</w:t>
      </w:r>
      <w:proofErr w:type="spellStart"/>
      <w:r>
        <w:t>SmallDEVS</w:t>
      </w:r>
      <w:bookmarkEnd w:id="56"/>
      <w:bookmarkEnd w:id="57"/>
      <w:bookmarkEnd w:id="58"/>
      <w:bookmarkEnd w:id="59"/>
      <w:bookmarkEnd w:id="60"/>
      <w:bookmarkEnd w:id="61"/>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4C53CA">
              <w:rPr>
                <w:noProof/>
              </w:rPr>
              <w:t>[2]</w:t>
            </w:r>
          </w:fldSimple>
        </w:sdtContent>
      </w:sdt>
      <w:r>
        <w:t>. Ta</w:t>
      </w:r>
      <w:r w:rsidR="002A5F3E">
        <w:t>to skupina se zabývá nejenom vý</w:t>
      </w:r>
      <w:r>
        <w:t xml:space="preserve">zkumem v oblasti modelování a simulace, ale také vývojem nových formalismů (viz. OOPN v kapitole </w:t>
      </w:r>
      <w:r w:rsidR="00C45915">
        <w:fldChar w:fldCharType="begin"/>
      </w:r>
      <w:r>
        <w:instrText xml:space="preserve"> REF _Ref343026126 \r \h </w:instrText>
      </w:r>
      <w:r w:rsidR="00C45915">
        <w:fldChar w:fldCharType="separate"/>
      </w:r>
      <w:r w:rsidR="004C53CA">
        <w:t>4.1</w:t>
      </w:r>
      <w:r w:rsidR="00C45915">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4C53CA">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C45915">
        <w:fldChar w:fldCharType="begin"/>
      </w:r>
      <w:r>
        <w:instrText xml:space="preserve"> REF _Ref356133975 \r \h </w:instrText>
      </w:r>
      <w:r w:rsidR="00C45915">
        <w:fldChar w:fldCharType="separate"/>
      </w:r>
      <w:r w:rsidR="004C53CA">
        <w:t>4.2</w:t>
      </w:r>
      <w:r w:rsidR="00C45915">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lastRenderedPageBreak/>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C45915">
        <w:fldChar w:fldCharType="begin"/>
      </w:r>
      <w:r>
        <w:instrText xml:space="preserve"> REF _Ref356084479 \h </w:instrText>
      </w:r>
      <w:r w:rsidR="00C45915">
        <w:fldChar w:fldCharType="separate"/>
      </w:r>
      <w:r w:rsidR="004C53CA">
        <w:t xml:space="preserve">Obrázek </w:t>
      </w:r>
      <w:r w:rsidR="004C53CA">
        <w:rPr>
          <w:noProof/>
        </w:rPr>
        <w:t>4</w:t>
      </w:r>
      <w:r w:rsidR="004C53CA">
        <w:t>.</w:t>
      </w:r>
      <w:r w:rsidR="004C53CA">
        <w:rPr>
          <w:noProof/>
        </w:rPr>
        <w:t>2</w:t>
      </w:r>
      <w:r w:rsidR="00C45915">
        <w:fldChar w:fldCharType="end"/>
      </w:r>
      <w:r>
        <w:t xml:space="preserve"> a </w:t>
      </w:r>
      <w:r w:rsidR="00C45915">
        <w:fldChar w:fldCharType="begin"/>
      </w:r>
      <w:r>
        <w:instrText xml:space="preserve"> REF _Ref356158215 \h </w:instrText>
      </w:r>
      <w:r w:rsidR="00C45915">
        <w:fldChar w:fldCharType="separate"/>
      </w:r>
      <w:r w:rsidR="004C53CA">
        <w:t xml:space="preserve">Obrázek </w:t>
      </w:r>
      <w:r w:rsidR="004C53CA">
        <w:rPr>
          <w:noProof/>
        </w:rPr>
        <w:t>4</w:t>
      </w:r>
      <w:r w:rsidR="004C53CA">
        <w:t>.</w:t>
      </w:r>
      <w:r w:rsidR="004C53CA">
        <w:rPr>
          <w:noProof/>
        </w:rPr>
        <w:t>3</w:t>
      </w:r>
      <w:r w:rsidR="00C45915">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2"/>
      <w:r>
        <w:lastRenderedPageBreak/>
        <w:t>S</w:t>
      </w:r>
      <w:r w:rsidR="0082181E">
        <w:t>truktury a principy</w:t>
      </w:r>
      <w:r w:rsidR="00D748B6">
        <w:t xml:space="preserve"> vytváření objektů v OOPN popsaném v</w:t>
      </w:r>
      <w:r w:rsidR="00016671">
        <w:t xml:space="preserve"> kapitole</w:t>
      </w:r>
      <w:r w:rsidR="00D748B6">
        <w:t xml:space="preserve"> </w:t>
      </w:r>
      <w:r w:rsidR="00C45915">
        <w:fldChar w:fldCharType="begin"/>
      </w:r>
      <w:r w:rsidR="00141791">
        <w:instrText xml:space="preserve"> REF _Ref356133975 \r \h </w:instrText>
      </w:r>
      <w:r w:rsidR="00C45915">
        <w:fldChar w:fldCharType="separate"/>
      </w:r>
      <w:r w:rsidR="004C53CA">
        <w:t>4.2</w:t>
      </w:r>
      <w:r w:rsidR="00C45915">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4C53CA">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2"/>
      <w:r w:rsidR="0082181E">
        <w:rPr>
          <w:rStyle w:val="Odkaznakoment"/>
        </w:rPr>
        <w:commentReference w:id="62"/>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4C53CA">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C45915">
        <w:fldChar w:fldCharType="begin"/>
      </w:r>
      <w:r w:rsidR="00305000">
        <w:instrText xml:space="preserve"> REF _Ref345678545 \r \h </w:instrText>
      </w:r>
      <w:r w:rsidR="00C45915">
        <w:fldChar w:fldCharType="separate"/>
      </w:r>
      <w:r w:rsidR="004C53CA">
        <w:t>4.3</w:t>
      </w:r>
      <w:r w:rsidR="00C45915">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4C53CA">
              <w:rPr>
                <w:noProof/>
              </w:rPr>
              <w:t>[4]</w:t>
            </w:r>
          </w:fldSimple>
        </w:sdtContent>
      </w:sdt>
    </w:p>
    <w:p w:rsidR="00F03E99" w:rsidRDefault="00F03E99" w:rsidP="008D0E8A">
      <w:r>
        <w:br w:type="page"/>
      </w:r>
    </w:p>
    <w:p w:rsidR="000A080F" w:rsidRDefault="000A080F" w:rsidP="008D0E8A">
      <w:pPr>
        <w:pStyle w:val="Nadpis1"/>
      </w:pPr>
      <w:bookmarkStart w:id="63" w:name="_Toc101325795"/>
      <w:bookmarkStart w:id="64" w:name="_Toc215678063"/>
      <w:bookmarkStart w:id="65" w:name="_Toc343033301"/>
      <w:bookmarkStart w:id="66" w:name="_Toc356675927"/>
      <w:bookmarkStart w:id="67" w:name="_Ref356678745"/>
      <w:r>
        <w:lastRenderedPageBreak/>
        <w:t>Specifikace Konferenčního systém</w:t>
      </w:r>
      <w:r w:rsidR="00772A6C">
        <w:t>u</w:t>
      </w:r>
      <w:bookmarkEnd w:id="66"/>
      <w:bookmarkEnd w:id="67"/>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68" w:name="_Toc356675928"/>
      <w:commentRangeStart w:id="69"/>
      <w:r>
        <w:t>Neformální specifikace</w:t>
      </w:r>
      <w:commentRangeEnd w:id="69"/>
      <w:r w:rsidR="00BE7D21">
        <w:rPr>
          <w:rStyle w:val="Odkaznakoment"/>
          <w:rFonts w:cs="Times New Roman"/>
          <w:b w:val="0"/>
          <w:bCs w:val="0"/>
          <w:iCs w:val="0"/>
        </w:rPr>
        <w:commentReference w:id="69"/>
      </w:r>
      <w:bookmarkEnd w:id="68"/>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0" w:name="_Toc356675929"/>
      <w:r w:rsidRPr="00430CE8">
        <w:t>Analýza požadavků</w:t>
      </w:r>
      <w:bookmarkEnd w:id="70"/>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lastRenderedPageBreak/>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C45915">
        <w:fldChar w:fldCharType="begin"/>
      </w:r>
      <w:r w:rsidR="00A840BA">
        <w:instrText xml:space="preserve"> REF _Ref355915704 \h </w:instrText>
      </w:r>
      <w:r w:rsidR="00C45915">
        <w:fldChar w:fldCharType="separate"/>
      </w:r>
      <w:r w:rsidR="004C53CA">
        <w:t xml:space="preserve">Obrázek </w:t>
      </w:r>
      <w:r w:rsidR="004C53CA">
        <w:rPr>
          <w:noProof/>
        </w:rPr>
        <w:t>5</w:t>
      </w:r>
      <w:r w:rsidR="004C53CA">
        <w:t>.</w:t>
      </w:r>
      <w:r w:rsidR="004C53CA">
        <w:rPr>
          <w:noProof/>
        </w:rPr>
        <w:t>1</w:t>
      </w:r>
      <w:r w:rsidR="00C45915">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1" w:name="_Ref355915704"/>
      <w:r>
        <w:t>Obrázek</w:t>
      </w:r>
      <w:r w:rsidR="0040208B">
        <w:t xml:space="preserve"> </w:t>
      </w:r>
      <w:fldSimple w:instr=" STYLEREF 1 \s ">
        <w:r w:rsidR="004C53CA">
          <w:rPr>
            <w:noProof/>
          </w:rPr>
          <w:t>5</w:t>
        </w:r>
      </w:fldSimple>
      <w:r w:rsidR="00A45AD4">
        <w:t>.</w:t>
      </w:r>
      <w:fldSimple w:instr=" SEQ Obrázek \* ARABIC \s 1 ">
        <w:r w:rsidR="004C53CA">
          <w:rPr>
            <w:noProof/>
          </w:rPr>
          <w:t>1</w:t>
        </w:r>
      </w:fldSimple>
      <w:bookmarkEnd w:id="71"/>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2" w:name="_Ref355912742"/>
      <w:bookmarkStart w:id="73" w:name="_Ref355912747"/>
      <w:bookmarkStart w:id="74" w:name="_Toc356675930"/>
      <w:r>
        <w:lastRenderedPageBreak/>
        <w:t>Realizace modelu konferenčního systému</w:t>
      </w:r>
      <w:bookmarkEnd w:id="72"/>
      <w:bookmarkEnd w:id="73"/>
      <w:bookmarkEnd w:id="74"/>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5"/>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C45915">
        <w:fldChar w:fldCharType="begin"/>
      </w:r>
      <w:r w:rsidR="00C610CF">
        <w:instrText xml:space="preserve"> REF _Ref355886177 \r \h </w:instrText>
      </w:r>
      <w:r w:rsidR="00C45915">
        <w:fldChar w:fldCharType="separate"/>
      </w:r>
      <w:r w:rsidR="004C53CA">
        <w:t>8</w:t>
      </w:r>
      <w:r w:rsidR="00C45915">
        <w:fldChar w:fldCharType="end"/>
      </w:r>
      <w:r w:rsidR="00C610CF">
        <w:t xml:space="preserve"> ukážeme test </w:t>
      </w:r>
      <w:r w:rsidR="003C41EA">
        <w:t>reakce modelu na zasílané zprávy.</w:t>
      </w:r>
      <w:commentRangeEnd w:id="75"/>
      <w:r w:rsidR="003C41EA">
        <w:rPr>
          <w:rStyle w:val="Odkaznakoment"/>
        </w:rPr>
        <w:commentReference w:id="75"/>
      </w:r>
    </w:p>
    <w:p w:rsidR="004F77CF" w:rsidRDefault="003C41EA" w:rsidP="008D0E8A">
      <w:pPr>
        <w:pStyle w:val="Odstavecdal"/>
      </w:pPr>
      <w:r>
        <w:t xml:space="preserve">V další fázi provedeme nasazení modelu systému do </w:t>
      </w:r>
      <w:commentRangeStart w:id="76"/>
      <w:r>
        <w:t>reálné aplikace</w:t>
      </w:r>
      <w:commentRangeEnd w:id="76"/>
      <w:r w:rsidR="00492047">
        <w:rPr>
          <w:rStyle w:val="Odkaznakoment"/>
        </w:rPr>
        <w:commentReference w:id="76"/>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C45915">
        <w:fldChar w:fldCharType="begin"/>
      </w:r>
      <w:r w:rsidR="00492047">
        <w:instrText xml:space="preserve"> REF _Ref355886177 \r \h </w:instrText>
      </w:r>
      <w:r w:rsidR="00C45915">
        <w:fldChar w:fldCharType="separate"/>
      </w:r>
      <w:r w:rsidR="004C53CA">
        <w:t>8</w:t>
      </w:r>
      <w:r w:rsidR="00C45915">
        <w:fldChar w:fldCharType="end"/>
      </w:r>
      <w:r w:rsidR="00492047">
        <w:t>. Poté</w:t>
      </w:r>
      <w:r>
        <w:t xml:space="preserve"> v</w:t>
      </w:r>
      <w:r w:rsidR="00492047">
        <w:t>ytvoříme</w:t>
      </w:r>
      <w:r w:rsidR="00A5098F">
        <w:t xml:space="preserve"> jednoduché uživatelské rozhraní, popsané v </w:t>
      </w:r>
      <w:commentRangeStart w:id="77"/>
      <w:r w:rsidR="00A5098F">
        <w:t>kapitol</w:t>
      </w:r>
      <w:r w:rsidR="001928C0">
        <w:t xml:space="preserve">e </w:t>
      </w:r>
      <w:commentRangeEnd w:id="77"/>
      <w:r w:rsidR="00C610CF">
        <w:rPr>
          <w:rStyle w:val="Odkaznakoment"/>
        </w:rPr>
        <w:commentReference w:id="77"/>
      </w:r>
      <w:r w:rsidR="00C45915">
        <w:fldChar w:fldCharType="begin"/>
      </w:r>
      <w:r w:rsidR="001928C0">
        <w:instrText xml:space="preserve"> REF _Ref355913379 \r \h </w:instrText>
      </w:r>
      <w:r w:rsidR="00C45915">
        <w:fldChar w:fldCharType="separate"/>
      </w:r>
      <w:r w:rsidR="004C53CA">
        <w:t>7.2</w:t>
      </w:r>
      <w:r w:rsidR="00C45915">
        <w:fldChar w:fldCharType="end"/>
      </w:r>
      <w:r w:rsidR="00492047">
        <w:t>.</w:t>
      </w:r>
    </w:p>
    <w:p w:rsidR="00517E08" w:rsidRPr="00517E08" w:rsidRDefault="003D3177" w:rsidP="008D0E8A">
      <w:pPr>
        <w:pStyle w:val="Odstavecdal"/>
      </w:pPr>
      <w:commentRangeStart w:id="78"/>
      <w:r w:rsidRPr="003D3177">
        <w:t>Pro možnost pozdějšího využití výsledků práce v jiných rozšiřujících projektech, nebo studiích, budou zdrojové kódy modelu, uživatelské prostředí a diagramy psány v anglickém jazyce.</w:t>
      </w:r>
      <w:commentRangeEnd w:id="78"/>
      <w:r w:rsidRPr="003D3177">
        <w:commentReference w:id="78"/>
      </w:r>
    </w:p>
    <w:p w:rsidR="00A01228" w:rsidRDefault="00A01228" w:rsidP="008D0E8A">
      <w:pPr>
        <w:pStyle w:val="Nadpis2"/>
      </w:pPr>
      <w:bookmarkStart w:id="79" w:name="_Ref356439177"/>
      <w:bookmarkStart w:id="80" w:name="_Toc356675931"/>
      <w:r>
        <w:t>Návrh tříd</w:t>
      </w:r>
      <w:bookmarkEnd w:id="79"/>
      <w:bookmarkEnd w:id="80"/>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lastRenderedPageBreak/>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1" w:name="_Ref355900773"/>
      <w:r>
        <w:t>Obrázek</w:t>
      </w:r>
      <w:r w:rsidR="00AE5348">
        <w:t xml:space="preserve"> </w:t>
      </w:r>
      <w:fldSimple w:instr=" STYLEREF 1 \s ">
        <w:r w:rsidR="004C53CA">
          <w:rPr>
            <w:noProof/>
          </w:rPr>
          <w:t>6</w:t>
        </w:r>
      </w:fldSimple>
      <w:r w:rsidR="00A45AD4">
        <w:t>.</w:t>
      </w:r>
      <w:fldSimple w:instr=" SEQ Obrázek \* ARABIC \s 1 ">
        <w:r w:rsidR="004C53CA">
          <w:rPr>
            <w:noProof/>
          </w:rPr>
          <w:t>1</w:t>
        </w:r>
      </w:fldSimple>
      <w:bookmarkEnd w:id="81"/>
      <w:r w:rsidR="00AE5348">
        <w:t xml:space="preserve"> </w:t>
      </w:r>
      <w:r w:rsidR="00AE5348" w:rsidRPr="008756AD">
        <w:t>Konceptuální diagram tříd znázorňující vazby mezi objekty systému.</w:t>
      </w:r>
    </w:p>
    <w:p w:rsidR="005C0DE2" w:rsidRDefault="00C45915" w:rsidP="008D0E8A">
      <w:pPr>
        <w:pStyle w:val="Odstavecdal"/>
      </w:pPr>
      <w:r>
        <w:fldChar w:fldCharType="begin"/>
      </w:r>
      <w:r w:rsidR="005C0DE2">
        <w:instrText xml:space="preserve"> REF _Ref355900773 \h </w:instrText>
      </w:r>
      <w:r>
        <w:fldChar w:fldCharType="separate"/>
      </w:r>
      <w:r w:rsidR="004C53CA">
        <w:t xml:space="preserve">Obrázek </w:t>
      </w:r>
      <w:r w:rsidR="004C53CA">
        <w:rPr>
          <w:noProof/>
        </w:rPr>
        <w:t>6</w:t>
      </w:r>
      <w:r w:rsidR="004C53CA">
        <w:t>.</w:t>
      </w:r>
      <w:r w:rsidR="004C53CA">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C45915">
        <w:fldChar w:fldCharType="begin"/>
      </w:r>
      <w:r>
        <w:instrText xml:space="preserve"> REF _Ref355900583 \r \h </w:instrText>
      </w:r>
      <w:r w:rsidR="00C45915">
        <w:fldChar w:fldCharType="separate"/>
      </w:r>
      <w:r w:rsidR="004C53CA">
        <w:t>7.1</w:t>
      </w:r>
      <w:r w:rsidR="00C45915">
        <w:fldChar w:fldCharType="end"/>
      </w:r>
      <w:r>
        <w:t>.</w:t>
      </w:r>
    </w:p>
    <w:p w:rsidR="00A01228" w:rsidRDefault="00A01228" w:rsidP="008D0E8A">
      <w:pPr>
        <w:pStyle w:val="Nadpis2"/>
      </w:pPr>
      <w:bookmarkStart w:id="82" w:name="_Ref356170075"/>
      <w:bookmarkStart w:id="83" w:name="_Toc356675932"/>
      <w:r>
        <w:t>Konverze diagramu tříd do objekto</w:t>
      </w:r>
      <w:r w:rsidR="0057294C">
        <w:t>vě or</w:t>
      </w:r>
      <w:r>
        <w:t xml:space="preserve">ientovaných </w:t>
      </w:r>
      <w:proofErr w:type="spellStart"/>
      <w:r>
        <w:t>Petriho</w:t>
      </w:r>
      <w:proofErr w:type="spellEnd"/>
      <w:r>
        <w:t xml:space="preserve"> sítí</w:t>
      </w:r>
      <w:bookmarkEnd w:id="82"/>
      <w:bookmarkEnd w:id="83"/>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lastRenderedPageBreak/>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4"/>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4"/>
      <w:r>
        <w:rPr>
          <w:rStyle w:val="Odkaznakoment"/>
        </w:rPr>
        <w:commentReference w:id="84"/>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lastRenderedPageBreak/>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C45915">
        <w:fldChar w:fldCharType="begin"/>
      </w:r>
      <w:r w:rsidR="001928C0">
        <w:instrText xml:space="preserve"> REF _Ref355913379 \r \h </w:instrText>
      </w:r>
      <w:r w:rsidR="00C45915">
        <w:fldChar w:fldCharType="separate"/>
      </w:r>
      <w:r w:rsidR="004C53CA">
        <w:t>7.2</w:t>
      </w:r>
      <w:r w:rsidR="00C45915">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5" w:name="_Ref356597035"/>
      <w:bookmarkStart w:id="86" w:name="_Toc356675933"/>
      <w:proofErr w:type="spellStart"/>
      <w:r>
        <w:t>Conference</w:t>
      </w:r>
      <w:bookmarkEnd w:id="85"/>
      <w:bookmarkEnd w:id="86"/>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7" w:name="_Toc356675934"/>
      <w:proofErr w:type="spellStart"/>
      <w:r>
        <w:t>Location</w:t>
      </w:r>
      <w:bookmarkEnd w:id="87"/>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88" w:name="_Toc356675935"/>
      <w:proofErr w:type="spellStart"/>
      <w:r>
        <w:t>Member</w:t>
      </w:r>
      <w:bookmarkEnd w:id="88"/>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w:t>
      </w:r>
      <w:r>
        <w:lastRenderedPageBreak/>
        <w:t xml:space="preserve">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89" w:name="_Toc356675936"/>
      <w:proofErr w:type="spellStart"/>
      <w:r>
        <w:t>Paper</w:t>
      </w:r>
      <w:bookmarkEnd w:id="89"/>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0" w:name="_Toc356675937"/>
      <w:proofErr w:type="spellStart"/>
      <w:r>
        <w:t>Review</w:t>
      </w:r>
      <w:bookmarkEnd w:id="90"/>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lastRenderedPageBreak/>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1" w:name="_Toc356675938"/>
      <w:bookmarkStart w:id="92" w:name="_Ref356679440"/>
      <w:r>
        <w:lastRenderedPageBreak/>
        <w:t>Nasazení modelu</w:t>
      </w:r>
      <w:r w:rsidR="0064386F">
        <w:t xml:space="preserve"> </w:t>
      </w:r>
      <w:r>
        <w:t>systému</w:t>
      </w:r>
      <w:bookmarkEnd w:id="91"/>
      <w:bookmarkEnd w:id="92"/>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C45915">
        <w:fldChar w:fldCharType="begin"/>
      </w:r>
      <w:r w:rsidR="00E8571D">
        <w:instrText xml:space="preserve"> REF _Ref355913379 \r \h </w:instrText>
      </w:r>
      <w:r w:rsidR="00C45915">
        <w:fldChar w:fldCharType="separate"/>
      </w:r>
      <w:r w:rsidR="004C53CA">
        <w:t>7.2</w:t>
      </w:r>
      <w:r w:rsidR="00C45915">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C45915">
        <w:fldChar w:fldCharType="begin"/>
      </w:r>
      <w:r w:rsidR="00B31A5A">
        <w:instrText xml:space="preserve"> REF _Ref355912747 \r \h </w:instrText>
      </w:r>
      <w:r w:rsidR="00C45915">
        <w:fldChar w:fldCharType="separate"/>
      </w:r>
      <w:r w:rsidR="004C53CA">
        <w:t>6</w:t>
      </w:r>
      <w:r w:rsidR="00C45915">
        <w:fldChar w:fldCharType="end"/>
      </w:r>
      <w:r>
        <w:t xml:space="preserve"> společně s</w:t>
      </w:r>
      <w:r w:rsidR="00324CD0">
        <w:t>e</w:t>
      </w:r>
      <w:r>
        <w:t xml:space="preserve"> </w:t>
      </w:r>
      <w:r w:rsidR="00324CD0">
        <w:t xml:space="preserve">řídícími </w:t>
      </w:r>
      <w:r>
        <w:t xml:space="preserve">OOPN sítěmi, o kterých si povíme v kapitole </w:t>
      </w:r>
      <w:r w:rsidR="00C45915">
        <w:fldChar w:fldCharType="begin"/>
      </w:r>
      <w:r>
        <w:instrText xml:space="preserve"> REF _Ref356435135 \r \h </w:instrText>
      </w:r>
      <w:r w:rsidR="00C45915">
        <w:fldChar w:fldCharType="separate"/>
      </w:r>
      <w:r w:rsidR="004C53CA">
        <w:t>7.1</w:t>
      </w:r>
      <w:r w:rsidR="00C45915">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C45915">
        <w:fldChar w:fldCharType="begin"/>
      </w:r>
      <w:r w:rsidR="00DB49C1">
        <w:instrText xml:space="preserve"> REF _Ref355913379 \r \h </w:instrText>
      </w:r>
      <w:r w:rsidR="00C45915">
        <w:fldChar w:fldCharType="separate"/>
      </w:r>
      <w:r w:rsidR="004C53CA">
        <w:t>7.2</w:t>
      </w:r>
      <w:r w:rsidR="00C45915">
        <w:fldChar w:fldCharType="end"/>
      </w:r>
      <w:r w:rsidR="00DB49C1">
        <w:t>.</w:t>
      </w:r>
    </w:p>
    <w:p w:rsidR="00941D3D" w:rsidRDefault="00324CD0" w:rsidP="008D0E8A">
      <w:pPr>
        <w:pStyle w:val="Nadpis2"/>
      </w:pPr>
      <w:bookmarkStart w:id="93" w:name="_Ref355900583"/>
      <w:bookmarkStart w:id="94" w:name="_Ref356435135"/>
      <w:bookmarkStart w:id="95" w:name="_Toc356675939"/>
      <w:r>
        <w:lastRenderedPageBreak/>
        <w:t xml:space="preserve">Řídící </w:t>
      </w:r>
      <w:commentRangeStart w:id="96"/>
      <w:r w:rsidR="000F23A8">
        <w:t>sítě</w:t>
      </w:r>
      <w:bookmarkEnd w:id="93"/>
      <w:commentRangeEnd w:id="96"/>
      <w:r w:rsidR="00E1064A">
        <w:rPr>
          <w:rStyle w:val="Odkaznakoment"/>
          <w:rFonts w:cs="Times New Roman"/>
          <w:b w:val="0"/>
          <w:bCs w:val="0"/>
          <w:iCs w:val="0"/>
        </w:rPr>
        <w:commentReference w:id="96"/>
      </w:r>
      <w:bookmarkEnd w:id="94"/>
      <w:bookmarkEnd w:id="95"/>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C45915">
        <w:fldChar w:fldCharType="begin"/>
      </w:r>
      <w:r>
        <w:instrText xml:space="preserve"> REF _Ref355912742 \r \h </w:instrText>
      </w:r>
      <w:r w:rsidR="00C45915">
        <w:fldChar w:fldCharType="separate"/>
      </w:r>
      <w:r w:rsidR="004C53CA">
        <w:t>6</w:t>
      </w:r>
      <w:r w:rsidR="00C45915">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C45915">
        <w:fldChar w:fldCharType="begin"/>
      </w:r>
      <w:r w:rsidR="00F42379">
        <w:instrText xml:space="preserve"> REF _Ref356439177 \r \h </w:instrText>
      </w:r>
      <w:r w:rsidR="00C45915">
        <w:fldChar w:fldCharType="separate"/>
      </w:r>
      <w:r w:rsidR="004C53CA">
        <w:t>6.1</w:t>
      </w:r>
      <w:r w:rsidR="00C45915">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7"/>
      <w:proofErr w:type="spellStart"/>
      <w:r w:rsidR="00F42379">
        <w:rPr>
          <w:i/>
        </w:rPr>
        <w:t>SystemNet</w:t>
      </w:r>
      <w:proofErr w:type="spellEnd"/>
      <w:r w:rsidR="00F42379">
        <w:t xml:space="preserve"> </w:t>
      </w:r>
      <w:commentRangeEnd w:id="97"/>
      <w:r w:rsidR="00C8363B">
        <w:rPr>
          <w:rStyle w:val="Odkaznakoment"/>
        </w:rPr>
        <w:commentReference w:id="97"/>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98" w:name="_Ref356596622"/>
      <w:bookmarkStart w:id="99" w:name="_Toc356675940"/>
      <w:proofErr w:type="spellStart"/>
      <w:r>
        <w:t>SystemNet</w:t>
      </w:r>
      <w:bookmarkEnd w:id="98"/>
      <w:bookmarkEnd w:id="99"/>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100"/>
      <w:proofErr w:type="spellStart"/>
      <w:r>
        <w:t>singleton</w:t>
      </w:r>
      <w:commentRangeEnd w:id="100"/>
      <w:proofErr w:type="spellEnd"/>
      <w:r>
        <w:rPr>
          <w:rStyle w:val="Znakapoznpodarou"/>
        </w:rPr>
        <w:footnoteReference w:id="10"/>
      </w:r>
      <w:r>
        <w:rPr>
          <w:rStyle w:val="Odkaznakoment"/>
        </w:rPr>
        <w:commentReference w:id="100"/>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lastRenderedPageBreak/>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1" w:name="_Toc356675941"/>
      <w:proofErr w:type="spellStart"/>
      <w:r>
        <w:t>User</w:t>
      </w:r>
      <w:r w:rsidR="00967FBA">
        <w:t>Net</w:t>
      </w:r>
      <w:bookmarkEnd w:id="101"/>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2" w:name="_Toc356675942"/>
      <w:proofErr w:type="spellStart"/>
      <w:r>
        <w:lastRenderedPageBreak/>
        <w:t>AdminNet</w:t>
      </w:r>
      <w:bookmarkEnd w:id="102"/>
      <w:proofErr w:type="spellEnd"/>
    </w:p>
    <w:p w:rsidR="00F463E6" w:rsidRPr="00F463E6" w:rsidRDefault="00967FBA" w:rsidP="008D0E8A">
      <w:pPr>
        <w:pStyle w:val="Nadpis3"/>
      </w:pPr>
      <w:bookmarkStart w:id="103" w:name="_Toc356675943"/>
      <w:proofErr w:type="spellStart"/>
      <w:r>
        <w:t>AuthorNet</w:t>
      </w:r>
      <w:bookmarkEnd w:id="103"/>
      <w:proofErr w:type="spellEnd"/>
    </w:p>
    <w:p w:rsidR="00967FBA" w:rsidRDefault="00967FBA" w:rsidP="008D0E8A">
      <w:pPr>
        <w:pStyle w:val="Nadpis3"/>
      </w:pPr>
      <w:bookmarkStart w:id="104" w:name="_Toc356675944"/>
      <w:proofErr w:type="spellStart"/>
      <w:r>
        <w:t>ReviewerNet</w:t>
      </w:r>
      <w:bookmarkEnd w:id="104"/>
      <w:proofErr w:type="spellEnd"/>
    </w:p>
    <w:p w:rsidR="00F463E6" w:rsidRPr="00F463E6" w:rsidRDefault="00F463E6" w:rsidP="008D0E8A">
      <w:pPr>
        <w:pStyle w:val="Odstavecprvn"/>
      </w:pPr>
    </w:p>
    <w:p w:rsidR="007A798E" w:rsidRDefault="007A798E" w:rsidP="008D0E8A">
      <w:pPr>
        <w:pStyle w:val="Nadpis2"/>
      </w:pPr>
      <w:bookmarkStart w:id="105" w:name="_Ref355913379"/>
      <w:bookmarkStart w:id="106" w:name="_Toc356675945"/>
      <w:r>
        <w:t>Uživatelské rozhraní</w:t>
      </w:r>
      <w:bookmarkEnd w:id="105"/>
      <w:bookmarkEnd w:id="106"/>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4C53CA">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w:t>
      </w:r>
      <w:r w:rsidR="00480220">
        <w:lastRenderedPageBreak/>
        <w:t xml:space="preserve">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lastRenderedPageBreak/>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4C53CA">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4C53CA">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lastRenderedPageBreak/>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7" w:name="_Toc356675946"/>
      <w:r>
        <w:t xml:space="preserve">Napojení na </w:t>
      </w:r>
      <w:proofErr w:type="spellStart"/>
      <w:r>
        <w:t>PNtalk</w:t>
      </w:r>
      <w:bookmarkEnd w:id="107"/>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C45915">
        <w:fldChar w:fldCharType="begin"/>
      </w:r>
      <w:r w:rsidR="00CC2932">
        <w:instrText xml:space="preserve"> REF _Ref356592596 \r \h </w:instrText>
      </w:r>
      <w:r w:rsidR="00C45915">
        <w:fldChar w:fldCharType="separate"/>
      </w:r>
      <w:r w:rsidR="004C53CA">
        <w:t>4.4</w:t>
      </w:r>
      <w:r w:rsidR="00C45915">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C45915">
        <w:fldChar w:fldCharType="begin"/>
      </w:r>
      <w:r w:rsidR="0080019B">
        <w:instrText xml:space="preserve"> REF _Ref356435135 \r \h </w:instrText>
      </w:r>
      <w:r w:rsidR="00C45915">
        <w:fldChar w:fldCharType="separate"/>
      </w:r>
      <w:r w:rsidR="004C53CA">
        <w:t>7.1</w:t>
      </w:r>
      <w:r w:rsidR="00C45915">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lastRenderedPageBreak/>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C45915">
        <w:fldChar w:fldCharType="begin"/>
      </w:r>
      <w:r w:rsidR="0080019B">
        <w:instrText xml:space="preserve"> REF _Ref356593197 \r \h </w:instrText>
      </w:r>
      <w:r w:rsidR="00C45915">
        <w:fldChar w:fldCharType="separate"/>
      </w:r>
      <w:r w:rsidR="004C53CA">
        <w:t>4.2.2</w:t>
      </w:r>
      <w:r w:rsidR="00C45915">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C45915">
        <w:fldChar w:fldCharType="begin"/>
      </w:r>
      <w:r>
        <w:instrText xml:space="preserve"> REF _Ref356596622 \r \h </w:instrText>
      </w:r>
      <w:r w:rsidR="00C45915">
        <w:fldChar w:fldCharType="separate"/>
      </w:r>
      <w:r w:rsidR="004C53CA">
        <w:t>7.1.1</w:t>
      </w:r>
      <w:r w:rsidR="00C45915">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C45915">
        <w:fldChar w:fldCharType="begin"/>
      </w:r>
      <w:r w:rsidR="00312B7C">
        <w:instrText xml:space="preserve"> REF _Ref356597035 \r \h </w:instrText>
      </w:r>
      <w:r w:rsidR="00C45915">
        <w:fldChar w:fldCharType="separate"/>
      </w:r>
      <w:r w:rsidR="004C53CA">
        <w:t>6.2.1</w:t>
      </w:r>
      <w:r w:rsidR="00C45915">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lastRenderedPageBreak/>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C45915">
        <w:fldChar w:fldCharType="begin"/>
      </w:r>
      <w:r>
        <w:instrText xml:space="preserve"> REF _Ref355913379 \r \h </w:instrText>
      </w:r>
      <w:r w:rsidR="00C45915">
        <w:fldChar w:fldCharType="separate"/>
      </w:r>
      <w:r w:rsidR="004C53CA">
        <w:t>7.2</w:t>
      </w:r>
      <w:r w:rsidR="00C45915">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08" w:name="_Toc356675947"/>
      <w:r>
        <w:t>Vlastní provedení UI</w:t>
      </w:r>
      <w:bookmarkEnd w:id="108"/>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09" w:name="_Ref355886177"/>
      <w:bookmarkStart w:id="110" w:name="_Ref355886183"/>
      <w:bookmarkStart w:id="111" w:name="_Toc356675948"/>
      <w:r>
        <w:lastRenderedPageBreak/>
        <w:t>Testování/simulace</w:t>
      </w:r>
      <w:bookmarkEnd w:id="109"/>
      <w:bookmarkEnd w:id="110"/>
      <w:bookmarkEnd w:id="111"/>
    </w:p>
    <w:p w:rsidR="005360D1" w:rsidRDefault="005360D1" w:rsidP="008D0E8A">
      <w:pPr>
        <w:pStyle w:val="Nadpis2"/>
      </w:pPr>
      <w:bookmarkStart w:id="112" w:name="_Toc356675949"/>
      <w:r>
        <w:t>Návrh testů</w:t>
      </w:r>
      <w:bookmarkEnd w:id="112"/>
    </w:p>
    <w:p w:rsidR="00BC7F66" w:rsidRPr="00BC7F66" w:rsidRDefault="005360D1" w:rsidP="00BC7F66">
      <w:pPr>
        <w:pStyle w:val="Nadpis2"/>
      </w:pPr>
      <w:bookmarkStart w:id="113" w:name="_Toc356675950"/>
      <w:r>
        <w:t>Výsledky testů</w:t>
      </w:r>
      <w:bookmarkEnd w:id="113"/>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4" w:name="_Toc356675951"/>
      <w:bookmarkStart w:id="115" w:name="_Ref356680229"/>
      <w:r w:rsidRPr="00A74C3A">
        <w:lastRenderedPageBreak/>
        <w:t>Závěr</w:t>
      </w:r>
      <w:bookmarkEnd w:id="63"/>
      <w:bookmarkEnd w:id="64"/>
      <w:bookmarkEnd w:id="65"/>
      <w:bookmarkEnd w:id="114"/>
      <w:bookmarkEnd w:id="115"/>
    </w:p>
    <w:p w:rsidR="003326C2" w:rsidRDefault="003326C2" w:rsidP="008D0E8A">
      <w:pPr>
        <w:pStyle w:val="Odstavecprvn"/>
      </w:pPr>
      <w:commentRangeStart w:id="116"/>
      <w:r>
        <w:t xml:space="preserve">** </w:t>
      </w:r>
      <w:r w:rsidR="00F84BDF">
        <w:t xml:space="preserve">zatím </w:t>
      </w:r>
      <w:r>
        <w:t>stále stejný jako v SEP **</w:t>
      </w:r>
      <w:commentRangeEnd w:id="116"/>
      <w:r>
        <w:rPr>
          <w:rStyle w:val="Odkaznakoment"/>
        </w:rPr>
        <w:commentReference w:id="116"/>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4C53CA">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4C53CA">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7"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18" w:name="_Toc356675952"/>
          <w:commentRangeStart w:id="119"/>
          <w:r w:rsidR="00C8648A">
            <w:t>Bi</w:t>
          </w:r>
          <w:r w:rsidR="001948C8">
            <w:t>bliografie</w:t>
          </w:r>
          <w:bookmarkEnd w:id="117"/>
          <w:commentRangeEnd w:id="119"/>
          <w:r w:rsidR="0097331B">
            <w:rPr>
              <w:rStyle w:val="Odkaznakoment"/>
              <w:rFonts w:cs="Times New Roman"/>
              <w:b w:val="0"/>
              <w:bCs w:val="0"/>
              <w:kern w:val="0"/>
            </w:rPr>
            <w:commentReference w:id="119"/>
          </w:r>
          <w:bookmarkEnd w:id="118"/>
        </w:p>
        <w:sdt>
          <w:sdtPr>
            <w:id w:val="111145805"/>
            <w:bibliography/>
          </w:sdtPr>
          <w:sdtContent>
            <w:p w:rsidR="004C53CA" w:rsidRDefault="00C45915" w:rsidP="004C53CA">
              <w:pPr>
                <w:pStyle w:val="Bibliografie"/>
                <w:rPr>
                  <w:noProof/>
                </w:rPr>
              </w:pPr>
              <w:r>
                <w:fldChar w:fldCharType="begin"/>
              </w:r>
              <w:r w:rsidR="001948C8">
                <w:instrText xml:space="preserve"> BIBLIOGRAPHY </w:instrText>
              </w:r>
              <w:r>
                <w:fldChar w:fldCharType="separate"/>
              </w:r>
              <w:r w:rsidR="004C53CA">
                <w:rPr>
                  <w:noProof/>
                </w:rPr>
                <w:t xml:space="preserve">[1] </w:t>
              </w:r>
              <w:r w:rsidR="004C53CA">
                <w:rPr>
                  <w:b/>
                  <w:bCs/>
                  <w:noProof/>
                </w:rPr>
                <w:t>Object Management Group, Inc.</w:t>
              </w:r>
              <w:r w:rsidR="004C53CA">
                <w:rPr>
                  <w:noProof/>
                </w:rPr>
                <w:t xml:space="preserve"> MDA. </w:t>
              </w:r>
              <w:r w:rsidR="004C53CA">
                <w:rPr>
                  <w:i/>
                  <w:iCs/>
                  <w:noProof/>
                </w:rPr>
                <w:t xml:space="preserve">Object Management Group. </w:t>
              </w:r>
              <w:r w:rsidR="004C53CA">
                <w:rPr>
                  <w:noProof/>
                </w:rPr>
                <w:t>[Online] 30. 10 2012. [Citace: 10. 12 2012.] http://www.omg.org/mda/.</w:t>
              </w:r>
            </w:p>
            <w:p w:rsidR="004C53CA" w:rsidRDefault="004C53CA" w:rsidP="004C53CA">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4C53CA" w:rsidRDefault="004C53CA" w:rsidP="004C53CA">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4C53CA" w:rsidRDefault="004C53CA" w:rsidP="004C53CA">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4C53CA" w:rsidRDefault="004C53CA" w:rsidP="004C53CA">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4C53CA" w:rsidRDefault="004C53CA" w:rsidP="004C53CA">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4C53CA" w:rsidRDefault="004C53CA" w:rsidP="004C53CA">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4C53CA" w:rsidRDefault="004C53CA" w:rsidP="004C53CA">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4C53CA" w:rsidRDefault="004C53CA" w:rsidP="004C53CA">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4C53CA" w:rsidRDefault="004C53CA" w:rsidP="004C53CA">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4C53CA" w:rsidRDefault="004C53CA" w:rsidP="004C53CA">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4C53CA" w:rsidRDefault="004C53CA" w:rsidP="004C53CA">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4C53CA" w:rsidRDefault="004C53CA" w:rsidP="004C53CA">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4C53CA" w:rsidRDefault="004C53CA" w:rsidP="004C53CA">
              <w:pPr>
                <w:pStyle w:val="Bibliografie"/>
                <w:rPr>
                  <w:noProof/>
                </w:rPr>
              </w:pPr>
              <w:r>
                <w:rPr>
                  <w:noProof/>
                </w:rPr>
                <w:t xml:space="preserve">[14] seaside.st: Home. </w:t>
              </w:r>
              <w:r>
                <w:rPr>
                  <w:i/>
                  <w:iCs/>
                  <w:noProof/>
                </w:rPr>
                <w:t xml:space="preserve">Seaside. </w:t>
              </w:r>
              <w:r>
                <w:rPr>
                  <w:noProof/>
                </w:rPr>
                <w:t>[Online] [Citace: 10. 4 2013.] http://www.seaside.st/.</w:t>
              </w:r>
            </w:p>
            <w:p w:rsidR="004C53CA" w:rsidRDefault="004C53CA" w:rsidP="004C53CA">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4C53CA" w:rsidRDefault="004C53CA" w:rsidP="004C53CA">
              <w:pPr>
                <w:pStyle w:val="Bibliografie"/>
                <w:rPr>
                  <w:noProof/>
                </w:rPr>
              </w:pPr>
              <w:r>
                <w:rPr>
                  <w:noProof/>
                </w:rPr>
                <w:lastRenderedPageBreak/>
                <w:t xml:space="preserve">[16] Objektová Petriho síť. </w:t>
              </w:r>
              <w:r>
                <w:rPr>
                  <w:i/>
                  <w:iCs/>
                  <w:noProof/>
                </w:rPr>
                <w:t xml:space="preserve">akela.mendelu.cz. </w:t>
              </w:r>
              <w:r>
                <w:rPr>
                  <w:noProof/>
                </w:rPr>
                <w:t>[Online] [Citace: 11. 12 2012.] https://akela.mendelu.cz/~petrj/opnml/opn.html.</w:t>
              </w:r>
            </w:p>
            <w:p w:rsidR="004C53CA" w:rsidRDefault="004C53CA" w:rsidP="004C53CA">
              <w:pPr>
                <w:pStyle w:val="Bibliografie"/>
                <w:rPr>
                  <w:noProof/>
                </w:rPr>
              </w:pPr>
              <w:r>
                <w:rPr>
                  <w:noProof/>
                </w:rPr>
                <w:t xml:space="preserve">[17]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2D444A" w:rsidRPr="002D444A" w:rsidRDefault="00C45915" w:rsidP="004C53CA">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4C53CA" w:rsidRDefault="004C53CA" w:rsidP="004158DC">
      <w:pPr>
        <w:pStyle w:val="Textkomente"/>
      </w:pPr>
      <w:r>
        <w:rPr>
          <w:rStyle w:val="Odkaznakoment"/>
        </w:rPr>
        <w:annotationRef/>
      </w:r>
      <w:r>
        <w:t>přepsat na aktuální a podepsat</w:t>
      </w:r>
    </w:p>
  </w:comment>
  <w:comment w:id="4" w:author="Matron" w:date="2013-05-18T04:15:00Z" w:initials="M">
    <w:p w:rsidR="004C53CA" w:rsidRDefault="004C53CA" w:rsidP="004158DC">
      <w:pPr>
        <w:pStyle w:val="Textkomente"/>
      </w:pPr>
      <w:r>
        <w:rPr>
          <w:rStyle w:val="Odkaznakoment"/>
        </w:rPr>
        <w:annotationRef/>
      </w:r>
      <w:r>
        <w:t>upravit. Děkovat rodině a přítelkyni?</w:t>
      </w:r>
    </w:p>
  </w:comment>
  <w:comment w:id="32" w:author="Matron" w:date="2013-05-16T00:24:00Z" w:initials="M">
    <w:p w:rsidR="004C53CA" w:rsidRDefault="004C53CA">
      <w:pPr>
        <w:pStyle w:val="Textkomente"/>
      </w:pPr>
      <w:r>
        <w:rPr>
          <w:rStyle w:val="Odkaznakoment"/>
        </w:rPr>
        <w:annotationRef/>
      </w:r>
      <w:r>
        <w:t>moc kopíruje web, přepracovat vlastními slovy, asi i pozměnit strukturu</w:t>
      </w:r>
    </w:p>
  </w:comment>
  <w:comment w:id="39" w:author="Matron" w:date="2013-05-12T22:46:00Z" w:initials="M">
    <w:p w:rsidR="004C53CA" w:rsidRDefault="004C53CA" w:rsidP="00F15EA0">
      <w:pPr>
        <w:pStyle w:val="Textkomente"/>
      </w:pPr>
      <w:r>
        <w:rPr>
          <w:rStyle w:val="Odkaznakoment"/>
        </w:rPr>
        <w:annotationRef/>
      </w:r>
      <w:r>
        <w:t>Možná ještě více rozepsat</w:t>
      </w:r>
    </w:p>
  </w:comment>
  <w:comment w:id="42" w:author="Matron" w:date="2013-05-12T17:21:00Z" w:initials="M">
    <w:p w:rsidR="004C53CA" w:rsidRDefault="004C53CA">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49" w:author="Matron" w:date="2013-05-13T01:16:00Z" w:initials="M">
    <w:p w:rsidR="004C53CA" w:rsidRDefault="004C53CA">
      <w:pPr>
        <w:pStyle w:val="Textkomente"/>
      </w:pPr>
      <w:r>
        <w:rPr>
          <w:rStyle w:val="Odkaznakoment"/>
        </w:rPr>
        <w:annotationRef/>
      </w:r>
      <w:r>
        <w:t>zkontrolovat, jestli tam fakt jsou :D</w:t>
      </w:r>
    </w:p>
  </w:comment>
  <w:comment w:id="54" w:author="Matron" w:date="2013-05-18T03:26:00Z" w:initials="M">
    <w:p w:rsidR="004C53CA" w:rsidRDefault="004C53CA">
      <w:pPr>
        <w:pStyle w:val="Textkomente"/>
      </w:pPr>
      <w:r>
        <w:rPr>
          <w:rStyle w:val="Odkaznakoment"/>
        </w:rPr>
        <w:annotationRef/>
      </w:r>
      <w:r>
        <w:t>předělat do vektorového</w:t>
      </w:r>
    </w:p>
  </w:comment>
  <w:comment w:id="62" w:author="Matron" w:date="2013-05-18T00:52:00Z" w:initials="M">
    <w:p w:rsidR="004C53CA" w:rsidRDefault="004C53CA">
      <w:pPr>
        <w:pStyle w:val="Textkomente"/>
      </w:pPr>
      <w:r>
        <w:rPr>
          <w:rStyle w:val="Odkaznakoment"/>
        </w:rPr>
        <w:annotationRef/>
      </w:r>
      <w:r>
        <w:t>nedat do kap OOPN?</w:t>
      </w:r>
    </w:p>
  </w:comment>
  <w:comment w:id="69" w:author="Matron" w:date="2013-05-09T15:04:00Z" w:initials="M">
    <w:p w:rsidR="004C53CA" w:rsidRDefault="004C53CA">
      <w:pPr>
        <w:pStyle w:val="Textkomente"/>
      </w:pPr>
      <w:r>
        <w:rPr>
          <w:rStyle w:val="Odkaznakoment"/>
        </w:rPr>
        <w:annotationRef/>
      </w:r>
      <w:r>
        <w:t>Toto předělat podle toho jak to nakonec vlastně bude :D</w:t>
      </w:r>
    </w:p>
  </w:comment>
  <w:comment w:id="75" w:author="Matron" w:date="2013-05-16T00:39:00Z" w:initials="M">
    <w:p w:rsidR="004C53CA" w:rsidRDefault="004C53CA">
      <w:pPr>
        <w:pStyle w:val="Textkomente"/>
      </w:pPr>
      <w:r>
        <w:rPr>
          <w:rStyle w:val="Odkaznakoment"/>
        </w:rPr>
        <w:annotationRef/>
      </w:r>
      <w:r>
        <w:t>možná pryč s tím i tím testem.</w:t>
      </w:r>
    </w:p>
  </w:comment>
  <w:comment w:id="76" w:author="Matron" w:date="2013-05-16T00:56:00Z" w:initials="M">
    <w:p w:rsidR="004C53CA" w:rsidRDefault="004C53CA">
      <w:pPr>
        <w:pStyle w:val="Textkomente"/>
      </w:pPr>
      <w:r>
        <w:rPr>
          <w:rStyle w:val="Odkaznakoment"/>
        </w:rPr>
        <w:annotationRef/>
      </w:r>
      <w:r>
        <w:t>někde odkaz na tu kapitolu</w:t>
      </w:r>
    </w:p>
  </w:comment>
  <w:comment w:id="77" w:author="Matron" w:date="2013-05-15T20:23:00Z" w:initials="M">
    <w:p w:rsidR="004C53CA" w:rsidRDefault="004C53CA">
      <w:pPr>
        <w:pStyle w:val="Textkomente"/>
      </w:pPr>
      <w:r>
        <w:rPr>
          <w:rStyle w:val="Odkaznakoment"/>
        </w:rPr>
        <w:annotationRef/>
      </w:r>
      <w:r>
        <w:t>zkontrolovat, případně upravit čísla kapitol</w:t>
      </w:r>
    </w:p>
  </w:comment>
  <w:comment w:id="78" w:author="Matron" w:date="2013-05-16T00:58:00Z" w:initials="M">
    <w:p w:rsidR="004C53CA" w:rsidRDefault="004C53CA" w:rsidP="003D3177">
      <w:pPr>
        <w:pStyle w:val="Textkomente"/>
      </w:pPr>
      <w:r>
        <w:rPr>
          <w:rStyle w:val="Odkaznakoment"/>
        </w:rPr>
        <w:annotationRef/>
      </w:r>
      <w:r>
        <w:t>Možná ještě více rozepsat</w:t>
      </w:r>
    </w:p>
  </w:comment>
  <w:comment w:id="84" w:author="Matron" w:date="2013-05-13T03:28:00Z" w:initials="M">
    <w:p w:rsidR="004C53CA" w:rsidRDefault="004C53CA" w:rsidP="00D93024">
      <w:pPr>
        <w:pStyle w:val="Odstavecdal"/>
      </w:pPr>
      <w:r>
        <w:rPr>
          <w:rStyle w:val="Odkaznakoment"/>
        </w:rPr>
        <w:annotationRef/>
      </w:r>
      <w:r>
        <w:t xml:space="preserve">dle </w:t>
      </w:r>
      <w:proofErr w:type="spellStart"/>
      <w:r>
        <w:t>borca</w:t>
      </w:r>
      <w:proofErr w:type="spellEnd"/>
      <w:r>
        <w:t>? nebo svoje?</w:t>
      </w:r>
    </w:p>
  </w:comment>
  <w:comment w:id="96" w:author="Matron" w:date="2013-05-10T01:40:00Z" w:initials="M">
    <w:p w:rsidR="004C53CA" w:rsidRDefault="004C53CA"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7" w:author="Matron" w:date="2013-05-16T04:41:00Z" w:initials="M">
    <w:p w:rsidR="004C53CA" w:rsidRDefault="004C53CA">
      <w:pPr>
        <w:pStyle w:val="Textkomente"/>
      </w:pPr>
      <w:r>
        <w:rPr>
          <w:rStyle w:val="Odkaznakoment"/>
        </w:rPr>
        <w:annotationRef/>
      </w:r>
      <w:r>
        <w:t xml:space="preserve">Napsat že je </w:t>
      </w:r>
      <w:proofErr w:type="spellStart"/>
      <w:r>
        <w:t>singleto</w:t>
      </w:r>
      <w:proofErr w:type="spellEnd"/>
      <w:r>
        <w:t>? Podle diagramu --</w:t>
      </w:r>
    </w:p>
  </w:comment>
  <w:comment w:id="100" w:author="Matron" w:date="2013-05-16T01:00:00Z" w:initials="M">
    <w:p w:rsidR="004C53CA" w:rsidRDefault="004C53CA" w:rsidP="00791E5B">
      <w:pPr>
        <w:pStyle w:val="Textkomente"/>
      </w:pPr>
      <w:r>
        <w:rPr>
          <w:rStyle w:val="Odkaznakoment"/>
        </w:rPr>
        <w:annotationRef/>
      </w:r>
      <w:r>
        <w:t>doplnit pozn. pod čarou</w:t>
      </w:r>
    </w:p>
  </w:comment>
  <w:comment w:id="116" w:author="Matron" w:date="2013-05-12T23:21:00Z" w:initials="M">
    <w:p w:rsidR="004C53CA" w:rsidRDefault="004C53CA">
      <w:pPr>
        <w:pStyle w:val="Textkomente"/>
      </w:pPr>
      <w:r>
        <w:rPr>
          <w:rStyle w:val="Odkaznakoment"/>
        </w:rPr>
        <w:annotationRef/>
      </w:r>
      <w:r>
        <w:t>přepsat</w:t>
      </w:r>
    </w:p>
  </w:comment>
  <w:comment w:id="119" w:author="Matron" w:date="2013-05-11T20:46:00Z" w:initials="M">
    <w:p w:rsidR="004C53CA" w:rsidRDefault="004C53CA">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C9D" w:rsidRDefault="002B7C9D">
      <w:r>
        <w:separator/>
      </w:r>
    </w:p>
  </w:endnote>
  <w:endnote w:type="continuationSeparator" w:id="0">
    <w:p w:rsidR="002B7C9D" w:rsidRDefault="002B7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CA" w:rsidRDefault="004C53CA"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4C53CA" w:rsidRDefault="004C53CA"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CA" w:rsidRDefault="004C53CA"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CA" w:rsidRDefault="004C53CA"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4C53CA" w:rsidRDefault="004C53CA"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CA" w:rsidRDefault="004C53CA"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CA" w:rsidRDefault="004C53CA" w:rsidP="00F70D8F">
    <w:pPr>
      <w:pStyle w:val="Zpat"/>
      <w:jc w:val="right"/>
    </w:pPr>
    <w:fldSimple w:instr=" STYLEREF  &quot;Nadpis 1&quot;  \* MERGEFORMAT ">
      <w:r w:rsidR="009B0F90" w:rsidRPr="009B0F90">
        <w:rPr>
          <w:rStyle w:val="slostrnky"/>
          <w:noProof/>
          <w:lang w:val="en-US"/>
        </w:rPr>
        <w:t>Modelování</w:t>
      </w:r>
      <w:r w:rsidR="009B0F90">
        <w:rPr>
          <w:noProof/>
        </w:rPr>
        <w:t xml:space="preserve"> a simulace v procesu vývoje systémů</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9B0F90">
      <w:rPr>
        <w:rStyle w:val="slostrnky"/>
        <w:noProof/>
      </w:rPr>
      <w:t>17</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C9D" w:rsidRDefault="002B7C9D">
      <w:r>
        <w:separator/>
      </w:r>
    </w:p>
  </w:footnote>
  <w:footnote w:type="continuationSeparator" w:id="0">
    <w:p w:rsidR="002B7C9D" w:rsidRDefault="002B7C9D">
      <w:r>
        <w:continuationSeparator/>
      </w:r>
    </w:p>
  </w:footnote>
  <w:footnote w:id="1">
    <w:p w:rsidR="004C53CA" w:rsidRDefault="004C53CA">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4C53CA" w:rsidRDefault="004C53CA">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4C53CA" w:rsidRDefault="004C53CA"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4C53CA" w:rsidRDefault="004C53CA" w:rsidP="006D7F81">
      <w:pPr>
        <w:pStyle w:val="Textpoznpodarou"/>
      </w:pPr>
      <w:r>
        <w:t xml:space="preserve">provádějící získání, respektive nastavení, určitého atributu objektu, který často bývá privátní. Tyto dvě metody </w:t>
      </w:r>
    </w:p>
    <w:p w:rsidR="004C53CA" w:rsidRDefault="004C53CA" w:rsidP="006D7F81">
      <w:pPr>
        <w:pStyle w:val="Textpoznpodarou"/>
      </w:pPr>
      <w:r>
        <w:t>podporují myšlenku zapouzdření objektu.</w:t>
      </w:r>
    </w:p>
  </w:footnote>
  <w:footnote w:id="4">
    <w:p w:rsidR="004C53CA" w:rsidRPr="00B9742A" w:rsidRDefault="004C53CA">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4C53CA" w:rsidRPr="008E0801" w:rsidRDefault="004C53CA"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4C53CA" w:rsidRDefault="004C53CA">
      <w:pPr>
        <w:pStyle w:val="Textpoznpodarou"/>
      </w:pPr>
    </w:p>
  </w:footnote>
  <w:footnote w:id="6">
    <w:p w:rsidR="004C53CA" w:rsidRPr="00604750" w:rsidRDefault="004C53CA">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4C53CA" w:rsidRPr="002E1976" w:rsidRDefault="004C53CA">
      <w:pPr>
        <w:pStyle w:val="Textpoznpodarou"/>
      </w:pPr>
      <w:r>
        <w:t xml:space="preserve">Pozn.: Například jazyk C++ také využívá bloky a jeho hranice jsou určeny otevírací, respektive uzavírací, složenou závorkou - </w:t>
      </w:r>
      <w:r>
        <w:rPr>
          <w:lang w:val="en-US"/>
        </w:rPr>
        <w:t>{ ... }.</w:t>
      </w:r>
    </w:p>
  </w:footnote>
  <w:footnote w:id="7">
    <w:p w:rsidR="004C53CA" w:rsidRPr="00585B70" w:rsidRDefault="004C53CA">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4C53CA" w:rsidRDefault="004C53CA">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4C53CA" w:rsidRDefault="004C53CA">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4C53CA" w:rsidRPr="002F7F7E" w:rsidRDefault="004C53CA"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4C53CA" w:rsidRPr="00E74E46" w:rsidRDefault="004C53CA"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4C53CA" w:rsidRDefault="004C53CA">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4C53CA" w:rsidRDefault="004C53CA">
      <w:pPr>
        <w:pStyle w:val="Textpoznpodarou"/>
      </w:pPr>
      <w:r>
        <w:rPr>
          <w:rStyle w:val="Znakapoznpodarou"/>
        </w:rPr>
        <w:footnoteRef/>
      </w:r>
      <w:r>
        <w:t xml:space="preserve"> Pojem stránka je zde myšlen ve smyslu webové stránky.</w:t>
      </w:r>
    </w:p>
  </w:footnote>
  <w:footnote w:id="14">
    <w:p w:rsidR="004C53CA" w:rsidRDefault="004C53CA">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4C53CA" w:rsidRDefault="004C53CA">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4C53CA" w:rsidRPr="00146F53" w:rsidRDefault="004C53CA">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4C53CA" w:rsidRDefault="004C53CA">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44034">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02F"/>
    <w:rsid w:val="000F6C3D"/>
    <w:rsid w:val="000F6D98"/>
    <w:rsid w:val="001024DC"/>
    <w:rsid w:val="001026EB"/>
    <w:rsid w:val="001029FA"/>
    <w:rsid w:val="00102CA7"/>
    <w:rsid w:val="00103282"/>
    <w:rsid w:val="00105479"/>
    <w:rsid w:val="001074AC"/>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B7C9D"/>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5E77"/>
    <w:rsid w:val="00317580"/>
    <w:rsid w:val="00324CD0"/>
    <w:rsid w:val="0033168A"/>
    <w:rsid w:val="00331DF8"/>
    <w:rsid w:val="003326C2"/>
    <w:rsid w:val="003346C6"/>
    <w:rsid w:val="00334E64"/>
    <w:rsid w:val="00335724"/>
    <w:rsid w:val="00335C17"/>
    <w:rsid w:val="00336B5D"/>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720"/>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158DC"/>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C2C"/>
    <w:rsid w:val="004B3DDA"/>
    <w:rsid w:val="004B455A"/>
    <w:rsid w:val="004B5FB8"/>
    <w:rsid w:val="004C191A"/>
    <w:rsid w:val="004C356A"/>
    <w:rsid w:val="004C4293"/>
    <w:rsid w:val="004C50BC"/>
    <w:rsid w:val="004C53CA"/>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588"/>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65E3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680"/>
    <w:rsid w:val="0083592F"/>
    <w:rsid w:val="0084107F"/>
    <w:rsid w:val="00842EE7"/>
    <w:rsid w:val="008473A3"/>
    <w:rsid w:val="00853996"/>
    <w:rsid w:val="00856B29"/>
    <w:rsid w:val="00857B91"/>
    <w:rsid w:val="00861689"/>
    <w:rsid w:val="008622F4"/>
    <w:rsid w:val="00867006"/>
    <w:rsid w:val="008704FE"/>
    <w:rsid w:val="008718C9"/>
    <w:rsid w:val="008723B6"/>
    <w:rsid w:val="008776FF"/>
    <w:rsid w:val="00877C96"/>
    <w:rsid w:val="00877CF1"/>
    <w:rsid w:val="00880F59"/>
    <w:rsid w:val="00881DF3"/>
    <w:rsid w:val="00885943"/>
    <w:rsid w:val="00885B9E"/>
    <w:rsid w:val="00895A4A"/>
    <w:rsid w:val="008960DC"/>
    <w:rsid w:val="00896267"/>
    <w:rsid w:val="008A0C31"/>
    <w:rsid w:val="008A1EBD"/>
    <w:rsid w:val="008A1EF1"/>
    <w:rsid w:val="008A3CA3"/>
    <w:rsid w:val="008A4BB9"/>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0F90"/>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880"/>
    <w:rsid w:val="00A01228"/>
    <w:rsid w:val="00A064CB"/>
    <w:rsid w:val="00A11969"/>
    <w:rsid w:val="00A13294"/>
    <w:rsid w:val="00A13D28"/>
    <w:rsid w:val="00A1558F"/>
    <w:rsid w:val="00A23BDC"/>
    <w:rsid w:val="00A241AA"/>
    <w:rsid w:val="00A263E0"/>
    <w:rsid w:val="00A266B9"/>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5E5"/>
    <w:rsid w:val="00C21789"/>
    <w:rsid w:val="00C236DB"/>
    <w:rsid w:val="00C23E80"/>
    <w:rsid w:val="00C25B28"/>
    <w:rsid w:val="00C26566"/>
    <w:rsid w:val="00C3277E"/>
    <w:rsid w:val="00C3645A"/>
    <w:rsid w:val="00C40129"/>
    <w:rsid w:val="00C40883"/>
    <w:rsid w:val="00C41980"/>
    <w:rsid w:val="00C45915"/>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627C"/>
    <w:rsid w:val="00CD57AE"/>
    <w:rsid w:val="00CE23A2"/>
    <w:rsid w:val="00CE34F6"/>
    <w:rsid w:val="00CE5643"/>
    <w:rsid w:val="00CE5D51"/>
    <w:rsid w:val="00CE7570"/>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B62D4"/>
    <w:rsid w:val="00DC1347"/>
    <w:rsid w:val="00DC1842"/>
    <w:rsid w:val="00DC2E48"/>
    <w:rsid w:val="00DC46DA"/>
    <w:rsid w:val="00DC5BCB"/>
    <w:rsid w:val="00DD29C7"/>
    <w:rsid w:val="00DD3848"/>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3CE7"/>
    <w:rsid w:val="00E45481"/>
    <w:rsid w:val="00E51ABF"/>
    <w:rsid w:val="00E60A6F"/>
    <w:rsid w:val="00E62F9F"/>
    <w:rsid w:val="00E67908"/>
    <w:rsid w:val="00E729FE"/>
    <w:rsid w:val="00E73417"/>
    <w:rsid w:val="00E74E46"/>
    <w:rsid w:val="00E75C77"/>
    <w:rsid w:val="00E80108"/>
    <w:rsid w:val="00E81439"/>
    <w:rsid w:val="00E8571D"/>
    <w:rsid w:val="00E86114"/>
    <w:rsid w:val="00E966ED"/>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AAB"/>
    <w:rsid w:val="00F72D25"/>
    <w:rsid w:val="00F76AC7"/>
    <w:rsid w:val="00F808F3"/>
    <w:rsid w:val="00F84BDF"/>
    <w:rsid w:val="00F86EE2"/>
    <w:rsid w:val="00F903C5"/>
    <w:rsid w:val="00F9103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4158DC"/>
    <w:pPr>
      <w:spacing w:line="360"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line="288" w:lineRule="auto"/>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17</b:RefOrder>
  </b:Source>
</b:Sources>
</file>

<file path=customXml/itemProps1.xml><?xml version="1.0" encoding="utf-8"?>
<ds:datastoreItem xmlns:ds="http://schemas.openxmlformats.org/officeDocument/2006/customXml" ds:itemID="{D3202FA1-6BC0-4C1A-88AF-2058BC6A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47</Pages>
  <Words>13908</Words>
  <Characters>82061</Characters>
  <Application>Microsoft Office Word</Application>
  <DocSecurity>0</DocSecurity>
  <Lines>683</Lines>
  <Paragraphs>191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95778</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2013-05-18T02:06:00Z</cp:lastPrinted>
  <dcterms:created xsi:type="dcterms:W3CDTF">2013-05-18T20:48:00Z</dcterms:created>
  <dcterms:modified xsi:type="dcterms:W3CDTF">2013-05-18T20:48:00Z</dcterms:modified>
</cp:coreProperties>
</file>