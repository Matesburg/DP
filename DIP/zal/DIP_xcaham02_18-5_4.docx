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8DC" w:rsidRPr="00AC77A1" w:rsidRDefault="004158DC" w:rsidP="004158DC">
      <w:pPr>
        <w:spacing w:line="240" w:lineRule="auto"/>
        <w:rPr>
          <w:rFonts w:ascii="Arial" w:hAnsi="Arial"/>
          <w:caps/>
          <w:spacing w:val="-20"/>
          <w:kern w:val="32"/>
          <w:sz w:val="48"/>
          <w:szCs w:val="48"/>
        </w:rPr>
      </w:pPr>
      <w:bookmarkStart w:id="0" w:name="_Toc100936338"/>
      <w:bookmarkStart w:id="1" w:name="_Toc101325786"/>
      <w:r w:rsidRPr="00AC77A1">
        <w:rPr>
          <w:rFonts w:ascii="Arial" w:hAnsi="Arial"/>
          <w:caps/>
          <w:spacing w:val="-20"/>
          <w:kern w:val="32"/>
          <w:sz w:val="48"/>
          <w:szCs w:val="48"/>
        </w:rPr>
        <w:t>VYSOKÉ UČENÍ TECHNICKÉ V BRNĚ</w:t>
      </w:r>
    </w:p>
    <w:p w:rsidR="004158DC" w:rsidRPr="00557AFD" w:rsidRDefault="004158DC" w:rsidP="004158DC">
      <w:pPr>
        <w:spacing w:line="240" w:lineRule="auto"/>
        <w:rPr>
          <w:rFonts w:ascii="Arial" w:hAnsi="Arial" w:cs="Arial"/>
        </w:rPr>
      </w:pP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bookmarkStart w:id="2" w:name="Text8"/>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Pr="00557AFD" w:rsidRDefault="004158DC" w:rsidP="004158DC">
      <w:pPr>
        <w:spacing w:line="240" w:lineRule="auto"/>
        <w:rPr>
          <w:rFonts w:ascii="Arial" w:hAnsi="Arial" w:cs="Arial"/>
          <w:caps/>
          <w:sz w:val="20"/>
          <w:szCs w:val="20"/>
        </w:rPr>
      </w:pPr>
    </w:p>
    <w:bookmarkEnd w:id="2"/>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lang w:val="en-US"/>
        </w:rPr>
      </w:pPr>
      <w:r>
        <w:rPr>
          <w:caps/>
          <w:sz w:val="20"/>
          <w:szCs w:val="20"/>
        </w:rPr>
        <w:t>master's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rFonts w:ascii="Arial" w:hAnsi="Arial" w:cs="Arial"/>
          <w:szCs w:val="22"/>
        </w:rPr>
      </w:pPr>
    </w:p>
    <w:p w:rsidR="004158DC" w:rsidRDefault="004158DC" w:rsidP="004158DC">
      <w:pPr>
        <w:rPr>
          <w:rFonts w:ascii="Arial" w:hAnsi="Arial" w:cs="Arial"/>
          <w:szCs w:val="22"/>
        </w:rPr>
      </w:pPr>
    </w:p>
    <w:p w:rsidR="004158DC" w:rsidRPr="006147D4" w:rsidRDefault="004158DC" w:rsidP="004158DC">
      <w:pPr>
        <w:rPr>
          <w:rFonts w:ascii="Arial" w:hAnsi="Arial" w:cs="Arial"/>
          <w:szCs w:val="22"/>
        </w:rPr>
        <w:sectPr w:rsidR="004158DC" w:rsidRPr="006147D4" w:rsidSect="00877C96">
          <w:footerReference w:type="even" r:id="rId8"/>
          <w:footerReference w:type="default" r:id="rId9"/>
          <w:type w:val="continuous"/>
          <w:pgSz w:w="11906" w:h="16838"/>
          <w:pgMar w:top="1417" w:right="1286" w:bottom="1417" w:left="1620" w:header="708" w:footer="708" w:gutter="0"/>
          <w:cols w:space="708"/>
          <w:titlePg/>
          <w:docGrid w:linePitch="360"/>
        </w:sectPr>
      </w:pPr>
      <w:r>
        <w:rPr>
          <w:rFonts w:ascii="Arial" w:hAnsi="Arial" w:cs="Arial"/>
          <w:szCs w:val="22"/>
        </w:rPr>
        <w:t>BRNO 2013</w:t>
      </w:r>
    </w:p>
    <w:p w:rsidR="004158DC" w:rsidRPr="002C0A91" w:rsidRDefault="004158DC" w:rsidP="004158DC">
      <w:pPr>
        <w:spacing w:line="240" w:lineRule="auto"/>
        <w:rPr>
          <w:rFonts w:ascii="Arial" w:hAnsi="Arial"/>
          <w:caps/>
          <w:kern w:val="32"/>
          <w:sz w:val="36"/>
          <w:szCs w:val="36"/>
        </w:rPr>
      </w:pPr>
      <w:r w:rsidRPr="002C0A91">
        <w:rPr>
          <w:rFonts w:ascii="Arial" w:hAnsi="Arial"/>
          <w:caps/>
          <w:kern w:val="32"/>
          <w:sz w:val="36"/>
          <w:szCs w:val="36"/>
        </w:rPr>
        <w:lastRenderedPageBreak/>
        <w:t>VYSOKÉ UČENÍ TECHNICKÉ V BRNĚ</w:t>
      </w:r>
    </w:p>
    <w:p w:rsidR="004158DC" w:rsidRPr="00557AFD" w:rsidRDefault="004158DC" w:rsidP="004158DC">
      <w:pPr>
        <w:spacing w:line="240" w:lineRule="auto"/>
        <w:rPr>
          <w:rFonts w:ascii="Arial" w:hAnsi="Arial" w:cs="Arial"/>
        </w:rPr>
      </w:pPr>
      <w:r>
        <w:rPr>
          <w:rFonts w:ascii="Arial" w:hAnsi="Arial"/>
          <w:caps/>
          <w:noProof/>
          <w:kern w:val="32"/>
          <w:sz w:val="36"/>
          <w:szCs w:val="36"/>
        </w:rPr>
        <w:drawing>
          <wp:anchor distT="0" distB="0" distL="114300" distR="114300" simplePos="0" relativeHeight="251662336" behindDoc="0" locked="0" layoutInCell="1" allowOverlap="1">
            <wp:simplePos x="0" y="0"/>
            <wp:positionH relativeFrom="column">
              <wp:posOffset>27940</wp:posOffset>
            </wp:positionH>
            <wp:positionV relativeFrom="paragraph">
              <wp:posOffset>-226060</wp:posOffset>
            </wp:positionV>
            <wp:extent cx="1257300" cy="1257300"/>
            <wp:effectExtent l="19050" t="0" r="0" b="0"/>
            <wp:wrapSquare wrapText="bothSides"/>
            <wp:docPr id="4" name="obrázek 2" descr="vut_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t_spec"/>
                    <pic:cNvPicPr>
                      <a:picLocks noChangeAspect="1" noChangeArrowheads="1"/>
                    </pic:cNvPicPr>
                  </pic:nvPicPr>
                  <pic:blipFill>
                    <a:blip r:embed="rId10"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noProof/>
          <w:sz w:val="28"/>
          <w:szCs w:val="28"/>
        </w:rPr>
        <w:drawing>
          <wp:anchor distT="0" distB="0" distL="114300" distR="114300" simplePos="0" relativeHeight="251663360" behindDoc="0" locked="0" layoutInCell="1" allowOverlap="1">
            <wp:simplePos x="0" y="0"/>
            <wp:positionH relativeFrom="column">
              <wp:posOffset>27940</wp:posOffset>
            </wp:positionH>
            <wp:positionV relativeFrom="paragraph">
              <wp:posOffset>-3175</wp:posOffset>
            </wp:positionV>
            <wp:extent cx="1257300" cy="1257300"/>
            <wp:effectExtent l="19050" t="0" r="0" b="0"/>
            <wp:wrapSquare wrapText="bothSides"/>
            <wp:docPr id="5" name="obrázek 3"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11"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Pr="00557AFD" w:rsidRDefault="004158DC" w:rsidP="004158DC">
      <w:pPr>
        <w:spacing w:line="240" w:lineRule="auto"/>
        <w:rPr>
          <w:rFonts w:ascii="Arial" w:hAnsi="Arial" w:cs="Arial"/>
          <w:caps/>
          <w:sz w:val="20"/>
          <w:szCs w:val="20"/>
        </w:rPr>
      </w:pPr>
      <w:r>
        <w:rPr>
          <w:rFonts w:ascii="Arial" w:hAnsi="Arial" w:cs="Arial"/>
          <w:caps/>
          <w:sz w:val="20"/>
          <w:szCs w:val="20"/>
        </w:rPr>
        <w:t>Model based design of the conference system</w:t>
      </w:r>
    </w:p>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rPr>
      </w:pPr>
      <w:r>
        <w:rPr>
          <w:caps/>
          <w:sz w:val="20"/>
          <w:szCs w:val="20"/>
        </w:rPr>
        <w:t>master</w:t>
      </w:r>
      <w:r>
        <w:rPr>
          <w:caps/>
          <w:sz w:val="20"/>
          <w:szCs w:val="20"/>
          <w:lang w:val="en-US"/>
        </w:rPr>
        <w:t>'</w:t>
      </w:r>
      <w:r>
        <w:rPr>
          <w:caps/>
          <w:sz w:val="20"/>
          <w:szCs w:val="20"/>
        </w:rPr>
        <w:t>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b/>
        </w:rPr>
      </w:pPr>
    </w:p>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VEDOUCÍ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 xml:space="preserve">Ing. RADEK KOČÍ, </w:t>
      </w:r>
      <w:proofErr w:type="spellStart"/>
      <w:r>
        <w:rPr>
          <w:rFonts w:ascii="Arial" w:hAnsi="Arial" w:cs="Arial"/>
          <w:sz w:val="28"/>
          <w:szCs w:val="28"/>
        </w:rPr>
        <w:t>Ph.D</w:t>
      </w:r>
      <w:proofErr w:type="spellEnd"/>
      <w:r>
        <w:rPr>
          <w:rFonts w:ascii="Arial" w:hAnsi="Arial" w:cs="Arial"/>
          <w:sz w:val="28"/>
          <w:szCs w:val="28"/>
        </w:rPr>
        <w:t>.</w:t>
      </w:r>
    </w:p>
    <w:p w:rsidR="004158DC" w:rsidRPr="0036216C"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SUPERVISOR</w:t>
      </w:r>
    </w:p>
    <w:p w:rsidR="004158DC" w:rsidRDefault="004158DC" w:rsidP="004158DC">
      <w:pPr>
        <w:rPr>
          <w:rFonts w:ascii="Arial" w:hAnsi="Arial" w:cs="Arial"/>
          <w:szCs w:val="22"/>
        </w:rPr>
      </w:pPr>
    </w:p>
    <w:p w:rsidR="004158DC" w:rsidRDefault="004158DC" w:rsidP="004158DC">
      <w:pPr>
        <w:rPr>
          <w:rFonts w:ascii="Arial" w:hAnsi="Arial" w:cs="Arial"/>
          <w:szCs w:val="22"/>
        </w:rPr>
        <w:sectPr w:rsidR="004158DC" w:rsidSect="00877C96">
          <w:type w:val="continuous"/>
          <w:pgSz w:w="11906" w:h="16838"/>
          <w:pgMar w:top="1417" w:right="1286" w:bottom="1417" w:left="1620" w:header="708" w:footer="708" w:gutter="0"/>
          <w:cols w:space="708"/>
          <w:titlePg/>
          <w:docGrid w:linePitch="360"/>
        </w:sectPr>
      </w:pPr>
      <w:r>
        <w:rPr>
          <w:rFonts w:ascii="Arial" w:hAnsi="Arial" w:cs="Arial"/>
          <w:szCs w:val="22"/>
        </w:rPr>
        <w:t xml:space="preserve">BRNO 2013   </w:t>
      </w:r>
    </w:p>
    <w:p w:rsidR="004158DC" w:rsidRPr="00912EE1" w:rsidRDefault="004158DC" w:rsidP="004158DC">
      <w:pPr>
        <w:pStyle w:val="ds34nadpis"/>
        <w:spacing w:line="276" w:lineRule="auto"/>
      </w:pPr>
      <w:r w:rsidRPr="00912EE1">
        <w:lastRenderedPageBreak/>
        <w:t>Abstrakt</w:t>
      </w:r>
    </w:p>
    <w:p w:rsidR="004158DC" w:rsidRDefault="004158DC" w:rsidP="004158DC">
      <w:pPr>
        <w:pStyle w:val="Odstavecprvn"/>
      </w:pPr>
      <w:r>
        <w:t xml:space="preserve">Modelem řízený návrh počítačových systémů je zaměřen na vytváření funkčních proveditelných modelů ve fázi návrhu systému, což vede k možnosti rychlého </w:t>
      </w:r>
      <w:proofErr w:type="spellStart"/>
      <w:r>
        <w:t>prototypování</w:t>
      </w:r>
      <w:proofErr w:type="spellEnd"/>
      <w:r>
        <w:t xml:space="preserve">, testování a validace systému již v této fázi vývoje systému. Konkrétní implementace je poté vytvářena automaticky na základě překladových pravidel často specifikovaných vlastním formálním modelem. Místo transformace modelu na konkrétní implementaci může být funkční model zachován až k nasazení výsledného systému, čemuž se říká model </w:t>
      </w:r>
      <w:proofErr w:type="spellStart"/>
      <w:r>
        <w:t>continuity</w:t>
      </w:r>
      <w:proofErr w:type="spellEnd"/>
      <w:r>
        <w:t>. Tímto způsobem lze efektivně využít metody modelování a simulace po celou dobu vyvíjení systému.</w:t>
      </w:r>
    </w:p>
    <w:p w:rsidR="004158DC" w:rsidRPr="00297F69" w:rsidRDefault="004158DC" w:rsidP="004158DC">
      <w:pPr>
        <w:pStyle w:val="Odstavecdal"/>
      </w:pPr>
      <w:r>
        <w:t xml:space="preserve">Pro tento účel je na fakultě informačních technologií na VUT v Brně vyvíjen nástroj </w:t>
      </w:r>
      <w:proofErr w:type="spellStart"/>
      <w:r>
        <w:t>SmallDEVS</w:t>
      </w:r>
      <w:proofErr w:type="spellEnd"/>
      <w:r>
        <w:t>/</w:t>
      </w:r>
      <w:proofErr w:type="spellStart"/>
      <w:r>
        <w:t>PNtalk</w:t>
      </w:r>
      <w:proofErr w:type="spellEnd"/>
      <w:r>
        <w:t xml:space="preserve">, který umožňuje programování modelů pomocí formalismů DEVS a OOPN. Objektově orientované </w:t>
      </w:r>
      <w:proofErr w:type="spellStart"/>
      <w:r>
        <w:t>Petriho</w:t>
      </w:r>
      <w:proofErr w:type="spellEnd"/>
      <w:r>
        <w:t xml:space="preserve"> sítě (OOPN) spojují výhody objektového programování a formálního aparátu </w:t>
      </w:r>
      <w:proofErr w:type="spellStart"/>
      <w:r>
        <w:t>Petriho</w:t>
      </w:r>
      <w:proofErr w:type="spellEnd"/>
      <w:r>
        <w:t xml:space="preserve"> sítí a dají se použít pro popis struktury a chování méně složitých systémů. Naopak DEVS je formalismus pro popis složitých diskrétních systémů řízených událostmi, kdy je možno systém skládat ze subsystémů (komponent), kde každý subsystém opět může být složen z dalších subsystémů. DEVS tedy definuje spojované komponenty, které mají propojení mezi svými vstupními a výstupními porty, a atomické komponenty, které mohou mít své chování popsány jiným formalismem, jako třeba OOPN, nebo konečný automat. Dohromady se jedná o silný modelovací aparát, jehož modelování/programování nám ulehčí nástroj </w:t>
      </w:r>
      <w:proofErr w:type="spellStart"/>
      <w:r>
        <w:t>SmallDEVS</w:t>
      </w:r>
      <w:proofErr w:type="spellEnd"/>
      <w:r>
        <w:t>/</w:t>
      </w:r>
      <w:proofErr w:type="spellStart"/>
      <w:r>
        <w:t>PNtalk</w:t>
      </w:r>
      <w:proofErr w:type="spellEnd"/>
      <w:r>
        <w:t xml:space="preserve">, postavený  na čistě objektově orientovaném jazyce </w:t>
      </w:r>
      <w:proofErr w:type="spellStart"/>
      <w:r>
        <w:t>Smalltalk</w:t>
      </w:r>
      <w:proofErr w:type="spellEnd"/>
      <w:r>
        <w:t>.</w:t>
      </w:r>
    </w:p>
    <w:p w:rsidR="004158DC" w:rsidRPr="00912EE1" w:rsidRDefault="004158DC" w:rsidP="004158DC">
      <w:pPr>
        <w:pStyle w:val="ds34nadpis"/>
        <w:spacing w:line="276" w:lineRule="auto"/>
      </w:pPr>
      <w:proofErr w:type="spellStart"/>
      <w:r w:rsidRPr="00912EE1">
        <w:t>Abstract</w:t>
      </w:r>
      <w:proofErr w:type="spellEnd"/>
    </w:p>
    <w:p w:rsidR="004158DC" w:rsidRPr="00297F69" w:rsidRDefault="004158DC" w:rsidP="004158DC">
      <w:pPr>
        <w:pStyle w:val="ds34"/>
        <w:spacing w:line="276" w:lineRule="auto"/>
        <w:rPr>
          <w:rStyle w:val="hps"/>
          <w:lang w:val="en-US"/>
        </w:rPr>
      </w:pPr>
      <w:r w:rsidRPr="00297F69">
        <w:rPr>
          <w:rStyle w:val="OdstavecprvnChar"/>
          <w:lang w:val="en-US"/>
        </w:rPr>
        <w:t>Model-based design of computer systems is focused on creating functional executable models in the phase of design system, which leads to possibility of prototyping, testing and validation of the system at this stage of system development. The specific implementation is then created automatically based on the translation rules, which are often specified by its own formal model. The other way is to keep functional executable model</w:t>
      </w:r>
      <w:r>
        <w:rPr>
          <w:rStyle w:val="OdstavecprvnChar"/>
          <w:lang w:val="en-US"/>
        </w:rPr>
        <w:t>s</w:t>
      </w:r>
      <w:r w:rsidRPr="00297F69">
        <w:rPr>
          <w:rStyle w:val="OdstavecprvnChar"/>
          <w:lang w:val="en-US"/>
        </w:rPr>
        <w:t xml:space="preserve"> in application, which is called model continuity. This is how you can effectively use the methods of system modeling and simulation throughout the developing process</w:t>
      </w:r>
      <w:r w:rsidRPr="00297F69">
        <w:rPr>
          <w:rStyle w:val="hps"/>
          <w:lang w:val="en-US"/>
        </w:rPr>
        <w:t>.</w:t>
      </w:r>
    </w:p>
    <w:p w:rsidR="004158DC" w:rsidRPr="00D53329" w:rsidRDefault="004158DC" w:rsidP="004158DC">
      <w:pPr>
        <w:pStyle w:val="Odstavecdal"/>
        <w:rPr>
          <w:lang w:val="en-US"/>
        </w:rPr>
      </w:pPr>
      <w:r>
        <w:rPr>
          <w:lang w:val="en-US"/>
        </w:rPr>
        <w:t xml:space="preserve">For this purpose a tool </w:t>
      </w:r>
      <w:proofErr w:type="spellStart"/>
      <w:r>
        <w:rPr>
          <w:lang w:val="en-US"/>
        </w:rPr>
        <w:t>SmallDEVS</w:t>
      </w:r>
      <w:proofErr w:type="spellEnd"/>
      <w:r>
        <w:rPr>
          <w:lang w:val="en-US"/>
        </w:rPr>
        <w:t>/</w:t>
      </w:r>
      <w:proofErr w:type="spellStart"/>
      <w:r>
        <w:rPr>
          <w:lang w:val="en-US"/>
        </w:rPr>
        <w:t>PNtalk</w:t>
      </w:r>
      <w:proofErr w:type="spellEnd"/>
      <w:r>
        <w:rPr>
          <w:lang w:val="en-US"/>
        </w:rPr>
        <w:t xml:space="preserve"> was developed on faculty of information technology on VUT Brno. This tool allows programming models based on formalisms DEVS and OOPN. Object oriented Petri nets (OOPN) combine the advantages of OOP and formal apparatus of Petri nets. OOPN can be used to describe of structure and behavior of less complex systems. DEVS formalism is used to describe of complex discrete event systems, which may be composed of subsystems (components), where each subsystem can be an atomic component, or coupled component composed of other subsystems. Coupling of components is provided by input/output ports of component. Behavior of atomic components may be describe by other formalisms like OOPN or finite state machine. Altogether it is a powerful modeling apparatus and the framework </w:t>
      </w:r>
      <w:proofErr w:type="spellStart"/>
      <w:r>
        <w:rPr>
          <w:lang w:val="en-US"/>
        </w:rPr>
        <w:t>SmallDEVS</w:t>
      </w:r>
      <w:proofErr w:type="spellEnd"/>
      <w:r>
        <w:rPr>
          <w:lang w:val="en-US"/>
        </w:rPr>
        <w:t>/</w:t>
      </w:r>
      <w:proofErr w:type="spellStart"/>
      <w:r>
        <w:rPr>
          <w:lang w:val="en-US"/>
        </w:rPr>
        <w:t>PNtalk</w:t>
      </w:r>
      <w:proofErr w:type="spellEnd"/>
      <w:r>
        <w:rPr>
          <w:lang w:val="en-US"/>
        </w:rPr>
        <w:t xml:space="preserve"> facilitates work on modeling and programming with it. </w:t>
      </w:r>
      <w:proofErr w:type="spellStart"/>
      <w:r>
        <w:rPr>
          <w:lang w:val="en-US"/>
        </w:rPr>
        <w:t>SmallDEVS</w:t>
      </w:r>
      <w:proofErr w:type="spellEnd"/>
      <w:r>
        <w:rPr>
          <w:lang w:val="en-US"/>
        </w:rPr>
        <w:t>/</w:t>
      </w:r>
      <w:proofErr w:type="spellStart"/>
      <w:r>
        <w:rPr>
          <w:lang w:val="en-US"/>
        </w:rPr>
        <w:t>PNtalk</w:t>
      </w:r>
      <w:proofErr w:type="spellEnd"/>
      <w:r>
        <w:rPr>
          <w:lang w:val="en-US"/>
        </w:rPr>
        <w:t xml:space="preserve"> is based on purely object-oriented language Smalltalk.</w:t>
      </w: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Pr="00912EE1" w:rsidRDefault="004158DC" w:rsidP="004158DC">
      <w:pPr>
        <w:pStyle w:val="ds34"/>
        <w:spacing w:line="276" w:lineRule="auto"/>
      </w:pPr>
    </w:p>
    <w:p w:rsidR="004158DC" w:rsidRPr="00912EE1" w:rsidRDefault="004158DC" w:rsidP="004158DC">
      <w:pPr>
        <w:pStyle w:val="ds34nadpis"/>
        <w:spacing w:line="276" w:lineRule="auto"/>
      </w:pPr>
      <w:r w:rsidRPr="00912EE1">
        <w:lastRenderedPageBreak/>
        <w:t>Klíčová slova</w:t>
      </w:r>
    </w:p>
    <w:p w:rsidR="004158DC" w:rsidRDefault="004158DC" w:rsidP="004158DC">
      <w:pPr>
        <w:pStyle w:val="ds34"/>
        <w:spacing w:line="276" w:lineRule="auto"/>
      </w:pPr>
      <w:r>
        <w:t xml:space="preserve">Softwarové inženýrství, analýza a návrh počítačových systémů, , modelem řízený návrh, MBD, simulací řízený návrh, SBD, MDA, DEVS, OOPN, </w:t>
      </w:r>
      <w:proofErr w:type="spellStart"/>
      <w:r>
        <w:t>SmallDEVS</w:t>
      </w:r>
      <w:proofErr w:type="spellEnd"/>
      <w:r>
        <w:t xml:space="preserve">, </w:t>
      </w:r>
      <w:proofErr w:type="spellStart"/>
      <w:r>
        <w:t>PNtalk</w:t>
      </w:r>
      <w:proofErr w:type="spellEnd"/>
      <w:r>
        <w:t>, modelování a simulace.</w:t>
      </w:r>
    </w:p>
    <w:p w:rsidR="004158DC" w:rsidRDefault="004158DC" w:rsidP="004158DC">
      <w:pPr>
        <w:pStyle w:val="ds34"/>
        <w:spacing w:line="276" w:lineRule="auto"/>
      </w:pPr>
    </w:p>
    <w:p w:rsidR="004158DC" w:rsidRPr="00912EE1" w:rsidRDefault="004158DC" w:rsidP="004158DC">
      <w:pPr>
        <w:pStyle w:val="ds34nadpis"/>
        <w:spacing w:line="276" w:lineRule="auto"/>
      </w:pPr>
      <w:proofErr w:type="spellStart"/>
      <w:r w:rsidRPr="00912EE1">
        <w:t>Keywords</w:t>
      </w:r>
      <w:proofErr w:type="spellEnd"/>
    </w:p>
    <w:p w:rsidR="004158DC" w:rsidRPr="00912EE1" w:rsidRDefault="004158DC" w:rsidP="004158DC">
      <w:pPr>
        <w:pStyle w:val="ds34"/>
        <w:spacing w:line="276" w:lineRule="auto"/>
      </w:pPr>
      <w:r>
        <w:t xml:space="preserve">Software </w:t>
      </w:r>
      <w:proofErr w:type="spellStart"/>
      <w:r>
        <w:t>engineering</w:t>
      </w:r>
      <w:proofErr w:type="spellEnd"/>
      <w:r>
        <w:t xml:space="preserve">, </w:t>
      </w:r>
      <w:proofErr w:type="spellStart"/>
      <w:r>
        <w:t>system</w:t>
      </w:r>
      <w:proofErr w:type="spellEnd"/>
      <w:r>
        <w:t xml:space="preserve"> </w:t>
      </w:r>
      <w:proofErr w:type="spellStart"/>
      <w:r>
        <w:t>analysis</w:t>
      </w:r>
      <w:proofErr w:type="spellEnd"/>
      <w:r>
        <w:t xml:space="preserve"> </w:t>
      </w:r>
      <w:proofErr w:type="spellStart"/>
      <w:r>
        <w:t>and</w:t>
      </w:r>
      <w:proofErr w:type="spellEnd"/>
      <w:r>
        <w:t xml:space="preserve"> design, model-</w:t>
      </w:r>
      <w:proofErr w:type="spellStart"/>
      <w:r>
        <w:t>based</w:t>
      </w:r>
      <w:proofErr w:type="spellEnd"/>
      <w:r>
        <w:t xml:space="preserve"> design, MBD, </w:t>
      </w:r>
      <w:proofErr w:type="spellStart"/>
      <w:r>
        <w:t>simulation</w:t>
      </w:r>
      <w:proofErr w:type="spellEnd"/>
      <w:r>
        <w:t>-</w:t>
      </w:r>
      <w:proofErr w:type="spellStart"/>
      <w:r>
        <w:t>based</w:t>
      </w:r>
      <w:proofErr w:type="spellEnd"/>
      <w:r>
        <w:t xml:space="preserve"> design, SBD, MDA, DEVS, OOPN, </w:t>
      </w:r>
      <w:proofErr w:type="spellStart"/>
      <w:r>
        <w:t>SmallDEVS</w:t>
      </w:r>
      <w:proofErr w:type="spellEnd"/>
      <w:r>
        <w:t xml:space="preserve">, </w:t>
      </w:r>
      <w:proofErr w:type="spellStart"/>
      <w:r>
        <w:t>PNtalk</w:t>
      </w:r>
      <w:proofErr w:type="spellEnd"/>
      <w:r>
        <w:t xml:space="preserve">, modeling </w:t>
      </w:r>
      <w:proofErr w:type="spellStart"/>
      <w:r>
        <w:t>and</w:t>
      </w:r>
      <w:proofErr w:type="spellEnd"/>
      <w:r>
        <w:t xml:space="preserve"> </w:t>
      </w:r>
      <w:proofErr w:type="spellStart"/>
      <w:r>
        <w:t>simulation</w:t>
      </w:r>
      <w:proofErr w:type="spellEnd"/>
      <w:r>
        <w:t>.</w:t>
      </w: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Pr="00912EE1" w:rsidRDefault="004158DC" w:rsidP="004158DC">
      <w:pPr>
        <w:pStyle w:val="ds34"/>
        <w:spacing w:line="276" w:lineRule="auto"/>
      </w:pPr>
    </w:p>
    <w:p w:rsidR="004158DC" w:rsidRDefault="004158DC" w:rsidP="004158DC">
      <w:pPr>
        <w:pStyle w:val="ds34nadpis"/>
        <w:spacing w:line="276" w:lineRule="auto"/>
      </w:pPr>
    </w:p>
    <w:p w:rsidR="004158DC" w:rsidRDefault="004158DC" w:rsidP="004158DC">
      <w:pPr>
        <w:pStyle w:val="ds34nadpis"/>
        <w:spacing w:line="276" w:lineRule="auto"/>
      </w:pPr>
    </w:p>
    <w:p w:rsidR="004158DC" w:rsidRDefault="004158DC" w:rsidP="004158DC">
      <w:pPr>
        <w:pStyle w:val="ds34nadpis"/>
        <w:spacing w:line="276" w:lineRule="auto"/>
      </w:pPr>
      <w:r>
        <w:t>Citace</w:t>
      </w:r>
    </w:p>
    <w:p w:rsidR="004158DC" w:rsidRPr="0019118E" w:rsidRDefault="004158DC" w:rsidP="004158DC">
      <w:pPr>
        <w:spacing w:line="276" w:lineRule="auto"/>
        <w:rPr>
          <w:b/>
          <w:sz w:val="36"/>
          <w:szCs w:val="36"/>
        </w:rPr>
      </w:pPr>
      <w:r>
        <w:t>Matěj Caha: Modelem řízený návrh konferenčního systému, diplomová práce, Brno, FIT VUT v Brně, 2013</w:t>
      </w:r>
      <w:r>
        <w:br w:type="page"/>
      </w:r>
      <w:r>
        <w:rPr>
          <w:b/>
          <w:sz w:val="36"/>
          <w:szCs w:val="36"/>
        </w:rPr>
        <w:lastRenderedPageBreak/>
        <w:t>Modelem řízený návrh konferenčního systému</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Prohlášení</w:t>
      </w:r>
    </w:p>
    <w:p w:rsidR="004158DC" w:rsidRPr="00912EE1" w:rsidRDefault="004158DC" w:rsidP="004158DC">
      <w:pPr>
        <w:pStyle w:val="ds2"/>
        <w:spacing w:line="276" w:lineRule="auto"/>
        <w:rPr>
          <w:lang w:val="cs-CZ"/>
        </w:rPr>
      </w:pPr>
      <w:r w:rsidRPr="00912EE1">
        <w:rPr>
          <w:lang w:val="cs-CZ"/>
        </w:rPr>
        <w:t xml:space="preserve">Prohlašuji, že jsem tuto </w:t>
      </w:r>
      <w:r>
        <w:rPr>
          <w:lang w:val="cs-CZ"/>
        </w:rPr>
        <w:t>diplomovou</w:t>
      </w:r>
      <w:r w:rsidRPr="00912EE1">
        <w:rPr>
          <w:lang w:val="cs-CZ"/>
        </w:rPr>
        <w:t xml:space="preserve"> práci vy</w:t>
      </w:r>
      <w:r>
        <w:rPr>
          <w:lang w:val="cs-CZ"/>
        </w:rPr>
        <w:t xml:space="preserve">pracoval samostatně pod vedením pana Ing. Radka Kočího, </w:t>
      </w:r>
      <w:proofErr w:type="spellStart"/>
      <w:r>
        <w:rPr>
          <w:lang w:val="cs-CZ"/>
        </w:rPr>
        <w:t>Ph.D</w:t>
      </w:r>
      <w:proofErr w:type="spellEnd"/>
      <w:r>
        <w:rPr>
          <w:lang w:val="cs-CZ"/>
        </w:rPr>
        <w:t>.</w:t>
      </w:r>
    </w:p>
    <w:p w:rsidR="004158DC" w:rsidRPr="00912EE1" w:rsidRDefault="004158DC" w:rsidP="004158DC">
      <w:pPr>
        <w:pStyle w:val="ds2"/>
        <w:spacing w:line="276" w:lineRule="auto"/>
        <w:rPr>
          <w:lang w:val="cs-CZ"/>
        </w:rPr>
      </w:pPr>
      <w:r w:rsidRPr="00912EE1">
        <w:rPr>
          <w:lang w:val="cs-CZ"/>
        </w:rPr>
        <w:t>Uvedl jsem všechny literární prameny a publikace, ze kterých jsem čerpal.</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2podpis"/>
        <w:spacing w:line="276" w:lineRule="auto"/>
        <w:rPr>
          <w:lang w:val="cs-CZ"/>
        </w:rPr>
      </w:pPr>
      <w:r w:rsidRPr="00912EE1">
        <w:rPr>
          <w:lang w:val="cs-CZ"/>
        </w:rPr>
        <w:t>……………………</w:t>
      </w:r>
    </w:p>
    <w:p w:rsidR="004158DC" w:rsidRPr="00912EE1" w:rsidRDefault="004158DC" w:rsidP="004158DC">
      <w:pPr>
        <w:pStyle w:val="ds2podpis"/>
        <w:spacing w:line="276" w:lineRule="auto"/>
        <w:rPr>
          <w:lang w:val="cs-CZ"/>
        </w:rPr>
      </w:pPr>
      <w:r>
        <w:rPr>
          <w:lang w:val="cs-CZ"/>
        </w:rPr>
        <w:t>Matěj Caha</w:t>
      </w:r>
    </w:p>
    <w:p w:rsidR="004158DC" w:rsidRPr="00912EE1" w:rsidRDefault="004158DC" w:rsidP="004158DC">
      <w:pPr>
        <w:pStyle w:val="ds2podpis"/>
        <w:spacing w:line="276" w:lineRule="auto"/>
        <w:rPr>
          <w:lang w:val="cs-CZ"/>
        </w:rPr>
      </w:pPr>
      <w:commentRangeStart w:id="3"/>
      <w:r>
        <w:rPr>
          <w:lang w:val="cs-CZ"/>
        </w:rPr>
        <w:t>xx.xx.2013</w:t>
      </w:r>
      <w:commentRangeEnd w:id="3"/>
      <w:r>
        <w:rPr>
          <w:rStyle w:val="Odkaznakoment"/>
          <w:lang w:val="cs-CZ"/>
        </w:rPr>
        <w:commentReference w:id="3"/>
      </w:r>
    </w:p>
    <w:p w:rsidR="004158DC" w:rsidRPr="00912EE1"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Poděkování</w:t>
      </w:r>
    </w:p>
    <w:p w:rsidR="004158DC" w:rsidRPr="00912EE1" w:rsidRDefault="004158DC" w:rsidP="004158DC">
      <w:pPr>
        <w:pStyle w:val="ds34"/>
        <w:spacing w:line="276" w:lineRule="auto"/>
      </w:pPr>
      <w:commentRangeStart w:id="4"/>
      <w:r>
        <w:t xml:space="preserve">Děkuji svému vedoucímu práce panu Ing. Radku Kočímu, </w:t>
      </w:r>
      <w:proofErr w:type="spellStart"/>
      <w:r>
        <w:t>Ph.D</w:t>
      </w:r>
      <w:proofErr w:type="spellEnd"/>
      <w:r>
        <w:t>. za uvedení do problematiky a za následné komentáře ke struktuře a obsahu této práce.</w:t>
      </w:r>
      <w:commentRangeEnd w:id="4"/>
      <w:r>
        <w:rPr>
          <w:rStyle w:val="Odkaznakoment"/>
        </w:rPr>
        <w:commentReference w:id="4"/>
      </w:r>
    </w:p>
    <w:p w:rsidR="004158DC" w:rsidRPr="00912EE1" w:rsidRDefault="004158DC" w:rsidP="004158DC">
      <w:pPr>
        <w:pStyle w:val="ds34"/>
        <w:spacing w:line="276" w:lineRule="auto"/>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r w:rsidRPr="00912EE1">
        <w:rPr>
          <w:lang w:val="cs-CZ"/>
        </w:rPr>
        <w:t>© </w:t>
      </w:r>
      <w:r>
        <w:rPr>
          <w:lang w:val="cs-CZ"/>
        </w:rPr>
        <w:t>Matěj Caha</w:t>
      </w:r>
      <w:r w:rsidRPr="00912EE1">
        <w:rPr>
          <w:lang w:val="cs-CZ"/>
        </w:rPr>
        <w:t xml:space="preserve">, </w:t>
      </w:r>
      <w:r>
        <w:rPr>
          <w:lang w:val="cs-CZ"/>
        </w:rPr>
        <w:t xml:space="preserve">2013 </w:t>
      </w:r>
    </w:p>
    <w:p w:rsidR="004158DC" w:rsidRPr="00912EE1" w:rsidRDefault="004158DC" w:rsidP="004158DC">
      <w:pPr>
        <w:pStyle w:val="ds2prava"/>
        <w:spacing w:line="276" w:lineRule="auto"/>
        <w:jc w:val="both"/>
        <w:rPr>
          <w:lang w:val="cs-CZ"/>
        </w:rPr>
      </w:pPr>
      <w:r w:rsidRPr="007C15CD">
        <w:rPr>
          <w:lang w:val="cs-CZ"/>
        </w:rPr>
        <w:t xml:space="preserve">Tato práce vznikla jako školní dílo na </w:t>
      </w:r>
      <w:r>
        <w:rPr>
          <w:lang w:val="cs-CZ"/>
        </w:rPr>
        <w:t>Vysokém učení technickém v Brně, Fakultě informačních technologií</w:t>
      </w:r>
      <w:r w:rsidRPr="007C15CD">
        <w:rPr>
          <w:lang w:val="cs-CZ"/>
        </w:rPr>
        <w:t>. Práce je chrán</w:t>
      </w:r>
      <w:r>
        <w:rPr>
          <w:lang w:val="cs-CZ"/>
        </w:rPr>
        <w:t>ě</w:t>
      </w:r>
      <w:r w:rsidRPr="007C15CD">
        <w:rPr>
          <w:lang w:val="cs-CZ"/>
        </w:rPr>
        <w:t>na autorským zákonem</w:t>
      </w:r>
      <w:r>
        <w:rPr>
          <w:lang w:val="cs-CZ"/>
        </w:rPr>
        <w:t xml:space="preserve"> </w:t>
      </w:r>
      <w:r w:rsidRPr="007C15CD">
        <w:rPr>
          <w:lang w:val="cs-CZ"/>
        </w:rPr>
        <w:t>a její užití bez ud</w:t>
      </w:r>
      <w:r>
        <w:rPr>
          <w:lang w:val="cs-CZ"/>
        </w:rPr>
        <w:t>ě</w:t>
      </w:r>
      <w:r w:rsidRPr="007C15CD">
        <w:rPr>
          <w:lang w:val="cs-CZ"/>
        </w:rPr>
        <w:t>lení oprávn</w:t>
      </w:r>
      <w:r>
        <w:rPr>
          <w:lang w:val="cs-CZ"/>
        </w:rPr>
        <w:t>ě</w:t>
      </w:r>
      <w:r w:rsidRPr="007C15CD">
        <w:rPr>
          <w:lang w:val="cs-CZ"/>
        </w:rPr>
        <w:t>ní autorem je nezákonné, s výjimkou zákonem definovaných p</w:t>
      </w:r>
      <w:r>
        <w:rPr>
          <w:lang w:val="cs-CZ"/>
        </w:rPr>
        <w:t>ř</w:t>
      </w:r>
      <w:r w:rsidRPr="007C15CD">
        <w:rPr>
          <w:lang w:val="cs-CZ"/>
        </w:rPr>
        <w:t>ípad</w:t>
      </w:r>
      <w:r>
        <w:rPr>
          <w:lang w:val="cs-CZ"/>
        </w:rPr>
        <w:t>ů</w:t>
      </w:r>
      <w:r w:rsidRPr="007C15CD">
        <w:rPr>
          <w:lang w:val="cs-CZ"/>
        </w:rPr>
        <w:t>.</w:t>
      </w:r>
      <w:r w:rsidRPr="00912EE1">
        <w:rPr>
          <w:lang w:val="cs-CZ"/>
        </w:rPr>
        <w:t>.</w:t>
      </w:r>
    </w:p>
    <w:p w:rsidR="00877C96" w:rsidRDefault="00877C96" w:rsidP="008D0E8A">
      <w:pPr>
        <w:pStyle w:val="Nadpis1-neslovan"/>
        <w:spacing w:line="276" w:lineRule="auto"/>
        <w:rPr>
          <w:lang w:val="cs-CZ"/>
        </w:rPr>
        <w:sectPr w:rsidR="00877C96" w:rsidSect="008D0E8A">
          <w:footerReference w:type="even" r:id="rId13"/>
          <w:footerReference w:type="default" r:id="rId14"/>
          <w:type w:val="continuous"/>
          <w:pgSz w:w="11906" w:h="16838"/>
          <w:pgMar w:top="1417" w:right="1286" w:bottom="1417" w:left="1620" w:header="708" w:footer="708" w:gutter="0"/>
          <w:cols w:space="708"/>
          <w:titlePg/>
          <w:docGrid w:linePitch="360"/>
        </w:sectPr>
      </w:pPr>
    </w:p>
    <w:p w:rsidR="00BD1195" w:rsidRDefault="00B01531" w:rsidP="008D0E8A">
      <w:pPr>
        <w:pStyle w:val="Nadpis1"/>
        <w:numPr>
          <w:ilvl w:val="0"/>
          <w:numId w:val="0"/>
        </w:numPr>
        <w:spacing w:line="276" w:lineRule="auto"/>
      </w:pPr>
      <w:bookmarkStart w:id="5" w:name="_Toc356613975"/>
      <w:bookmarkEnd w:id="0"/>
      <w:bookmarkEnd w:id="1"/>
      <w:r>
        <w:lastRenderedPageBreak/>
        <w:t>Obsah</w:t>
      </w:r>
      <w:bookmarkEnd w:id="5"/>
    </w:p>
    <w:p w:rsidR="000620C2" w:rsidRDefault="00F02DCA">
      <w:pPr>
        <w:pStyle w:val="Obsah1"/>
        <w:tabs>
          <w:tab w:val="right" w:leader="dot" w:pos="8990"/>
        </w:tabs>
        <w:rPr>
          <w:rFonts w:asciiTheme="minorHAnsi" w:eastAsiaTheme="minorEastAsia" w:hAnsiTheme="minorHAnsi" w:cstheme="minorBidi"/>
          <w:noProof/>
          <w:szCs w:val="22"/>
        </w:rPr>
      </w:pPr>
      <w:r>
        <w:fldChar w:fldCharType="begin"/>
      </w:r>
      <w:r w:rsidR="00BD1195">
        <w:instrText xml:space="preserve"> TOC \o "1-3" \h \z \u </w:instrText>
      </w:r>
      <w:r>
        <w:fldChar w:fldCharType="separate"/>
      </w:r>
      <w:hyperlink w:anchor="_Toc356613975" w:history="1">
        <w:r w:rsidR="000620C2" w:rsidRPr="00A4554B">
          <w:rPr>
            <w:rStyle w:val="Hypertextovodkaz"/>
            <w:noProof/>
          </w:rPr>
          <w:t>Obsah</w:t>
        </w:r>
        <w:r w:rsidR="000620C2">
          <w:rPr>
            <w:noProof/>
            <w:webHidden/>
          </w:rPr>
          <w:tab/>
        </w:r>
        <w:r w:rsidR="000620C2">
          <w:rPr>
            <w:noProof/>
            <w:webHidden/>
          </w:rPr>
          <w:fldChar w:fldCharType="begin"/>
        </w:r>
        <w:r w:rsidR="000620C2">
          <w:rPr>
            <w:noProof/>
            <w:webHidden/>
          </w:rPr>
          <w:instrText xml:space="preserve"> PAGEREF _Toc356613975 \h </w:instrText>
        </w:r>
        <w:r w:rsidR="000620C2">
          <w:rPr>
            <w:noProof/>
            <w:webHidden/>
          </w:rPr>
        </w:r>
        <w:r w:rsidR="000620C2">
          <w:rPr>
            <w:noProof/>
            <w:webHidden/>
          </w:rPr>
          <w:fldChar w:fldCharType="separate"/>
        </w:r>
        <w:r w:rsidR="000620C2">
          <w:rPr>
            <w:noProof/>
            <w:webHidden/>
          </w:rPr>
          <w:t>1</w:t>
        </w:r>
        <w:r w:rsidR="000620C2">
          <w:rPr>
            <w:noProof/>
            <w:webHidden/>
          </w:rPr>
          <w:fldChar w:fldCharType="end"/>
        </w:r>
      </w:hyperlink>
    </w:p>
    <w:p w:rsidR="000620C2" w:rsidRDefault="000620C2">
      <w:pPr>
        <w:pStyle w:val="Obsah1"/>
        <w:tabs>
          <w:tab w:val="left" w:pos="480"/>
          <w:tab w:val="right" w:leader="dot" w:pos="8990"/>
        </w:tabs>
        <w:rPr>
          <w:rFonts w:asciiTheme="minorHAnsi" w:eastAsiaTheme="minorEastAsia" w:hAnsiTheme="minorHAnsi" w:cstheme="minorBidi"/>
          <w:noProof/>
          <w:szCs w:val="22"/>
        </w:rPr>
      </w:pPr>
      <w:hyperlink w:anchor="_Toc356613976" w:history="1">
        <w:r w:rsidRPr="00A4554B">
          <w:rPr>
            <w:rStyle w:val="Hypertextovodkaz"/>
            <w:noProof/>
          </w:rPr>
          <w:t>1.</w:t>
        </w:r>
        <w:r>
          <w:rPr>
            <w:rFonts w:asciiTheme="minorHAnsi" w:eastAsiaTheme="minorEastAsia" w:hAnsiTheme="minorHAnsi" w:cstheme="minorBidi"/>
            <w:noProof/>
            <w:szCs w:val="22"/>
          </w:rPr>
          <w:tab/>
        </w:r>
        <w:r w:rsidRPr="00A4554B">
          <w:rPr>
            <w:rStyle w:val="Hypertextovodkaz"/>
            <w:noProof/>
          </w:rPr>
          <w:t>Úvod</w:t>
        </w:r>
        <w:r>
          <w:rPr>
            <w:noProof/>
            <w:webHidden/>
          </w:rPr>
          <w:tab/>
        </w:r>
        <w:r>
          <w:rPr>
            <w:noProof/>
            <w:webHidden/>
          </w:rPr>
          <w:fldChar w:fldCharType="begin"/>
        </w:r>
        <w:r>
          <w:rPr>
            <w:noProof/>
            <w:webHidden/>
          </w:rPr>
          <w:instrText xml:space="preserve"> PAGEREF _Toc356613976 \h </w:instrText>
        </w:r>
        <w:r>
          <w:rPr>
            <w:noProof/>
            <w:webHidden/>
          </w:rPr>
        </w:r>
        <w:r>
          <w:rPr>
            <w:noProof/>
            <w:webHidden/>
          </w:rPr>
          <w:fldChar w:fldCharType="separate"/>
        </w:r>
        <w:r>
          <w:rPr>
            <w:noProof/>
            <w:webHidden/>
          </w:rPr>
          <w:t>3</w:t>
        </w:r>
        <w:r>
          <w:rPr>
            <w:noProof/>
            <w:webHidden/>
          </w:rPr>
          <w:fldChar w:fldCharType="end"/>
        </w:r>
      </w:hyperlink>
    </w:p>
    <w:p w:rsidR="000620C2" w:rsidRDefault="000620C2">
      <w:pPr>
        <w:pStyle w:val="Obsah1"/>
        <w:tabs>
          <w:tab w:val="left" w:pos="480"/>
          <w:tab w:val="right" w:leader="dot" w:pos="8990"/>
        </w:tabs>
        <w:rPr>
          <w:rFonts w:asciiTheme="minorHAnsi" w:eastAsiaTheme="minorEastAsia" w:hAnsiTheme="minorHAnsi" w:cstheme="minorBidi"/>
          <w:noProof/>
          <w:szCs w:val="22"/>
        </w:rPr>
      </w:pPr>
      <w:hyperlink w:anchor="_Toc356613977" w:history="1">
        <w:r w:rsidRPr="00A4554B">
          <w:rPr>
            <w:rStyle w:val="Hypertextovodkaz"/>
            <w:noProof/>
          </w:rPr>
          <w:t>2.</w:t>
        </w:r>
        <w:r>
          <w:rPr>
            <w:rFonts w:asciiTheme="minorHAnsi" w:eastAsiaTheme="minorEastAsia" w:hAnsiTheme="minorHAnsi" w:cstheme="minorBidi"/>
            <w:noProof/>
            <w:szCs w:val="22"/>
          </w:rPr>
          <w:tab/>
        </w:r>
        <w:r w:rsidRPr="00A4554B">
          <w:rPr>
            <w:rStyle w:val="Hypertextovodkaz"/>
            <w:noProof/>
          </w:rPr>
          <w:t>Historie - cesta k modelem řízenému návrhu</w:t>
        </w:r>
        <w:r>
          <w:rPr>
            <w:noProof/>
            <w:webHidden/>
          </w:rPr>
          <w:tab/>
        </w:r>
        <w:r>
          <w:rPr>
            <w:noProof/>
            <w:webHidden/>
          </w:rPr>
          <w:fldChar w:fldCharType="begin"/>
        </w:r>
        <w:r>
          <w:rPr>
            <w:noProof/>
            <w:webHidden/>
          </w:rPr>
          <w:instrText xml:space="preserve"> PAGEREF _Toc356613977 \h </w:instrText>
        </w:r>
        <w:r>
          <w:rPr>
            <w:noProof/>
            <w:webHidden/>
          </w:rPr>
        </w:r>
        <w:r>
          <w:rPr>
            <w:noProof/>
            <w:webHidden/>
          </w:rPr>
          <w:fldChar w:fldCharType="separate"/>
        </w:r>
        <w:r>
          <w:rPr>
            <w:noProof/>
            <w:webHidden/>
          </w:rPr>
          <w:t>4</w:t>
        </w:r>
        <w:r>
          <w:rPr>
            <w:noProof/>
            <w:webHidden/>
          </w:rPr>
          <w:fldChar w:fldCharType="end"/>
        </w:r>
      </w:hyperlink>
    </w:p>
    <w:p w:rsidR="000620C2" w:rsidRDefault="000620C2">
      <w:pPr>
        <w:pStyle w:val="Obsah1"/>
        <w:tabs>
          <w:tab w:val="left" w:pos="480"/>
          <w:tab w:val="right" w:leader="dot" w:pos="8990"/>
        </w:tabs>
        <w:rPr>
          <w:rFonts w:asciiTheme="minorHAnsi" w:eastAsiaTheme="minorEastAsia" w:hAnsiTheme="minorHAnsi" w:cstheme="minorBidi"/>
          <w:noProof/>
          <w:szCs w:val="22"/>
        </w:rPr>
      </w:pPr>
      <w:hyperlink w:anchor="_Toc356613978" w:history="1">
        <w:r w:rsidRPr="00A4554B">
          <w:rPr>
            <w:rStyle w:val="Hypertextovodkaz"/>
            <w:noProof/>
          </w:rPr>
          <w:t>3.</w:t>
        </w:r>
        <w:r>
          <w:rPr>
            <w:rFonts w:asciiTheme="minorHAnsi" w:eastAsiaTheme="minorEastAsia" w:hAnsiTheme="minorHAnsi" w:cstheme="minorBidi"/>
            <w:noProof/>
            <w:szCs w:val="22"/>
          </w:rPr>
          <w:tab/>
        </w:r>
        <w:r w:rsidRPr="00A4554B">
          <w:rPr>
            <w:rStyle w:val="Hypertextovodkaz"/>
            <w:noProof/>
          </w:rPr>
          <w:t>Metodika Model Driven Architecture</w:t>
        </w:r>
        <w:r>
          <w:rPr>
            <w:noProof/>
            <w:webHidden/>
          </w:rPr>
          <w:tab/>
        </w:r>
        <w:r>
          <w:rPr>
            <w:noProof/>
            <w:webHidden/>
          </w:rPr>
          <w:fldChar w:fldCharType="begin"/>
        </w:r>
        <w:r>
          <w:rPr>
            <w:noProof/>
            <w:webHidden/>
          </w:rPr>
          <w:instrText xml:space="preserve"> PAGEREF _Toc356613978 \h </w:instrText>
        </w:r>
        <w:r>
          <w:rPr>
            <w:noProof/>
            <w:webHidden/>
          </w:rPr>
        </w:r>
        <w:r>
          <w:rPr>
            <w:noProof/>
            <w:webHidden/>
          </w:rPr>
          <w:fldChar w:fldCharType="separate"/>
        </w:r>
        <w:r>
          <w:rPr>
            <w:noProof/>
            <w:webHidden/>
          </w:rPr>
          <w:t>7</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79" w:history="1">
        <w:r w:rsidRPr="00A4554B">
          <w:rPr>
            <w:rStyle w:val="Hypertextovodkaz"/>
            <w:noProof/>
          </w:rPr>
          <w:t>3.1</w:t>
        </w:r>
        <w:r>
          <w:rPr>
            <w:rFonts w:asciiTheme="minorHAnsi" w:eastAsiaTheme="minorEastAsia" w:hAnsiTheme="minorHAnsi" w:cstheme="minorBidi"/>
            <w:noProof/>
            <w:szCs w:val="22"/>
          </w:rPr>
          <w:tab/>
        </w:r>
        <w:r w:rsidRPr="00A4554B">
          <w:rPr>
            <w:rStyle w:val="Hypertextovodkaz"/>
            <w:noProof/>
          </w:rPr>
          <w:t>Srovnání UML a xUML</w:t>
        </w:r>
        <w:r>
          <w:rPr>
            <w:noProof/>
            <w:webHidden/>
          </w:rPr>
          <w:tab/>
        </w:r>
        <w:r>
          <w:rPr>
            <w:noProof/>
            <w:webHidden/>
          </w:rPr>
          <w:fldChar w:fldCharType="begin"/>
        </w:r>
        <w:r>
          <w:rPr>
            <w:noProof/>
            <w:webHidden/>
          </w:rPr>
          <w:instrText xml:space="preserve"> PAGEREF _Toc356613979 \h </w:instrText>
        </w:r>
        <w:r>
          <w:rPr>
            <w:noProof/>
            <w:webHidden/>
          </w:rPr>
        </w:r>
        <w:r>
          <w:rPr>
            <w:noProof/>
            <w:webHidden/>
          </w:rPr>
          <w:fldChar w:fldCharType="separate"/>
        </w:r>
        <w:r>
          <w:rPr>
            <w:noProof/>
            <w:webHidden/>
          </w:rPr>
          <w:t>9</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80" w:history="1">
        <w:r w:rsidRPr="00A4554B">
          <w:rPr>
            <w:rStyle w:val="Hypertextovodkaz"/>
            <w:noProof/>
          </w:rPr>
          <w:t>3.2</w:t>
        </w:r>
        <w:r>
          <w:rPr>
            <w:rFonts w:asciiTheme="minorHAnsi" w:eastAsiaTheme="minorEastAsia" w:hAnsiTheme="minorHAnsi" w:cstheme="minorBidi"/>
            <w:noProof/>
            <w:szCs w:val="22"/>
          </w:rPr>
          <w:tab/>
        </w:r>
        <w:r w:rsidRPr="00A4554B">
          <w:rPr>
            <w:rStyle w:val="Hypertextovodkaz"/>
            <w:noProof/>
          </w:rPr>
          <w:t>Platformě nezávislý model PIM</w:t>
        </w:r>
        <w:r>
          <w:rPr>
            <w:noProof/>
            <w:webHidden/>
          </w:rPr>
          <w:tab/>
        </w:r>
        <w:r>
          <w:rPr>
            <w:noProof/>
            <w:webHidden/>
          </w:rPr>
          <w:fldChar w:fldCharType="begin"/>
        </w:r>
        <w:r>
          <w:rPr>
            <w:noProof/>
            <w:webHidden/>
          </w:rPr>
          <w:instrText xml:space="preserve"> PAGEREF _Toc356613980 \h </w:instrText>
        </w:r>
        <w:r>
          <w:rPr>
            <w:noProof/>
            <w:webHidden/>
          </w:rPr>
        </w:r>
        <w:r>
          <w:rPr>
            <w:noProof/>
            <w:webHidden/>
          </w:rPr>
          <w:fldChar w:fldCharType="separate"/>
        </w:r>
        <w:r>
          <w:rPr>
            <w:noProof/>
            <w:webHidden/>
          </w:rPr>
          <w:t>9</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81" w:history="1">
        <w:r w:rsidRPr="00A4554B">
          <w:rPr>
            <w:rStyle w:val="Hypertextovodkaz"/>
            <w:noProof/>
          </w:rPr>
          <w:t>3.3</w:t>
        </w:r>
        <w:r>
          <w:rPr>
            <w:rFonts w:asciiTheme="minorHAnsi" w:eastAsiaTheme="minorEastAsia" w:hAnsiTheme="minorHAnsi" w:cstheme="minorBidi"/>
            <w:noProof/>
            <w:szCs w:val="22"/>
          </w:rPr>
          <w:tab/>
        </w:r>
        <w:r w:rsidRPr="00A4554B">
          <w:rPr>
            <w:rStyle w:val="Hypertextovodkaz"/>
            <w:noProof/>
          </w:rPr>
          <w:t>Platformě specifický model PSM</w:t>
        </w:r>
        <w:r>
          <w:rPr>
            <w:noProof/>
            <w:webHidden/>
          </w:rPr>
          <w:tab/>
        </w:r>
        <w:r>
          <w:rPr>
            <w:noProof/>
            <w:webHidden/>
          </w:rPr>
          <w:fldChar w:fldCharType="begin"/>
        </w:r>
        <w:r>
          <w:rPr>
            <w:noProof/>
            <w:webHidden/>
          </w:rPr>
          <w:instrText xml:space="preserve"> PAGEREF _Toc356613981 \h </w:instrText>
        </w:r>
        <w:r>
          <w:rPr>
            <w:noProof/>
            <w:webHidden/>
          </w:rPr>
        </w:r>
        <w:r>
          <w:rPr>
            <w:noProof/>
            <w:webHidden/>
          </w:rPr>
          <w:fldChar w:fldCharType="separate"/>
        </w:r>
        <w:r>
          <w:rPr>
            <w:noProof/>
            <w:webHidden/>
          </w:rPr>
          <w:t>10</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82" w:history="1">
        <w:r w:rsidRPr="00A4554B">
          <w:rPr>
            <w:rStyle w:val="Hypertextovodkaz"/>
            <w:noProof/>
          </w:rPr>
          <w:t>3.4</w:t>
        </w:r>
        <w:r>
          <w:rPr>
            <w:rFonts w:asciiTheme="minorHAnsi" w:eastAsiaTheme="minorEastAsia" w:hAnsiTheme="minorHAnsi" w:cstheme="minorBidi"/>
            <w:noProof/>
            <w:szCs w:val="22"/>
          </w:rPr>
          <w:tab/>
        </w:r>
        <w:r w:rsidRPr="00A4554B">
          <w:rPr>
            <w:rStyle w:val="Hypertextovodkaz"/>
            <w:noProof/>
          </w:rPr>
          <w:t>Souhrn MDA</w:t>
        </w:r>
        <w:r>
          <w:rPr>
            <w:noProof/>
            <w:webHidden/>
          </w:rPr>
          <w:tab/>
        </w:r>
        <w:r>
          <w:rPr>
            <w:noProof/>
            <w:webHidden/>
          </w:rPr>
          <w:fldChar w:fldCharType="begin"/>
        </w:r>
        <w:r>
          <w:rPr>
            <w:noProof/>
            <w:webHidden/>
          </w:rPr>
          <w:instrText xml:space="preserve"> PAGEREF _Toc356613982 \h </w:instrText>
        </w:r>
        <w:r>
          <w:rPr>
            <w:noProof/>
            <w:webHidden/>
          </w:rPr>
        </w:r>
        <w:r>
          <w:rPr>
            <w:noProof/>
            <w:webHidden/>
          </w:rPr>
          <w:fldChar w:fldCharType="separate"/>
        </w:r>
        <w:r>
          <w:rPr>
            <w:noProof/>
            <w:webHidden/>
          </w:rPr>
          <w:t>10</w:t>
        </w:r>
        <w:r>
          <w:rPr>
            <w:noProof/>
            <w:webHidden/>
          </w:rPr>
          <w:fldChar w:fldCharType="end"/>
        </w:r>
      </w:hyperlink>
    </w:p>
    <w:p w:rsidR="000620C2" w:rsidRDefault="000620C2">
      <w:pPr>
        <w:pStyle w:val="Obsah1"/>
        <w:tabs>
          <w:tab w:val="left" w:pos="480"/>
          <w:tab w:val="right" w:leader="dot" w:pos="8990"/>
        </w:tabs>
        <w:rPr>
          <w:rFonts w:asciiTheme="minorHAnsi" w:eastAsiaTheme="minorEastAsia" w:hAnsiTheme="minorHAnsi" w:cstheme="minorBidi"/>
          <w:noProof/>
          <w:szCs w:val="22"/>
        </w:rPr>
      </w:pPr>
      <w:hyperlink w:anchor="_Toc356613983" w:history="1">
        <w:r w:rsidRPr="00A4554B">
          <w:rPr>
            <w:rStyle w:val="Hypertextovodkaz"/>
            <w:noProof/>
          </w:rPr>
          <w:t>4.</w:t>
        </w:r>
        <w:r>
          <w:rPr>
            <w:rFonts w:asciiTheme="minorHAnsi" w:eastAsiaTheme="minorEastAsia" w:hAnsiTheme="minorHAnsi" w:cstheme="minorBidi"/>
            <w:noProof/>
            <w:szCs w:val="22"/>
          </w:rPr>
          <w:tab/>
        </w:r>
        <w:r w:rsidRPr="00A4554B">
          <w:rPr>
            <w:rStyle w:val="Hypertextovodkaz"/>
            <w:noProof/>
          </w:rPr>
          <w:t>Modelování a simulace v procesu vývoje systémů</w:t>
        </w:r>
        <w:r>
          <w:rPr>
            <w:noProof/>
            <w:webHidden/>
          </w:rPr>
          <w:tab/>
        </w:r>
        <w:r>
          <w:rPr>
            <w:noProof/>
            <w:webHidden/>
          </w:rPr>
          <w:fldChar w:fldCharType="begin"/>
        </w:r>
        <w:r>
          <w:rPr>
            <w:noProof/>
            <w:webHidden/>
          </w:rPr>
          <w:instrText xml:space="preserve"> PAGEREF _Toc356613983 \h </w:instrText>
        </w:r>
        <w:r>
          <w:rPr>
            <w:noProof/>
            <w:webHidden/>
          </w:rPr>
        </w:r>
        <w:r>
          <w:rPr>
            <w:noProof/>
            <w:webHidden/>
          </w:rPr>
          <w:fldChar w:fldCharType="separate"/>
        </w:r>
        <w:r>
          <w:rPr>
            <w:noProof/>
            <w:webHidden/>
          </w:rPr>
          <w:t>11</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84" w:history="1">
        <w:r w:rsidRPr="00A4554B">
          <w:rPr>
            <w:rStyle w:val="Hypertextovodkaz"/>
            <w:noProof/>
          </w:rPr>
          <w:t>4.1</w:t>
        </w:r>
        <w:r>
          <w:rPr>
            <w:rFonts w:asciiTheme="minorHAnsi" w:eastAsiaTheme="minorEastAsia" w:hAnsiTheme="minorHAnsi" w:cstheme="minorBidi"/>
            <w:noProof/>
            <w:szCs w:val="22"/>
          </w:rPr>
          <w:tab/>
        </w:r>
        <w:r w:rsidRPr="00A4554B">
          <w:rPr>
            <w:rStyle w:val="Hypertextovodkaz"/>
            <w:noProof/>
          </w:rPr>
          <w:t>Petriho sítě</w:t>
        </w:r>
        <w:r>
          <w:rPr>
            <w:noProof/>
            <w:webHidden/>
          </w:rPr>
          <w:tab/>
        </w:r>
        <w:r>
          <w:rPr>
            <w:noProof/>
            <w:webHidden/>
          </w:rPr>
          <w:fldChar w:fldCharType="begin"/>
        </w:r>
        <w:r>
          <w:rPr>
            <w:noProof/>
            <w:webHidden/>
          </w:rPr>
          <w:instrText xml:space="preserve"> PAGEREF _Toc356613984 \h </w:instrText>
        </w:r>
        <w:r>
          <w:rPr>
            <w:noProof/>
            <w:webHidden/>
          </w:rPr>
        </w:r>
        <w:r>
          <w:rPr>
            <w:noProof/>
            <w:webHidden/>
          </w:rPr>
          <w:fldChar w:fldCharType="separate"/>
        </w:r>
        <w:r>
          <w:rPr>
            <w:noProof/>
            <w:webHidden/>
          </w:rPr>
          <w:t>11</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85" w:history="1">
        <w:r w:rsidRPr="00A4554B">
          <w:rPr>
            <w:rStyle w:val="Hypertextovodkaz"/>
            <w:noProof/>
          </w:rPr>
          <w:t>4.2</w:t>
        </w:r>
        <w:r>
          <w:rPr>
            <w:rFonts w:asciiTheme="minorHAnsi" w:eastAsiaTheme="minorEastAsia" w:hAnsiTheme="minorHAnsi" w:cstheme="minorBidi"/>
            <w:noProof/>
            <w:szCs w:val="22"/>
          </w:rPr>
          <w:tab/>
        </w:r>
        <w:r w:rsidRPr="00A4554B">
          <w:rPr>
            <w:rStyle w:val="Hypertextovodkaz"/>
            <w:noProof/>
          </w:rPr>
          <w:t>Objektově orientované Petriho sítě</w:t>
        </w:r>
        <w:r>
          <w:rPr>
            <w:noProof/>
            <w:webHidden/>
          </w:rPr>
          <w:tab/>
        </w:r>
        <w:r>
          <w:rPr>
            <w:noProof/>
            <w:webHidden/>
          </w:rPr>
          <w:fldChar w:fldCharType="begin"/>
        </w:r>
        <w:r>
          <w:rPr>
            <w:noProof/>
            <w:webHidden/>
          </w:rPr>
          <w:instrText xml:space="preserve"> PAGEREF _Toc356613985 \h </w:instrText>
        </w:r>
        <w:r>
          <w:rPr>
            <w:noProof/>
            <w:webHidden/>
          </w:rPr>
        </w:r>
        <w:r>
          <w:rPr>
            <w:noProof/>
            <w:webHidden/>
          </w:rPr>
          <w:fldChar w:fldCharType="separate"/>
        </w:r>
        <w:r>
          <w:rPr>
            <w:noProof/>
            <w:webHidden/>
          </w:rPr>
          <w:t>12</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3986" w:history="1">
        <w:r w:rsidRPr="00A4554B">
          <w:rPr>
            <w:rStyle w:val="Hypertextovodkaz"/>
            <w:noProof/>
          </w:rPr>
          <w:t>4.2.1</w:t>
        </w:r>
        <w:r>
          <w:rPr>
            <w:rFonts w:asciiTheme="minorHAnsi" w:eastAsiaTheme="minorEastAsia" w:hAnsiTheme="minorHAnsi" w:cstheme="minorBidi"/>
            <w:noProof/>
            <w:szCs w:val="22"/>
          </w:rPr>
          <w:tab/>
        </w:r>
        <w:r w:rsidRPr="00A4554B">
          <w:rPr>
            <w:rStyle w:val="Hypertextovodkaz"/>
            <w:noProof/>
          </w:rPr>
          <w:t>Objektová síť, atributy, stráž, metody</w:t>
        </w:r>
        <w:r>
          <w:rPr>
            <w:noProof/>
            <w:webHidden/>
          </w:rPr>
          <w:tab/>
        </w:r>
        <w:r>
          <w:rPr>
            <w:noProof/>
            <w:webHidden/>
          </w:rPr>
          <w:fldChar w:fldCharType="begin"/>
        </w:r>
        <w:r>
          <w:rPr>
            <w:noProof/>
            <w:webHidden/>
          </w:rPr>
          <w:instrText xml:space="preserve"> PAGEREF _Toc356613986 \h </w:instrText>
        </w:r>
        <w:r>
          <w:rPr>
            <w:noProof/>
            <w:webHidden/>
          </w:rPr>
        </w:r>
        <w:r>
          <w:rPr>
            <w:noProof/>
            <w:webHidden/>
          </w:rPr>
          <w:fldChar w:fldCharType="separate"/>
        </w:r>
        <w:r>
          <w:rPr>
            <w:noProof/>
            <w:webHidden/>
          </w:rPr>
          <w:t>13</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3987" w:history="1">
        <w:r w:rsidRPr="00A4554B">
          <w:rPr>
            <w:rStyle w:val="Hypertextovodkaz"/>
            <w:noProof/>
          </w:rPr>
          <w:t>4.2.2</w:t>
        </w:r>
        <w:r>
          <w:rPr>
            <w:rFonts w:asciiTheme="minorHAnsi" w:eastAsiaTheme="minorEastAsia" w:hAnsiTheme="minorHAnsi" w:cstheme="minorBidi"/>
            <w:noProof/>
            <w:szCs w:val="22"/>
          </w:rPr>
          <w:tab/>
        </w:r>
        <w:r w:rsidRPr="00A4554B">
          <w:rPr>
            <w:rStyle w:val="Hypertextovodkaz"/>
            <w:noProof/>
          </w:rPr>
          <w:t>Synchronní port, predikát, negativní predikát</w:t>
        </w:r>
        <w:r>
          <w:rPr>
            <w:noProof/>
            <w:webHidden/>
          </w:rPr>
          <w:tab/>
        </w:r>
        <w:r>
          <w:rPr>
            <w:noProof/>
            <w:webHidden/>
          </w:rPr>
          <w:fldChar w:fldCharType="begin"/>
        </w:r>
        <w:r>
          <w:rPr>
            <w:noProof/>
            <w:webHidden/>
          </w:rPr>
          <w:instrText xml:space="preserve"> PAGEREF _Toc356613987 \h </w:instrText>
        </w:r>
        <w:r>
          <w:rPr>
            <w:noProof/>
            <w:webHidden/>
          </w:rPr>
        </w:r>
        <w:r>
          <w:rPr>
            <w:noProof/>
            <w:webHidden/>
          </w:rPr>
          <w:fldChar w:fldCharType="separate"/>
        </w:r>
        <w:r>
          <w:rPr>
            <w:noProof/>
            <w:webHidden/>
          </w:rPr>
          <w:t>14</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88" w:history="1">
        <w:r w:rsidRPr="00A4554B">
          <w:rPr>
            <w:rStyle w:val="Hypertextovodkaz"/>
            <w:noProof/>
          </w:rPr>
          <w:t>4.3</w:t>
        </w:r>
        <w:r>
          <w:rPr>
            <w:rFonts w:asciiTheme="minorHAnsi" w:eastAsiaTheme="minorEastAsia" w:hAnsiTheme="minorHAnsi" w:cstheme="minorBidi"/>
            <w:noProof/>
            <w:szCs w:val="22"/>
          </w:rPr>
          <w:tab/>
        </w:r>
        <w:r w:rsidRPr="00A4554B">
          <w:rPr>
            <w:rStyle w:val="Hypertextovodkaz"/>
            <w:noProof/>
          </w:rPr>
          <w:t>DEVS</w:t>
        </w:r>
        <w:r>
          <w:rPr>
            <w:noProof/>
            <w:webHidden/>
          </w:rPr>
          <w:tab/>
        </w:r>
        <w:r>
          <w:rPr>
            <w:noProof/>
            <w:webHidden/>
          </w:rPr>
          <w:fldChar w:fldCharType="begin"/>
        </w:r>
        <w:r>
          <w:rPr>
            <w:noProof/>
            <w:webHidden/>
          </w:rPr>
          <w:instrText xml:space="preserve"> PAGEREF _Toc356613988 \h </w:instrText>
        </w:r>
        <w:r>
          <w:rPr>
            <w:noProof/>
            <w:webHidden/>
          </w:rPr>
        </w:r>
        <w:r>
          <w:rPr>
            <w:noProof/>
            <w:webHidden/>
          </w:rPr>
          <w:fldChar w:fldCharType="separate"/>
        </w:r>
        <w:r>
          <w:rPr>
            <w:noProof/>
            <w:webHidden/>
          </w:rPr>
          <w:t>16</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89" w:history="1">
        <w:r w:rsidRPr="00A4554B">
          <w:rPr>
            <w:rStyle w:val="Hypertextovodkaz"/>
            <w:noProof/>
          </w:rPr>
          <w:t>4.4</w:t>
        </w:r>
        <w:r>
          <w:rPr>
            <w:rFonts w:asciiTheme="minorHAnsi" w:eastAsiaTheme="minorEastAsia" w:hAnsiTheme="minorHAnsi" w:cstheme="minorBidi"/>
            <w:noProof/>
            <w:szCs w:val="22"/>
          </w:rPr>
          <w:tab/>
        </w:r>
        <w:r w:rsidRPr="00A4554B">
          <w:rPr>
            <w:rStyle w:val="Hypertextovodkaz"/>
            <w:noProof/>
          </w:rPr>
          <w:t>Nástroj PNtalk/SmallDEVS</w:t>
        </w:r>
        <w:r>
          <w:rPr>
            <w:noProof/>
            <w:webHidden/>
          </w:rPr>
          <w:tab/>
        </w:r>
        <w:r>
          <w:rPr>
            <w:noProof/>
            <w:webHidden/>
          </w:rPr>
          <w:fldChar w:fldCharType="begin"/>
        </w:r>
        <w:r>
          <w:rPr>
            <w:noProof/>
            <w:webHidden/>
          </w:rPr>
          <w:instrText xml:space="preserve"> PAGEREF _Toc356613989 \h </w:instrText>
        </w:r>
        <w:r>
          <w:rPr>
            <w:noProof/>
            <w:webHidden/>
          </w:rPr>
        </w:r>
        <w:r>
          <w:rPr>
            <w:noProof/>
            <w:webHidden/>
          </w:rPr>
          <w:fldChar w:fldCharType="separate"/>
        </w:r>
        <w:r>
          <w:rPr>
            <w:noProof/>
            <w:webHidden/>
          </w:rPr>
          <w:t>18</w:t>
        </w:r>
        <w:r>
          <w:rPr>
            <w:noProof/>
            <w:webHidden/>
          </w:rPr>
          <w:fldChar w:fldCharType="end"/>
        </w:r>
      </w:hyperlink>
    </w:p>
    <w:p w:rsidR="000620C2" w:rsidRDefault="000620C2">
      <w:pPr>
        <w:pStyle w:val="Obsah1"/>
        <w:tabs>
          <w:tab w:val="left" w:pos="480"/>
          <w:tab w:val="right" w:leader="dot" w:pos="8990"/>
        </w:tabs>
        <w:rPr>
          <w:rFonts w:asciiTheme="minorHAnsi" w:eastAsiaTheme="minorEastAsia" w:hAnsiTheme="minorHAnsi" w:cstheme="minorBidi"/>
          <w:noProof/>
          <w:szCs w:val="22"/>
        </w:rPr>
      </w:pPr>
      <w:hyperlink w:anchor="_Toc356613990" w:history="1">
        <w:r w:rsidRPr="00A4554B">
          <w:rPr>
            <w:rStyle w:val="Hypertextovodkaz"/>
            <w:noProof/>
          </w:rPr>
          <w:t>5.</w:t>
        </w:r>
        <w:r>
          <w:rPr>
            <w:rFonts w:asciiTheme="minorHAnsi" w:eastAsiaTheme="minorEastAsia" w:hAnsiTheme="minorHAnsi" w:cstheme="minorBidi"/>
            <w:noProof/>
            <w:szCs w:val="22"/>
          </w:rPr>
          <w:tab/>
        </w:r>
        <w:r w:rsidRPr="00A4554B">
          <w:rPr>
            <w:rStyle w:val="Hypertextovodkaz"/>
            <w:noProof/>
          </w:rPr>
          <w:t>Specifikace Konferenčního systému</w:t>
        </w:r>
        <w:r>
          <w:rPr>
            <w:noProof/>
            <w:webHidden/>
          </w:rPr>
          <w:tab/>
        </w:r>
        <w:r>
          <w:rPr>
            <w:noProof/>
            <w:webHidden/>
          </w:rPr>
          <w:fldChar w:fldCharType="begin"/>
        </w:r>
        <w:r>
          <w:rPr>
            <w:noProof/>
            <w:webHidden/>
          </w:rPr>
          <w:instrText xml:space="preserve"> PAGEREF _Toc356613990 \h </w:instrText>
        </w:r>
        <w:r>
          <w:rPr>
            <w:noProof/>
            <w:webHidden/>
          </w:rPr>
        </w:r>
        <w:r>
          <w:rPr>
            <w:noProof/>
            <w:webHidden/>
          </w:rPr>
          <w:fldChar w:fldCharType="separate"/>
        </w:r>
        <w:r>
          <w:rPr>
            <w:noProof/>
            <w:webHidden/>
          </w:rPr>
          <w:t>21</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91" w:history="1">
        <w:r w:rsidRPr="00A4554B">
          <w:rPr>
            <w:rStyle w:val="Hypertextovodkaz"/>
            <w:noProof/>
          </w:rPr>
          <w:t>5.1</w:t>
        </w:r>
        <w:r>
          <w:rPr>
            <w:rFonts w:asciiTheme="minorHAnsi" w:eastAsiaTheme="minorEastAsia" w:hAnsiTheme="minorHAnsi" w:cstheme="minorBidi"/>
            <w:noProof/>
            <w:szCs w:val="22"/>
          </w:rPr>
          <w:tab/>
        </w:r>
        <w:r w:rsidRPr="00A4554B">
          <w:rPr>
            <w:rStyle w:val="Hypertextovodkaz"/>
            <w:noProof/>
          </w:rPr>
          <w:t>Neformální specifikace</w:t>
        </w:r>
        <w:r>
          <w:rPr>
            <w:noProof/>
            <w:webHidden/>
          </w:rPr>
          <w:tab/>
        </w:r>
        <w:r>
          <w:rPr>
            <w:noProof/>
            <w:webHidden/>
          </w:rPr>
          <w:fldChar w:fldCharType="begin"/>
        </w:r>
        <w:r>
          <w:rPr>
            <w:noProof/>
            <w:webHidden/>
          </w:rPr>
          <w:instrText xml:space="preserve"> PAGEREF _Toc356613991 \h </w:instrText>
        </w:r>
        <w:r>
          <w:rPr>
            <w:noProof/>
            <w:webHidden/>
          </w:rPr>
        </w:r>
        <w:r>
          <w:rPr>
            <w:noProof/>
            <w:webHidden/>
          </w:rPr>
          <w:fldChar w:fldCharType="separate"/>
        </w:r>
        <w:r>
          <w:rPr>
            <w:noProof/>
            <w:webHidden/>
          </w:rPr>
          <w:t>21</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92" w:history="1">
        <w:r w:rsidRPr="00A4554B">
          <w:rPr>
            <w:rStyle w:val="Hypertextovodkaz"/>
            <w:noProof/>
          </w:rPr>
          <w:t>5.2</w:t>
        </w:r>
        <w:r>
          <w:rPr>
            <w:rFonts w:asciiTheme="minorHAnsi" w:eastAsiaTheme="minorEastAsia" w:hAnsiTheme="minorHAnsi" w:cstheme="minorBidi"/>
            <w:noProof/>
            <w:szCs w:val="22"/>
          </w:rPr>
          <w:tab/>
        </w:r>
        <w:r w:rsidRPr="00A4554B">
          <w:rPr>
            <w:rStyle w:val="Hypertextovodkaz"/>
            <w:noProof/>
          </w:rPr>
          <w:t>Analýza požadavků</w:t>
        </w:r>
        <w:r>
          <w:rPr>
            <w:noProof/>
            <w:webHidden/>
          </w:rPr>
          <w:tab/>
        </w:r>
        <w:r>
          <w:rPr>
            <w:noProof/>
            <w:webHidden/>
          </w:rPr>
          <w:fldChar w:fldCharType="begin"/>
        </w:r>
        <w:r>
          <w:rPr>
            <w:noProof/>
            <w:webHidden/>
          </w:rPr>
          <w:instrText xml:space="preserve"> PAGEREF _Toc356613992 \h </w:instrText>
        </w:r>
        <w:r>
          <w:rPr>
            <w:noProof/>
            <w:webHidden/>
          </w:rPr>
        </w:r>
        <w:r>
          <w:rPr>
            <w:noProof/>
            <w:webHidden/>
          </w:rPr>
          <w:fldChar w:fldCharType="separate"/>
        </w:r>
        <w:r>
          <w:rPr>
            <w:noProof/>
            <w:webHidden/>
          </w:rPr>
          <w:t>21</w:t>
        </w:r>
        <w:r>
          <w:rPr>
            <w:noProof/>
            <w:webHidden/>
          </w:rPr>
          <w:fldChar w:fldCharType="end"/>
        </w:r>
      </w:hyperlink>
    </w:p>
    <w:p w:rsidR="000620C2" w:rsidRDefault="000620C2">
      <w:pPr>
        <w:pStyle w:val="Obsah1"/>
        <w:tabs>
          <w:tab w:val="left" w:pos="480"/>
          <w:tab w:val="right" w:leader="dot" w:pos="8990"/>
        </w:tabs>
        <w:rPr>
          <w:rFonts w:asciiTheme="minorHAnsi" w:eastAsiaTheme="minorEastAsia" w:hAnsiTheme="minorHAnsi" w:cstheme="minorBidi"/>
          <w:noProof/>
          <w:szCs w:val="22"/>
        </w:rPr>
      </w:pPr>
      <w:hyperlink w:anchor="_Toc356613993" w:history="1">
        <w:r w:rsidRPr="00A4554B">
          <w:rPr>
            <w:rStyle w:val="Hypertextovodkaz"/>
            <w:noProof/>
          </w:rPr>
          <w:t>6.</w:t>
        </w:r>
        <w:r>
          <w:rPr>
            <w:rFonts w:asciiTheme="minorHAnsi" w:eastAsiaTheme="minorEastAsia" w:hAnsiTheme="minorHAnsi" w:cstheme="minorBidi"/>
            <w:noProof/>
            <w:szCs w:val="22"/>
          </w:rPr>
          <w:tab/>
        </w:r>
        <w:r w:rsidRPr="00A4554B">
          <w:rPr>
            <w:rStyle w:val="Hypertextovodkaz"/>
            <w:noProof/>
          </w:rPr>
          <w:t>Realizace modelu konferenčního systému</w:t>
        </w:r>
        <w:r>
          <w:rPr>
            <w:noProof/>
            <w:webHidden/>
          </w:rPr>
          <w:tab/>
        </w:r>
        <w:r>
          <w:rPr>
            <w:noProof/>
            <w:webHidden/>
          </w:rPr>
          <w:fldChar w:fldCharType="begin"/>
        </w:r>
        <w:r>
          <w:rPr>
            <w:noProof/>
            <w:webHidden/>
          </w:rPr>
          <w:instrText xml:space="preserve"> PAGEREF _Toc356613993 \h </w:instrText>
        </w:r>
        <w:r>
          <w:rPr>
            <w:noProof/>
            <w:webHidden/>
          </w:rPr>
        </w:r>
        <w:r>
          <w:rPr>
            <w:noProof/>
            <w:webHidden/>
          </w:rPr>
          <w:fldChar w:fldCharType="separate"/>
        </w:r>
        <w:r>
          <w:rPr>
            <w:noProof/>
            <w:webHidden/>
          </w:rPr>
          <w:t>24</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94" w:history="1">
        <w:r w:rsidRPr="00A4554B">
          <w:rPr>
            <w:rStyle w:val="Hypertextovodkaz"/>
            <w:noProof/>
          </w:rPr>
          <w:t>6.1</w:t>
        </w:r>
        <w:r>
          <w:rPr>
            <w:rFonts w:asciiTheme="minorHAnsi" w:eastAsiaTheme="minorEastAsia" w:hAnsiTheme="minorHAnsi" w:cstheme="minorBidi"/>
            <w:noProof/>
            <w:szCs w:val="22"/>
          </w:rPr>
          <w:tab/>
        </w:r>
        <w:r w:rsidRPr="00A4554B">
          <w:rPr>
            <w:rStyle w:val="Hypertextovodkaz"/>
            <w:noProof/>
          </w:rPr>
          <w:t>Návrh tříd</w:t>
        </w:r>
        <w:r>
          <w:rPr>
            <w:noProof/>
            <w:webHidden/>
          </w:rPr>
          <w:tab/>
        </w:r>
        <w:r>
          <w:rPr>
            <w:noProof/>
            <w:webHidden/>
          </w:rPr>
          <w:fldChar w:fldCharType="begin"/>
        </w:r>
        <w:r>
          <w:rPr>
            <w:noProof/>
            <w:webHidden/>
          </w:rPr>
          <w:instrText xml:space="preserve"> PAGEREF _Toc356613994 \h </w:instrText>
        </w:r>
        <w:r>
          <w:rPr>
            <w:noProof/>
            <w:webHidden/>
          </w:rPr>
        </w:r>
        <w:r>
          <w:rPr>
            <w:noProof/>
            <w:webHidden/>
          </w:rPr>
          <w:fldChar w:fldCharType="separate"/>
        </w:r>
        <w:r>
          <w:rPr>
            <w:noProof/>
            <w:webHidden/>
          </w:rPr>
          <w:t>24</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3995" w:history="1">
        <w:r w:rsidRPr="00A4554B">
          <w:rPr>
            <w:rStyle w:val="Hypertextovodkaz"/>
            <w:noProof/>
          </w:rPr>
          <w:t>6.2</w:t>
        </w:r>
        <w:r>
          <w:rPr>
            <w:rFonts w:asciiTheme="minorHAnsi" w:eastAsiaTheme="minorEastAsia" w:hAnsiTheme="minorHAnsi" w:cstheme="minorBidi"/>
            <w:noProof/>
            <w:szCs w:val="22"/>
          </w:rPr>
          <w:tab/>
        </w:r>
        <w:r w:rsidRPr="00A4554B">
          <w:rPr>
            <w:rStyle w:val="Hypertextovodkaz"/>
            <w:noProof/>
          </w:rPr>
          <w:t>Konverze diagramu tříd do objektově orientovaných Petriho sítí</w:t>
        </w:r>
        <w:r>
          <w:rPr>
            <w:noProof/>
            <w:webHidden/>
          </w:rPr>
          <w:tab/>
        </w:r>
        <w:r>
          <w:rPr>
            <w:noProof/>
            <w:webHidden/>
          </w:rPr>
          <w:fldChar w:fldCharType="begin"/>
        </w:r>
        <w:r>
          <w:rPr>
            <w:noProof/>
            <w:webHidden/>
          </w:rPr>
          <w:instrText xml:space="preserve"> PAGEREF _Toc356613995 \h </w:instrText>
        </w:r>
        <w:r>
          <w:rPr>
            <w:noProof/>
            <w:webHidden/>
          </w:rPr>
        </w:r>
        <w:r>
          <w:rPr>
            <w:noProof/>
            <w:webHidden/>
          </w:rPr>
          <w:fldChar w:fldCharType="separate"/>
        </w:r>
        <w:r>
          <w:rPr>
            <w:noProof/>
            <w:webHidden/>
          </w:rPr>
          <w:t>25</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3996" w:history="1">
        <w:r w:rsidRPr="00A4554B">
          <w:rPr>
            <w:rStyle w:val="Hypertextovodkaz"/>
            <w:noProof/>
          </w:rPr>
          <w:t>6.2.1</w:t>
        </w:r>
        <w:r>
          <w:rPr>
            <w:rFonts w:asciiTheme="minorHAnsi" w:eastAsiaTheme="minorEastAsia" w:hAnsiTheme="minorHAnsi" w:cstheme="minorBidi"/>
            <w:noProof/>
            <w:szCs w:val="22"/>
          </w:rPr>
          <w:tab/>
        </w:r>
        <w:r w:rsidRPr="00A4554B">
          <w:rPr>
            <w:rStyle w:val="Hypertextovodkaz"/>
            <w:noProof/>
          </w:rPr>
          <w:t>Conference</w:t>
        </w:r>
        <w:r>
          <w:rPr>
            <w:noProof/>
            <w:webHidden/>
          </w:rPr>
          <w:tab/>
        </w:r>
        <w:r>
          <w:rPr>
            <w:noProof/>
            <w:webHidden/>
          </w:rPr>
          <w:fldChar w:fldCharType="begin"/>
        </w:r>
        <w:r>
          <w:rPr>
            <w:noProof/>
            <w:webHidden/>
          </w:rPr>
          <w:instrText xml:space="preserve"> PAGEREF _Toc356613996 \h </w:instrText>
        </w:r>
        <w:r>
          <w:rPr>
            <w:noProof/>
            <w:webHidden/>
          </w:rPr>
        </w:r>
        <w:r>
          <w:rPr>
            <w:noProof/>
            <w:webHidden/>
          </w:rPr>
          <w:fldChar w:fldCharType="separate"/>
        </w:r>
        <w:r>
          <w:rPr>
            <w:noProof/>
            <w:webHidden/>
          </w:rPr>
          <w:t>27</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3997" w:history="1">
        <w:r w:rsidRPr="00A4554B">
          <w:rPr>
            <w:rStyle w:val="Hypertextovodkaz"/>
            <w:noProof/>
          </w:rPr>
          <w:t>6.2.2</w:t>
        </w:r>
        <w:r>
          <w:rPr>
            <w:rFonts w:asciiTheme="minorHAnsi" w:eastAsiaTheme="minorEastAsia" w:hAnsiTheme="minorHAnsi" w:cstheme="minorBidi"/>
            <w:noProof/>
            <w:szCs w:val="22"/>
          </w:rPr>
          <w:tab/>
        </w:r>
        <w:r w:rsidRPr="00A4554B">
          <w:rPr>
            <w:rStyle w:val="Hypertextovodkaz"/>
            <w:noProof/>
          </w:rPr>
          <w:t>Location</w:t>
        </w:r>
        <w:r>
          <w:rPr>
            <w:noProof/>
            <w:webHidden/>
          </w:rPr>
          <w:tab/>
        </w:r>
        <w:r>
          <w:rPr>
            <w:noProof/>
            <w:webHidden/>
          </w:rPr>
          <w:fldChar w:fldCharType="begin"/>
        </w:r>
        <w:r>
          <w:rPr>
            <w:noProof/>
            <w:webHidden/>
          </w:rPr>
          <w:instrText xml:space="preserve"> PAGEREF _Toc356613997 \h </w:instrText>
        </w:r>
        <w:r>
          <w:rPr>
            <w:noProof/>
            <w:webHidden/>
          </w:rPr>
        </w:r>
        <w:r>
          <w:rPr>
            <w:noProof/>
            <w:webHidden/>
          </w:rPr>
          <w:fldChar w:fldCharType="separate"/>
        </w:r>
        <w:r>
          <w:rPr>
            <w:noProof/>
            <w:webHidden/>
          </w:rPr>
          <w:t>27</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3998" w:history="1">
        <w:r w:rsidRPr="00A4554B">
          <w:rPr>
            <w:rStyle w:val="Hypertextovodkaz"/>
            <w:noProof/>
          </w:rPr>
          <w:t>6.2.3</w:t>
        </w:r>
        <w:r>
          <w:rPr>
            <w:rFonts w:asciiTheme="minorHAnsi" w:eastAsiaTheme="minorEastAsia" w:hAnsiTheme="minorHAnsi" w:cstheme="minorBidi"/>
            <w:noProof/>
            <w:szCs w:val="22"/>
          </w:rPr>
          <w:tab/>
        </w:r>
        <w:r w:rsidRPr="00A4554B">
          <w:rPr>
            <w:rStyle w:val="Hypertextovodkaz"/>
            <w:noProof/>
          </w:rPr>
          <w:t>Member</w:t>
        </w:r>
        <w:r>
          <w:rPr>
            <w:noProof/>
            <w:webHidden/>
          </w:rPr>
          <w:tab/>
        </w:r>
        <w:r>
          <w:rPr>
            <w:noProof/>
            <w:webHidden/>
          </w:rPr>
          <w:fldChar w:fldCharType="begin"/>
        </w:r>
        <w:r>
          <w:rPr>
            <w:noProof/>
            <w:webHidden/>
          </w:rPr>
          <w:instrText xml:space="preserve"> PAGEREF _Toc356613998 \h </w:instrText>
        </w:r>
        <w:r>
          <w:rPr>
            <w:noProof/>
            <w:webHidden/>
          </w:rPr>
        </w:r>
        <w:r>
          <w:rPr>
            <w:noProof/>
            <w:webHidden/>
          </w:rPr>
          <w:fldChar w:fldCharType="separate"/>
        </w:r>
        <w:r>
          <w:rPr>
            <w:noProof/>
            <w:webHidden/>
          </w:rPr>
          <w:t>27</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3999" w:history="1">
        <w:r w:rsidRPr="00A4554B">
          <w:rPr>
            <w:rStyle w:val="Hypertextovodkaz"/>
            <w:noProof/>
          </w:rPr>
          <w:t>6.2.4</w:t>
        </w:r>
        <w:r>
          <w:rPr>
            <w:rFonts w:asciiTheme="minorHAnsi" w:eastAsiaTheme="minorEastAsia" w:hAnsiTheme="minorHAnsi" w:cstheme="minorBidi"/>
            <w:noProof/>
            <w:szCs w:val="22"/>
          </w:rPr>
          <w:tab/>
        </w:r>
        <w:r w:rsidRPr="00A4554B">
          <w:rPr>
            <w:rStyle w:val="Hypertextovodkaz"/>
            <w:noProof/>
          </w:rPr>
          <w:t>Paper</w:t>
        </w:r>
        <w:r>
          <w:rPr>
            <w:noProof/>
            <w:webHidden/>
          </w:rPr>
          <w:tab/>
        </w:r>
        <w:r>
          <w:rPr>
            <w:noProof/>
            <w:webHidden/>
          </w:rPr>
          <w:fldChar w:fldCharType="begin"/>
        </w:r>
        <w:r>
          <w:rPr>
            <w:noProof/>
            <w:webHidden/>
          </w:rPr>
          <w:instrText xml:space="preserve"> PAGEREF _Toc356613999 \h </w:instrText>
        </w:r>
        <w:r>
          <w:rPr>
            <w:noProof/>
            <w:webHidden/>
          </w:rPr>
        </w:r>
        <w:r>
          <w:rPr>
            <w:noProof/>
            <w:webHidden/>
          </w:rPr>
          <w:fldChar w:fldCharType="separate"/>
        </w:r>
        <w:r>
          <w:rPr>
            <w:noProof/>
            <w:webHidden/>
          </w:rPr>
          <w:t>28</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4000" w:history="1">
        <w:r w:rsidRPr="00A4554B">
          <w:rPr>
            <w:rStyle w:val="Hypertextovodkaz"/>
            <w:noProof/>
          </w:rPr>
          <w:t>6.2.5</w:t>
        </w:r>
        <w:r>
          <w:rPr>
            <w:rFonts w:asciiTheme="minorHAnsi" w:eastAsiaTheme="minorEastAsia" w:hAnsiTheme="minorHAnsi" w:cstheme="minorBidi"/>
            <w:noProof/>
            <w:szCs w:val="22"/>
          </w:rPr>
          <w:tab/>
        </w:r>
        <w:r w:rsidRPr="00A4554B">
          <w:rPr>
            <w:rStyle w:val="Hypertextovodkaz"/>
            <w:noProof/>
          </w:rPr>
          <w:t>Review</w:t>
        </w:r>
        <w:r>
          <w:rPr>
            <w:noProof/>
            <w:webHidden/>
          </w:rPr>
          <w:tab/>
        </w:r>
        <w:r>
          <w:rPr>
            <w:noProof/>
            <w:webHidden/>
          </w:rPr>
          <w:fldChar w:fldCharType="begin"/>
        </w:r>
        <w:r>
          <w:rPr>
            <w:noProof/>
            <w:webHidden/>
          </w:rPr>
          <w:instrText xml:space="preserve"> PAGEREF _Toc356614000 \h </w:instrText>
        </w:r>
        <w:r>
          <w:rPr>
            <w:noProof/>
            <w:webHidden/>
          </w:rPr>
        </w:r>
        <w:r>
          <w:rPr>
            <w:noProof/>
            <w:webHidden/>
          </w:rPr>
          <w:fldChar w:fldCharType="separate"/>
        </w:r>
        <w:r>
          <w:rPr>
            <w:noProof/>
            <w:webHidden/>
          </w:rPr>
          <w:t>28</w:t>
        </w:r>
        <w:r>
          <w:rPr>
            <w:noProof/>
            <w:webHidden/>
          </w:rPr>
          <w:fldChar w:fldCharType="end"/>
        </w:r>
      </w:hyperlink>
    </w:p>
    <w:p w:rsidR="000620C2" w:rsidRDefault="000620C2">
      <w:pPr>
        <w:pStyle w:val="Obsah1"/>
        <w:tabs>
          <w:tab w:val="left" w:pos="480"/>
          <w:tab w:val="right" w:leader="dot" w:pos="8990"/>
        </w:tabs>
        <w:rPr>
          <w:rFonts w:asciiTheme="minorHAnsi" w:eastAsiaTheme="minorEastAsia" w:hAnsiTheme="minorHAnsi" w:cstheme="minorBidi"/>
          <w:noProof/>
          <w:szCs w:val="22"/>
        </w:rPr>
      </w:pPr>
      <w:hyperlink w:anchor="_Toc356614001" w:history="1">
        <w:r w:rsidRPr="00A4554B">
          <w:rPr>
            <w:rStyle w:val="Hypertextovodkaz"/>
            <w:noProof/>
          </w:rPr>
          <w:t>7.</w:t>
        </w:r>
        <w:r>
          <w:rPr>
            <w:rFonts w:asciiTheme="minorHAnsi" w:eastAsiaTheme="minorEastAsia" w:hAnsiTheme="minorHAnsi" w:cstheme="minorBidi"/>
            <w:noProof/>
            <w:szCs w:val="22"/>
          </w:rPr>
          <w:tab/>
        </w:r>
        <w:r w:rsidRPr="00A4554B">
          <w:rPr>
            <w:rStyle w:val="Hypertextovodkaz"/>
            <w:noProof/>
          </w:rPr>
          <w:t>Nasazení modelu systému</w:t>
        </w:r>
        <w:r>
          <w:rPr>
            <w:noProof/>
            <w:webHidden/>
          </w:rPr>
          <w:tab/>
        </w:r>
        <w:r>
          <w:rPr>
            <w:noProof/>
            <w:webHidden/>
          </w:rPr>
          <w:fldChar w:fldCharType="begin"/>
        </w:r>
        <w:r>
          <w:rPr>
            <w:noProof/>
            <w:webHidden/>
          </w:rPr>
          <w:instrText xml:space="preserve"> PAGEREF _Toc356614001 \h </w:instrText>
        </w:r>
        <w:r>
          <w:rPr>
            <w:noProof/>
            <w:webHidden/>
          </w:rPr>
        </w:r>
        <w:r>
          <w:rPr>
            <w:noProof/>
            <w:webHidden/>
          </w:rPr>
          <w:fldChar w:fldCharType="separate"/>
        </w:r>
        <w:r>
          <w:rPr>
            <w:noProof/>
            <w:webHidden/>
          </w:rPr>
          <w:t>30</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4002" w:history="1">
        <w:r w:rsidRPr="00A4554B">
          <w:rPr>
            <w:rStyle w:val="Hypertextovodkaz"/>
            <w:noProof/>
          </w:rPr>
          <w:t>7.1</w:t>
        </w:r>
        <w:r>
          <w:rPr>
            <w:rFonts w:asciiTheme="minorHAnsi" w:eastAsiaTheme="minorEastAsia" w:hAnsiTheme="minorHAnsi" w:cstheme="minorBidi"/>
            <w:noProof/>
            <w:szCs w:val="22"/>
          </w:rPr>
          <w:tab/>
        </w:r>
        <w:r w:rsidRPr="00A4554B">
          <w:rPr>
            <w:rStyle w:val="Hypertextovodkaz"/>
            <w:noProof/>
          </w:rPr>
          <w:t>Řídící sítě</w:t>
        </w:r>
        <w:r>
          <w:rPr>
            <w:noProof/>
            <w:webHidden/>
          </w:rPr>
          <w:tab/>
        </w:r>
        <w:r>
          <w:rPr>
            <w:noProof/>
            <w:webHidden/>
          </w:rPr>
          <w:fldChar w:fldCharType="begin"/>
        </w:r>
        <w:r>
          <w:rPr>
            <w:noProof/>
            <w:webHidden/>
          </w:rPr>
          <w:instrText xml:space="preserve"> PAGEREF _Toc356614002 \h </w:instrText>
        </w:r>
        <w:r>
          <w:rPr>
            <w:noProof/>
            <w:webHidden/>
          </w:rPr>
        </w:r>
        <w:r>
          <w:rPr>
            <w:noProof/>
            <w:webHidden/>
          </w:rPr>
          <w:fldChar w:fldCharType="separate"/>
        </w:r>
        <w:r>
          <w:rPr>
            <w:noProof/>
            <w:webHidden/>
          </w:rPr>
          <w:t>31</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4003" w:history="1">
        <w:r w:rsidRPr="00A4554B">
          <w:rPr>
            <w:rStyle w:val="Hypertextovodkaz"/>
            <w:noProof/>
          </w:rPr>
          <w:t>7.1.1</w:t>
        </w:r>
        <w:r>
          <w:rPr>
            <w:rFonts w:asciiTheme="minorHAnsi" w:eastAsiaTheme="minorEastAsia" w:hAnsiTheme="minorHAnsi" w:cstheme="minorBidi"/>
            <w:noProof/>
            <w:szCs w:val="22"/>
          </w:rPr>
          <w:tab/>
        </w:r>
        <w:r w:rsidRPr="00A4554B">
          <w:rPr>
            <w:rStyle w:val="Hypertextovodkaz"/>
            <w:noProof/>
          </w:rPr>
          <w:t>SystemNet</w:t>
        </w:r>
        <w:r>
          <w:rPr>
            <w:noProof/>
            <w:webHidden/>
          </w:rPr>
          <w:tab/>
        </w:r>
        <w:r>
          <w:rPr>
            <w:noProof/>
            <w:webHidden/>
          </w:rPr>
          <w:fldChar w:fldCharType="begin"/>
        </w:r>
        <w:r>
          <w:rPr>
            <w:noProof/>
            <w:webHidden/>
          </w:rPr>
          <w:instrText xml:space="preserve"> PAGEREF _Toc356614003 \h </w:instrText>
        </w:r>
        <w:r>
          <w:rPr>
            <w:noProof/>
            <w:webHidden/>
          </w:rPr>
        </w:r>
        <w:r>
          <w:rPr>
            <w:noProof/>
            <w:webHidden/>
          </w:rPr>
          <w:fldChar w:fldCharType="separate"/>
        </w:r>
        <w:r>
          <w:rPr>
            <w:noProof/>
            <w:webHidden/>
          </w:rPr>
          <w:t>31</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4004" w:history="1">
        <w:r w:rsidRPr="00A4554B">
          <w:rPr>
            <w:rStyle w:val="Hypertextovodkaz"/>
            <w:noProof/>
          </w:rPr>
          <w:t>7.1.2</w:t>
        </w:r>
        <w:r>
          <w:rPr>
            <w:rFonts w:asciiTheme="minorHAnsi" w:eastAsiaTheme="minorEastAsia" w:hAnsiTheme="minorHAnsi" w:cstheme="minorBidi"/>
            <w:noProof/>
            <w:szCs w:val="22"/>
          </w:rPr>
          <w:tab/>
        </w:r>
        <w:r w:rsidRPr="00A4554B">
          <w:rPr>
            <w:rStyle w:val="Hypertextovodkaz"/>
            <w:noProof/>
          </w:rPr>
          <w:t>UserNet</w:t>
        </w:r>
        <w:r>
          <w:rPr>
            <w:noProof/>
            <w:webHidden/>
          </w:rPr>
          <w:tab/>
        </w:r>
        <w:r>
          <w:rPr>
            <w:noProof/>
            <w:webHidden/>
          </w:rPr>
          <w:fldChar w:fldCharType="begin"/>
        </w:r>
        <w:r>
          <w:rPr>
            <w:noProof/>
            <w:webHidden/>
          </w:rPr>
          <w:instrText xml:space="preserve"> PAGEREF _Toc356614004 \h </w:instrText>
        </w:r>
        <w:r>
          <w:rPr>
            <w:noProof/>
            <w:webHidden/>
          </w:rPr>
        </w:r>
        <w:r>
          <w:rPr>
            <w:noProof/>
            <w:webHidden/>
          </w:rPr>
          <w:fldChar w:fldCharType="separate"/>
        </w:r>
        <w:r>
          <w:rPr>
            <w:noProof/>
            <w:webHidden/>
          </w:rPr>
          <w:t>32</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4005" w:history="1">
        <w:r w:rsidRPr="00A4554B">
          <w:rPr>
            <w:rStyle w:val="Hypertextovodkaz"/>
            <w:noProof/>
          </w:rPr>
          <w:t>7.1.3</w:t>
        </w:r>
        <w:r>
          <w:rPr>
            <w:rFonts w:asciiTheme="minorHAnsi" w:eastAsiaTheme="minorEastAsia" w:hAnsiTheme="minorHAnsi" w:cstheme="minorBidi"/>
            <w:noProof/>
            <w:szCs w:val="22"/>
          </w:rPr>
          <w:tab/>
        </w:r>
        <w:r w:rsidRPr="00A4554B">
          <w:rPr>
            <w:rStyle w:val="Hypertextovodkaz"/>
            <w:noProof/>
          </w:rPr>
          <w:t>AdminNet</w:t>
        </w:r>
        <w:r>
          <w:rPr>
            <w:noProof/>
            <w:webHidden/>
          </w:rPr>
          <w:tab/>
        </w:r>
        <w:r>
          <w:rPr>
            <w:noProof/>
            <w:webHidden/>
          </w:rPr>
          <w:fldChar w:fldCharType="begin"/>
        </w:r>
        <w:r>
          <w:rPr>
            <w:noProof/>
            <w:webHidden/>
          </w:rPr>
          <w:instrText xml:space="preserve"> PAGEREF _Toc356614005 \h </w:instrText>
        </w:r>
        <w:r>
          <w:rPr>
            <w:noProof/>
            <w:webHidden/>
          </w:rPr>
        </w:r>
        <w:r>
          <w:rPr>
            <w:noProof/>
            <w:webHidden/>
          </w:rPr>
          <w:fldChar w:fldCharType="separate"/>
        </w:r>
        <w:r>
          <w:rPr>
            <w:noProof/>
            <w:webHidden/>
          </w:rPr>
          <w:t>33</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4006" w:history="1">
        <w:r w:rsidRPr="00A4554B">
          <w:rPr>
            <w:rStyle w:val="Hypertextovodkaz"/>
            <w:noProof/>
          </w:rPr>
          <w:t>7.1.4</w:t>
        </w:r>
        <w:r>
          <w:rPr>
            <w:rFonts w:asciiTheme="minorHAnsi" w:eastAsiaTheme="minorEastAsia" w:hAnsiTheme="minorHAnsi" w:cstheme="minorBidi"/>
            <w:noProof/>
            <w:szCs w:val="22"/>
          </w:rPr>
          <w:tab/>
        </w:r>
        <w:r w:rsidRPr="00A4554B">
          <w:rPr>
            <w:rStyle w:val="Hypertextovodkaz"/>
            <w:noProof/>
          </w:rPr>
          <w:t>AuthorNet</w:t>
        </w:r>
        <w:r>
          <w:rPr>
            <w:noProof/>
            <w:webHidden/>
          </w:rPr>
          <w:tab/>
        </w:r>
        <w:r>
          <w:rPr>
            <w:noProof/>
            <w:webHidden/>
          </w:rPr>
          <w:fldChar w:fldCharType="begin"/>
        </w:r>
        <w:r>
          <w:rPr>
            <w:noProof/>
            <w:webHidden/>
          </w:rPr>
          <w:instrText xml:space="preserve"> PAGEREF _Toc356614006 \h </w:instrText>
        </w:r>
        <w:r>
          <w:rPr>
            <w:noProof/>
            <w:webHidden/>
          </w:rPr>
        </w:r>
        <w:r>
          <w:rPr>
            <w:noProof/>
            <w:webHidden/>
          </w:rPr>
          <w:fldChar w:fldCharType="separate"/>
        </w:r>
        <w:r>
          <w:rPr>
            <w:noProof/>
            <w:webHidden/>
          </w:rPr>
          <w:t>33</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4007" w:history="1">
        <w:r w:rsidRPr="00A4554B">
          <w:rPr>
            <w:rStyle w:val="Hypertextovodkaz"/>
            <w:noProof/>
          </w:rPr>
          <w:t>7.1.5</w:t>
        </w:r>
        <w:r>
          <w:rPr>
            <w:rFonts w:asciiTheme="minorHAnsi" w:eastAsiaTheme="minorEastAsia" w:hAnsiTheme="minorHAnsi" w:cstheme="minorBidi"/>
            <w:noProof/>
            <w:szCs w:val="22"/>
          </w:rPr>
          <w:tab/>
        </w:r>
        <w:r w:rsidRPr="00A4554B">
          <w:rPr>
            <w:rStyle w:val="Hypertextovodkaz"/>
            <w:noProof/>
          </w:rPr>
          <w:t>ReviewerNet</w:t>
        </w:r>
        <w:r>
          <w:rPr>
            <w:noProof/>
            <w:webHidden/>
          </w:rPr>
          <w:tab/>
        </w:r>
        <w:r>
          <w:rPr>
            <w:noProof/>
            <w:webHidden/>
          </w:rPr>
          <w:fldChar w:fldCharType="begin"/>
        </w:r>
        <w:r>
          <w:rPr>
            <w:noProof/>
            <w:webHidden/>
          </w:rPr>
          <w:instrText xml:space="preserve"> PAGEREF _Toc356614007 \h </w:instrText>
        </w:r>
        <w:r>
          <w:rPr>
            <w:noProof/>
            <w:webHidden/>
          </w:rPr>
        </w:r>
        <w:r>
          <w:rPr>
            <w:noProof/>
            <w:webHidden/>
          </w:rPr>
          <w:fldChar w:fldCharType="separate"/>
        </w:r>
        <w:r>
          <w:rPr>
            <w:noProof/>
            <w:webHidden/>
          </w:rPr>
          <w:t>33</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4008" w:history="1">
        <w:r w:rsidRPr="00A4554B">
          <w:rPr>
            <w:rStyle w:val="Hypertextovodkaz"/>
            <w:noProof/>
          </w:rPr>
          <w:t>7.2</w:t>
        </w:r>
        <w:r>
          <w:rPr>
            <w:rFonts w:asciiTheme="minorHAnsi" w:eastAsiaTheme="minorEastAsia" w:hAnsiTheme="minorHAnsi" w:cstheme="minorBidi"/>
            <w:noProof/>
            <w:szCs w:val="22"/>
          </w:rPr>
          <w:tab/>
        </w:r>
        <w:r w:rsidRPr="00A4554B">
          <w:rPr>
            <w:rStyle w:val="Hypertextovodkaz"/>
            <w:noProof/>
          </w:rPr>
          <w:t>Uživatelské rozhraní</w:t>
        </w:r>
        <w:r>
          <w:rPr>
            <w:noProof/>
            <w:webHidden/>
          </w:rPr>
          <w:tab/>
        </w:r>
        <w:r>
          <w:rPr>
            <w:noProof/>
            <w:webHidden/>
          </w:rPr>
          <w:fldChar w:fldCharType="begin"/>
        </w:r>
        <w:r>
          <w:rPr>
            <w:noProof/>
            <w:webHidden/>
          </w:rPr>
          <w:instrText xml:space="preserve"> PAGEREF _Toc356614008 \h </w:instrText>
        </w:r>
        <w:r>
          <w:rPr>
            <w:noProof/>
            <w:webHidden/>
          </w:rPr>
        </w:r>
        <w:r>
          <w:rPr>
            <w:noProof/>
            <w:webHidden/>
          </w:rPr>
          <w:fldChar w:fldCharType="separate"/>
        </w:r>
        <w:r>
          <w:rPr>
            <w:noProof/>
            <w:webHidden/>
          </w:rPr>
          <w:t>33</w:t>
        </w:r>
        <w:r>
          <w:rPr>
            <w:noProof/>
            <w:webHidden/>
          </w:rPr>
          <w:fldChar w:fldCharType="end"/>
        </w:r>
      </w:hyperlink>
    </w:p>
    <w:p w:rsidR="000620C2" w:rsidRDefault="000620C2">
      <w:pPr>
        <w:pStyle w:val="Obsah3"/>
        <w:tabs>
          <w:tab w:val="left" w:pos="1320"/>
          <w:tab w:val="right" w:leader="dot" w:pos="8990"/>
        </w:tabs>
        <w:rPr>
          <w:rFonts w:asciiTheme="minorHAnsi" w:eastAsiaTheme="minorEastAsia" w:hAnsiTheme="minorHAnsi" w:cstheme="minorBidi"/>
          <w:noProof/>
          <w:szCs w:val="22"/>
        </w:rPr>
      </w:pPr>
      <w:hyperlink w:anchor="_Toc356614009" w:history="1">
        <w:r w:rsidRPr="00A4554B">
          <w:rPr>
            <w:rStyle w:val="Hypertextovodkaz"/>
            <w:noProof/>
          </w:rPr>
          <w:t>7.2.1</w:t>
        </w:r>
        <w:r>
          <w:rPr>
            <w:rFonts w:asciiTheme="minorHAnsi" w:eastAsiaTheme="minorEastAsia" w:hAnsiTheme="minorHAnsi" w:cstheme="minorBidi"/>
            <w:noProof/>
            <w:szCs w:val="22"/>
          </w:rPr>
          <w:tab/>
        </w:r>
        <w:r w:rsidRPr="00A4554B">
          <w:rPr>
            <w:rStyle w:val="Hypertextovodkaz"/>
            <w:noProof/>
          </w:rPr>
          <w:t>Napojení na PNtalk</w:t>
        </w:r>
        <w:r>
          <w:rPr>
            <w:noProof/>
            <w:webHidden/>
          </w:rPr>
          <w:tab/>
        </w:r>
        <w:r>
          <w:rPr>
            <w:noProof/>
            <w:webHidden/>
          </w:rPr>
          <w:fldChar w:fldCharType="begin"/>
        </w:r>
        <w:r>
          <w:rPr>
            <w:noProof/>
            <w:webHidden/>
          </w:rPr>
          <w:instrText xml:space="preserve"> PAGEREF _Toc356614009 \h </w:instrText>
        </w:r>
        <w:r>
          <w:rPr>
            <w:noProof/>
            <w:webHidden/>
          </w:rPr>
        </w:r>
        <w:r>
          <w:rPr>
            <w:noProof/>
            <w:webHidden/>
          </w:rPr>
          <w:fldChar w:fldCharType="separate"/>
        </w:r>
        <w:r>
          <w:rPr>
            <w:noProof/>
            <w:webHidden/>
          </w:rPr>
          <w:t>36</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4010" w:history="1">
        <w:r w:rsidRPr="00A4554B">
          <w:rPr>
            <w:rStyle w:val="Hypertextovodkaz"/>
            <w:noProof/>
          </w:rPr>
          <w:t>7.3</w:t>
        </w:r>
        <w:r>
          <w:rPr>
            <w:rFonts w:asciiTheme="minorHAnsi" w:eastAsiaTheme="minorEastAsia" w:hAnsiTheme="minorHAnsi" w:cstheme="minorBidi"/>
            <w:noProof/>
            <w:szCs w:val="22"/>
          </w:rPr>
          <w:tab/>
        </w:r>
        <w:r w:rsidRPr="00A4554B">
          <w:rPr>
            <w:rStyle w:val="Hypertextovodkaz"/>
            <w:noProof/>
          </w:rPr>
          <w:t>Vlastní provedení UI</w:t>
        </w:r>
        <w:r>
          <w:rPr>
            <w:noProof/>
            <w:webHidden/>
          </w:rPr>
          <w:tab/>
        </w:r>
        <w:r>
          <w:rPr>
            <w:noProof/>
            <w:webHidden/>
          </w:rPr>
          <w:fldChar w:fldCharType="begin"/>
        </w:r>
        <w:r>
          <w:rPr>
            <w:noProof/>
            <w:webHidden/>
          </w:rPr>
          <w:instrText xml:space="preserve"> PAGEREF _Toc356614010 \h </w:instrText>
        </w:r>
        <w:r>
          <w:rPr>
            <w:noProof/>
            <w:webHidden/>
          </w:rPr>
        </w:r>
        <w:r>
          <w:rPr>
            <w:noProof/>
            <w:webHidden/>
          </w:rPr>
          <w:fldChar w:fldCharType="separate"/>
        </w:r>
        <w:r>
          <w:rPr>
            <w:noProof/>
            <w:webHidden/>
          </w:rPr>
          <w:t>38</w:t>
        </w:r>
        <w:r>
          <w:rPr>
            <w:noProof/>
            <w:webHidden/>
          </w:rPr>
          <w:fldChar w:fldCharType="end"/>
        </w:r>
      </w:hyperlink>
    </w:p>
    <w:p w:rsidR="000620C2" w:rsidRDefault="000620C2">
      <w:pPr>
        <w:pStyle w:val="Obsah1"/>
        <w:tabs>
          <w:tab w:val="left" w:pos="480"/>
          <w:tab w:val="right" w:leader="dot" w:pos="8990"/>
        </w:tabs>
        <w:rPr>
          <w:rFonts w:asciiTheme="minorHAnsi" w:eastAsiaTheme="minorEastAsia" w:hAnsiTheme="minorHAnsi" w:cstheme="minorBidi"/>
          <w:noProof/>
          <w:szCs w:val="22"/>
        </w:rPr>
      </w:pPr>
      <w:hyperlink w:anchor="_Toc356614011" w:history="1">
        <w:r w:rsidRPr="00A4554B">
          <w:rPr>
            <w:rStyle w:val="Hypertextovodkaz"/>
            <w:noProof/>
          </w:rPr>
          <w:t>8.</w:t>
        </w:r>
        <w:r>
          <w:rPr>
            <w:rFonts w:asciiTheme="minorHAnsi" w:eastAsiaTheme="minorEastAsia" w:hAnsiTheme="minorHAnsi" w:cstheme="minorBidi"/>
            <w:noProof/>
            <w:szCs w:val="22"/>
          </w:rPr>
          <w:tab/>
        </w:r>
        <w:r w:rsidRPr="00A4554B">
          <w:rPr>
            <w:rStyle w:val="Hypertextovodkaz"/>
            <w:noProof/>
          </w:rPr>
          <w:t>Testování/simulace</w:t>
        </w:r>
        <w:r>
          <w:rPr>
            <w:noProof/>
            <w:webHidden/>
          </w:rPr>
          <w:tab/>
        </w:r>
        <w:r>
          <w:rPr>
            <w:noProof/>
            <w:webHidden/>
          </w:rPr>
          <w:fldChar w:fldCharType="begin"/>
        </w:r>
        <w:r>
          <w:rPr>
            <w:noProof/>
            <w:webHidden/>
          </w:rPr>
          <w:instrText xml:space="preserve"> PAGEREF _Toc356614011 \h </w:instrText>
        </w:r>
        <w:r>
          <w:rPr>
            <w:noProof/>
            <w:webHidden/>
          </w:rPr>
        </w:r>
        <w:r>
          <w:rPr>
            <w:noProof/>
            <w:webHidden/>
          </w:rPr>
          <w:fldChar w:fldCharType="separate"/>
        </w:r>
        <w:r>
          <w:rPr>
            <w:noProof/>
            <w:webHidden/>
          </w:rPr>
          <w:t>39</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4012" w:history="1">
        <w:r w:rsidRPr="00A4554B">
          <w:rPr>
            <w:rStyle w:val="Hypertextovodkaz"/>
            <w:noProof/>
          </w:rPr>
          <w:t>8.1</w:t>
        </w:r>
        <w:r>
          <w:rPr>
            <w:rFonts w:asciiTheme="minorHAnsi" w:eastAsiaTheme="minorEastAsia" w:hAnsiTheme="minorHAnsi" w:cstheme="minorBidi"/>
            <w:noProof/>
            <w:szCs w:val="22"/>
          </w:rPr>
          <w:tab/>
        </w:r>
        <w:r w:rsidRPr="00A4554B">
          <w:rPr>
            <w:rStyle w:val="Hypertextovodkaz"/>
            <w:noProof/>
          </w:rPr>
          <w:t>Návrh testů</w:t>
        </w:r>
        <w:r>
          <w:rPr>
            <w:noProof/>
            <w:webHidden/>
          </w:rPr>
          <w:tab/>
        </w:r>
        <w:r>
          <w:rPr>
            <w:noProof/>
            <w:webHidden/>
          </w:rPr>
          <w:fldChar w:fldCharType="begin"/>
        </w:r>
        <w:r>
          <w:rPr>
            <w:noProof/>
            <w:webHidden/>
          </w:rPr>
          <w:instrText xml:space="preserve"> PAGEREF _Toc356614012 \h </w:instrText>
        </w:r>
        <w:r>
          <w:rPr>
            <w:noProof/>
            <w:webHidden/>
          </w:rPr>
        </w:r>
        <w:r>
          <w:rPr>
            <w:noProof/>
            <w:webHidden/>
          </w:rPr>
          <w:fldChar w:fldCharType="separate"/>
        </w:r>
        <w:r>
          <w:rPr>
            <w:noProof/>
            <w:webHidden/>
          </w:rPr>
          <w:t>39</w:t>
        </w:r>
        <w:r>
          <w:rPr>
            <w:noProof/>
            <w:webHidden/>
          </w:rPr>
          <w:fldChar w:fldCharType="end"/>
        </w:r>
      </w:hyperlink>
    </w:p>
    <w:p w:rsidR="000620C2" w:rsidRDefault="000620C2">
      <w:pPr>
        <w:pStyle w:val="Obsah2"/>
        <w:tabs>
          <w:tab w:val="left" w:pos="880"/>
          <w:tab w:val="right" w:leader="dot" w:pos="8990"/>
        </w:tabs>
        <w:rPr>
          <w:rFonts w:asciiTheme="minorHAnsi" w:eastAsiaTheme="minorEastAsia" w:hAnsiTheme="minorHAnsi" w:cstheme="minorBidi"/>
          <w:noProof/>
          <w:szCs w:val="22"/>
        </w:rPr>
      </w:pPr>
      <w:hyperlink w:anchor="_Toc356614013" w:history="1">
        <w:r w:rsidRPr="00A4554B">
          <w:rPr>
            <w:rStyle w:val="Hypertextovodkaz"/>
            <w:noProof/>
          </w:rPr>
          <w:t>8.2</w:t>
        </w:r>
        <w:r>
          <w:rPr>
            <w:rFonts w:asciiTheme="minorHAnsi" w:eastAsiaTheme="minorEastAsia" w:hAnsiTheme="minorHAnsi" w:cstheme="minorBidi"/>
            <w:noProof/>
            <w:szCs w:val="22"/>
          </w:rPr>
          <w:tab/>
        </w:r>
        <w:r w:rsidRPr="00A4554B">
          <w:rPr>
            <w:rStyle w:val="Hypertextovodkaz"/>
            <w:noProof/>
          </w:rPr>
          <w:t>Výsledky testů</w:t>
        </w:r>
        <w:r>
          <w:rPr>
            <w:noProof/>
            <w:webHidden/>
          </w:rPr>
          <w:tab/>
        </w:r>
        <w:r>
          <w:rPr>
            <w:noProof/>
            <w:webHidden/>
          </w:rPr>
          <w:fldChar w:fldCharType="begin"/>
        </w:r>
        <w:r>
          <w:rPr>
            <w:noProof/>
            <w:webHidden/>
          </w:rPr>
          <w:instrText xml:space="preserve"> PAGEREF _Toc356614013 \h </w:instrText>
        </w:r>
        <w:r>
          <w:rPr>
            <w:noProof/>
            <w:webHidden/>
          </w:rPr>
        </w:r>
        <w:r>
          <w:rPr>
            <w:noProof/>
            <w:webHidden/>
          </w:rPr>
          <w:fldChar w:fldCharType="separate"/>
        </w:r>
        <w:r>
          <w:rPr>
            <w:noProof/>
            <w:webHidden/>
          </w:rPr>
          <w:t>39</w:t>
        </w:r>
        <w:r>
          <w:rPr>
            <w:noProof/>
            <w:webHidden/>
          </w:rPr>
          <w:fldChar w:fldCharType="end"/>
        </w:r>
      </w:hyperlink>
    </w:p>
    <w:p w:rsidR="000620C2" w:rsidRDefault="000620C2">
      <w:pPr>
        <w:pStyle w:val="Obsah1"/>
        <w:tabs>
          <w:tab w:val="left" w:pos="480"/>
          <w:tab w:val="right" w:leader="dot" w:pos="8990"/>
        </w:tabs>
        <w:rPr>
          <w:rFonts w:asciiTheme="minorHAnsi" w:eastAsiaTheme="minorEastAsia" w:hAnsiTheme="minorHAnsi" w:cstheme="minorBidi"/>
          <w:noProof/>
          <w:szCs w:val="22"/>
        </w:rPr>
      </w:pPr>
      <w:hyperlink w:anchor="_Toc356614014" w:history="1">
        <w:r w:rsidRPr="00A4554B">
          <w:rPr>
            <w:rStyle w:val="Hypertextovodkaz"/>
            <w:noProof/>
          </w:rPr>
          <w:t>9.</w:t>
        </w:r>
        <w:r>
          <w:rPr>
            <w:rFonts w:asciiTheme="minorHAnsi" w:eastAsiaTheme="minorEastAsia" w:hAnsiTheme="minorHAnsi" w:cstheme="minorBidi"/>
            <w:noProof/>
            <w:szCs w:val="22"/>
          </w:rPr>
          <w:tab/>
        </w:r>
        <w:r w:rsidRPr="00A4554B">
          <w:rPr>
            <w:rStyle w:val="Hypertextovodkaz"/>
            <w:noProof/>
          </w:rPr>
          <w:t>Závěr</w:t>
        </w:r>
        <w:r>
          <w:rPr>
            <w:noProof/>
            <w:webHidden/>
          </w:rPr>
          <w:tab/>
        </w:r>
        <w:r>
          <w:rPr>
            <w:noProof/>
            <w:webHidden/>
          </w:rPr>
          <w:fldChar w:fldCharType="begin"/>
        </w:r>
        <w:r>
          <w:rPr>
            <w:noProof/>
            <w:webHidden/>
          </w:rPr>
          <w:instrText xml:space="preserve"> PAGEREF _Toc356614014 \h </w:instrText>
        </w:r>
        <w:r>
          <w:rPr>
            <w:noProof/>
            <w:webHidden/>
          </w:rPr>
        </w:r>
        <w:r>
          <w:rPr>
            <w:noProof/>
            <w:webHidden/>
          </w:rPr>
          <w:fldChar w:fldCharType="separate"/>
        </w:r>
        <w:r>
          <w:rPr>
            <w:noProof/>
            <w:webHidden/>
          </w:rPr>
          <w:t>40</w:t>
        </w:r>
        <w:r>
          <w:rPr>
            <w:noProof/>
            <w:webHidden/>
          </w:rPr>
          <w:fldChar w:fldCharType="end"/>
        </w:r>
      </w:hyperlink>
    </w:p>
    <w:p w:rsidR="000620C2" w:rsidRDefault="000620C2">
      <w:pPr>
        <w:pStyle w:val="Obsah1"/>
        <w:tabs>
          <w:tab w:val="right" w:leader="dot" w:pos="8990"/>
        </w:tabs>
        <w:rPr>
          <w:rFonts w:asciiTheme="minorHAnsi" w:eastAsiaTheme="minorEastAsia" w:hAnsiTheme="minorHAnsi" w:cstheme="minorBidi"/>
          <w:noProof/>
          <w:szCs w:val="22"/>
        </w:rPr>
      </w:pPr>
      <w:hyperlink w:anchor="_Toc356614015" w:history="1">
        <w:r w:rsidRPr="00A4554B">
          <w:rPr>
            <w:rStyle w:val="Hypertextovodkaz"/>
            <w:noProof/>
          </w:rPr>
          <w:t>Bibliografie</w:t>
        </w:r>
        <w:r>
          <w:rPr>
            <w:noProof/>
            <w:webHidden/>
          </w:rPr>
          <w:tab/>
        </w:r>
        <w:r>
          <w:rPr>
            <w:noProof/>
            <w:webHidden/>
          </w:rPr>
          <w:fldChar w:fldCharType="begin"/>
        </w:r>
        <w:r>
          <w:rPr>
            <w:noProof/>
            <w:webHidden/>
          </w:rPr>
          <w:instrText xml:space="preserve"> PAGEREF _Toc356614015 \h </w:instrText>
        </w:r>
        <w:r>
          <w:rPr>
            <w:noProof/>
            <w:webHidden/>
          </w:rPr>
        </w:r>
        <w:r>
          <w:rPr>
            <w:noProof/>
            <w:webHidden/>
          </w:rPr>
          <w:fldChar w:fldCharType="separate"/>
        </w:r>
        <w:r>
          <w:rPr>
            <w:noProof/>
            <w:webHidden/>
          </w:rPr>
          <w:t>41</w:t>
        </w:r>
        <w:r>
          <w:rPr>
            <w:noProof/>
            <w:webHidden/>
          </w:rPr>
          <w:fldChar w:fldCharType="end"/>
        </w:r>
      </w:hyperlink>
    </w:p>
    <w:p w:rsidR="006273F8" w:rsidRDefault="00F02DCA" w:rsidP="008D0E8A">
      <w:pPr>
        <w:spacing w:line="276" w:lineRule="auto"/>
      </w:pPr>
      <w:r>
        <w:fldChar w:fldCharType="end"/>
      </w:r>
    </w:p>
    <w:p w:rsidR="00C8648A" w:rsidRDefault="006273F8" w:rsidP="008D0E8A">
      <w:pPr>
        <w:sectPr w:rsidR="00C8648A" w:rsidSect="008D0E8A">
          <w:footerReference w:type="default" r:id="rId15"/>
          <w:type w:val="continuous"/>
          <w:pgSz w:w="11906" w:h="16838"/>
          <w:pgMar w:top="1701" w:right="1286" w:bottom="2127" w:left="1620" w:header="708" w:footer="708" w:gutter="0"/>
          <w:pgNumType w:start="1"/>
          <w:cols w:space="708"/>
          <w:docGrid w:linePitch="360"/>
        </w:sectPr>
      </w:pPr>
      <w:r>
        <w:br w:type="page"/>
      </w:r>
    </w:p>
    <w:p w:rsidR="00817777" w:rsidRPr="00817777" w:rsidRDefault="00817777" w:rsidP="008D0E8A">
      <w:pPr>
        <w:pStyle w:val="Nadpis1"/>
      </w:pPr>
      <w:bookmarkStart w:id="6" w:name="_Toc356613976"/>
      <w:r>
        <w:lastRenderedPageBreak/>
        <w:t>Úvod</w:t>
      </w:r>
      <w:bookmarkEnd w:id="6"/>
    </w:p>
    <w:p w:rsidR="00FB59A9" w:rsidRDefault="00FB59A9" w:rsidP="008D0E8A">
      <w:pPr>
        <w:pStyle w:val="Odstavecprvn"/>
      </w:pPr>
      <w:r>
        <w:t>** zatím stejný jako v SEP</w:t>
      </w:r>
      <w:r w:rsidR="005861E6">
        <w:t xml:space="preserve">. </w:t>
      </w:r>
      <w:r>
        <w:t xml:space="preserve"> **</w:t>
      </w:r>
    </w:p>
    <w:p w:rsidR="001948C8" w:rsidRDefault="009F3C33" w:rsidP="008D0E8A">
      <w:pPr>
        <w:pStyle w:val="Odstavecprvn"/>
      </w:pPr>
      <w:r>
        <w:t>V této</w:t>
      </w:r>
      <w:r w:rsidR="001948C8">
        <w:t xml:space="preserve"> </w:t>
      </w:r>
      <w:r>
        <w:t>práci</w:t>
      </w:r>
      <w:r w:rsidR="000D63AF">
        <w:t xml:space="preserve"> </w:t>
      </w:r>
      <w:r>
        <w:t xml:space="preserve">budou diskutovány aspekty </w:t>
      </w:r>
      <w:r w:rsidR="000D63AF">
        <w:t xml:space="preserve">návrhu </w:t>
      </w:r>
      <w:r w:rsidR="00EC54A4">
        <w:t>softwarových</w:t>
      </w:r>
      <w:r w:rsidR="000D63AF">
        <w:t xml:space="preserve"> systémů metodikou zvanou </w:t>
      </w:r>
      <w:r w:rsidR="000D63AF" w:rsidRPr="000D63AF">
        <w:rPr>
          <w:i/>
        </w:rPr>
        <w:t>modelem řízený návrh</w:t>
      </w:r>
      <w:r w:rsidR="00A422F9">
        <w:t xml:space="preserve"> (MBD</w:t>
      </w:r>
      <w:r w:rsidR="001B4D21">
        <w:t xml:space="preserve"> - Model-</w:t>
      </w:r>
      <w:proofErr w:type="spellStart"/>
      <w:r w:rsidR="001B4D21">
        <w:t>based</w:t>
      </w:r>
      <w:proofErr w:type="spellEnd"/>
      <w:r w:rsidR="001B4D21">
        <w:t xml:space="preserve"> design</w:t>
      </w:r>
      <w:r w:rsidR="00A422F9">
        <w:t>)</w:t>
      </w:r>
      <w:r w:rsidR="001948C8">
        <w:t>.</w:t>
      </w:r>
      <w:r w:rsidR="000D63AF">
        <w:t xml:space="preserve"> Shrn</w:t>
      </w:r>
      <w:r w:rsidR="00070400">
        <w:t>eme</w:t>
      </w:r>
      <w:r w:rsidR="000D63AF">
        <w:t xml:space="preserve"> zde</w:t>
      </w:r>
      <w:r w:rsidR="001948C8">
        <w:t xml:space="preserve"> </w:t>
      </w:r>
      <w:r w:rsidR="000D63AF">
        <w:t xml:space="preserve">dosavadní </w:t>
      </w:r>
      <w:r w:rsidR="001948C8">
        <w:t xml:space="preserve">historii návrhu systémů, dále </w:t>
      </w:r>
      <w:r w:rsidR="000D63AF">
        <w:t>nastíním</w:t>
      </w:r>
      <w:r w:rsidR="00070400">
        <w:t>e</w:t>
      </w:r>
      <w:r w:rsidR="000D63AF">
        <w:t xml:space="preserve"> </w:t>
      </w:r>
      <w:r w:rsidR="001948C8">
        <w:t xml:space="preserve">princip metodiky MDA (Model </w:t>
      </w:r>
      <w:proofErr w:type="spellStart"/>
      <w:r w:rsidR="001948C8">
        <w:t>Driven</w:t>
      </w:r>
      <w:proofErr w:type="spellEnd"/>
      <w:r w:rsidR="001948C8">
        <w:t xml:space="preserve"> </w:t>
      </w:r>
      <w:proofErr w:type="spellStart"/>
      <w:r w:rsidR="001948C8">
        <w:t>Architecture</w:t>
      </w:r>
      <w:proofErr w:type="spellEnd"/>
      <w:r w:rsidR="001948C8">
        <w:t xml:space="preserve">) dle specifikace skupiny OMG </w:t>
      </w:r>
      <w:sdt>
        <w:sdtPr>
          <w:id w:val="3167260"/>
          <w:citation/>
        </w:sdtPr>
        <w:sdtContent>
          <w:fldSimple w:instr=" CITATION Obj12 \l 1029  ">
            <w:r w:rsidR="000620C2">
              <w:rPr>
                <w:noProof/>
              </w:rPr>
              <w:t>[1]</w:t>
            </w:r>
          </w:fldSimple>
        </w:sdtContent>
      </w:sdt>
      <w:r w:rsidR="00070400">
        <w:t>, poté navážeme</w:t>
      </w:r>
      <w:r w:rsidR="001948C8">
        <w:t xml:space="preserve"> na metodiku a technologii vyvíjenou na naší fakultě výzkumnou skupinou modelování a simulace systémů při ústavu inteligentních systémů (více v </w:t>
      </w:r>
      <w:sdt>
        <w:sdtPr>
          <w:id w:val="101129117"/>
          <w:citation/>
        </w:sdtPr>
        <w:sdtContent>
          <w:fldSimple w:instr=" CITATION Koč12 \l 1029 ">
            <w:r w:rsidR="000620C2">
              <w:rPr>
                <w:noProof/>
              </w:rPr>
              <w:t>[2]</w:t>
            </w:r>
          </w:fldSimple>
        </w:sdtContent>
      </w:sdt>
      <w:r w:rsidR="001948C8">
        <w:t>).</w:t>
      </w:r>
    </w:p>
    <w:p w:rsidR="001948C8" w:rsidRDefault="001948C8" w:rsidP="008D0E8A">
      <w:pPr>
        <w:pStyle w:val="Odstavecdal"/>
      </w:pPr>
      <w:r>
        <w:t xml:space="preserve">Softwarové inženýrství se již spoustu let zabývá vývojem software a řešením problémů, které při vývoji vznikají, společně s vyvíjením nových technik k usnadnění a urychlení vývoje systémů. V současné době existuje mnoho metod vývoje SW, ze kterých si můžeme připomenout klasický </w:t>
      </w:r>
      <w:commentRangeStart w:id="7"/>
      <w:r>
        <w:t xml:space="preserve">Vodopádový model, </w:t>
      </w:r>
      <w:r w:rsidR="00070400">
        <w:t xml:space="preserve">pokročilejší Spirálový model, </w:t>
      </w:r>
      <w:r>
        <w:t>inkrementální iterační</w:t>
      </w:r>
      <w:r w:rsidR="003F64A4">
        <w:t xml:space="preserve"> model vývoje, unifikovaný RUP nebo</w:t>
      </w:r>
      <w:r>
        <w:t xml:space="preserve"> v neposlední</w:t>
      </w:r>
      <w:r w:rsidR="003F64A4">
        <w:t xml:space="preserve"> řadě zmiňme</w:t>
      </w:r>
      <w:r>
        <w:t xml:space="preserve"> agilní metodologie jako</w:t>
      </w:r>
      <w:r w:rsidR="003F64A4">
        <w:t xml:space="preserve"> například</w:t>
      </w:r>
      <w:r>
        <w:t xml:space="preserve"> </w:t>
      </w:r>
      <w:r w:rsidR="003F64A4">
        <w:t>E</w:t>
      </w:r>
      <w:r>
        <w:t>xtrémní programování, nebo SCRUM.</w:t>
      </w:r>
      <w:commentRangeEnd w:id="7"/>
      <w:r w:rsidR="00D930EF">
        <w:rPr>
          <w:rStyle w:val="Odkaznakoment"/>
        </w:rPr>
        <w:commentReference w:id="7"/>
      </w:r>
    </w:p>
    <w:p w:rsidR="001948C8" w:rsidRDefault="001948C8" w:rsidP="008D0E8A">
      <w:pPr>
        <w:pStyle w:val="Odstavecdal"/>
      </w:pPr>
      <w:r>
        <w:t>Všechny zmíněné metodiky ve svých fázích vývoje více či méně využívají modely</w:t>
      </w:r>
      <w:r w:rsidR="00D930EF">
        <w:t xml:space="preserve"> pro</w:t>
      </w:r>
      <w:r>
        <w:t xml:space="preserve"> reprezentaci systému, nebo jeho částí. Modelování je pro nás důležité, neboť nám umožňuje postihnout ony vlastnosti systému, které nás zajímají. Pravděpodobně nejznámější modelovací prostředek je UML (</w:t>
      </w:r>
      <w:proofErr w:type="spellStart"/>
      <w:r>
        <w:t>Unified</w:t>
      </w:r>
      <w:proofErr w:type="spellEnd"/>
      <w:r>
        <w:t xml:space="preserve"> Modeling </w:t>
      </w:r>
      <w:proofErr w:type="spellStart"/>
      <w:r>
        <w:t>Language</w:t>
      </w:r>
      <w:proofErr w:type="spellEnd"/>
      <w:r>
        <w:t xml:space="preserve">, </w:t>
      </w:r>
      <w:sdt>
        <w:sdtPr>
          <w:id w:val="101129118"/>
          <w:citation/>
        </w:sdtPr>
        <w:sdtContent>
          <w:fldSimple w:instr=" CITATION Obj121 \l 1029 ">
            <w:r w:rsidR="000620C2">
              <w:rPr>
                <w:noProof/>
              </w:rPr>
              <w:t>[3]</w:t>
            </w:r>
          </w:fldSimple>
        </w:sdtContent>
      </w:sdt>
      <w:r>
        <w:t>), který je však pouze informativní (vizualizační), lépe řečeno, neumožňuje ve své základní podobě provádění vytvořených modelů.</w:t>
      </w:r>
    </w:p>
    <w:p w:rsidR="001948C8" w:rsidRDefault="001948C8" w:rsidP="008D0E8A">
      <w:pPr>
        <w:pStyle w:val="Odstavecdal"/>
      </w:pPr>
      <w:commentRangeStart w:id="8"/>
      <w:r>
        <w:t xml:space="preserve">V oblasti softwarového inženýrství došlo v poslední době k rozvoji přístupu, který využívá modelování ve smyslu </w:t>
      </w:r>
      <w:proofErr w:type="spellStart"/>
      <w:r>
        <w:t>simulovatelných</w:t>
      </w:r>
      <w:proofErr w:type="spellEnd"/>
      <w:r>
        <w:t xml:space="preserve"> modelů a to v takém rozsahu, že je lze považovat za programovací jazyk </w:t>
      </w:r>
      <w:sdt>
        <w:sdtPr>
          <w:id w:val="101129119"/>
          <w:citation/>
        </w:sdtPr>
        <w:sdtContent>
          <w:fldSimple w:instr=" CITATION Koč10 \l 1029 ">
            <w:r w:rsidR="000620C2">
              <w:rPr>
                <w:noProof/>
              </w:rPr>
              <w:t>[4]</w:t>
            </w:r>
          </w:fldSimple>
        </w:sdtContent>
      </w:sdt>
      <w:r>
        <w:t xml:space="preserve">. Tento přístup dostál mnoha označení, z nichž některá jsou </w:t>
      </w:r>
      <w:r w:rsidRPr="00C068B5">
        <w:rPr>
          <w:i/>
        </w:rPr>
        <w:t>Model-</w:t>
      </w:r>
      <w:proofErr w:type="spellStart"/>
      <w:r w:rsidRPr="00C068B5">
        <w:rPr>
          <w:i/>
        </w:rPr>
        <w:t>based</w:t>
      </w:r>
      <w:proofErr w:type="spellEnd"/>
      <w:r w:rsidRPr="00C068B5">
        <w:rPr>
          <w:i/>
        </w:rPr>
        <w:t xml:space="preserve"> design</w:t>
      </w:r>
      <w:r>
        <w:t xml:space="preserve"> (MBD), také </w:t>
      </w:r>
      <w:r>
        <w:rPr>
          <w:i/>
        </w:rPr>
        <w:t>Model-</w:t>
      </w:r>
      <w:proofErr w:type="spellStart"/>
      <w:r>
        <w:rPr>
          <w:i/>
        </w:rPr>
        <w:t>driven</w:t>
      </w:r>
      <w:proofErr w:type="spellEnd"/>
      <w:r>
        <w:rPr>
          <w:i/>
        </w:rPr>
        <w:t xml:space="preserve"> design</w:t>
      </w:r>
      <w:r>
        <w:t xml:space="preserve"> (MDD) a </w:t>
      </w:r>
      <w:r>
        <w:rPr>
          <w:i/>
        </w:rPr>
        <w:t>Model-</w:t>
      </w:r>
      <w:proofErr w:type="spellStart"/>
      <w:r>
        <w:rPr>
          <w:i/>
        </w:rPr>
        <w:t>driven</w:t>
      </w:r>
      <w:proofErr w:type="spellEnd"/>
      <w:r>
        <w:rPr>
          <w:i/>
        </w:rPr>
        <w:t xml:space="preserve"> </w:t>
      </w:r>
      <w:proofErr w:type="spellStart"/>
      <w:r>
        <w:rPr>
          <w:i/>
        </w:rPr>
        <w:t>architecture</w:t>
      </w:r>
      <w:proofErr w:type="spellEnd"/>
      <w:r>
        <w:t xml:space="preserve"> (MDA), nebo trochu komplexnější název </w:t>
      </w:r>
      <w:r>
        <w:rPr>
          <w:i/>
        </w:rPr>
        <w:t xml:space="preserve">Model </w:t>
      </w:r>
      <w:proofErr w:type="spellStart"/>
      <w:r>
        <w:rPr>
          <w:i/>
        </w:rPr>
        <w:t>and</w:t>
      </w:r>
      <w:proofErr w:type="spellEnd"/>
      <w:r>
        <w:rPr>
          <w:i/>
        </w:rPr>
        <w:t xml:space="preserve"> </w:t>
      </w:r>
      <w:proofErr w:type="spellStart"/>
      <w:r>
        <w:rPr>
          <w:i/>
        </w:rPr>
        <w:t>Simulation</w:t>
      </w:r>
      <w:proofErr w:type="spellEnd"/>
      <w:r>
        <w:rPr>
          <w:i/>
        </w:rPr>
        <w:t xml:space="preserve"> </w:t>
      </w:r>
      <w:proofErr w:type="spellStart"/>
      <w:r>
        <w:rPr>
          <w:i/>
        </w:rPr>
        <w:t>based</w:t>
      </w:r>
      <w:proofErr w:type="spellEnd"/>
      <w:r>
        <w:rPr>
          <w:i/>
        </w:rPr>
        <w:t xml:space="preserve"> design</w:t>
      </w:r>
      <w:r>
        <w:t xml:space="preserve"> (MSBD). Všechny ale v podstatě značí to, že vývoj počítačového systému je podložen proveditelným modelem, například </w:t>
      </w:r>
      <w:proofErr w:type="spellStart"/>
      <w:r w:rsidRPr="00C068B5">
        <w:rPr>
          <w:i/>
        </w:rPr>
        <w:t>xUML</w:t>
      </w:r>
      <w:proofErr w:type="spellEnd"/>
      <w:r>
        <w:t xml:space="preserve"> (</w:t>
      </w:r>
      <w:proofErr w:type="spellStart"/>
      <w:r>
        <w:t>Executable</w:t>
      </w:r>
      <w:proofErr w:type="spellEnd"/>
      <w:r>
        <w:t xml:space="preserve"> UML, viz. kap. </w:t>
      </w:r>
      <w:r w:rsidR="00F02DCA">
        <w:fldChar w:fldCharType="begin"/>
      </w:r>
      <w:r>
        <w:instrText xml:space="preserve"> REF _Ref343030002 \r \h </w:instrText>
      </w:r>
      <w:r w:rsidR="00F02DCA">
        <w:fldChar w:fldCharType="separate"/>
      </w:r>
      <w:r w:rsidR="000620C2">
        <w:t>3.1</w:t>
      </w:r>
      <w:r w:rsidR="00F02DCA">
        <w:fldChar w:fldCharType="end"/>
      </w:r>
      <w:r>
        <w:t xml:space="preserve">), nebo jinými formalismy, jako </w:t>
      </w:r>
      <w:proofErr w:type="spellStart"/>
      <w:r w:rsidRPr="00C068B5">
        <w:rPr>
          <w:i/>
        </w:rPr>
        <w:t>Petriho</w:t>
      </w:r>
      <w:proofErr w:type="spellEnd"/>
      <w:r w:rsidRPr="00C068B5">
        <w:rPr>
          <w:i/>
        </w:rPr>
        <w:t xml:space="preserve"> sít</w:t>
      </w:r>
      <w:r>
        <w:rPr>
          <w:i/>
        </w:rPr>
        <w:t>ě</w:t>
      </w:r>
      <w:r>
        <w:t xml:space="preserve">, případně </w:t>
      </w:r>
      <w:r w:rsidRPr="00C068B5">
        <w:rPr>
          <w:i/>
        </w:rPr>
        <w:t>DEVS</w:t>
      </w:r>
      <w:r>
        <w:t xml:space="preserve">, které jsou probrány v kapitole </w:t>
      </w:r>
      <w:r w:rsidR="00F02DCA">
        <w:fldChar w:fldCharType="begin"/>
      </w:r>
      <w:r>
        <w:instrText xml:space="preserve"> REF _Ref342996718 \r \h </w:instrText>
      </w:r>
      <w:r w:rsidR="00F02DCA">
        <w:fldChar w:fldCharType="separate"/>
      </w:r>
      <w:r w:rsidR="000620C2">
        <w:t>4</w:t>
      </w:r>
      <w:r w:rsidR="00F02DCA">
        <w:fldChar w:fldCharType="end"/>
      </w:r>
      <w:r>
        <w:t xml:space="preserve">. Tento proveditelný model může být testován již v průběhu analýzy, což je nesporná výhoda oproti klasickým metodám vývoje, kdy se systém testoval až po fázi implementace. Fáze implementace u modelem řízených metod návrhu může být potom prováděna manuálně, kdy programátoři vytvářejí kód na základě </w:t>
      </w:r>
      <w:proofErr w:type="spellStart"/>
      <w:r>
        <w:t>odsimulovaného</w:t>
      </w:r>
      <w:proofErr w:type="spellEnd"/>
      <w:r>
        <w:t xml:space="preserve"> modelu systému, nebo také (polo)automaticky, kdy musí být prvkům modelu jasně stanoveny pravidla transformace na zdrojový kód. Tuto transformaci mohou IT analytici částečně uzpů</w:t>
      </w:r>
      <w:r w:rsidR="00D930EF">
        <w:t>sobovat svým</w:t>
      </w:r>
      <w:r>
        <w:t xml:space="preserve"> </w:t>
      </w:r>
      <w:r w:rsidR="00D930EF">
        <w:t>potřebám</w:t>
      </w:r>
      <w:r>
        <w:t xml:space="preserve"> pomocí zavedení </w:t>
      </w:r>
      <w:proofErr w:type="spellStart"/>
      <w:r>
        <w:rPr>
          <w:i/>
        </w:rPr>
        <w:t>Metaúrovní</w:t>
      </w:r>
      <w:proofErr w:type="spellEnd"/>
      <w:r>
        <w:t xml:space="preserve">, jako například </w:t>
      </w:r>
      <w:r>
        <w:rPr>
          <w:i/>
        </w:rPr>
        <w:t>Meta-</w:t>
      </w:r>
      <w:proofErr w:type="spellStart"/>
      <w:r>
        <w:rPr>
          <w:i/>
        </w:rPr>
        <w:t>Object</w:t>
      </w:r>
      <w:proofErr w:type="spellEnd"/>
      <w:r>
        <w:rPr>
          <w:i/>
        </w:rPr>
        <w:t xml:space="preserve"> </w:t>
      </w:r>
      <w:proofErr w:type="spellStart"/>
      <w:r w:rsidRPr="00030A89">
        <w:rPr>
          <w:i/>
        </w:rPr>
        <w:t>Facility</w:t>
      </w:r>
      <w:proofErr w:type="spellEnd"/>
      <w:r>
        <w:rPr>
          <w:i/>
        </w:rPr>
        <w:t xml:space="preserve"> </w:t>
      </w:r>
      <w:r>
        <w:t>(</w:t>
      </w:r>
      <w:r w:rsidRPr="00030A89">
        <w:t>MOF</w:t>
      </w:r>
      <w:r>
        <w:t xml:space="preserve">) u UML. Tato problematika transformace modelu je částečně popsána v kapitole </w:t>
      </w:r>
      <w:r w:rsidR="00F02DCA">
        <w:fldChar w:fldCharType="begin"/>
      </w:r>
      <w:r>
        <w:instrText xml:space="preserve"> REF _Ref343008830 \r \h </w:instrText>
      </w:r>
      <w:r w:rsidR="00F02DCA">
        <w:fldChar w:fldCharType="separate"/>
      </w:r>
      <w:r w:rsidR="000620C2">
        <w:t>3</w:t>
      </w:r>
      <w:r w:rsidR="00F02DCA">
        <w:fldChar w:fldCharType="end"/>
      </w:r>
      <w:r>
        <w:t>.</w:t>
      </w:r>
      <w:commentRangeEnd w:id="8"/>
      <w:r w:rsidR="009F3C33">
        <w:rPr>
          <w:rStyle w:val="Odkaznakoment"/>
        </w:rPr>
        <w:commentReference w:id="8"/>
      </w:r>
    </w:p>
    <w:p w:rsidR="001948C8" w:rsidRPr="00030A89" w:rsidRDefault="001948C8" w:rsidP="008D0E8A">
      <w:pPr>
        <w:pStyle w:val="Odstavecdal"/>
      </w:pPr>
      <w:r>
        <w:t xml:space="preserve">Kapitola </w:t>
      </w:r>
      <w:r w:rsidR="00F02DCA">
        <w:fldChar w:fldCharType="begin"/>
      </w:r>
      <w:r>
        <w:instrText xml:space="preserve"> REF _Ref342996718 \r \h </w:instrText>
      </w:r>
      <w:r w:rsidR="00F02DCA">
        <w:fldChar w:fldCharType="separate"/>
      </w:r>
      <w:r w:rsidR="000620C2">
        <w:t>4</w:t>
      </w:r>
      <w:r w:rsidR="00F02DCA">
        <w:fldChar w:fldCharType="end"/>
      </w:r>
      <w:r>
        <w:t xml:space="preserve"> potom pojednává o významu modelování a simulace při vývoji systému a diskutuje výzkum probíhající na fakultě informačních technologií na VUT v Brně (viz. </w:t>
      </w:r>
      <w:sdt>
        <w:sdtPr>
          <w:id w:val="101129130"/>
          <w:citation/>
        </w:sdtPr>
        <w:sdtContent>
          <w:fldSimple w:instr=" CITATION Koč10 \l 1029 ">
            <w:r w:rsidR="000620C2">
              <w:rPr>
                <w:noProof/>
              </w:rPr>
              <w:t>[4]</w:t>
            </w:r>
          </w:fldSimple>
        </w:sdtContent>
      </w:sdt>
      <w:r>
        <w:t>).</w:t>
      </w:r>
    </w:p>
    <w:p w:rsidR="001948C8" w:rsidRDefault="001948C8" w:rsidP="008D0E8A">
      <w:r>
        <w:br w:type="page"/>
      </w:r>
    </w:p>
    <w:p w:rsidR="001948C8" w:rsidRDefault="001948C8" w:rsidP="008D0E8A">
      <w:pPr>
        <w:pStyle w:val="Nadpis1"/>
      </w:pPr>
      <w:bookmarkStart w:id="9" w:name="_Ref343008544"/>
      <w:bookmarkStart w:id="10" w:name="_Toc343033291"/>
      <w:bookmarkStart w:id="11" w:name="_Toc356613977"/>
      <w:r>
        <w:lastRenderedPageBreak/>
        <w:t xml:space="preserve">Historie - cesta k </w:t>
      </w:r>
      <w:bookmarkEnd w:id="9"/>
      <w:bookmarkEnd w:id="10"/>
      <w:r w:rsidR="005A06BE" w:rsidRPr="005A06BE">
        <w:t>modelem řízenému návrhu</w:t>
      </w:r>
      <w:bookmarkEnd w:id="11"/>
    </w:p>
    <w:p w:rsidR="001948C8" w:rsidRDefault="00DC5BCB" w:rsidP="008D0E8A">
      <w:pPr>
        <w:pStyle w:val="Odstavecprvn"/>
      </w:pPr>
      <w:r>
        <w:t>Vývoj</w:t>
      </w:r>
      <w:r w:rsidR="001948C8">
        <w:t xml:space="preserve"> softwarového průmyslu </w:t>
      </w:r>
      <w:r>
        <w:t xml:space="preserve">od svého počátku dostál mnoha změn a </w:t>
      </w:r>
      <w:r w:rsidR="000D6BD7">
        <w:t xml:space="preserve">postupně zde docházelo k </w:t>
      </w:r>
      <w:r w:rsidR="00C92348">
        <w:t>vrstvení abstrakcí, díky kterých</w:t>
      </w:r>
      <w:r w:rsidR="000D6BD7">
        <w:t xml:space="preserve"> můžeme dnes psát programy o mnohem pohodlněji, než tomu bylo při psaní prvních počítačových programů</w:t>
      </w:r>
      <w:r w:rsidR="00C92348">
        <w:t>. M</w:t>
      </w:r>
      <w:r w:rsidR="001948C8">
        <w:t>luvíme-li o programech ukládaných do paměti počítače, kdy měly počítače paměť počítanou v kB a výkon udávaný v kHz</w:t>
      </w:r>
      <w:r w:rsidR="001F7B5C">
        <w:t>,</w:t>
      </w:r>
      <w:r w:rsidR="001948C8">
        <w:t xml:space="preserve"> existovala v podstatě pouze jedna vrstva abstrakce, která mapovala jedna k jedné instrukční sadu jazyka na přímé provádění strojového kódu </w:t>
      </w:r>
      <w:sdt>
        <w:sdtPr>
          <w:id w:val="3167261"/>
          <w:citation/>
        </w:sdtPr>
        <w:sdtContent>
          <w:fldSimple w:instr=" CITATION Rai04 \l 1029  ">
            <w:r w:rsidR="000620C2">
              <w:rPr>
                <w:noProof/>
              </w:rPr>
              <w:t>[5]</w:t>
            </w:r>
          </w:fldSimple>
        </w:sdtContent>
      </w:sdt>
      <w:r w:rsidR="001948C8">
        <w:t>.</w:t>
      </w:r>
      <w:r w:rsidR="000D6BD7">
        <w:t xml:space="preserve"> Podobně tomu je i při návrhu počítačových systémů, kde také docházelo ke zvyšování počtu abstrakčních vrstev a vývoji různých metodik k ulehčení, ale hlavně urychlení</w:t>
      </w:r>
      <w:r w:rsidR="00CB397E">
        <w:t>, snížení chybovosti kódu</w:t>
      </w:r>
      <w:r w:rsidR="000D6BD7">
        <w:t xml:space="preserve"> a tedy snížení ceny vývoje. Pojďme si vývojem návrhu systémů </w:t>
      </w:r>
      <w:r w:rsidR="001948C8">
        <w:t xml:space="preserve">tedy projít od začátku. Následující řádky popisující historii návrhu systémů jsou volně převzaty z </w:t>
      </w:r>
      <w:sdt>
        <w:sdtPr>
          <w:id w:val="3167262"/>
          <w:citation/>
        </w:sdtPr>
        <w:sdtContent>
          <w:fldSimple w:instr=" CITATION Rai04 \l 1029  ">
            <w:r w:rsidR="000620C2">
              <w:rPr>
                <w:noProof/>
              </w:rPr>
              <w:t>[5]</w:t>
            </w:r>
          </w:fldSimple>
        </w:sdtContent>
      </w:sdt>
      <w:r w:rsidR="001948C8">
        <w:t>.</w:t>
      </w:r>
    </w:p>
    <w:p w:rsidR="00CB397E" w:rsidRDefault="001948C8" w:rsidP="008D0E8A">
      <w:pPr>
        <w:pStyle w:val="Odstavecdal"/>
      </w:pPr>
      <w:r>
        <w:t>Jak jsem psal v úvodu této kapitoly, na počátku</w:t>
      </w:r>
      <w:r w:rsidR="006176FB">
        <w:t xml:space="preserve"> vývoje počítačových systémů</w:t>
      </w:r>
      <w:r>
        <w:t xml:space="preserve"> byly počítače a vývoj software dosti omezené. Každý programátor psal programy </w:t>
      </w:r>
      <w:r w:rsidR="00CB397E">
        <w:t>de facto</w:t>
      </w:r>
      <w:r>
        <w:t xml:space="preserve"> ve strojovém kódu a vytvářel tak malé programy, které byly jednoduš</w:t>
      </w:r>
      <w:r w:rsidR="00CB397E">
        <w:t>e srozumitelné jednomu člověku</w:t>
      </w:r>
      <w:r w:rsidR="009037FA">
        <w:t>, který na nich pracoval</w:t>
      </w:r>
      <w:r>
        <w:t xml:space="preserve">. </w:t>
      </w:r>
      <w:r w:rsidR="00CB397E">
        <w:t>P</w:t>
      </w:r>
      <w:r>
        <w:t xml:space="preserve">očítače začaly být větší a výkonnější a společně s tím rostla </w:t>
      </w:r>
      <w:r w:rsidR="00CB397E">
        <w:t>i složitost vyvíjených systémů.</w:t>
      </w:r>
      <w:r w:rsidR="009037FA">
        <w:t xml:space="preserve"> S rostoucími nároky na složitost počítačových systému se programátoři museli spojit do týmů a pracovat na vývoji systému společně. Tím vznikla potřeba stanovit v týmu jistá pravidla psaní kódu. Program potřeboval být více strukturovaný </w:t>
      </w:r>
      <w:r w:rsidR="009037FA" w:rsidRPr="009037FA">
        <w:t xml:space="preserve">čímž na začátku 70. let </w:t>
      </w:r>
      <w:r w:rsidR="009037FA">
        <w:t>20</w:t>
      </w:r>
      <w:r w:rsidR="009037FA" w:rsidRPr="009037FA">
        <w:t xml:space="preserve">. století vznikl trend zvaný </w:t>
      </w:r>
      <w:r w:rsidR="009037FA" w:rsidRPr="009037FA">
        <w:rPr>
          <w:i/>
        </w:rPr>
        <w:t>Strukturované Programování</w:t>
      </w:r>
      <w:r w:rsidR="009037FA">
        <w:t>, který</w:t>
      </w:r>
      <w:r w:rsidR="00027597">
        <w:t xml:space="preserve"> umožnil programátorům strukturovat kód do dílčích částí ve formě tzv. funkcí, případně procedur a tyto části používat na více místech programu. Pokročilejší strukturování vedlo ke vzniku ucelených funkčních bloků zvaných moduly. Programovací jazyky (jako třeba C, nebo C++) umožňující modulární programování jsou označovány jazyky třetí generace. Tento </w:t>
      </w:r>
      <w:r w:rsidR="009037FA" w:rsidRPr="009037FA">
        <w:t>trend přinesl výhody dělení práce nad strukturovanými programy, avšak návrh systému zůstal tam kde byl, čili komplexní, nepřehledný, obtížný a náročný, což se s rostoucími programy ještě umocňovalo.</w:t>
      </w:r>
    </w:p>
    <w:p w:rsidR="001948C8" w:rsidRDefault="001948C8" w:rsidP="008D0E8A">
      <w:pPr>
        <w:pStyle w:val="Odstavecdal"/>
      </w:pPr>
      <w:r>
        <w:t xml:space="preserve">Možná tedy nebyl problém v implementaci kódu, ale v dřívější fázi životního cyklu softwaru </w:t>
      </w:r>
      <w:r w:rsidRPr="008617C8">
        <w:t>(dále SW)</w:t>
      </w:r>
      <w:r>
        <w:t xml:space="preserve">. Edward </w:t>
      </w:r>
      <w:proofErr w:type="spellStart"/>
      <w:r>
        <w:t>Yourdon</w:t>
      </w:r>
      <w:proofErr w:type="spellEnd"/>
      <w:r>
        <w:t xml:space="preserve"> a </w:t>
      </w:r>
      <w:proofErr w:type="spellStart"/>
      <w:r>
        <w:t>Larry</w:t>
      </w:r>
      <w:proofErr w:type="spellEnd"/>
      <w:r>
        <w:t xml:space="preserve"> </w:t>
      </w:r>
      <w:proofErr w:type="spellStart"/>
      <w:r>
        <w:t>Constantine</w:t>
      </w:r>
      <w:proofErr w:type="spellEnd"/>
      <w:r>
        <w:t xml:space="preserve"> to takto napadlo a </w:t>
      </w:r>
      <w:r w:rsidR="00714237">
        <w:t>uskutečnili posun</w:t>
      </w:r>
      <w:r>
        <w:t xml:space="preserve"> směrem k </w:t>
      </w:r>
      <w:r>
        <w:rPr>
          <w:i/>
        </w:rPr>
        <w:t>Strukturovanému Návrhu</w:t>
      </w:r>
      <w:r>
        <w:t xml:space="preserve"> SW. Navrhli dvě klíčov</w:t>
      </w:r>
      <w:r w:rsidR="00714237">
        <w:t>á</w:t>
      </w:r>
      <w:r>
        <w:t xml:space="preserve"> kritéria kvality návrhu: </w:t>
      </w:r>
      <w:r>
        <w:rPr>
          <w:i/>
        </w:rPr>
        <w:t>propojení</w:t>
      </w:r>
      <w:r>
        <w:t xml:space="preserve"> a </w:t>
      </w:r>
      <w:r>
        <w:rPr>
          <w:i/>
        </w:rPr>
        <w:t>koheze</w:t>
      </w:r>
      <w:r w:rsidR="00714237">
        <w:t>. Obě dvě kritéria jsou míněna</w:t>
      </w:r>
      <w:r>
        <w:t xml:space="preserve"> ve smyslu </w:t>
      </w:r>
      <w:r>
        <w:rPr>
          <w:i/>
        </w:rPr>
        <w:t>nezávislosti</w:t>
      </w:r>
      <w:r>
        <w:t>. Šlo jim tedy o to, aby při návrhu vznikly moduly, které jsou na sobě co nejméně závislé a to jak ve smyslu propojení, tak ve smyslu soudružnosti dat v modulu. Počet modulů je potřeba volit rozumně</w:t>
      </w:r>
      <w:r w:rsidR="00CB3BE2">
        <w:t>.</w:t>
      </w:r>
      <w:r>
        <w:t xml:space="preserve"> </w:t>
      </w:r>
      <w:r w:rsidR="00F02DCA">
        <w:fldChar w:fldCharType="begin"/>
      </w:r>
      <w:r>
        <w:instrText xml:space="preserve"> REF _Ref342965835 \h </w:instrText>
      </w:r>
      <w:r w:rsidR="00F02DCA">
        <w:fldChar w:fldCharType="separate"/>
      </w:r>
      <w:r w:rsidR="000620C2">
        <w:t xml:space="preserve">Obrázek </w:t>
      </w:r>
      <w:r w:rsidR="000620C2">
        <w:rPr>
          <w:noProof/>
        </w:rPr>
        <w:t>2</w:t>
      </w:r>
      <w:r w:rsidR="000620C2">
        <w:t>.</w:t>
      </w:r>
      <w:r w:rsidR="000620C2">
        <w:rPr>
          <w:noProof/>
        </w:rPr>
        <w:t>1</w:t>
      </w:r>
      <w:r w:rsidR="00F02DCA">
        <w:fldChar w:fldCharType="end"/>
      </w:r>
      <w:r w:rsidR="00CB3BE2">
        <w:t xml:space="preserve"> ukazuje závislost ceny vývoje </w:t>
      </w:r>
      <w:r w:rsidR="00317580">
        <w:t xml:space="preserve">softwaru </w:t>
      </w:r>
      <w:r w:rsidR="00CB3BE2">
        <w:t>na počtu modulů, kdy s počtem</w:t>
      </w:r>
      <w:r w:rsidR="00317580">
        <w:t xml:space="preserve"> modulů sice klesá cena za jeden vytvořený modulu, ale na druhou stranu roste cena za integrování těchto modulů do výsledného systému. Součtem těchto křivek dostaneme celkovou cen</w:t>
      </w:r>
      <w:r w:rsidR="00013A6E">
        <w:t>u vývoje, která je ve tvaru kolé</w:t>
      </w:r>
      <w:r w:rsidR="00317580">
        <w:t>bky a je ideální volit takový počet modulů, který odpovídá dnu této kolébky (minimu funkce celkové ceny)</w:t>
      </w:r>
      <w:r>
        <w:t>. Obě tyto vlastnosti jsou klíčové také pro modelem řízený návrh, ke kterému směřujeme. Dříve</w:t>
      </w:r>
      <w:r w:rsidR="000A5AB1">
        <w:t xml:space="preserve"> zmínění pánové také nabídli svě</w:t>
      </w:r>
      <w:r>
        <w:t xml:space="preserve">tu návrhový formalismus zvaný </w:t>
      </w:r>
      <w:r>
        <w:rPr>
          <w:i/>
        </w:rPr>
        <w:t>Diagram Struktury</w:t>
      </w:r>
      <w:r w:rsidR="00817777">
        <w:rPr>
          <w:i/>
        </w:rPr>
        <w:t>,</w:t>
      </w:r>
      <w:r>
        <w:t xml:space="preserve"> který návrhářům umožnil grafickou vizualizaci navrhovaného kódu.</w:t>
      </w:r>
    </w:p>
    <w:p w:rsidR="001948C8" w:rsidRDefault="001948C8" w:rsidP="008D0E8A">
      <w:pPr>
        <w:pStyle w:val="Obrzek"/>
      </w:pPr>
      <w:r>
        <w:rPr>
          <w:noProof/>
        </w:rPr>
        <w:lastRenderedPageBreak/>
        <w:drawing>
          <wp:inline distT="0" distB="0" distL="0" distR="0">
            <wp:extent cx="4102809" cy="2602537"/>
            <wp:effectExtent l="0" t="0" r="0" b="0"/>
            <wp:docPr id="1" name="Obrázek 0" descr="number_of_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_of_modules.jpg"/>
                    <pic:cNvPicPr/>
                  </pic:nvPicPr>
                  <pic:blipFill>
                    <a:blip r:embed="rId16" cstate="print"/>
                    <a:stretch>
                      <a:fillRect/>
                    </a:stretch>
                  </pic:blipFill>
                  <pic:spPr>
                    <a:xfrm>
                      <a:off x="0" y="0"/>
                      <a:ext cx="4102809" cy="2602537"/>
                    </a:xfrm>
                    <a:prstGeom prst="rect">
                      <a:avLst/>
                    </a:prstGeom>
                    <a:ln>
                      <a:noFill/>
                    </a:ln>
                  </pic:spPr>
                </pic:pic>
              </a:graphicData>
            </a:graphic>
          </wp:inline>
        </w:drawing>
      </w:r>
    </w:p>
    <w:p w:rsidR="001948C8" w:rsidRPr="00D90F6D" w:rsidRDefault="00016671" w:rsidP="008D0E8A">
      <w:pPr>
        <w:pStyle w:val="Titulek"/>
      </w:pPr>
      <w:bookmarkStart w:id="12" w:name="_Ref342965835"/>
      <w:r>
        <w:t>Obrázek</w:t>
      </w:r>
      <w:r w:rsidR="001948C8">
        <w:t xml:space="preserve"> </w:t>
      </w:r>
      <w:fldSimple w:instr=" STYLEREF 1 \s ">
        <w:r w:rsidR="000620C2">
          <w:rPr>
            <w:noProof/>
          </w:rPr>
          <w:t>2</w:t>
        </w:r>
      </w:fldSimple>
      <w:r w:rsidR="00A45AD4">
        <w:t>.</w:t>
      </w:r>
      <w:fldSimple w:instr=" SEQ Obrázek \* ARABIC \s 1 ">
        <w:r w:rsidR="000620C2">
          <w:rPr>
            <w:noProof/>
          </w:rPr>
          <w:t>1</w:t>
        </w:r>
      </w:fldSimple>
      <w:bookmarkEnd w:id="12"/>
      <w:r w:rsidR="001948C8">
        <w:t xml:space="preserve"> </w:t>
      </w:r>
      <w:r w:rsidR="00317580">
        <w:t>ukazuje závislost ceny vývoje SW</w:t>
      </w:r>
      <w:r w:rsidR="00E031EA">
        <w:t xml:space="preserve"> (</w:t>
      </w:r>
      <w:proofErr w:type="spellStart"/>
      <w:r w:rsidR="00E031EA">
        <w:t>Cost</w:t>
      </w:r>
      <w:proofErr w:type="spellEnd"/>
      <w:r w:rsidR="00E031EA">
        <w:t xml:space="preserve"> </w:t>
      </w:r>
      <w:proofErr w:type="spellStart"/>
      <w:r w:rsidR="00E031EA">
        <w:t>or</w:t>
      </w:r>
      <w:proofErr w:type="spellEnd"/>
      <w:r w:rsidR="00E031EA">
        <w:t xml:space="preserve"> </w:t>
      </w:r>
      <w:proofErr w:type="spellStart"/>
      <w:r w:rsidR="00E031EA">
        <w:t>effort</w:t>
      </w:r>
      <w:proofErr w:type="spellEnd"/>
      <w:r w:rsidR="00E031EA">
        <w:t>)</w:t>
      </w:r>
      <w:r w:rsidR="00317580">
        <w:t xml:space="preserve"> na počtu modulů</w:t>
      </w:r>
      <w:r w:rsidR="00E031EA">
        <w:t xml:space="preserve"> (</w:t>
      </w:r>
      <w:proofErr w:type="spellStart"/>
      <w:r w:rsidR="00E031EA">
        <w:t>Number</w:t>
      </w:r>
      <w:proofErr w:type="spellEnd"/>
      <w:r w:rsidR="00E031EA">
        <w:t xml:space="preserve"> </w:t>
      </w:r>
      <w:proofErr w:type="spellStart"/>
      <w:r w:rsidR="00E031EA">
        <w:t>of</w:t>
      </w:r>
      <w:proofErr w:type="spellEnd"/>
      <w:r w:rsidR="00E031EA">
        <w:t xml:space="preserve"> </w:t>
      </w:r>
      <w:proofErr w:type="spellStart"/>
      <w:r w:rsidR="00E031EA">
        <w:t>modules</w:t>
      </w:r>
      <w:proofErr w:type="spellEnd"/>
      <w:r w:rsidR="00013A6E">
        <w:t>)</w:t>
      </w:r>
      <w:r w:rsidR="001948C8">
        <w:t xml:space="preserve">. Převzato z </w:t>
      </w:r>
      <w:sdt>
        <w:sdtPr>
          <w:id w:val="3167277"/>
          <w:citation/>
        </w:sdtPr>
        <w:sdtContent>
          <w:fldSimple w:instr=" CITATION Zen12 \l 1029  ">
            <w:r w:rsidR="000620C2">
              <w:rPr>
                <w:noProof/>
              </w:rPr>
              <w:t>[6]</w:t>
            </w:r>
          </w:fldSimple>
        </w:sdtContent>
      </w:sdt>
      <w:r w:rsidR="001948C8">
        <w:t>.</w:t>
      </w:r>
    </w:p>
    <w:p w:rsidR="001948C8" w:rsidRDefault="008D546C" w:rsidP="008D0E8A">
      <w:pPr>
        <w:pStyle w:val="Odstavecdal"/>
      </w:pPr>
      <w:r>
        <w:t xml:space="preserve">Zaměření na dřívější etapu životního cyklu SW pokračovalo dále a vyústilo ve </w:t>
      </w:r>
      <w:r>
        <w:rPr>
          <w:i/>
        </w:rPr>
        <w:t>Strukturovanou Analýzu</w:t>
      </w:r>
      <w:r>
        <w:t xml:space="preserve">, která byla popularizovaná lidmi Tom </w:t>
      </w:r>
      <w:proofErr w:type="spellStart"/>
      <w:r>
        <w:t>DeMarco</w:t>
      </w:r>
      <w:proofErr w:type="spellEnd"/>
      <w:r>
        <w:t xml:space="preserve"> (1978) a Edward </w:t>
      </w:r>
      <w:proofErr w:type="spellStart"/>
      <w:r>
        <w:t>Yourdon</w:t>
      </w:r>
      <w:proofErr w:type="spellEnd"/>
      <w:r>
        <w:t xml:space="preserve"> (1989). Principem bylo oddělení specifikace problému od jeho řešení, což vedlo k vytvoření dvou primárních modelů. První, zvaný </w:t>
      </w:r>
      <w:r>
        <w:rPr>
          <w:i/>
        </w:rPr>
        <w:t>Základní Model</w:t>
      </w:r>
      <w:r w:rsidR="00013A6E">
        <w:t>, sloužil jako reprez</w:t>
      </w:r>
      <w:r>
        <w:t xml:space="preserve">entace systému, bez zaměření na </w:t>
      </w:r>
      <w:r w:rsidR="001F7B5C">
        <w:t xml:space="preserve">konkrétní </w:t>
      </w:r>
      <w:r>
        <w:t xml:space="preserve">implementaci. Druhý, zvaný </w:t>
      </w:r>
      <w:r>
        <w:rPr>
          <w:i/>
        </w:rPr>
        <w:t>Implementační Model</w:t>
      </w:r>
      <w:r>
        <w:t xml:space="preserve">, byl funkční realizací základního modelu </w:t>
      </w:r>
      <w:r w:rsidR="00013A6E">
        <w:t>s důrazem na organizaci hardwaru, softwaru</w:t>
      </w:r>
      <w:r>
        <w:t xml:space="preserve"> a zdrojového kódu. Zde má základy </w:t>
      </w:r>
      <w:r w:rsidR="001F7B5C">
        <w:t>metodika</w:t>
      </w:r>
      <w:r>
        <w:t xml:space="preserve"> MDA se svým platformě nezávislým a platformě specifickým modelem, ale k tomu se dostaneme v kapitole</w:t>
      </w:r>
      <w:r w:rsidR="00013A6E">
        <w:t xml:space="preserve"> </w:t>
      </w:r>
      <w:r w:rsidR="00F02DCA">
        <w:fldChar w:fldCharType="begin"/>
      </w:r>
      <w:r w:rsidR="00013A6E">
        <w:instrText xml:space="preserve"> REF _Ref343008830 \r \h </w:instrText>
      </w:r>
      <w:r w:rsidR="00F02DCA">
        <w:fldChar w:fldCharType="separate"/>
      </w:r>
      <w:r w:rsidR="000620C2">
        <w:t>3</w:t>
      </w:r>
      <w:r w:rsidR="00F02DCA">
        <w:fldChar w:fldCharType="end"/>
      </w:r>
      <w:r>
        <w:t xml:space="preserve">. Při vytváření modelů v této etapě jsme se mohli setkat s </w:t>
      </w:r>
      <w:r w:rsidR="001F7B5C">
        <w:t>diagramy</w:t>
      </w:r>
      <w:r>
        <w:t xml:space="preserve"> typu </w:t>
      </w:r>
      <w:r w:rsidRPr="00045276">
        <w:rPr>
          <w:i/>
        </w:rPr>
        <w:t>DFD</w:t>
      </w:r>
      <w:r w:rsidRPr="0046612D">
        <w:t xml:space="preserve"> (Data </w:t>
      </w:r>
      <w:proofErr w:type="spellStart"/>
      <w:r w:rsidRPr="0046612D">
        <w:t>Flow</w:t>
      </w:r>
      <w:proofErr w:type="spellEnd"/>
      <w:r w:rsidRPr="0046612D">
        <w:t xml:space="preserve"> Diagram), </w:t>
      </w:r>
      <w:r w:rsidRPr="00045276">
        <w:rPr>
          <w:i/>
        </w:rPr>
        <w:t>SD</w:t>
      </w:r>
      <w:r w:rsidRPr="0046612D">
        <w:t xml:space="preserve"> (</w:t>
      </w:r>
      <w:proofErr w:type="spellStart"/>
      <w:r w:rsidRPr="0046612D">
        <w:t>State</w:t>
      </w:r>
      <w:proofErr w:type="spellEnd"/>
      <w:r w:rsidRPr="0046612D">
        <w:t xml:space="preserve"> diagram) a </w:t>
      </w:r>
      <w:r w:rsidRPr="00045276">
        <w:rPr>
          <w:i/>
        </w:rPr>
        <w:t>ERD</w:t>
      </w:r>
      <w:r w:rsidRPr="0046612D">
        <w:t xml:space="preserve"> (Entity </w:t>
      </w:r>
      <w:proofErr w:type="spellStart"/>
      <w:r w:rsidRPr="0046612D">
        <w:t>Relationchip</w:t>
      </w:r>
      <w:proofErr w:type="spellEnd"/>
      <w:r w:rsidRPr="0046612D">
        <w:t xml:space="preserve"> Diagram), </w:t>
      </w:r>
      <w:r>
        <w:t xml:space="preserve">které dnes v mírně upravené podobě potkáváme v modelovacím jazyce </w:t>
      </w:r>
      <w:r w:rsidRPr="00045276">
        <w:rPr>
          <w:i/>
        </w:rPr>
        <w:t>UML</w:t>
      </w:r>
      <w:r>
        <w:t xml:space="preserve"> (</w:t>
      </w:r>
      <w:proofErr w:type="spellStart"/>
      <w:r>
        <w:t>Unified</w:t>
      </w:r>
      <w:proofErr w:type="spellEnd"/>
      <w:r>
        <w:t xml:space="preserve"> Modeling </w:t>
      </w:r>
      <w:proofErr w:type="spellStart"/>
      <w:r>
        <w:t>Language</w:t>
      </w:r>
      <w:proofErr w:type="spellEnd"/>
      <w:r>
        <w:t xml:space="preserve">). V této době vznikl také </w:t>
      </w:r>
      <w:r>
        <w:rPr>
          <w:i/>
        </w:rPr>
        <w:t>událostmi řízený</w:t>
      </w:r>
      <w:r>
        <w:t xml:space="preserve"> přístup, o který se zasloužili pánové </w:t>
      </w:r>
      <w:proofErr w:type="spellStart"/>
      <w:r>
        <w:t>Ward</w:t>
      </w:r>
      <w:proofErr w:type="spellEnd"/>
      <w:r>
        <w:t xml:space="preserve"> a </w:t>
      </w:r>
      <w:proofErr w:type="spellStart"/>
      <w:r>
        <w:t>Mellor</w:t>
      </w:r>
      <w:proofErr w:type="spellEnd"/>
      <w:r>
        <w:t xml:space="preserve"> (1985), kteří řekli, že systém nemusí být rozdělen s</w:t>
      </w:r>
      <w:r>
        <w:rPr>
          <w:i/>
        </w:rPr>
        <w:t>hora-dolů</w:t>
      </w:r>
      <w:r>
        <w:t xml:space="preserve">, ale </w:t>
      </w:r>
      <w:r>
        <w:rPr>
          <w:i/>
        </w:rPr>
        <w:t>zvenku-dovnitř</w:t>
      </w:r>
      <w:r>
        <w:t xml:space="preserve">. Jejich pohled byl založen na porozumění prostředí ve kterém systém běží a vytvoření specifikace chování tak aby vyhověla tomuto prostředí. Tento přístup se dá připodobnit k </w:t>
      </w:r>
      <w:r w:rsidRPr="005450EF">
        <w:rPr>
          <w:i/>
        </w:rPr>
        <w:t>Use-Case</w:t>
      </w:r>
      <w:r>
        <w:t xml:space="preserve"> diagramům, které opět najdeme v </w:t>
      </w:r>
      <w:r w:rsidRPr="005450EF">
        <w:rPr>
          <w:i/>
        </w:rPr>
        <w:t>UML</w:t>
      </w:r>
      <w:r>
        <w:t>.</w:t>
      </w:r>
    </w:p>
    <w:p w:rsidR="001948C8" w:rsidRDefault="001948C8" w:rsidP="008D0E8A">
      <w:pPr>
        <w:pStyle w:val="Odstavecdal"/>
      </w:pPr>
      <w:r>
        <w:t xml:space="preserve">Mezitím, co byly vyvíjeny strukturované metody, si návrháři uvědomili, že mohou existovat i jiné způsoby rozdělení. Přišli na to, že objekty v systému jsou mnohem více stabilní, než funkce nad nimi prováděné. Vznikly tedy </w:t>
      </w:r>
      <w:r>
        <w:rPr>
          <w:i/>
        </w:rPr>
        <w:t>Objektově Orientované</w:t>
      </w:r>
      <w:r>
        <w:t xml:space="preserve"> (OO)</w:t>
      </w:r>
      <w:r>
        <w:rPr>
          <w:i/>
        </w:rPr>
        <w:t xml:space="preserve"> Metody</w:t>
      </w:r>
      <w:r>
        <w:t xml:space="preserve">, které se snaží přizpůsobit reálnému světu tím, že implementují objekty, které mají své vlastnosti a funkce, neboli metody, které mohou provádět. Knihy o OO programování autorů </w:t>
      </w:r>
      <w:proofErr w:type="spellStart"/>
      <w:r>
        <w:t>Booch</w:t>
      </w:r>
      <w:proofErr w:type="spellEnd"/>
      <w:r>
        <w:t xml:space="preserve"> (1986), Mayer (1988) a dalších byly následovány knihami o </w:t>
      </w:r>
      <w:r>
        <w:rPr>
          <w:i/>
        </w:rPr>
        <w:t>OOD (</w:t>
      </w:r>
      <w:proofErr w:type="spellStart"/>
      <w:r>
        <w:rPr>
          <w:i/>
        </w:rPr>
        <w:t>Object</w:t>
      </w:r>
      <w:proofErr w:type="spellEnd"/>
      <w:r>
        <w:rPr>
          <w:i/>
        </w:rPr>
        <w:t>-</w:t>
      </w:r>
      <w:proofErr w:type="spellStart"/>
      <w:r>
        <w:rPr>
          <w:i/>
        </w:rPr>
        <w:t>oriented</w:t>
      </w:r>
      <w:proofErr w:type="spellEnd"/>
      <w:r>
        <w:rPr>
          <w:i/>
        </w:rPr>
        <w:t xml:space="preserve"> Design)</w:t>
      </w:r>
      <w:r>
        <w:t xml:space="preserve"> a </w:t>
      </w:r>
      <w:r>
        <w:rPr>
          <w:i/>
        </w:rPr>
        <w:t>OOA (</w:t>
      </w:r>
      <w:proofErr w:type="spellStart"/>
      <w:r>
        <w:rPr>
          <w:i/>
        </w:rPr>
        <w:t>Object</w:t>
      </w:r>
      <w:proofErr w:type="spellEnd"/>
      <w:r>
        <w:rPr>
          <w:i/>
        </w:rPr>
        <w:t>-</w:t>
      </w:r>
      <w:proofErr w:type="spellStart"/>
      <w:r>
        <w:rPr>
          <w:i/>
        </w:rPr>
        <w:t>oriented</w:t>
      </w:r>
      <w:proofErr w:type="spellEnd"/>
      <w:r>
        <w:rPr>
          <w:i/>
        </w:rPr>
        <w:t xml:space="preserve"> </w:t>
      </w:r>
      <w:proofErr w:type="spellStart"/>
      <w:r>
        <w:rPr>
          <w:i/>
        </w:rPr>
        <w:t>Analysis</w:t>
      </w:r>
      <w:proofErr w:type="spellEnd"/>
      <w:r>
        <w:rPr>
          <w:i/>
        </w:rPr>
        <w:t>)</w:t>
      </w:r>
      <w:r>
        <w:t>. Tyto přístupy byly aplikovány hned v počátku životního cyklu SW, kde jsou prováděna nejdůležitější rozhodnutí ve formě specifikace chování a pravidel systému. MDA se ztotožňuje s touto aplikací a zavádí ji také do prvotní fáze vývoje.</w:t>
      </w:r>
    </w:p>
    <w:p w:rsidR="001948C8" w:rsidRDefault="001948C8" w:rsidP="008D0E8A">
      <w:pPr>
        <w:pStyle w:val="Odstavecdal"/>
      </w:pPr>
      <w:r>
        <w:t xml:space="preserve">Objektově orientovaný přístup se stal populárním a lidé začali vymýšlet, jak by šel vývoj za pomocí objektů ještě zjednodušit. </w:t>
      </w:r>
      <w:proofErr w:type="spellStart"/>
      <w:r>
        <w:t>Booch</w:t>
      </w:r>
      <w:proofErr w:type="spellEnd"/>
      <w:r>
        <w:t xml:space="preserve"> v publikaci </w:t>
      </w:r>
      <w:proofErr w:type="spellStart"/>
      <w:r w:rsidRPr="00B3421B">
        <w:rPr>
          <w:i/>
        </w:rPr>
        <w:t>Object</w:t>
      </w:r>
      <w:proofErr w:type="spellEnd"/>
      <w:r w:rsidRPr="00B3421B">
        <w:rPr>
          <w:i/>
        </w:rPr>
        <w:t xml:space="preserve"> </w:t>
      </w:r>
      <w:proofErr w:type="spellStart"/>
      <w:r w:rsidRPr="00B3421B">
        <w:rPr>
          <w:i/>
        </w:rPr>
        <w:t>Oriented</w:t>
      </w:r>
      <w:proofErr w:type="spellEnd"/>
      <w:r w:rsidRPr="00B3421B">
        <w:rPr>
          <w:i/>
        </w:rPr>
        <w:t xml:space="preserve"> </w:t>
      </w:r>
      <w:proofErr w:type="spellStart"/>
      <w:r w:rsidRPr="00B3421B">
        <w:rPr>
          <w:i/>
        </w:rPr>
        <w:t>Analysis</w:t>
      </w:r>
      <w:proofErr w:type="spellEnd"/>
      <w:r w:rsidRPr="00B3421B">
        <w:rPr>
          <w:i/>
        </w:rPr>
        <w:t xml:space="preserve"> </w:t>
      </w:r>
      <w:proofErr w:type="spellStart"/>
      <w:r w:rsidRPr="00B3421B">
        <w:rPr>
          <w:i/>
        </w:rPr>
        <w:t>and</w:t>
      </w:r>
      <w:proofErr w:type="spellEnd"/>
      <w:r w:rsidRPr="00B3421B">
        <w:rPr>
          <w:i/>
        </w:rPr>
        <w:t xml:space="preserve"> Design </w:t>
      </w:r>
      <w:proofErr w:type="spellStart"/>
      <w:r w:rsidRPr="00B3421B">
        <w:rPr>
          <w:i/>
        </w:rPr>
        <w:t>with</w:t>
      </w:r>
      <w:proofErr w:type="spellEnd"/>
      <w:r w:rsidRPr="00B3421B">
        <w:rPr>
          <w:i/>
        </w:rPr>
        <w:t xml:space="preserve"> </w:t>
      </w:r>
      <w:proofErr w:type="spellStart"/>
      <w:r w:rsidRPr="00B3421B">
        <w:rPr>
          <w:i/>
        </w:rPr>
        <w:t>Applications</w:t>
      </w:r>
      <w:proofErr w:type="spellEnd"/>
      <w:r>
        <w:t xml:space="preserve"> (1993) detailně popsal metodu OO vývoje. Principy užívání </w:t>
      </w:r>
      <w:r w:rsidRPr="008E6A7D">
        <w:rPr>
          <w:i/>
        </w:rPr>
        <w:t>vzorů</w:t>
      </w:r>
      <w:r>
        <w:t xml:space="preserve">, nebo </w:t>
      </w:r>
      <w:r w:rsidRPr="008E6A7D">
        <w:rPr>
          <w:i/>
        </w:rPr>
        <w:t>archetypů</w:t>
      </w:r>
      <w:r>
        <w:t xml:space="preserve">, jako základ pro platformě specifickou implementaci, byly obhajovány i mnoha dalšími (např.: </w:t>
      </w:r>
      <w:proofErr w:type="spellStart"/>
      <w:r>
        <w:t>Beck</w:t>
      </w:r>
      <w:proofErr w:type="spellEnd"/>
      <w:r>
        <w:t xml:space="preserve">, </w:t>
      </w:r>
      <w:proofErr w:type="spellStart"/>
      <w:r>
        <w:lastRenderedPageBreak/>
        <w:t>Shlaer</w:t>
      </w:r>
      <w:proofErr w:type="spellEnd"/>
      <w:r>
        <w:t xml:space="preserve">, </w:t>
      </w:r>
      <w:proofErr w:type="spellStart"/>
      <w:r>
        <w:t>Mellor</w:t>
      </w:r>
      <w:proofErr w:type="spellEnd"/>
      <w:r>
        <w:t xml:space="preserve">, </w:t>
      </w:r>
      <w:proofErr w:type="spellStart"/>
      <w:r>
        <w:t>Buschmann</w:t>
      </w:r>
      <w:proofErr w:type="spellEnd"/>
      <w:r>
        <w:t xml:space="preserve">, </w:t>
      </w:r>
      <w:proofErr w:type="spellStart"/>
      <w:r>
        <w:t>Meunier</w:t>
      </w:r>
      <w:proofErr w:type="spellEnd"/>
      <w:r>
        <w:t xml:space="preserve">, </w:t>
      </w:r>
      <w:proofErr w:type="spellStart"/>
      <w:r>
        <w:t>Coad</w:t>
      </w:r>
      <w:proofErr w:type="spellEnd"/>
      <w:r>
        <w:t xml:space="preserve">). Celé to završila čtveřice </w:t>
      </w:r>
      <w:proofErr w:type="spellStart"/>
      <w:r>
        <w:t>Gamma</w:t>
      </w:r>
      <w:proofErr w:type="spellEnd"/>
      <w:r>
        <w:t xml:space="preserve">, </w:t>
      </w:r>
      <w:proofErr w:type="spellStart"/>
      <w:r>
        <w:t>Helm</w:t>
      </w:r>
      <w:proofErr w:type="spellEnd"/>
      <w:r>
        <w:t xml:space="preserve">, </w:t>
      </w:r>
      <w:proofErr w:type="spellStart"/>
      <w:r>
        <w:t>Johnson</w:t>
      </w:r>
      <w:proofErr w:type="spellEnd"/>
      <w:r>
        <w:t xml:space="preserve"> a </w:t>
      </w:r>
      <w:proofErr w:type="spellStart"/>
      <w:r>
        <w:t>Vlissides</w:t>
      </w:r>
      <w:proofErr w:type="spellEnd"/>
      <w:r>
        <w:t xml:space="preserve">, kteří roku 1994 publikovali knihu </w:t>
      </w:r>
      <w:r w:rsidRPr="008E6A7D">
        <w:rPr>
          <w:i/>
        </w:rPr>
        <w:t xml:space="preserve">Design </w:t>
      </w:r>
      <w:proofErr w:type="spellStart"/>
      <w:r w:rsidRPr="008E6A7D">
        <w:rPr>
          <w:i/>
        </w:rPr>
        <w:t>Patterns</w:t>
      </w:r>
      <w:proofErr w:type="spellEnd"/>
      <w:r w:rsidR="00817777">
        <w:t>, která je pova</w:t>
      </w:r>
      <w:r>
        <w:t xml:space="preserve">žována za nejznámější v oboru </w:t>
      </w:r>
      <w:r w:rsidRPr="008E6A7D">
        <w:rPr>
          <w:i/>
        </w:rPr>
        <w:t>návrhových vzorů</w:t>
      </w:r>
      <w:r>
        <w:t xml:space="preserve">. </w:t>
      </w:r>
      <w:proofErr w:type="spellStart"/>
      <w:r>
        <w:t>Ivor</w:t>
      </w:r>
      <w:proofErr w:type="spellEnd"/>
      <w:r>
        <w:t xml:space="preserve"> </w:t>
      </w:r>
      <w:proofErr w:type="spellStart"/>
      <w:r>
        <w:t>Jacobson</w:t>
      </w:r>
      <w:proofErr w:type="spellEnd"/>
      <w:r>
        <w:t xml:space="preserve"> se svým přístupem řízeným </w:t>
      </w:r>
      <w:r w:rsidRPr="008E6A7D">
        <w:rPr>
          <w:i/>
        </w:rPr>
        <w:t>případy užití</w:t>
      </w:r>
      <w:r>
        <w:t xml:space="preserve"> (</w:t>
      </w:r>
      <w:proofErr w:type="spellStart"/>
      <w:r>
        <w:t>angl</w:t>
      </w:r>
      <w:proofErr w:type="spellEnd"/>
      <w:r>
        <w:t xml:space="preserve">. Use-Case) roku 1992 pozvednul povědomí o důležitosti organizačních požadavků ve smyslu lehce </w:t>
      </w:r>
      <w:proofErr w:type="spellStart"/>
      <w:r>
        <w:t>modelovatelných</w:t>
      </w:r>
      <w:proofErr w:type="spellEnd"/>
      <w:r>
        <w:t xml:space="preserve"> a sledovatelných v průběhu životního cyklu. Roku 1991 vyvinul Dr</w:t>
      </w:r>
      <w:r w:rsidR="00763846">
        <w:t>.</w:t>
      </w:r>
      <w:r>
        <w:t xml:space="preserve"> </w:t>
      </w:r>
      <w:proofErr w:type="spellStart"/>
      <w:r>
        <w:t>James</w:t>
      </w:r>
      <w:proofErr w:type="spellEnd"/>
      <w:r>
        <w:t xml:space="preserve"> </w:t>
      </w:r>
      <w:proofErr w:type="spellStart"/>
      <w:r>
        <w:t>Raumbaugh</w:t>
      </w:r>
      <w:proofErr w:type="spellEnd"/>
      <w:r>
        <w:t xml:space="preserve"> s kolektivem techniku zvanou </w:t>
      </w:r>
      <w:r>
        <w:rPr>
          <w:i/>
        </w:rPr>
        <w:t>OMT (</w:t>
      </w:r>
      <w:proofErr w:type="spellStart"/>
      <w:r>
        <w:rPr>
          <w:i/>
        </w:rPr>
        <w:t>Object</w:t>
      </w:r>
      <w:proofErr w:type="spellEnd"/>
      <w:r>
        <w:rPr>
          <w:i/>
        </w:rPr>
        <w:t xml:space="preserve"> Ma</w:t>
      </w:r>
      <w:r w:rsidR="00763846">
        <w:rPr>
          <w:i/>
        </w:rPr>
        <w:t>n</w:t>
      </w:r>
      <w:r>
        <w:rPr>
          <w:i/>
        </w:rPr>
        <w:t xml:space="preserve">agement </w:t>
      </w:r>
      <w:proofErr w:type="spellStart"/>
      <w:r>
        <w:rPr>
          <w:i/>
        </w:rPr>
        <w:t>Technique</w:t>
      </w:r>
      <w:proofErr w:type="spellEnd"/>
      <w:r>
        <w:rPr>
          <w:i/>
        </w:rPr>
        <w:t>)</w:t>
      </w:r>
      <w:r>
        <w:t xml:space="preserve"> ve které navrhli soubor notací pro podporu vytváření modelů analýzy a návrhu. Tato technika se v 90. letech stala dominantní.</w:t>
      </w:r>
    </w:p>
    <w:p w:rsidR="001948C8" w:rsidRDefault="001948C8" w:rsidP="008D0E8A">
      <w:pPr>
        <w:pStyle w:val="Odstavecdal"/>
      </w:pPr>
      <w:proofErr w:type="spellStart"/>
      <w:r>
        <w:t>Shlaer</w:t>
      </w:r>
      <w:proofErr w:type="spellEnd"/>
      <w:r>
        <w:t xml:space="preserve"> a </w:t>
      </w:r>
      <w:proofErr w:type="spellStart"/>
      <w:r>
        <w:t>Mellor</w:t>
      </w:r>
      <w:proofErr w:type="spellEnd"/>
      <w:r>
        <w:t xml:space="preserve"> s jejich </w:t>
      </w:r>
      <w:r>
        <w:rPr>
          <w:i/>
        </w:rPr>
        <w:t>rekurzivním návrhem</w:t>
      </w:r>
      <w:r>
        <w:t xml:space="preserve"> zdůraznili význam vytváření precizních </w:t>
      </w:r>
      <w:r w:rsidRPr="00257B10">
        <w:rPr>
          <w:i/>
        </w:rPr>
        <w:t>PIM</w:t>
      </w:r>
      <w:r>
        <w:t xml:space="preserve"> (</w:t>
      </w:r>
      <w:proofErr w:type="spellStart"/>
      <w:r>
        <w:t>Platform</w:t>
      </w:r>
      <w:proofErr w:type="spellEnd"/>
      <w:r>
        <w:t xml:space="preserve"> </w:t>
      </w:r>
      <w:proofErr w:type="spellStart"/>
      <w:r>
        <w:t>Indipendent</w:t>
      </w:r>
      <w:proofErr w:type="spellEnd"/>
      <w:r>
        <w:t xml:space="preserve"> Model), které mohou být systematicky, případně automaticky, překládány až k vygenerování zdrojového kódu cílového systému. Dále prosadili nový přístup strukturování systému a to na základě tematických celků, čili sdružení tematicky shodných prvků do jednoho modulu zvaného </w:t>
      </w:r>
      <w:r>
        <w:rPr>
          <w:i/>
        </w:rPr>
        <w:t>doména</w:t>
      </w:r>
      <w:r>
        <w:t xml:space="preserve">. Výsledkem tohoto rozdělení systému jsou moduly vysoce nezávislé na ostatních, tak jak bylo požadováno již před 20 lety při </w:t>
      </w:r>
      <w:r>
        <w:rPr>
          <w:i/>
        </w:rPr>
        <w:t>Strukturovaném Návrhu</w:t>
      </w:r>
      <w:r>
        <w:t xml:space="preserve"> pány </w:t>
      </w:r>
      <w:proofErr w:type="spellStart"/>
      <w:r>
        <w:t>Yourdon</w:t>
      </w:r>
      <w:proofErr w:type="spellEnd"/>
      <w:r>
        <w:t xml:space="preserve"> a </w:t>
      </w:r>
      <w:proofErr w:type="spellStart"/>
      <w:r>
        <w:t>Constantine</w:t>
      </w:r>
      <w:proofErr w:type="spellEnd"/>
      <w:r>
        <w:t xml:space="preserve">. Podobným směrem se vydal kolektiv autorů v čele s Bran </w:t>
      </w:r>
      <w:proofErr w:type="spellStart"/>
      <w:r>
        <w:t>Selic</w:t>
      </w:r>
      <w:proofErr w:type="spellEnd"/>
      <w:r>
        <w:t xml:space="preserve">, kteří v roce 1994 </w:t>
      </w:r>
      <w:r w:rsidR="004B455A">
        <w:t>představili</w:t>
      </w:r>
      <w:r>
        <w:t xml:space="preserve"> metodu nazývanou </w:t>
      </w:r>
      <w:r>
        <w:rPr>
          <w:i/>
        </w:rPr>
        <w:t>Real-</w:t>
      </w:r>
      <w:proofErr w:type="spellStart"/>
      <w:r>
        <w:rPr>
          <w:i/>
        </w:rPr>
        <w:t>time</w:t>
      </w:r>
      <w:proofErr w:type="spellEnd"/>
      <w:r>
        <w:rPr>
          <w:i/>
        </w:rPr>
        <w:t xml:space="preserve"> </w:t>
      </w:r>
      <w:proofErr w:type="spellStart"/>
      <w:r>
        <w:rPr>
          <w:i/>
        </w:rPr>
        <w:t>Object</w:t>
      </w:r>
      <w:proofErr w:type="spellEnd"/>
      <w:r>
        <w:rPr>
          <w:i/>
        </w:rPr>
        <w:t>-</w:t>
      </w:r>
      <w:proofErr w:type="spellStart"/>
      <w:r>
        <w:rPr>
          <w:i/>
        </w:rPr>
        <w:t>oriented</w:t>
      </w:r>
      <w:proofErr w:type="spellEnd"/>
      <w:r>
        <w:rPr>
          <w:i/>
        </w:rPr>
        <w:t xml:space="preserve"> Modeling (ROOM)</w:t>
      </w:r>
      <w:r>
        <w:t xml:space="preserve"> zaměřenou na vývoj RT systémů s důrazem na definování rozhraní a komunikačních protokolů. Oba tyto přístupy umožňují grafické znázornění, které je dnes standardizováno v UML.</w:t>
      </w:r>
    </w:p>
    <w:p w:rsidR="001948C8" w:rsidRDefault="001948C8" w:rsidP="008D0E8A">
      <w:pPr>
        <w:pStyle w:val="Odstavecdal"/>
      </w:pPr>
      <w:r>
        <w:t>Aktuální stav návrhu a vývoje systémů je považován za sjednocení těch nejlepších metod z historie a může být popsán následujícími vlastnostmi:</w:t>
      </w:r>
    </w:p>
    <w:p w:rsidR="001948C8" w:rsidRDefault="001948C8" w:rsidP="008D0E8A">
      <w:pPr>
        <w:pStyle w:val="Odstavecdal"/>
        <w:numPr>
          <w:ilvl w:val="0"/>
          <w:numId w:val="2"/>
        </w:numPr>
      </w:pPr>
      <w:r>
        <w:t>Rozdělení systému na domény, obsahující prvky/objekty zapadající do stejného tématu, které jsou téměř nepropojené a kohezní;</w:t>
      </w:r>
    </w:p>
    <w:p w:rsidR="001948C8" w:rsidRDefault="001948C8" w:rsidP="008D0E8A">
      <w:pPr>
        <w:pStyle w:val="Odstavecdal"/>
        <w:numPr>
          <w:ilvl w:val="0"/>
          <w:numId w:val="2"/>
        </w:numPr>
      </w:pPr>
      <w:r>
        <w:t xml:space="preserve">Oddělení platformě nezávislého chování od platformě specifického chování, jako rozšíření dříve definovaného oddělení </w:t>
      </w:r>
      <w:r>
        <w:rPr>
          <w:i/>
        </w:rPr>
        <w:t>základního modelu</w:t>
      </w:r>
      <w:r>
        <w:t xml:space="preserve"> od </w:t>
      </w:r>
      <w:r>
        <w:rPr>
          <w:i/>
        </w:rPr>
        <w:t>implementačního modelu</w:t>
      </w:r>
      <w:r>
        <w:t>;</w:t>
      </w:r>
    </w:p>
    <w:p w:rsidR="001948C8" w:rsidRDefault="001948C8" w:rsidP="008D0E8A">
      <w:pPr>
        <w:pStyle w:val="Odstavecdal"/>
        <w:numPr>
          <w:ilvl w:val="0"/>
          <w:numId w:val="2"/>
        </w:numPr>
      </w:pPr>
      <w:r>
        <w:t xml:space="preserve">Definice vzorem řízeného mapování pro systematické vytváření </w:t>
      </w:r>
      <w:r w:rsidRPr="007961CE">
        <w:rPr>
          <w:i/>
        </w:rPr>
        <w:t>platformě specifických</w:t>
      </w:r>
      <w:r>
        <w:t xml:space="preserve"> modelů z </w:t>
      </w:r>
      <w:r w:rsidRPr="007961CE">
        <w:rPr>
          <w:i/>
        </w:rPr>
        <w:t>platformě nezávislých</w:t>
      </w:r>
      <w:r>
        <w:t xml:space="preserve"> modelů. Toto mapování může být manuální, ale je snaha o plnou automatizaci;</w:t>
      </w:r>
    </w:p>
    <w:p w:rsidR="001948C8" w:rsidRDefault="001948C8" w:rsidP="008D0E8A">
      <w:pPr>
        <w:pStyle w:val="Odstavecdal"/>
        <w:numPr>
          <w:ilvl w:val="0"/>
          <w:numId w:val="2"/>
        </w:numPr>
      </w:pPr>
      <w:r>
        <w:t xml:space="preserve">Používání abstraktního, ale úzce sémanticky definovaného formalismu </w:t>
      </w:r>
      <w:proofErr w:type="spellStart"/>
      <w:r w:rsidRPr="007961CE">
        <w:rPr>
          <w:i/>
        </w:rPr>
        <w:t>xUML</w:t>
      </w:r>
      <w:proofErr w:type="spellEnd"/>
      <w:r>
        <w:t xml:space="preserve"> (</w:t>
      </w:r>
      <w:proofErr w:type="spellStart"/>
      <w:r>
        <w:t>executable</w:t>
      </w:r>
      <w:proofErr w:type="spellEnd"/>
      <w:r>
        <w:t xml:space="preserve"> UML), které zajišťuje modelům preciznost a možnost jejich testování/simulaci již v době modelování systému.</w:t>
      </w:r>
    </w:p>
    <w:p w:rsidR="001948C8" w:rsidRPr="00F57935" w:rsidRDefault="001948C8" w:rsidP="008D0E8A">
      <w:pPr>
        <w:pStyle w:val="Odstavecdal"/>
      </w:pPr>
      <w:r>
        <w:t xml:space="preserve">Tímto jsme prošli historií návrhu systémů a v </w:t>
      </w:r>
      <w:r w:rsidR="001D6340">
        <w:t>následující</w:t>
      </w:r>
      <w:r>
        <w:t xml:space="preserve"> kapitole se </w:t>
      </w:r>
      <w:r w:rsidR="001D6340">
        <w:t>zaměříme</w:t>
      </w:r>
      <w:r>
        <w:t xml:space="preserve"> na </w:t>
      </w:r>
      <w:r w:rsidR="001D6340">
        <w:t>metodiku</w:t>
      </w:r>
      <w:r>
        <w:t xml:space="preserve"> MDA.</w:t>
      </w:r>
    </w:p>
    <w:p w:rsidR="001948C8" w:rsidRDefault="001948C8" w:rsidP="008D0E8A">
      <w:r>
        <w:br w:type="page"/>
      </w:r>
    </w:p>
    <w:p w:rsidR="001948C8" w:rsidRDefault="005A06BE" w:rsidP="008D0E8A">
      <w:pPr>
        <w:pStyle w:val="Nadpis1"/>
      </w:pPr>
      <w:bookmarkStart w:id="13" w:name="_Ref343008830"/>
      <w:bookmarkStart w:id="14" w:name="_Toc343033292"/>
      <w:bookmarkStart w:id="15" w:name="_Toc356613978"/>
      <w:r>
        <w:lastRenderedPageBreak/>
        <w:t xml:space="preserve">Metodika </w:t>
      </w:r>
      <w:r w:rsidR="001948C8">
        <w:t xml:space="preserve">Model </w:t>
      </w:r>
      <w:proofErr w:type="spellStart"/>
      <w:r w:rsidR="001948C8">
        <w:t>Driven</w:t>
      </w:r>
      <w:proofErr w:type="spellEnd"/>
      <w:r w:rsidR="001948C8">
        <w:t xml:space="preserve"> </w:t>
      </w:r>
      <w:proofErr w:type="spellStart"/>
      <w:r w:rsidR="001948C8">
        <w:t>Architecture</w:t>
      </w:r>
      <w:bookmarkEnd w:id="13"/>
      <w:bookmarkEnd w:id="14"/>
      <w:bookmarkEnd w:id="15"/>
      <w:proofErr w:type="spellEnd"/>
    </w:p>
    <w:p w:rsidR="0083592F" w:rsidRDefault="001948C8" w:rsidP="008D0E8A">
      <w:pPr>
        <w:pStyle w:val="Odstavecprvn"/>
      </w:pPr>
      <w:r>
        <w:t xml:space="preserve">MDA je metodika vývoje SW založená na proveditelných modelech. Je vyvíjena skupinou OMG </w:t>
      </w:r>
      <w:sdt>
        <w:sdtPr>
          <w:id w:val="3167321"/>
          <w:citation/>
        </w:sdtPr>
        <w:sdtContent>
          <w:fldSimple w:instr=" CITATION Obj12 \l 1029 ">
            <w:r w:rsidR="000620C2">
              <w:rPr>
                <w:noProof/>
              </w:rPr>
              <w:t>[1]</w:t>
            </w:r>
          </w:fldSimple>
        </w:sdtContent>
      </w:sdt>
      <w:r>
        <w:t xml:space="preserve">, která má pod sebou i mnoho dalších metodik a technologií zaměřených na </w:t>
      </w:r>
      <w:proofErr w:type="spellStart"/>
      <w:r>
        <w:t>interoperabilitu</w:t>
      </w:r>
      <w:proofErr w:type="spellEnd"/>
      <w:r>
        <w:t xml:space="preserve"> a portabilitu objekto</w:t>
      </w:r>
      <w:r w:rsidR="0057294C">
        <w:t>vě or</w:t>
      </w:r>
      <w:r>
        <w:t>ientovaných aplikací, uveďme pár známějších n</w:t>
      </w:r>
      <w:r w:rsidR="00D51929">
        <w:t>apř. UML, XML, XMI, COBRA.</w:t>
      </w:r>
    </w:p>
    <w:p w:rsidR="001948C8" w:rsidRDefault="00CA5133" w:rsidP="008D0E8A">
      <w:pPr>
        <w:pStyle w:val="Odstavecdal"/>
      </w:pPr>
      <w:r>
        <w:t>Metodika</w:t>
      </w:r>
      <w:r w:rsidR="001948C8">
        <w:t xml:space="preserve"> MDA je </w:t>
      </w:r>
      <w:r>
        <w:t xml:space="preserve">tedy </w:t>
      </w:r>
      <w:r w:rsidR="001948C8">
        <w:t xml:space="preserve">technika vývoje, kdy je striktně oddělen model systému ve smyslu požadovaného chování a funkcionality od implementačních detailů závislých na použitých technologiích. Model funkcionalit a chování systému, zvaný </w:t>
      </w:r>
      <w:r w:rsidR="001948C8" w:rsidRPr="006F3790">
        <w:rPr>
          <w:i/>
        </w:rPr>
        <w:t>PIM</w:t>
      </w:r>
      <w:r w:rsidR="00D51929">
        <w:t xml:space="preserve"> (viz</w:t>
      </w:r>
      <w:r w:rsidR="001948C8">
        <w:t xml:space="preserve"> kap. </w:t>
      </w:r>
      <w:r w:rsidR="00F02DCA">
        <w:fldChar w:fldCharType="begin"/>
      </w:r>
      <w:r w:rsidR="001948C8">
        <w:instrText xml:space="preserve"> REF _Ref342989952 \r \h </w:instrText>
      </w:r>
      <w:r w:rsidR="00F02DCA">
        <w:fldChar w:fldCharType="separate"/>
      </w:r>
      <w:r w:rsidR="000620C2">
        <w:t>3.2</w:t>
      </w:r>
      <w:r w:rsidR="00F02DCA">
        <w:fldChar w:fldCharType="end"/>
      </w:r>
      <w:r w:rsidR="001948C8">
        <w:t xml:space="preserve">), stačí vytvořit pouze jednou. Tento model je poté mapován pomocí překladových pravidel na </w:t>
      </w:r>
      <w:r w:rsidR="001948C8" w:rsidRPr="006F3790">
        <w:rPr>
          <w:i/>
        </w:rPr>
        <w:t>PSM</w:t>
      </w:r>
      <w:r w:rsidR="001948C8">
        <w:t xml:space="preserve"> (viz kap. </w:t>
      </w:r>
      <w:r w:rsidR="00F02DCA">
        <w:fldChar w:fldCharType="begin"/>
      </w:r>
      <w:r w:rsidR="001948C8">
        <w:instrText xml:space="preserve"> REF _Ref342990009 \r \h </w:instrText>
      </w:r>
      <w:r w:rsidR="00F02DCA">
        <w:fldChar w:fldCharType="separate"/>
      </w:r>
      <w:r w:rsidR="000620C2">
        <w:t>3.3</w:t>
      </w:r>
      <w:r w:rsidR="00F02DCA">
        <w:fldChar w:fldCharType="end"/>
      </w:r>
      <w:r w:rsidR="001948C8">
        <w:t xml:space="preserve">) a konkrétní implementaci na dané platformě, zvanou </w:t>
      </w:r>
      <w:r w:rsidR="001948C8" w:rsidRPr="006F3790">
        <w:rPr>
          <w:i/>
        </w:rPr>
        <w:t>PSI</w:t>
      </w:r>
      <w:r w:rsidR="001948C8">
        <w:t xml:space="preserve"> (</w:t>
      </w:r>
      <w:proofErr w:type="spellStart"/>
      <w:r w:rsidR="001948C8">
        <w:t>Platform</w:t>
      </w:r>
      <w:proofErr w:type="spellEnd"/>
      <w:r w:rsidR="001948C8">
        <w:t xml:space="preserve"> </w:t>
      </w:r>
      <w:proofErr w:type="spellStart"/>
      <w:r w:rsidR="001948C8">
        <w:t>Specific</w:t>
      </w:r>
      <w:proofErr w:type="spellEnd"/>
      <w:r w:rsidR="001948C8">
        <w:t xml:space="preserve"> </w:t>
      </w:r>
      <w:proofErr w:type="spellStart"/>
      <w:r w:rsidR="001948C8">
        <w:t>Implementation</w:t>
      </w:r>
      <w:proofErr w:type="spellEnd"/>
      <w:r w:rsidR="001948C8">
        <w:t xml:space="preserve">). Pro jeden </w:t>
      </w:r>
      <w:r w:rsidR="001948C8" w:rsidRPr="006F3790">
        <w:rPr>
          <w:i/>
        </w:rPr>
        <w:t>PIM</w:t>
      </w:r>
      <w:r w:rsidR="001948C8">
        <w:t xml:space="preserve"> tedy může existovat mnoho </w:t>
      </w:r>
      <w:r w:rsidR="001948C8" w:rsidRPr="006F3790">
        <w:rPr>
          <w:i/>
        </w:rPr>
        <w:t>PSM</w:t>
      </w:r>
      <w:r w:rsidR="001948C8">
        <w:t xml:space="preserve">, které definují transformaci modelu </w:t>
      </w:r>
      <w:r w:rsidR="001948C8" w:rsidRPr="00DD4A4B">
        <w:rPr>
          <w:i/>
        </w:rPr>
        <w:t>PIM</w:t>
      </w:r>
      <w:r w:rsidR="001948C8">
        <w:t xml:space="preserve"> na platformě závislou implementaci </w:t>
      </w:r>
      <w:r w:rsidR="001948C8" w:rsidRPr="00DD4A4B">
        <w:rPr>
          <w:i/>
        </w:rPr>
        <w:t>PSI</w:t>
      </w:r>
      <w:r w:rsidR="001948C8">
        <w:t xml:space="preserve">. Nutno říct, že princip MDA spočívá také právě ve formě modelu </w:t>
      </w:r>
      <w:r w:rsidR="001948C8" w:rsidRPr="00DD4A4B">
        <w:rPr>
          <w:i/>
        </w:rPr>
        <w:t>PIM</w:t>
      </w:r>
      <w:r w:rsidR="001948C8">
        <w:t>, který je proveditelný a tedy testovatelný v průběhu vývoje.</w:t>
      </w:r>
    </w:p>
    <w:p w:rsidR="001948C8" w:rsidRDefault="00F02DCA" w:rsidP="008D0E8A">
      <w:pPr>
        <w:pStyle w:val="Obrzek"/>
      </w:pPr>
      <w:r>
        <w:rPr>
          <w:noProof/>
        </w:rPr>
        <w:pict>
          <v:shapetype id="_x0000_t202" coordsize="21600,21600" o:spt="202" path="m,l,21600r21600,l21600,xe">
            <v:stroke joinstyle="miter"/>
            <v:path gradientshapeok="t" o:connecttype="rect"/>
          </v:shapetype>
          <v:shape id="_x0000_s1129" type="#_x0000_t202" style="position:absolute;left:0;text-align:left;margin-left:5.5pt;margin-top:259.25pt;width:450pt;height:20.35pt;z-index:251659264" stroked="f">
            <v:textbox style="mso-next-textbox:#_x0000_s1129;mso-fit-shape-to-text:t" inset="0,0,0,0">
              <w:txbxContent>
                <w:p w:rsidR="00F02DCB" w:rsidRPr="00D5270C" w:rsidRDefault="00F02DCB" w:rsidP="00D5270C">
                  <w:pPr>
                    <w:pStyle w:val="Titulek"/>
                  </w:pPr>
                  <w:bookmarkStart w:id="16" w:name="_Ref356493478"/>
                  <w:r w:rsidRPr="00D5270C">
                    <w:t xml:space="preserve">Obrázek </w:t>
                  </w:r>
                  <w:fldSimple w:instr=" STYLEREF 1 \s ">
                    <w:r w:rsidR="004158DC">
                      <w:rPr>
                        <w:noProof/>
                      </w:rPr>
                      <w:t>3</w:t>
                    </w:r>
                  </w:fldSimple>
                  <w:r>
                    <w:t>.</w:t>
                  </w:r>
                  <w:fldSimple w:instr=" SEQ Obrázek \* ARABIC \s 1 ">
                    <w:r w:rsidR="004158DC">
                      <w:rPr>
                        <w:noProof/>
                      </w:rPr>
                      <w:t>1</w:t>
                    </w:r>
                  </w:fldSimple>
                  <w:bookmarkEnd w:id="16"/>
                  <w:r w:rsidRPr="00D5270C">
                    <w:t xml:space="preserve"> Diagram vývoje systému pomocí klasické vývojové metody Vodopád.</w:t>
                  </w:r>
                  <w:r>
                    <w:t xml:space="preserve"> Převzato z </w:t>
                  </w:r>
                  <w:sdt>
                    <w:sdtPr>
                      <w:id w:val="170416682"/>
                      <w:citation/>
                    </w:sdtPr>
                    <w:sdtContent>
                      <w:fldSimple w:instr=" CITATION Rai04 \l 1029 ">
                        <w:r>
                          <w:rPr>
                            <w:noProof/>
                          </w:rPr>
                          <w:t>[5]</w:t>
                        </w:r>
                      </w:fldSimple>
                    </w:sdtContent>
                  </w:sdt>
                  <w:r>
                    <w:t>.</w:t>
                  </w:r>
                </w:p>
              </w:txbxContent>
            </v:textbox>
          </v:shape>
        </w:pict>
      </w:r>
      <w:r>
        <w:rPr>
          <w:noProof/>
        </w:rPr>
        <w:pict>
          <v:group id="_x0000_s1103" editas="canvas" style="position:absolute;margin-left:0;margin-top:0;width:450pt;height:251.2pt;z-index:251658240;mso-position-horizontal-relative:char;mso-position-vertical-relative:line" coordorigin="1620,6236" coordsize="9000,50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1620;top:6236;width:9000;height:5024" o:preferrelative="f">
              <v:fill o:detectmouseclick="t"/>
              <v:path o:extrusionok="t" o:connecttype="none"/>
              <o:lock v:ext="edit" text="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04" type="#_x0000_t16" style="position:absolute;left:1860;top:6420;width:1395;height:733" o:regroupid="10" adj="4213">
              <v:textbox style="mso-next-textbox:#_x0000_s1104">
                <w:txbxContent>
                  <w:p w:rsidR="00F02DCB" w:rsidRPr="0036594C" w:rsidRDefault="00F02DCB" w:rsidP="00A37006">
                    <w:pPr>
                      <w:jc w:val="center"/>
                      <w:rPr>
                        <w:sz w:val="20"/>
                        <w:szCs w:val="20"/>
                      </w:rPr>
                    </w:pPr>
                    <w:r w:rsidRPr="0036594C">
                      <w:rPr>
                        <w:sz w:val="20"/>
                        <w:szCs w:val="20"/>
                      </w:rPr>
                      <w:t>Specifikace požadavků</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05" type="#_x0000_t68" style="position:absolute;left:1730;top:7258;width:1525;height:720" o:regroupid="10" adj="4950,3697" fillcolor="#f2f2f2 [3052]">
              <v:shadow on="t" offset="4pt,4pt" offset2="4pt,4pt"/>
              <v:textbox style="mso-next-textbox:#_x0000_s1105">
                <w:txbxContent>
                  <w:p w:rsidR="00F02DCB" w:rsidRPr="00774DB2" w:rsidRDefault="00F02DCB" w:rsidP="00A37006">
                    <w:pPr>
                      <w:jc w:val="center"/>
                      <w:rPr>
                        <w:sz w:val="20"/>
                        <w:szCs w:val="20"/>
                      </w:rPr>
                    </w:pPr>
                    <w:r>
                      <w:rPr>
                        <w:sz w:val="20"/>
                        <w:szCs w:val="20"/>
                      </w:rPr>
                      <w:t>Stále se mění</w:t>
                    </w:r>
                  </w:p>
                </w:txbxContent>
              </v:textbox>
            </v:shape>
            <v:shape id="_x0000_s1106" type="#_x0000_t16" style="position:absolute;left:4070;top:7461;width:1395;height:733" o:regroupid="10" adj="4213">
              <v:textbox style="mso-next-textbox:#_x0000_s1106">
                <w:txbxContent>
                  <w:p w:rsidR="00F02DCB" w:rsidRPr="0036594C" w:rsidRDefault="00F02DCB" w:rsidP="00A37006">
                    <w:pPr>
                      <w:jc w:val="center"/>
                      <w:rPr>
                        <w:sz w:val="20"/>
                        <w:szCs w:val="20"/>
                      </w:rPr>
                    </w:pPr>
                    <w:r>
                      <w:rPr>
                        <w:sz w:val="20"/>
                        <w:szCs w:val="20"/>
                      </w:rPr>
                      <w:t>Artefakty analýzy</w:t>
                    </w:r>
                  </w:p>
                </w:txbxContent>
              </v:textbox>
            </v:shape>
            <v:shape id="_x0000_s1107" type="#_x0000_t68" style="position:absolute;left:3885;top:8299;width:1730;height:849" o:regroupid="10" adj="4950,3697" fillcolor="#f2f2f2 [3052]">
              <v:shadow on="t" offset="4pt,4pt" offset2="4pt,4pt"/>
              <v:textbox style="mso-next-textbox:#_x0000_s1107">
                <w:txbxContent>
                  <w:p w:rsidR="00F02DCB" w:rsidRPr="00774DB2" w:rsidRDefault="00F02DCB" w:rsidP="00A37006">
                    <w:pPr>
                      <w:jc w:val="center"/>
                      <w:rPr>
                        <w:sz w:val="20"/>
                        <w:szCs w:val="20"/>
                      </w:rPr>
                    </w:pPr>
                    <w:r>
                      <w:rPr>
                        <w:sz w:val="20"/>
                        <w:szCs w:val="20"/>
                      </w:rPr>
                      <w:t>Neformální specifikace</w:t>
                    </w:r>
                  </w:p>
                </w:txbxContent>
              </v:textbox>
            </v:shape>
            <v:shape id="_x0000_s1108" type="#_x0000_t16" style="position:absolute;left:6280;top:8501;width:1395;height:733" o:regroupid="10" adj="4213">
              <v:textbox style="mso-next-textbox:#_x0000_s1108">
                <w:txbxContent>
                  <w:p w:rsidR="00F02DCB" w:rsidRPr="0036594C" w:rsidRDefault="00F02DCB" w:rsidP="00A37006">
                    <w:pPr>
                      <w:jc w:val="center"/>
                      <w:rPr>
                        <w:sz w:val="20"/>
                        <w:szCs w:val="20"/>
                      </w:rPr>
                    </w:pPr>
                    <w:r>
                      <w:rPr>
                        <w:sz w:val="20"/>
                        <w:szCs w:val="20"/>
                      </w:rPr>
                      <w:t>Model systému</w:t>
                    </w:r>
                  </w:p>
                </w:txbxContent>
              </v:textbox>
            </v:shape>
            <v:shape id="_x0000_s1109" type="#_x0000_t68" style="position:absolute;left:5775;top:9339;width:2335;height:1280" o:regroupid="10" adj="4950,3697" fillcolor="#f2f2f2 [3052]">
              <v:shadow on="t" offset="4pt,4pt" offset2="4pt,4pt"/>
              <v:textbox style="mso-next-textbox:#_x0000_s1109">
                <w:txbxContent>
                  <w:p w:rsidR="00F02DCB" w:rsidRPr="00774DB2" w:rsidRDefault="00F02DCB" w:rsidP="00A37006">
                    <w:pPr>
                      <w:jc w:val="center"/>
                      <w:rPr>
                        <w:sz w:val="20"/>
                        <w:szCs w:val="20"/>
                      </w:rPr>
                    </w:pPr>
                    <w:r>
                      <w:rPr>
                        <w:sz w:val="20"/>
                        <w:szCs w:val="20"/>
                      </w:rPr>
                      <w:t>Různé diagramy; implementační detaily</w:t>
                    </w:r>
                  </w:p>
                </w:txbxContent>
              </v:textbox>
            </v:shape>
            <v:shape id="_x0000_s1110" type="#_x0000_t16" style="position:absolute;left:8490;top:9541;width:1635;height:507" o:regroupid="10" adj="4213" fillcolor="#a5a5a5 [2092]" strokeweight="1.5pt">
              <v:textbox style="mso-next-textbox:#_x0000_s1110">
                <w:txbxContent>
                  <w:p w:rsidR="00F02DCB" w:rsidRPr="0036594C" w:rsidRDefault="00F02DCB" w:rsidP="00A37006">
                    <w:pPr>
                      <w:jc w:val="center"/>
                      <w:rPr>
                        <w:sz w:val="20"/>
                        <w:szCs w:val="20"/>
                      </w:rPr>
                    </w:pPr>
                    <w:r>
                      <w:rPr>
                        <w:sz w:val="20"/>
                        <w:szCs w:val="20"/>
                      </w:rPr>
                      <w:t>Výsledný SW</w:t>
                    </w:r>
                  </w:p>
                </w:txbxContent>
              </v:textbox>
            </v:shape>
            <v:shape id="_x0000_s1111" type="#_x0000_t68" style="position:absolute;left:7810;top:10184;width:2810;height:956" o:regroupid="10" adj="4950,3697" fillcolor="#f2f2f2 [3052]">
              <v:shadow on="t" offset="4pt,4pt" offset2="4pt,4pt"/>
              <v:textbox style="mso-next-textbox:#_x0000_s1111">
                <w:txbxContent>
                  <w:p w:rsidR="00F02DCB" w:rsidRPr="00774DB2" w:rsidRDefault="00F02DCB" w:rsidP="00A37006">
                    <w:pPr>
                      <w:jc w:val="center"/>
                      <w:rPr>
                        <w:sz w:val="20"/>
                        <w:szCs w:val="20"/>
                      </w:rPr>
                    </w:pPr>
                    <w:r>
                      <w:rPr>
                        <w:sz w:val="20"/>
                        <w:szCs w:val="20"/>
                      </w:rPr>
                      <w:t>Dílčí komponenty; dokumentace</w:t>
                    </w:r>
                  </w:p>
                </w:txbxContent>
              </v:textbox>
            </v:shape>
            <v:shape id="_x0000_s1118" type="#_x0000_t202" style="position:absolute;left:4215;top:6463;width:1125;height:390" o:regroupid="10" fillcolor="white [3212]">
              <v:textbox style="mso-next-textbox:#_x0000_s1118">
                <w:txbxContent>
                  <w:p w:rsidR="00F02DCB" w:rsidRPr="00774DB2" w:rsidRDefault="00F02DCB" w:rsidP="00A37006">
                    <w:pPr>
                      <w:jc w:val="center"/>
                      <w:rPr>
                        <w:sz w:val="20"/>
                        <w:szCs w:val="20"/>
                      </w:rPr>
                    </w:pPr>
                    <w:r>
                      <w:rPr>
                        <w:sz w:val="20"/>
                        <w:szCs w:val="20"/>
                      </w:rPr>
                      <w:t>Analýza</w:t>
                    </w:r>
                  </w:p>
                </w:txbxContent>
              </v:textbox>
            </v:shape>
            <v:shape id="_x0000_s1119" type="#_x0000_t202" style="position:absolute;left:6430;top:7461;width:1125;height:390" o:regroupid="10">
              <v:textbox style="mso-next-textbox:#_x0000_s1119">
                <w:txbxContent>
                  <w:p w:rsidR="00F02DCB" w:rsidRPr="00774DB2" w:rsidRDefault="00F02DCB" w:rsidP="00A37006">
                    <w:pPr>
                      <w:jc w:val="center"/>
                      <w:rPr>
                        <w:sz w:val="20"/>
                        <w:szCs w:val="20"/>
                      </w:rPr>
                    </w:pPr>
                    <w:r>
                      <w:rPr>
                        <w:sz w:val="20"/>
                        <w:szCs w:val="20"/>
                      </w:rPr>
                      <w:t>Návrh</w:t>
                    </w:r>
                  </w:p>
                </w:txbxContent>
              </v:textbox>
            </v:shape>
            <v:shape id="_x0000_s1120" type="#_x0000_t202" style="position:absolute;left:8490;top:8501;width:1515;height:390" o:regroupid="10">
              <v:textbox style="mso-next-textbox:#_x0000_s1120">
                <w:txbxContent>
                  <w:p w:rsidR="00F02DCB" w:rsidRPr="00774DB2" w:rsidRDefault="00F02DCB" w:rsidP="00A37006">
                    <w:pPr>
                      <w:jc w:val="center"/>
                      <w:rPr>
                        <w:sz w:val="20"/>
                        <w:szCs w:val="20"/>
                      </w:rPr>
                    </w:pPr>
                    <w:r>
                      <w:rPr>
                        <w:sz w:val="20"/>
                        <w:szCs w:val="20"/>
                      </w:rPr>
                      <w:t>Implementace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21" type="#_x0000_t13" style="position:absolute;left:3375;top:6553;width:695;height:195" o:regroupid="10" fillcolor="#d8d8d8 [2732]" strokecolor="black [3213]"/>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2" type="#_x0000_t67" style="position:absolute;left:4665;top:6928;width:225;height:488" o:regroupid="10" fillcolor="#d8d8d8 [2732]" strokecolor="black [3213]">
              <v:textbox style="layout-flow:vertical-ideographic"/>
            </v:shape>
            <v:shape id="_x0000_s1123" type="#_x0000_t13" style="position:absolute;left:5595;top:7558;width:695;height:195" o:regroupid="10" fillcolor="#d8d8d8 [2732]" strokecolor="black [3213]"/>
            <v:shape id="_x0000_s1124" type="#_x0000_t67" style="position:absolute;left:6855;top:7933;width:225;height:488" o:regroupid="10" fillcolor="#d8d8d8 [2732]" strokecolor="black [3213]">
              <v:textbox style="layout-flow:vertical-ideographic"/>
            </v:shape>
            <v:shape id="_x0000_s1125" type="#_x0000_t13" style="position:absolute;left:7795;top:8584;width:565;height:195" o:regroupid="10" fillcolor="#d8d8d8 [2732]" strokecolor="black [3213]"/>
            <v:shape id="_x0000_s1126" type="#_x0000_t67" style="position:absolute;left:9055;top:8974;width:225;height:488" o:regroupid="10" fillcolor="#d8d8d8 [2732]" strokecolor="black [3213]">
              <v:textbox style="layout-flow:vertical-ideographic"/>
            </v:shape>
            <v:shape id="_x0000_s1127" type="#_x0000_t68" style="position:absolute;left:8075;top:7333;width:2185;height:966;rotation:180" o:regroupid="10" adj="4950,3697" fillcolor="#d8d8d8 [2732]">
              <v:shadow on="t" offset="4pt,4pt" offset2="4pt,4pt"/>
              <v:textbox style="mso-next-textbox:#_x0000_s1127">
                <w:txbxContent>
                  <w:p w:rsidR="00F02DCB" w:rsidRPr="00774DB2" w:rsidRDefault="00F02DCB" w:rsidP="00A37006">
                    <w:pPr>
                      <w:jc w:val="center"/>
                      <w:rPr>
                        <w:sz w:val="20"/>
                        <w:szCs w:val="20"/>
                      </w:rPr>
                    </w:pPr>
                    <w:r>
                      <w:rPr>
                        <w:sz w:val="20"/>
                        <w:szCs w:val="20"/>
                      </w:rPr>
                      <w:t>Manuálně v rozmezí měsíců až roků</w:t>
                    </w:r>
                  </w:p>
                </w:txbxContent>
              </v:textbox>
            </v:shape>
            <v:shape id="_x0000_s1128" type="#_x0000_t68" style="position:absolute;left:5830;top:6420;width:2185;height:913;rotation:180" o:regroupid="10" adj="4950,3697" fillcolor="#d8d8d8 [2732]">
              <v:shadow on="t" offset="4pt,4pt" offset2="4pt,4pt"/>
              <v:textbox style="mso-next-textbox:#_x0000_s1128">
                <w:txbxContent>
                  <w:p w:rsidR="00F02DCB" w:rsidRPr="00774DB2" w:rsidRDefault="00F02DCB" w:rsidP="00A37006">
                    <w:pPr>
                      <w:jc w:val="center"/>
                      <w:rPr>
                        <w:sz w:val="20"/>
                        <w:szCs w:val="20"/>
                      </w:rPr>
                    </w:pPr>
                    <w:r>
                      <w:rPr>
                        <w:sz w:val="20"/>
                        <w:szCs w:val="20"/>
                      </w:rPr>
                      <w:t>Velký tým specialistů na technologie</w:t>
                    </w:r>
                  </w:p>
                </w:txbxContent>
              </v:textbox>
            </v:shape>
          </v:group>
        </w:pict>
      </w:r>
      <w:r>
        <w:pict>
          <v:shape id="_x0000_i1026" type="#_x0000_t75" style="width:449.6pt;height:270.4pt">
            <v:imagedata croptop="-65520f" cropbottom="65520f"/>
          </v:shape>
        </w:pict>
      </w:r>
    </w:p>
    <w:p w:rsidR="00275008" w:rsidRDefault="001948C8" w:rsidP="008D0E8A">
      <w:pPr>
        <w:pStyle w:val="Odstavecdal"/>
      </w:pPr>
      <w:r>
        <w:t>Klasické vývojové metody (např. Vodopád) stanoví problém (specifikace systému), který dále rozvíjí zaváděním návrhových a implementačních detailů, až dojdou k řešení, které představuje výsledek vývoje SW</w:t>
      </w:r>
      <w:r w:rsidR="00024939">
        <w:t>, čili konkrétní implementaci na dané platformě</w:t>
      </w:r>
      <w:r>
        <w:t>.</w:t>
      </w:r>
      <w:r w:rsidR="00024939">
        <w:t xml:space="preserve"> </w:t>
      </w:r>
      <w:r w:rsidR="000F2772">
        <w:t>Vývoj SW klasickou metodou</w:t>
      </w:r>
      <w:r w:rsidR="00E40A8D">
        <w:t xml:space="preserve"> Vodopád </w:t>
      </w:r>
      <w:r w:rsidR="000F2772">
        <w:t>probíhá</w:t>
      </w:r>
      <w:r w:rsidR="00E40A8D">
        <w:t>, jak znázorňuje</w:t>
      </w:r>
      <w:r w:rsidR="00B84DF4">
        <w:t xml:space="preserve"> </w:t>
      </w:r>
      <w:r w:rsidR="00F02DCA">
        <w:fldChar w:fldCharType="begin"/>
      </w:r>
      <w:r w:rsidR="00D5270C">
        <w:instrText xml:space="preserve"> REF _Ref356493478 \h </w:instrText>
      </w:r>
      <w:r w:rsidR="00F02DCA">
        <w:fldChar w:fldCharType="separate"/>
      </w:r>
      <w:r w:rsidR="000620C2" w:rsidRPr="00D5270C">
        <w:t xml:space="preserve">Obrázek </w:t>
      </w:r>
      <w:r w:rsidR="000620C2">
        <w:rPr>
          <w:noProof/>
        </w:rPr>
        <w:t>3</w:t>
      </w:r>
      <w:r w:rsidR="000620C2">
        <w:t>.</w:t>
      </w:r>
      <w:r w:rsidR="000620C2">
        <w:rPr>
          <w:noProof/>
        </w:rPr>
        <w:t>1</w:t>
      </w:r>
      <w:r w:rsidR="00F02DCA">
        <w:fldChar w:fldCharType="end"/>
      </w:r>
      <w:r w:rsidR="00E40A8D">
        <w:t xml:space="preserve">, </w:t>
      </w:r>
      <w:r w:rsidR="000F2772">
        <w:t xml:space="preserve">postupně od specifikace požadavků (které se bohužel neustále mění), přes fázi analýzy, kdy jsou neformální požadavky na systém jasně a stručně přepsány do dokumentu, ze kterého návrhový tým vytvoří model systému, který specifikuje veškeré chování systému pomocí různých diagramů (např. diagram tříd, diagramy interakce, atp.). Tento model je </w:t>
      </w:r>
      <w:r w:rsidR="000F2772">
        <w:lastRenderedPageBreak/>
        <w:t>pouze ilustrativní a musí být manuálně programátory transformován do výsledného kódu systému. Je to rozvíjející proces (</w:t>
      </w:r>
      <w:proofErr w:type="spellStart"/>
      <w:r w:rsidR="000F2772">
        <w:rPr>
          <w:i/>
        </w:rPr>
        <w:t>Elaborative</w:t>
      </w:r>
      <w:proofErr w:type="spellEnd"/>
      <w:r w:rsidR="000F2772">
        <w:rPr>
          <w:i/>
        </w:rPr>
        <w:t xml:space="preserve"> </w:t>
      </w:r>
      <w:proofErr w:type="spellStart"/>
      <w:r w:rsidR="000F2772">
        <w:rPr>
          <w:i/>
        </w:rPr>
        <w:t>procces</w:t>
      </w:r>
      <w:proofErr w:type="spellEnd"/>
      <w:r w:rsidR="000F2772">
        <w:t>)</w:t>
      </w:r>
      <w:r w:rsidR="00024939">
        <w:t>.</w:t>
      </w:r>
    </w:p>
    <w:p w:rsidR="001948C8" w:rsidRDefault="00024939" w:rsidP="008D0E8A">
      <w:pPr>
        <w:pStyle w:val="Odstavecdal"/>
      </w:pPr>
      <w:r>
        <w:t>Naopak v metodice</w:t>
      </w:r>
      <w:r w:rsidR="001948C8">
        <w:t xml:space="preserve"> MDA </w:t>
      </w:r>
      <w:r>
        <w:t>je stanoven</w:t>
      </w:r>
      <w:r w:rsidR="001948C8">
        <w:t xml:space="preserve"> problém ve formě </w:t>
      </w:r>
      <w:r>
        <w:t xml:space="preserve">formálního funkčního </w:t>
      </w:r>
      <w:r w:rsidR="001948C8">
        <w:t xml:space="preserve">modelu </w:t>
      </w:r>
      <w:r w:rsidR="001948C8" w:rsidRPr="00366763">
        <w:rPr>
          <w:i/>
        </w:rPr>
        <w:t>PIM</w:t>
      </w:r>
      <w:r w:rsidR="00275008">
        <w:t>.</w:t>
      </w:r>
      <w:r w:rsidR="001948C8">
        <w:t xml:space="preserve"> </w:t>
      </w:r>
      <w:r w:rsidR="00275008">
        <w:t xml:space="preserve">Požadavky na systém jsou analyzovány a je z nich vytvořen funkční formální model, který se dá testovat. Současně s tím může být vytvořen (resp. zakoupen, nebo znovupoužit) model návrhu, </w:t>
      </w:r>
      <w:r w:rsidR="00275008" w:rsidRPr="00FB7E8F">
        <w:t>přesněji</w:t>
      </w:r>
      <w:r w:rsidR="00275008">
        <w:t xml:space="preserve"> model transformace funkčního modelu na konkrétní implementační kód, v závislosti na použité platformě. Tato transformace by měla být plně automatická, čímž zabere mnohem méně času, než manuální implementace u klasických metod. </w:t>
      </w:r>
      <w:r w:rsidR="00D012D0">
        <w:t>Ten</w:t>
      </w:r>
      <w:r w:rsidR="00275008">
        <w:t>to překladem řízený proces (</w:t>
      </w:r>
      <w:proofErr w:type="spellStart"/>
      <w:r w:rsidR="00275008">
        <w:rPr>
          <w:i/>
        </w:rPr>
        <w:t>Translation</w:t>
      </w:r>
      <w:proofErr w:type="spellEnd"/>
      <w:r w:rsidR="00275008">
        <w:rPr>
          <w:i/>
        </w:rPr>
        <w:t>-</w:t>
      </w:r>
      <w:proofErr w:type="spellStart"/>
      <w:r w:rsidR="00275008">
        <w:rPr>
          <w:i/>
        </w:rPr>
        <w:t>based</w:t>
      </w:r>
      <w:proofErr w:type="spellEnd"/>
      <w:r w:rsidR="00275008">
        <w:rPr>
          <w:i/>
        </w:rPr>
        <w:t xml:space="preserve"> </w:t>
      </w:r>
      <w:proofErr w:type="spellStart"/>
      <w:r w:rsidR="00275008">
        <w:rPr>
          <w:i/>
        </w:rPr>
        <w:t>process</w:t>
      </w:r>
      <w:proofErr w:type="spellEnd"/>
      <w:r w:rsidR="00D012D0">
        <w:t xml:space="preserve">) </w:t>
      </w:r>
      <w:r w:rsidR="006F6B0B">
        <w:t xml:space="preserve">je </w:t>
      </w:r>
      <w:r w:rsidR="00D012D0">
        <w:t>znázorňuje</w:t>
      </w:r>
      <w:r w:rsidR="00377B32">
        <w:t xml:space="preserve"> </w:t>
      </w:r>
      <w:r w:rsidR="00F02DCA">
        <w:fldChar w:fldCharType="begin"/>
      </w:r>
      <w:r w:rsidR="00377B32">
        <w:instrText xml:space="preserve"> REF _Ref356498386 \h </w:instrText>
      </w:r>
      <w:r w:rsidR="00F02DCA">
        <w:fldChar w:fldCharType="separate"/>
      </w:r>
      <w:r w:rsidR="000620C2">
        <w:t xml:space="preserve">Obrázek </w:t>
      </w:r>
      <w:r w:rsidR="000620C2">
        <w:rPr>
          <w:noProof/>
        </w:rPr>
        <w:t>3</w:t>
      </w:r>
      <w:r w:rsidR="000620C2">
        <w:t>.</w:t>
      </w:r>
      <w:r w:rsidR="000620C2">
        <w:rPr>
          <w:noProof/>
        </w:rPr>
        <w:t>2</w:t>
      </w:r>
      <w:r w:rsidR="00F02DCA">
        <w:fldChar w:fldCharType="end"/>
      </w:r>
      <w:r w:rsidR="002C04DF">
        <w:t>.</w:t>
      </w:r>
      <w:r w:rsidR="001948C8">
        <w:t xml:space="preserve"> </w:t>
      </w:r>
      <w:sdt>
        <w:sdtPr>
          <w:id w:val="3167315"/>
          <w:citation/>
        </w:sdtPr>
        <w:sdtContent>
          <w:fldSimple w:instr=" CITATION Rai04 \l 1029  ">
            <w:r w:rsidR="000620C2">
              <w:rPr>
                <w:noProof/>
              </w:rPr>
              <w:t>[5]</w:t>
            </w:r>
          </w:fldSimple>
        </w:sdtContent>
      </w:sdt>
    </w:p>
    <w:p w:rsidR="00C3277E" w:rsidRDefault="00F02DCA" w:rsidP="00C3277E">
      <w:pPr>
        <w:pStyle w:val="Obrzek"/>
      </w:pPr>
      <w:r>
        <w:rPr>
          <w:noProof/>
        </w:rPr>
        <w:pict>
          <v:shape id="_x0000_s1155" type="#_x0000_t202" style="position:absolute;left:0;text-align:left;margin-left:0;margin-top:251.95pt;width:450pt;height:.05pt;z-index:251660288" stroked="f">
            <v:textbox style="mso-next-textbox:#_x0000_s1155;mso-fit-shape-to-text:t" inset="0,0,0,0">
              <w:txbxContent>
                <w:p w:rsidR="00F02DCB" w:rsidRPr="001C4402" w:rsidRDefault="00F02DCB" w:rsidP="00A45AD4">
                  <w:pPr>
                    <w:pStyle w:val="Titulek"/>
                    <w:rPr>
                      <w:szCs w:val="24"/>
                    </w:rPr>
                  </w:pPr>
                  <w:bookmarkStart w:id="17" w:name="_Ref356498386"/>
                  <w:r>
                    <w:t xml:space="preserve">Obrázek </w:t>
                  </w:r>
                  <w:fldSimple w:instr=" STYLEREF 1 \s ">
                    <w:r w:rsidR="004158DC">
                      <w:rPr>
                        <w:noProof/>
                      </w:rPr>
                      <w:t>3</w:t>
                    </w:r>
                  </w:fldSimple>
                  <w:r>
                    <w:t>.</w:t>
                  </w:r>
                  <w:fldSimple w:instr=" SEQ Obrázek \* ARABIC \s 1 ">
                    <w:r w:rsidR="004158DC">
                      <w:rPr>
                        <w:noProof/>
                      </w:rPr>
                      <w:t>2</w:t>
                    </w:r>
                  </w:fldSimple>
                  <w:bookmarkEnd w:id="17"/>
                  <w:r>
                    <w:t xml:space="preserve"> </w:t>
                  </w:r>
                  <w:r w:rsidRPr="00813F03">
                    <w:t>Diagram vývoje systému pomocí MDA.</w:t>
                  </w:r>
                  <w:r>
                    <w:t xml:space="preserve"> Znázorňuje oddělení funkčního modelu PIM od implementačně závislého transformačního modelu PSI. K jejich spojení dojde až při implementaci, respektive automatické transformaci do zdrojového kódu.</w:t>
                  </w:r>
                  <w:r w:rsidRPr="00813F03">
                    <w:t xml:space="preserve"> Převzato z [5].</w:t>
                  </w:r>
                </w:p>
              </w:txbxContent>
            </v:textbox>
          </v:shape>
        </w:pict>
      </w:r>
      <w:r>
        <w:rPr>
          <w:noProof/>
        </w:rPr>
        <w:pict>
          <v:group id="_x0000_s1134" editas="canvas" style="position:absolute;margin-left:0;margin-top:0;width:450pt;height:242.35pt;z-index:251657216;mso-position-horizontal-relative:char;mso-position-vertical-relative:line" coordorigin="1620,3927" coordsize="9000,4847">
            <o:lock v:ext="edit" aspectratio="t"/>
            <v:shape id="_x0000_s1133" type="#_x0000_t75" style="position:absolute;left:1620;top:3927;width:9000;height:4847" o:preferrelative="f">
              <v:fill o:detectmouseclick="t"/>
              <v:path o:extrusionok="t" o:connecttype="none"/>
              <o:lock v:ext="edit" text="t"/>
            </v:shape>
            <v:shape id="_x0000_s1135" type="#_x0000_t202" style="position:absolute;left:2805;top:5235;width:1359;height:915">
              <v:textbox style="mso-next-textbox:#_x0000_s1135">
                <w:txbxContent>
                  <w:p w:rsidR="00F02DCB" w:rsidRPr="000C7F65" w:rsidRDefault="00F02DCB" w:rsidP="006F3B00">
                    <w:pPr>
                      <w:jc w:val="center"/>
                      <w:rPr>
                        <w:sz w:val="20"/>
                        <w:szCs w:val="20"/>
                      </w:rPr>
                    </w:pPr>
                    <w:r>
                      <w:rPr>
                        <w:sz w:val="20"/>
                        <w:szCs w:val="20"/>
                      </w:rPr>
                      <w:t>Analýza specifikace systému</w:t>
                    </w:r>
                  </w:p>
                </w:txbxContent>
              </v:textbox>
            </v:shape>
            <v:shape id="_x0000_s1136" type="#_x0000_t202" style="position:absolute;left:2805;top:6660;width:1359;height:885">
              <v:textbox style="mso-next-textbox:#_x0000_s1136">
                <w:txbxContent>
                  <w:p w:rsidR="00F02DCB" w:rsidRDefault="00F02DCB" w:rsidP="006F3B00">
                    <w:pPr>
                      <w:jc w:val="center"/>
                      <w:rPr>
                        <w:sz w:val="20"/>
                        <w:szCs w:val="20"/>
                      </w:rPr>
                    </w:pPr>
                    <w:r>
                      <w:rPr>
                        <w:sz w:val="20"/>
                        <w:szCs w:val="20"/>
                      </w:rPr>
                      <w:t>Model transformace</w:t>
                    </w:r>
                  </w:p>
                  <w:p w:rsidR="00F02DCB" w:rsidRPr="000C7F65" w:rsidRDefault="00F02DCB" w:rsidP="006F3B00">
                    <w:pPr>
                      <w:jc w:val="center"/>
                      <w:rPr>
                        <w:sz w:val="20"/>
                        <w:szCs w:val="20"/>
                      </w:rPr>
                    </w:pPr>
                    <w:r>
                      <w:rPr>
                        <w:sz w:val="20"/>
                        <w:szCs w:val="20"/>
                      </w:rPr>
                      <w:t>(návrh)</w:t>
                    </w:r>
                  </w:p>
                </w:txbxContent>
              </v:textbox>
            </v:shape>
            <v:shape id="_x0000_s1137" type="#_x0000_t202" style="position:absolute;left:7590;top:5612;width:1680;height:417">
              <v:textbox style="mso-next-textbox:#_x0000_s1137">
                <w:txbxContent>
                  <w:p w:rsidR="00F02DCB" w:rsidRPr="000C7F65" w:rsidRDefault="00F02DCB" w:rsidP="006F3B00">
                    <w:pPr>
                      <w:jc w:val="center"/>
                      <w:rPr>
                        <w:sz w:val="20"/>
                        <w:szCs w:val="20"/>
                      </w:rPr>
                    </w:pPr>
                    <w:r>
                      <w:rPr>
                        <w:sz w:val="20"/>
                        <w:szCs w:val="20"/>
                      </w:rPr>
                      <w:t>Implementace</w:t>
                    </w:r>
                  </w:p>
                </w:txbxContent>
              </v:textbox>
            </v:shape>
            <v:shape id="_x0000_s1138" type="#_x0000_t68" style="position:absolute;left:2445;top:7695;width:2040;height:915" adj="4950,3697" fillcolor="#d8d8d8 [2732]">
              <v:shadow on="t" offset="4pt,4pt" offset2="4pt,4pt"/>
              <v:textbox style="mso-next-textbox:#_x0000_s1138">
                <w:txbxContent>
                  <w:p w:rsidR="00F02DCB" w:rsidRPr="00774DB2" w:rsidRDefault="00F02DCB" w:rsidP="006F3B00">
                    <w:pPr>
                      <w:jc w:val="center"/>
                      <w:rPr>
                        <w:sz w:val="20"/>
                        <w:szCs w:val="20"/>
                      </w:rPr>
                    </w:pPr>
                    <w:r>
                      <w:rPr>
                        <w:sz w:val="20"/>
                        <w:szCs w:val="20"/>
                      </w:rPr>
                      <w:t>Malý tým specialistů na technologie</w:t>
                    </w:r>
                  </w:p>
                </w:txbxContent>
              </v:textbox>
            </v:shape>
            <v:shape id="_x0000_s1139" type="#_x0000_t68" style="position:absolute;left:2445;top:4319;width:2040;height:750;rotation:180" adj="4950,3697" fillcolor="#d8d8d8 [2732]">
              <v:shadow on="t" offset="4pt,4pt" offset2="4pt,4pt"/>
              <v:textbox style="mso-next-textbox:#_x0000_s1139">
                <w:txbxContent>
                  <w:p w:rsidR="00F02DCB" w:rsidRPr="00774DB2" w:rsidRDefault="00F02DCB" w:rsidP="006F3B00">
                    <w:pPr>
                      <w:jc w:val="center"/>
                      <w:rPr>
                        <w:sz w:val="20"/>
                        <w:szCs w:val="20"/>
                      </w:rPr>
                    </w:pPr>
                    <w:r>
                      <w:rPr>
                        <w:sz w:val="20"/>
                        <w:szCs w:val="20"/>
                      </w:rPr>
                      <w:t>Malý tým analytiků</w:t>
                    </w:r>
                  </w:p>
                </w:txbxContent>
              </v:textbox>
            </v:shape>
            <v:shape id="_x0000_s1140" type="#_x0000_t16" style="position:absolute;left:5040;top:5417;width:1395;height:733" adj="4213">
              <v:textbox style="mso-next-textbox:#_x0000_s1140">
                <w:txbxContent>
                  <w:p w:rsidR="00F02DCB" w:rsidRPr="0036594C" w:rsidRDefault="00F02DCB" w:rsidP="006F3B00">
                    <w:pPr>
                      <w:jc w:val="center"/>
                      <w:rPr>
                        <w:sz w:val="20"/>
                        <w:szCs w:val="20"/>
                      </w:rPr>
                    </w:pPr>
                    <w:r>
                      <w:rPr>
                        <w:sz w:val="20"/>
                        <w:szCs w:val="20"/>
                      </w:rPr>
                      <w:t>Model systému</w:t>
                    </w:r>
                  </w:p>
                </w:txbxContent>
              </v:textbox>
            </v:shape>
            <v:shape id="_x0000_s1141" type="#_x0000_t16" style="position:absolute;left:4875;top:6555;width:1665;height:733" adj="4213">
              <v:textbox style="mso-next-textbox:#_x0000_s1141">
                <w:txbxContent>
                  <w:p w:rsidR="00F02DCB" w:rsidRPr="0036594C" w:rsidRDefault="00F02DCB" w:rsidP="006F3B00">
                    <w:pPr>
                      <w:jc w:val="center"/>
                      <w:rPr>
                        <w:sz w:val="20"/>
                        <w:szCs w:val="20"/>
                      </w:rPr>
                    </w:pPr>
                    <w:r>
                      <w:rPr>
                        <w:sz w:val="20"/>
                        <w:szCs w:val="20"/>
                      </w:rPr>
                      <w:t>Transformační pravidla</w:t>
                    </w:r>
                  </w:p>
                </w:txbxContent>
              </v:textbox>
            </v:shape>
            <v:shape id="_x0000_s1142" type="#_x0000_t68" style="position:absolute;left:4740;top:4304;width:2040;height:960;rotation:180" adj="4950,3697" fillcolor="#d8d8d8 [2732]">
              <v:shadow on="t" offset="4pt,4pt" offset2="4pt,4pt"/>
              <v:textbox style="mso-next-textbox:#_x0000_s1142">
                <w:txbxContent>
                  <w:p w:rsidR="00F02DCB" w:rsidRPr="00774DB2" w:rsidRDefault="00F02DCB" w:rsidP="006F3B00">
                    <w:pPr>
                      <w:jc w:val="center"/>
                      <w:rPr>
                        <w:sz w:val="20"/>
                        <w:szCs w:val="20"/>
                      </w:rPr>
                    </w:pPr>
                    <w:r>
                      <w:rPr>
                        <w:sz w:val="20"/>
                        <w:szCs w:val="20"/>
                      </w:rPr>
                      <w:t>Přesný, proveditelný model</w:t>
                    </w:r>
                  </w:p>
                </w:txbxContent>
              </v:textbox>
            </v:shape>
            <v:shape id="_x0000_s1143" type="#_x0000_t68" style="position:absolute;left:4725;top:7545;width:2040;height:749" adj="4950,3697" fillcolor="#d8d8d8 [2732]">
              <v:shadow on="t" offset="4pt,4pt" offset2="4pt,4pt"/>
              <v:textbox style="mso-next-textbox:#_x0000_s1143">
                <w:txbxContent>
                  <w:p w:rsidR="00F02DCB" w:rsidRPr="00774DB2" w:rsidRDefault="00F02DCB" w:rsidP="006F3B00">
                    <w:pPr>
                      <w:jc w:val="center"/>
                      <w:rPr>
                        <w:sz w:val="20"/>
                        <w:szCs w:val="20"/>
                      </w:rPr>
                    </w:pPr>
                    <w:r>
                      <w:rPr>
                        <w:sz w:val="20"/>
                        <w:szCs w:val="20"/>
                      </w:rPr>
                      <w:t>Cílová architektura</w:t>
                    </w:r>
                  </w:p>
                </w:txbxContent>
              </v:textbox>
            </v:shape>
            <v:shape id="_x0000_s1145" type="#_x0000_t13" style="position:absolute;left:6615;top:5699;width:840;height:210" fillcolor="#bfbfbf [2412]" strokecolor="black [3213]"/>
            <v:shape id="_x0000_s1146" type="#_x0000_t13" style="position:absolute;left:4275;top:5699;width:675;height:210" fillcolor="#bfbfbf [2412]" strokecolor="black [3213]"/>
            <v:shape id="_x0000_s1147" type="#_x0000_t13" style="position:absolute;left:4245;top:6929;width:525;height:210" fillcolor="#bfbfbf [2412]" strokecolor="black [3213]"/>
            <v:shape id="_x0000_s1148" type="#_x0000_t13" style="position:absolute;left:6540;top:6255;width:1111;height:210;rotation:-2752530fd" fillcolor="#bfbfbf [2412]" strokecolor="black [3213]"/>
            <v:shape id="_x0000_s1149" type="#_x0000_t68" style="position:absolute;left:7455;top:4500;width:2040;height:960;rotation:180" adj="4950,3697" fillcolor="#d8d8d8 [2732]">
              <v:shadow on="t" offset="4pt,4pt" offset2="4pt,4pt"/>
              <v:textbox style="mso-next-textbox:#_x0000_s1149">
                <w:txbxContent>
                  <w:p w:rsidR="00F02DCB" w:rsidRPr="00774DB2" w:rsidRDefault="00F02DCB" w:rsidP="006F3B00">
                    <w:pPr>
                      <w:jc w:val="center"/>
                      <w:rPr>
                        <w:sz w:val="20"/>
                        <w:szCs w:val="20"/>
                      </w:rPr>
                    </w:pPr>
                    <w:r>
                      <w:rPr>
                        <w:sz w:val="20"/>
                        <w:szCs w:val="20"/>
                      </w:rPr>
                      <w:t>Automaticky v rámci minut až hodin</w:t>
                    </w:r>
                  </w:p>
                </w:txbxContent>
              </v:textbox>
            </v:shape>
            <v:shape id="_x0000_s1150" type="#_x0000_t16" style="position:absolute;left:7980;top:7139;width:1665;height:587" adj="4213" fillcolor="#a5a5a5 [2092]" strokeweight="1.5pt">
              <v:textbox style="mso-next-textbox:#_x0000_s1150">
                <w:txbxContent>
                  <w:p w:rsidR="00F02DCB" w:rsidRPr="0036594C" w:rsidRDefault="00F02DCB" w:rsidP="006F3B00">
                    <w:pPr>
                      <w:jc w:val="center"/>
                      <w:rPr>
                        <w:sz w:val="20"/>
                        <w:szCs w:val="20"/>
                      </w:rPr>
                    </w:pPr>
                    <w:r>
                      <w:rPr>
                        <w:sz w:val="20"/>
                        <w:szCs w:val="20"/>
                      </w:rPr>
                      <w:t>Výsledný SW</w:t>
                    </w:r>
                  </w:p>
                </w:txbxContent>
              </v:textbox>
            </v:shape>
            <v:shape id="_x0000_s1151" type="#_x0000_t13" style="position:absolute;left:8355;top:6463;width:840;height:210;rotation:90" fillcolor="#bfbfbf [2412]" strokecolor="black [3213]"/>
            <v:shapetype id="_x0000_t32" coordsize="21600,21600" o:spt="32" o:oned="t" path="m,l21600,21600e" filled="f">
              <v:path arrowok="t" fillok="f" o:connecttype="none"/>
              <o:lock v:ext="edit" shapetype="t"/>
            </v:shapetype>
            <v:shape id="_x0000_s1152" type="#_x0000_t32" style="position:absolute;left:1800;top:6360;width:4740;height:1" o:connectortype="straight">
              <v:stroke dashstyle="1 1" endcap="round"/>
            </v:shape>
            <v:shape id="_x0000_s1153" type="#_x0000_t202" style="position:absolute;left:1800;top:5969;width:735;height:331" filled="f" stroked="f">
              <v:textbox style="mso-next-textbox:#_x0000_s1153">
                <w:txbxContent>
                  <w:p w:rsidR="00F02DCB" w:rsidRDefault="00F02DCB" w:rsidP="006F3B00">
                    <w:r>
                      <w:t>PIM</w:t>
                    </w:r>
                  </w:p>
                </w:txbxContent>
              </v:textbox>
            </v:shape>
            <v:shape id="_x0000_s1154" type="#_x0000_t202" style="position:absolute;left:1815;top:6435;width:735;height:331" filled="f" stroked="f">
              <v:textbox style="mso-next-textbox:#_x0000_s1154">
                <w:txbxContent>
                  <w:p w:rsidR="00F02DCB" w:rsidRDefault="00F02DCB" w:rsidP="006F3B00">
                    <w:r>
                      <w:t>PSI</w:t>
                    </w:r>
                  </w:p>
                </w:txbxContent>
              </v:textbox>
            </v:shape>
          </v:group>
        </w:pict>
      </w:r>
      <w:r>
        <w:pict>
          <v:shape id="_x0000_i1027" type="#_x0000_t75" style="width:449.6pt;height:241.95pt">
            <v:imagedata croptop="-65520f" cropbottom="65520f"/>
          </v:shape>
        </w:pict>
      </w:r>
    </w:p>
    <w:p w:rsidR="001948C8" w:rsidRDefault="001948C8" w:rsidP="008D0E8A">
      <w:pPr>
        <w:pStyle w:val="Obrzek"/>
      </w:pPr>
    </w:p>
    <w:p w:rsidR="001948C8" w:rsidRPr="000B37E2" w:rsidRDefault="00016671" w:rsidP="008D0E8A">
      <w:pPr>
        <w:pStyle w:val="Titulek"/>
      </w:pPr>
      <w:bookmarkStart w:id="18" w:name="_Ref342991975"/>
      <w:r>
        <w:t>Obrázek</w:t>
      </w:r>
      <w:r w:rsidR="001948C8">
        <w:t xml:space="preserve"> </w:t>
      </w:r>
      <w:fldSimple w:instr=" STYLEREF 1 \s ">
        <w:r w:rsidR="000620C2">
          <w:rPr>
            <w:noProof/>
          </w:rPr>
          <w:t>3</w:t>
        </w:r>
      </w:fldSimple>
      <w:r w:rsidR="00A45AD4">
        <w:t>.</w:t>
      </w:r>
      <w:fldSimple w:instr=" SEQ Obrázek \* ARABIC \s 1 ">
        <w:r w:rsidR="000620C2">
          <w:rPr>
            <w:noProof/>
          </w:rPr>
          <w:t>3</w:t>
        </w:r>
      </w:fldSimple>
      <w:bookmarkEnd w:id="18"/>
      <w:r w:rsidR="001948C8">
        <w:t xml:space="preserve"> Diagram vývoje systému pomocí MDA.</w:t>
      </w:r>
      <w:r w:rsidR="00024939">
        <w:t xml:space="preserve"> </w:t>
      </w:r>
      <w:r w:rsidR="001948C8">
        <w:t xml:space="preserve">Převzato z </w:t>
      </w:r>
      <w:sdt>
        <w:sdtPr>
          <w:id w:val="3167319"/>
          <w:citation/>
        </w:sdtPr>
        <w:sdtContent>
          <w:fldSimple w:instr=" CITATION Rai04 \l 1029  ">
            <w:r w:rsidR="000620C2">
              <w:rPr>
                <w:noProof/>
              </w:rPr>
              <w:t>[5]</w:t>
            </w:r>
          </w:fldSimple>
        </w:sdtContent>
      </w:sdt>
      <w:r w:rsidR="001948C8">
        <w:t>.</w:t>
      </w:r>
    </w:p>
    <w:p w:rsidR="001948C8" w:rsidRDefault="001948C8" w:rsidP="008D0E8A">
      <w:pPr>
        <w:pStyle w:val="Odstavecdal"/>
      </w:pPr>
      <w:r>
        <w:t>Dalším problémem klasických metod softwarového inženýrství je převod statického modelu systému (nejčastěji vytvořeného pomocí UML) na funkční implementaci SW. Tuto konverzi provádějí programátoři ve fázi implementace. V jejich práci jim mohou pomáhat různé (polo)automatizované transformace vybraných modelů, ze kterých lze získat kostru programu, či přímo kompletní kód nějakého modulu. Zde se objevuje jedno velké nebezpečí, které vzniká právě jednosměrností transformace</w:t>
      </w:r>
      <w:r w:rsidR="002C04DF">
        <w:t xml:space="preserve"> </w:t>
      </w:r>
      <w:sdt>
        <w:sdtPr>
          <w:id w:val="3167361"/>
          <w:citation/>
        </w:sdtPr>
        <w:sdtContent>
          <w:fldSimple w:instr=" CITATION Koč10 \l 1029 ">
            <w:r w:rsidR="000620C2">
              <w:rPr>
                <w:noProof/>
              </w:rPr>
              <w:t>[4]</w:t>
            </w:r>
          </w:fldSimple>
        </w:sdtContent>
      </w:sdt>
      <w:r>
        <w:t xml:space="preserve">. </w:t>
      </w:r>
      <w:r w:rsidR="00E23460">
        <w:t>Je velmi řídký jev, že programátor</w:t>
      </w:r>
      <w:r>
        <w:t xml:space="preserve"> při dodatečných úpravách vyvíjeného systému zanes</w:t>
      </w:r>
      <w:r w:rsidR="00E23460">
        <w:t>e</w:t>
      </w:r>
      <w:r>
        <w:t xml:space="preserve"> úpravy do všech artefaktů vývoje, čili analýzy, návrhu a samotné implementace. Tím vzniká nekonzistence vygenerovaného a upravovaného kódu vůči dříve navrhnutým modelům. U metodik řízených modelem se vždy upravuje model samotný, který je opět formálně verifikován a případně znovu generován do zdrojového kódu. </w:t>
      </w:r>
      <w:sdt>
        <w:sdtPr>
          <w:id w:val="3167360"/>
          <w:citation/>
        </w:sdtPr>
        <w:sdtContent>
          <w:fldSimple w:instr=" CITATION Rai04 \l 1029  ">
            <w:r w:rsidR="000620C2">
              <w:rPr>
                <w:noProof/>
              </w:rPr>
              <w:t>[5]</w:t>
            </w:r>
          </w:fldSimple>
        </w:sdtContent>
      </w:sdt>
    </w:p>
    <w:p w:rsidR="001948C8" w:rsidRDefault="001948C8" w:rsidP="008D0E8A">
      <w:pPr>
        <w:pStyle w:val="Odstavecdal"/>
      </w:pPr>
      <w:r>
        <w:t>Koncept MDA využívá, rozšiřuje a integruje většinu již existujících a používaných specifikací skupiny OMG, jako třeba UML (</w:t>
      </w:r>
      <w:proofErr w:type="spellStart"/>
      <w:r>
        <w:t>Unified</w:t>
      </w:r>
      <w:proofErr w:type="spellEnd"/>
      <w:r>
        <w:t xml:space="preserve"> Modeling </w:t>
      </w:r>
      <w:proofErr w:type="spellStart"/>
      <w:r>
        <w:t>Language</w:t>
      </w:r>
      <w:proofErr w:type="spellEnd"/>
      <w:r>
        <w:t>), MOF (Meta-</w:t>
      </w:r>
      <w:proofErr w:type="spellStart"/>
      <w:r>
        <w:t>Object</w:t>
      </w:r>
      <w:proofErr w:type="spellEnd"/>
      <w:r>
        <w:t xml:space="preserve"> </w:t>
      </w:r>
      <w:proofErr w:type="spellStart"/>
      <w:r>
        <w:t>Facility</w:t>
      </w:r>
      <w:proofErr w:type="spellEnd"/>
      <w:r>
        <w:t>),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a IDL (Interface </w:t>
      </w:r>
      <w:proofErr w:type="spellStart"/>
      <w:r>
        <w:t>Definition</w:t>
      </w:r>
      <w:proofErr w:type="spellEnd"/>
      <w:r>
        <w:t xml:space="preserve"> </w:t>
      </w:r>
      <w:proofErr w:type="spellStart"/>
      <w:r>
        <w:t>Language</w:t>
      </w:r>
      <w:proofErr w:type="spellEnd"/>
      <w:r>
        <w:t>).</w:t>
      </w:r>
      <w:r w:rsidR="007F394B">
        <w:t xml:space="preserve"> </w:t>
      </w:r>
      <w:sdt>
        <w:sdtPr>
          <w:id w:val="303868084"/>
          <w:citation/>
        </w:sdtPr>
        <w:sdtContent>
          <w:fldSimple w:instr=" CITATION Pat08 \l 1029 ">
            <w:r w:rsidR="000620C2">
              <w:rPr>
                <w:noProof/>
              </w:rPr>
              <w:t>[7]</w:t>
            </w:r>
          </w:fldSimple>
        </w:sdtContent>
      </w:sdt>
    </w:p>
    <w:p w:rsidR="001948C8" w:rsidRDefault="008A3CA3" w:rsidP="008D0E8A">
      <w:pPr>
        <w:pStyle w:val="Nadpis2"/>
      </w:pPr>
      <w:bookmarkStart w:id="19" w:name="_Ref343030002"/>
      <w:bookmarkStart w:id="20" w:name="_Toc343033293"/>
      <w:bookmarkStart w:id="21" w:name="_Toc356613979"/>
      <w:r>
        <w:lastRenderedPageBreak/>
        <w:t xml:space="preserve">Srovnání </w:t>
      </w:r>
      <w:r w:rsidR="001948C8">
        <w:t xml:space="preserve">UML </w:t>
      </w:r>
      <w:r>
        <w:t>a</w:t>
      </w:r>
      <w:r w:rsidR="001948C8">
        <w:t xml:space="preserve"> </w:t>
      </w:r>
      <w:proofErr w:type="spellStart"/>
      <w:r w:rsidR="001948C8">
        <w:t>xUML</w:t>
      </w:r>
      <w:bookmarkEnd w:id="19"/>
      <w:bookmarkEnd w:id="20"/>
      <w:bookmarkEnd w:id="21"/>
      <w:proofErr w:type="spellEnd"/>
    </w:p>
    <w:p w:rsidR="001948C8" w:rsidRDefault="001948C8" w:rsidP="008D0E8A">
      <w:pPr>
        <w:pStyle w:val="Odstavecprvn"/>
      </w:pPr>
      <w:r>
        <w:t xml:space="preserve">MDA se od klasických vývojových metod odlišuje také použitím modelovacích jazyků a modelu obecně. Zatímco u klasických metod je ve fázi analýzy a návrhu využíván model pouze coby reprezentativní a informativní formalismus, u MDA je tento model obdařen proveditelností, je tedy možné ho otestovat ihned po vytvoření. Tento přístup pomáhá odhalit chyby návrhu hned na počátku vývoje systému. </w:t>
      </w:r>
      <w:sdt>
        <w:sdtPr>
          <w:id w:val="3167323"/>
          <w:citation/>
        </w:sdtPr>
        <w:sdtContent>
          <w:fldSimple w:instr=" CITATION Rai04 \l 1029  ">
            <w:r w:rsidR="000620C2">
              <w:rPr>
                <w:noProof/>
              </w:rPr>
              <w:t>[5]</w:t>
            </w:r>
          </w:fldSimple>
        </w:sdtContent>
      </w:sdt>
    </w:p>
    <w:p w:rsidR="001948C8" w:rsidRDefault="001948C8" w:rsidP="008D0E8A">
      <w:pPr>
        <w:pStyle w:val="Odstavecdal"/>
      </w:pPr>
      <w:r>
        <w:t>UML (</w:t>
      </w:r>
      <w:proofErr w:type="spellStart"/>
      <w:r>
        <w:t>Unified</w:t>
      </w:r>
      <w:proofErr w:type="spellEnd"/>
      <w:r>
        <w:t xml:space="preserve"> Modeling </w:t>
      </w:r>
      <w:proofErr w:type="spellStart"/>
      <w:r>
        <w:t>Language</w:t>
      </w:r>
      <w:proofErr w:type="spellEnd"/>
      <w:r>
        <w:t>) je modelovací jazyk, který poskytuje sjednocenou notaci pro reprezentaci různých aspektů objekto</w:t>
      </w:r>
      <w:r w:rsidR="0057294C">
        <w:t>vě or</w:t>
      </w:r>
      <w:r>
        <w:t xml:space="preserve">ientovaných systémů. </w:t>
      </w:r>
      <w:r w:rsidR="00E23460">
        <w:t xml:space="preserve">Jazyk </w:t>
      </w:r>
      <w:r>
        <w:t xml:space="preserve">UML byl také specifikován skupinou OMG a jeho kompletní specifikace je dostupá zde </w:t>
      </w:r>
      <w:sdt>
        <w:sdtPr>
          <w:id w:val="3167322"/>
          <w:citation/>
        </w:sdtPr>
        <w:sdtContent>
          <w:fldSimple w:instr=" CITATION Obj121 \l 1029 ">
            <w:r w:rsidR="000620C2">
              <w:rPr>
                <w:noProof/>
              </w:rPr>
              <w:t>[3]</w:t>
            </w:r>
          </w:fldSimple>
        </w:sdtContent>
      </w:sdt>
      <w:r>
        <w:t xml:space="preserve">. Náplní této </w:t>
      </w:r>
      <w:r w:rsidR="00B26B2C">
        <w:t>práce však není rozbor jazyka UML,</w:t>
      </w:r>
      <w:r w:rsidR="000D49A5">
        <w:t xml:space="preserve"> </w:t>
      </w:r>
      <w:r w:rsidR="00B26B2C">
        <w:t>p</w:t>
      </w:r>
      <w:r w:rsidR="00DB5A04">
        <w:t>řesto</w:t>
      </w:r>
      <w:r w:rsidR="00B26B2C">
        <w:t xml:space="preserve"> se</w:t>
      </w:r>
      <w:r>
        <w:t xml:space="preserve"> </w:t>
      </w:r>
      <w:r w:rsidR="00B26B2C">
        <w:t>n</w:t>
      </w:r>
      <w:r>
        <w:t>a dalších řádcích se předpokládá alespoň základní znalost UML.</w:t>
      </w:r>
    </w:p>
    <w:p w:rsidR="001948C8" w:rsidRDefault="001948C8" w:rsidP="008D0E8A">
      <w:pPr>
        <w:pStyle w:val="Odstavecdal"/>
      </w:pPr>
      <w:r>
        <w:t>Jak už bylo řečeno, UML je pouze notační nástroj. UML samotné nemá přesně definovanou sémantiku značek, umožňuje použití různých značek v jiném významu v jiných diagramech (např.: stavový model může být použit k popsání Use-Case diagramů, diagramů objektu, nebo podsystémů)</w:t>
      </w:r>
      <w:r w:rsidR="007747B6">
        <w:t xml:space="preserve"> </w:t>
      </w:r>
      <w:sdt>
        <w:sdtPr>
          <w:id w:val="3167327"/>
          <w:citation/>
        </w:sdtPr>
        <w:sdtContent>
          <w:fldSimple w:instr=" CITATION Obj121 \l 1029 ">
            <w:r w:rsidR="000620C2">
              <w:rPr>
                <w:noProof/>
              </w:rPr>
              <w:t>[3]</w:t>
            </w:r>
          </w:fldSimple>
        </w:sdtContent>
      </w:sdt>
      <w:r>
        <w:t xml:space="preserve">. Tato vlastnost je pro MDA nežádoucí, modelování v MDA potřebuje striktní a precizní syntaxi a sémantiku notačních elementů, aby bylo u každého modelu přesně jasné co znamená a </w:t>
      </w:r>
      <w:r w:rsidR="0039674B">
        <w:t>jaké chování reprezentuje</w:t>
      </w:r>
      <w:r>
        <w:t xml:space="preserve">. Toho bylo dosaženo vytvořením specifikace </w:t>
      </w:r>
      <w:proofErr w:type="spellStart"/>
      <w:r>
        <w:t>xUML</w:t>
      </w:r>
      <w:proofErr w:type="spellEnd"/>
      <w:r>
        <w:t xml:space="preserve"> (</w:t>
      </w:r>
      <w:proofErr w:type="spellStart"/>
      <w:r>
        <w:t>Executable</w:t>
      </w:r>
      <w:proofErr w:type="spellEnd"/>
      <w:r>
        <w:t xml:space="preserve"> UML), která je založena na jádře jazyka UML a doplněna </w:t>
      </w:r>
      <w:proofErr w:type="spellStart"/>
      <w:r>
        <w:t>Action</w:t>
      </w:r>
      <w:proofErr w:type="spellEnd"/>
      <w:r>
        <w:t xml:space="preserve"> </w:t>
      </w:r>
      <w:proofErr w:type="spellStart"/>
      <w:r>
        <w:t>Semantics</w:t>
      </w:r>
      <w:proofErr w:type="spellEnd"/>
      <w:r>
        <w:t xml:space="preserve"> (OMG, 2002), specifikující přesné chování používaných UML modelovacích elementů a odstraňuje mnoho nejasností elementů jazyka UML.</w:t>
      </w:r>
      <w:r w:rsidR="00016368">
        <w:t xml:space="preserve"> Vzniká tak sjednocený modelovací jazyk, jehož pomocí lze vytvářet proveditelné modely. Vztah specifikace </w:t>
      </w:r>
      <w:proofErr w:type="spellStart"/>
      <w:r w:rsidR="00016368">
        <w:t>xUML</w:t>
      </w:r>
      <w:proofErr w:type="spellEnd"/>
      <w:r w:rsidR="00016368">
        <w:t xml:space="preserve"> s UML znázorňuje </w:t>
      </w:r>
      <w:r w:rsidR="00F02DCA">
        <w:fldChar w:fldCharType="begin"/>
      </w:r>
      <w:r w:rsidR="00016368">
        <w:instrText xml:space="preserve"> REF _Ref354097784 \h </w:instrText>
      </w:r>
      <w:r w:rsidR="00F02DCA">
        <w:fldChar w:fldCharType="separate"/>
      </w:r>
      <w:r w:rsidR="000620C2">
        <w:t xml:space="preserve">Obrázek </w:t>
      </w:r>
      <w:r w:rsidR="000620C2">
        <w:rPr>
          <w:noProof/>
        </w:rPr>
        <w:t>3</w:t>
      </w:r>
      <w:r w:rsidR="000620C2">
        <w:t>.</w:t>
      </w:r>
      <w:r w:rsidR="000620C2">
        <w:rPr>
          <w:noProof/>
        </w:rPr>
        <w:t>4</w:t>
      </w:r>
      <w:r w:rsidR="00F02DCA">
        <w:fldChar w:fldCharType="end"/>
      </w:r>
      <w:r w:rsidR="00016368" w:rsidRPr="00D23353">
        <w:t>.</w:t>
      </w:r>
      <w:r>
        <w:t xml:space="preserve"> </w:t>
      </w:r>
      <w:sdt>
        <w:sdtPr>
          <w:id w:val="3167326"/>
          <w:citation/>
        </w:sdtPr>
        <w:sdtContent>
          <w:fldSimple w:instr=" CITATION Rai04 \l 1029  ">
            <w:r w:rsidR="000620C2">
              <w:rPr>
                <w:noProof/>
              </w:rPr>
              <w:t>[5]</w:t>
            </w:r>
          </w:fldSimple>
        </w:sdtContent>
      </w:sdt>
    </w:p>
    <w:p w:rsidR="001948C8" w:rsidRDefault="00F02DCA" w:rsidP="008D0E8A">
      <w:pPr>
        <w:pStyle w:val="Obrzek"/>
      </w:pPr>
      <w:r>
        <w:pict>
          <v:group id="_x0000_s1160" editas="canvas" style="width:395pt;height:50.3pt;mso-position-horizontal-relative:char;mso-position-vertical-relative:line" coordorigin="2242,8523" coordsize="7900,1006">
            <o:lock v:ext="edit" aspectratio="t"/>
            <v:shape id="_x0000_s1159" type="#_x0000_t75" style="position:absolute;left:2242;top:8523;width:7900;height:1006" o:preferrelative="f">
              <v:fill o:detectmouseclick="t"/>
              <v:path o:extrusionok="t" o:connecttype="none"/>
              <o:lock v:ext="edit" text="t"/>
            </v:shape>
            <v:shape id="_x0000_s1165" type="#_x0000_t202" style="position:absolute;left:3742;top:8685;width:555;height:636" filled="f" stroked="f">
              <v:textbox style="mso-next-textbox:#_x0000_s1165">
                <w:txbxContent>
                  <w:p w:rsidR="00F02DCB" w:rsidRPr="002A19A4" w:rsidRDefault="00F02DCB" w:rsidP="00A3593B">
                    <w:pPr>
                      <w:rPr>
                        <w:b/>
                        <w:sz w:val="40"/>
                        <w:szCs w:val="40"/>
                      </w:rPr>
                    </w:pPr>
                    <w:r w:rsidRPr="002A19A4">
                      <w:rPr>
                        <w:b/>
                        <w:sz w:val="40"/>
                        <w:szCs w:val="40"/>
                      </w:rPr>
                      <w:t>=</w:t>
                    </w:r>
                  </w:p>
                </w:txbxContent>
              </v:textbox>
            </v:shape>
            <v:shape id="_x0000_s1166" type="#_x0000_t202" style="position:absolute;left:5888;top:8685;width:555;height:636" filled="f" stroked="f">
              <v:textbox style="mso-next-textbox:#_x0000_s1166">
                <w:txbxContent>
                  <w:p w:rsidR="00F02DCB" w:rsidRPr="002A19A4" w:rsidRDefault="00F02DCB" w:rsidP="00A3593B">
                    <w:pPr>
                      <w:rPr>
                        <w:b/>
                        <w:sz w:val="40"/>
                        <w:szCs w:val="40"/>
                      </w:rPr>
                    </w:pPr>
                    <w:r>
                      <w:rPr>
                        <w:b/>
                        <w:sz w:val="40"/>
                        <w:szCs w:val="40"/>
                      </w:rPr>
                      <w:t>-</w:t>
                    </w:r>
                  </w:p>
                </w:txbxContent>
              </v:textbox>
            </v:shape>
            <v:shape id="_x0000_s1167" type="#_x0000_t202" style="position:absolute;left:8034;top:8685;width:555;height:636" filled="f" stroked="f">
              <v:textbox style="mso-next-textbox:#_x0000_s1167">
                <w:txbxContent>
                  <w:p w:rsidR="00F02DCB" w:rsidRPr="002A19A4" w:rsidRDefault="00F02DCB" w:rsidP="00A3593B">
                    <w:pPr>
                      <w:rPr>
                        <w:b/>
                        <w:sz w:val="40"/>
                        <w:szCs w:val="40"/>
                      </w:rPr>
                    </w:pPr>
                    <w:r>
                      <w:rPr>
                        <w:b/>
                        <w:sz w:val="40"/>
                        <w:szCs w:val="40"/>
                      </w:rPr>
                      <w:t>+</w:t>
                    </w:r>
                  </w:p>
                </w:txbxContent>
              </v:textbox>
            </v:shape>
            <v:group id="_x0000_s1200" style="position:absolute;left:6541;top:8523;width:1395;height:961" coordorigin="6541,8523" coordsize="1395,961">
              <v:rect id="_x0000_s1181" style="position:absolute;left:6541;top:8537;width:1395;height:932" o:regroupid="14" fillcolor="#d8d8d8 [2732]">
                <v:shadow on="t" color="#a5a5a5 [2092]" offset="3pt,3pt" offset2="2pt,2pt"/>
              </v:rect>
              <v:shape id="_x0000_s1182" type="#_x0000_t202" style="position:absolute;left:6549;top:8523;width:1379;height:961" o:regroupid="14" filled="f" fillcolor="#d8d8d8 [2732]" stroked="f">
                <v:shadow color="#a5a5a5 [2092]" offset="3pt,3pt" offset2="2pt,2pt"/>
                <v:textbox style="mso-next-textbox:#_x0000_s1182">
                  <w:txbxContent>
                    <w:p w:rsidR="00F02DCB" w:rsidRPr="00081CEA" w:rsidRDefault="00F02DCB" w:rsidP="00A3593B">
                      <w:pPr>
                        <w:jc w:val="center"/>
                        <w:rPr>
                          <w:szCs w:val="22"/>
                        </w:rPr>
                      </w:pPr>
                      <w:r w:rsidRPr="00081CEA">
                        <w:rPr>
                          <w:szCs w:val="22"/>
                        </w:rPr>
                        <w:t>Sémanticky slabé elementy</w:t>
                      </w:r>
                    </w:p>
                  </w:txbxContent>
                </v:textbox>
              </v:shape>
            </v:group>
            <v:group id="_x0000_s1199" style="position:absolute;left:8687;top:8537;width:1395;height:932" coordorigin="8687,8537" coordsize="1395,932">
              <v:rect id="_x0000_s1184" style="position:absolute;left:8687;top:8537;width:1395;height:932" o:regroupid="15" fillcolor="#d8d8d8 [2732]">
                <v:shadow on="t" color="#a5a5a5 [2092]" offset="3pt,3pt" offset2="2pt,2pt"/>
              </v:rect>
              <v:shape id="_x0000_s1185" type="#_x0000_t202" style="position:absolute;left:8687;top:8637;width:1395;height:732" o:regroupid="15" filled="f" fillcolor="#d8d8d8 [2732]" stroked="f">
                <v:shadow color="#a5a5a5 [2092]" offset="3pt,3pt" offset2="2pt,2pt"/>
                <v:textbox style="mso-next-textbox:#_x0000_s1185">
                  <w:txbxContent>
                    <w:p w:rsidR="00F02DCB" w:rsidRPr="00081CEA" w:rsidRDefault="00F02DCB" w:rsidP="00A3593B">
                      <w:pPr>
                        <w:jc w:val="center"/>
                        <w:rPr>
                          <w:szCs w:val="22"/>
                        </w:rPr>
                      </w:pPr>
                      <w:proofErr w:type="spellStart"/>
                      <w:r>
                        <w:rPr>
                          <w:szCs w:val="22"/>
                        </w:rPr>
                        <w:t>Action</w:t>
                      </w:r>
                      <w:proofErr w:type="spellEnd"/>
                      <w:r>
                        <w:rPr>
                          <w:szCs w:val="22"/>
                        </w:rPr>
                        <w:t xml:space="preserve"> </w:t>
                      </w:r>
                      <w:proofErr w:type="spellStart"/>
                      <w:r>
                        <w:rPr>
                          <w:szCs w:val="22"/>
                        </w:rPr>
                        <w:t>Semantics</w:t>
                      </w:r>
                      <w:proofErr w:type="spellEnd"/>
                    </w:p>
                  </w:txbxContent>
                </v:textbox>
              </v:shape>
            </v:group>
            <v:group id="_x0000_s1198" style="position:absolute;left:4395;top:8537;width:1395;height:932" coordorigin="4395,8537" coordsize="1395,932">
              <v:rect id="_x0000_s1189" style="position:absolute;left:4395;top:8537;width:1395;height:932" o:regroupid="16" fillcolor="#d8d8d8 [2732]">
                <v:shadow on="t" color="#a5a5a5 [2092]" offset="3pt,3pt" offset2="2pt,2pt"/>
              </v:rect>
              <v:shape id="_x0000_s1190" type="#_x0000_t202" style="position:absolute;left:4399;top:8789;width:1387;height:428" o:regroupid="16" filled="f" fillcolor="#d8d8d8 [2732]" stroked="f">
                <v:shadow color="#a5a5a5 [2092]" offset="3pt,3pt" offset2="2pt,2pt"/>
                <v:textbox style="mso-next-textbox:#_x0000_s1190">
                  <w:txbxContent>
                    <w:p w:rsidR="00F02DCB" w:rsidRPr="00081CEA" w:rsidRDefault="00F02DCB" w:rsidP="00A3593B">
                      <w:pPr>
                        <w:jc w:val="center"/>
                        <w:rPr>
                          <w:szCs w:val="22"/>
                        </w:rPr>
                      </w:pPr>
                      <w:r>
                        <w:rPr>
                          <w:szCs w:val="22"/>
                        </w:rPr>
                        <w:t>UML</w:t>
                      </w:r>
                    </w:p>
                  </w:txbxContent>
                </v:textbox>
              </v:shape>
            </v:group>
            <v:group id="_x0000_s1201" style="position:absolute;left:2250;top:8537;width:1395;height:932" coordorigin="2250,8537" coordsize="1395,932">
              <v:rect id="_x0000_s1194" style="position:absolute;left:2250;top:8537;width:1395;height:932" o:regroupid="13" fillcolor="#bfbfbf [2412]">
                <v:shadow on="t" color="#a5a5a5 [2092]" offset="3pt,3pt" offset2="2pt,2pt"/>
              </v:rect>
              <v:shape id="_x0000_s1195" type="#_x0000_t202" style="position:absolute;left:2254;top:8789;width:1387;height:428" o:regroupid="13" filled="f" fillcolor="#d8d8d8 [2732]" stroked="f">
                <v:shadow color="#a5a5a5 [2092]" offset="3pt,3pt" offset2="2pt,2pt"/>
                <v:textbox style="mso-next-textbox:#_x0000_s1195">
                  <w:txbxContent>
                    <w:p w:rsidR="00F02DCB" w:rsidRPr="00A3593B" w:rsidRDefault="00F02DCB" w:rsidP="00A3593B">
                      <w:pPr>
                        <w:jc w:val="center"/>
                        <w:rPr>
                          <w:sz w:val="24"/>
                        </w:rPr>
                      </w:pPr>
                      <w:proofErr w:type="spellStart"/>
                      <w:r w:rsidRPr="00A3593B">
                        <w:rPr>
                          <w:sz w:val="24"/>
                        </w:rPr>
                        <w:t>xUML</w:t>
                      </w:r>
                      <w:proofErr w:type="spellEnd"/>
                    </w:p>
                  </w:txbxContent>
                </v:textbox>
              </v:shape>
            </v:group>
            <w10:wrap type="none"/>
            <w10:anchorlock/>
          </v:group>
        </w:pict>
      </w:r>
    </w:p>
    <w:p w:rsidR="001948C8" w:rsidRPr="00506FC4" w:rsidRDefault="00016671" w:rsidP="008D0E8A">
      <w:pPr>
        <w:pStyle w:val="Titulek"/>
      </w:pPr>
      <w:bookmarkStart w:id="22" w:name="_Ref354097784"/>
      <w:r>
        <w:t>Obrázek</w:t>
      </w:r>
      <w:r w:rsidR="001948C8">
        <w:t xml:space="preserve"> </w:t>
      </w:r>
      <w:fldSimple w:instr=" STYLEREF 1 \s ">
        <w:r w:rsidR="000620C2">
          <w:rPr>
            <w:noProof/>
          </w:rPr>
          <w:t>3</w:t>
        </w:r>
      </w:fldSimple>
      <w:r w:rsidR="00A45AD4">
        <w:t>.</w:t>
      </w:r>
      <w:fldSimple w:instr=" SEQ Obrázek \* ARABIC \s 1 ">
        <w:r w:rsidR="000620C2">
          <w:rPr>
            <w:noProof/>
          </w:rPr>
          <w:t>4</w:t>
        </w:r>
      </w:fldSimple>
      <w:bookmarkEnd w:id="22"/>
      <w:r w:rsidR="001948C8">
        <w:t xml:space="preserve"> Vztah </w:t>
      </w:r>
      <w:proofErr w:type="spellStart"/>
      <w:r w:rsidR="001948C8">
        <w:t>xUML</w:t>
      </w:r>
      <w:proofErr w:type="spellEnd"/>
      <w:r w:rsidR="001948C8">
        <w:t xml:space="preserve"> a UML.</w:t>
      </w:r>
      <w:r w:rsidR="000A3486">
        <w:t xml:space="preserve"> Modelovací jazyk </w:t>
      </w:r>
      <w:proofErr w:type="spellStart"/>
      <w:r w:rsidR="000A3486">
        <w:t>xUML</w:t>
      </w:r>
      <w:proofErr w:type="spellEnd"/>
      <w:r w:rsidR="000A3486">
        <w:t xml:space="preserve"> čerpá z výhod klasického UML, ale odstraňuje diagramy a elementy, které nemají přesně danou sémantiku (chování)</w:t>
      </w:r>
      <w:r w:rsidR="0039674B">
        <w:t>,</w:t>
      </w:r>
      <w:r w:rsidR="000A3486">
        <w:t xml:space="preserve"> </w:t>
      </w:r>
      <w:r w:rsidR="0039674B">
        <w:t>z</w:t>
      </w:r>
      <w:r w:rsidR="000A3486">
        <w:t>a</w:t>
      </w:r>
      <w:r w:rsidR="0039674B">
        <w:t>to</w:t>
      </w:r>
      <w:r w:rsidR="000A3486">
        <w:t xml:space="preserve"> přidává </w:t>
      </w:r>
      <w:r w:rsidR="0039674B">
        <w:t xml:space="preserve">a doplňuje přesnou specifikaci syntaxe a sémantiky zbylých elementů. </w:t>
      </w:r>
      <w:r w:rsidR="001948C8">
        <w:t xml:space="preserve">Převzato z </w:t>
      </w:r>
      <w:sdt>
        <w:sdtPr>
          <w:id w:val="3167325"/>
          <w:citation/>
        </w:sdtPr>
        <w:sdtContent>
          <w:fldSimple w:instr=" CITATION Rai04 \l 1029  ">
            <w:r w:rsidR="000620C2">
              <w:rPr>
                <w:noProof/>
              </w:rPr>
              <w:t>[5]</w:t>
            </w:r>
          </w:fldSimple>
        </w:sdtContent>
      </w:sdt>
      <w:r w:rsidR="001948C8">
        <w:t>.</w:t>
      </w:r>
    </w:p>
    <w:p w:rsidR="001948C8" w:rsidRDefault="000D3C17" w:rsidP="008D0E8A">
      <w:pPr>
        <w:pStyle w:val="Nadpis2"/>
      </w:pPr>
      <w:bookmarkStart w:id="23" w:name="_Ref342989952"/>
      <w:bookmarkStart w:id="24" w:name="_Toc343033294"/>
      <w:bookmarkStart w:id="25" w:name="_Toc356613980"/>
      <w:r>
        <w:t xml:space="preserve">Platformě nezávislý model </w:t>
      </w:r>
      <w:r w:rsidR="001948C8">
        <w:t>PIM</w:t>
      </w:r>
      <w:bookmarkEnd w:id="23"/>
      <w:bookmarkEnd w:id="24"/>
      <w:bookmarkEnd w:id="25"/>
    </w:p>
    <w:p w:rsidR="001948C8" w:rsidRDefault="001948C8" w:rsidP="008D0E8A">
      <w:pPr>
        <w:pStyle w:val="Odstavecprvn"/>
      </w:pPr>
      <w:r>
        <w:t xml:space="preserve">V MDA je pojem </w:t>
      </w:r>
      <w:r>
        <w:rPr>
          <w:i/>
        </w:rPr>
        <w:t>platforma</w:t>
      </w:r>
      <w:r>
        <w:t xml:space="preserve"> používaná pro odkázání na technologické a návrhové detaily, které jsou irelevantní pro funkcionalitu SW. Platformě nezávislý model (PIM) je formální model popisující funkcionalitu systému, nebo jeho dané oblasti. PIM řeší koncepční otázky, ale nezohledňuje, jak bude vypadat technologická implementace. Pomocí dříve popsaného </w:t>
      </w:r>
      <w:proofErr w:type="spellStart"/>
      <w:r>
        <w:t>xUML</w:t>
      </w:r>
      <w:proofErr w:type="spellEnd"/>
      <w:r>
        <w:t xml:space="preserve"> tak můžeme vytvořit formální, precizní a proveditelný model PIM. Testování vlastností systému na úrovni PIM modelu přináší urychlení odladění případných chyb. K PIM modelu se často přidává PIM </w:t>
      </w:r>
      <w:proofErr w:type="spellStart"/>
      <w:r>
        <w:t>Metamodel</w:t>
      </w:r>
      <w:proofErr w:type="spellEnd"/>
      <w:r>
        <w:t xml:space="preserve"> do kterého mohou IT analytici vložit instrukce k překladu na PSM, aby výsledná implementace splňovala jejich výkonnostní požadavky. </w:t>
      </w:r>
      <w:sdt>
        <w:sdtPr>
          <w:id w:val="3167328"/>
          <w:citation/>
        </w:sdtPr>
        <w:sdtContent>
          <w:fldSimple w:instr=" CITATION Rai04 \l 1029  ">
            <w:r w:rsidR="000620C2">
              <w:rPr>
                <w:noProof/>
              </w:rPr>
              <w:t>[5]</w:t>
            </w:r>
          </w:fldSimple>
        </w:sdtContent>
      </w:sdt>
      <w:sdt>
        <w:sdtPr>
          <w:id w:val="3167329"/>
          <w:citation/>
        </w:sdtPr>
        <w:sdtContent>
          <w:fldSimple w:instr=" CITATION Pat08 \l 1029 ">
            <w:r w:rsidR="000620C2">
              <w:rPr>
                <w:noProof/>
              </w:rPr>
              <w:t>[7]</w:t>
            </w:r>
          </w:fldSimple>
        </w:sdtContent>
      </w:sdt>
    </w:p>
    <w:p w:rsidR="001948C8" w:rsidRDefault="001948C8" w:rsidP="008D0E8A">
      <w:pPr>
        <w:pStyle w:val="Odstavecdal"/>
      </w:pPr>
      <w:r>
        <w:lastRenderedPageBreak/>
        <w:t>Základ PIM (jako modelu jedné domény) je diagram tříd, od kterého se odvíjejí další diagramy jako stavov</w:t>
      </w:r>
      <w:r w:rsidR="00943521">
        <w:t>ý diagram, nebo diagram aktivit</w:t>
      </w:r>
      <w:r w:rsidR="00861689">
        <w:t xml:space="preserve"> </w:t>
      </w:r>
      <w:sdt>
        <w:sdtPr>
          <w:id w:val="303868088"/>
          <w:citation/>
        </w:sdtPr>
        <w:sdtContent>
          <w:fldSimple w:instr=" CITATION Rai04 \l 1029  ">
            <w:r w:rsidR="000620C2">
              <w:rPr>
                <w:noProof/>
              </w:rPr>
              <w:t>[5]</w:t>
            </w:r>
          </w:fldSimple>
        </w:sdtContent>
      </w:sdt>
      <w:r w:rsidR="00943521">
        <w:t xml:space="preserve">. </w:t>
      </w:r>
      <w:r>
        <w:t xml:space="preserve">V MDA je model PIM vytvářen pomocí </w:t>
      </w:r>
      <w:proofErr w:type="spellStart"/>
      <w:r>
        <w:t>xUML</w:t>
      </w:r>
      <w:proofErr w:type="spellEnd"/>
      <w:r>
        <w:t>. Tento přístup ale</w:t>
      </w:r>
      <w:r w:rsidR="005C54FE">
        <w:t xml:space="preserve"> obecně</w:t>
      </w:r>
      <w:r>
        <w:t xml:space="preserve"> není jediný, jak uvidíme v kapitole </w:t>
      </w:r>
      <w:r w:rsidR="00F02DCA">
        <w:fldChar w:fldCharType="begin"/>
      </w:r>
      <w:r>
        <w:instrText xml:space="preserve"> REF _Ref342996718 \r \h </w:instrText>
      </w:r>
      <w:r w:rsidR="00F02DCA">
        <w:fldChar w:fldCharType="separate"/>
      </w:r>
      <w:r w:rsidR="000620C2">
        <w:t>4</w:t>
      </w:r>
      <w:r w:rsidR="00F02DCA">
        <w:fldChar w:fldCharType="end"/>
      </w:r>
      <w:r>
        <w:t>.</w:t>
      </w:r>
    </w:p>
    <w:p w:rsidR="00E25399" w:rsidRDefault="00BA2E1A" w:rsidP="008D0E8A">
      <w:pPr>
        <w:pStyle w:val="Nadpis2"/>
      </w:pPr>
      <w:bookmarkStart w:id="26" w:name="_Ref342990009"/>
      <w:bookmarkStart w:id="27" w:name="_Toc343033295"/>
      <w:bookmarkStart w:id="28" w:name="_Toc356613981"/>
      <w:r>
        <w:t xml:space="preserve">Platformě specifický model </w:t>
      </w:r>
      <w:r w:rsidR="00E25399">
        <w:t>PSM</w:t>
      </w:r>
      <w:bookmarkEnd w:id="26"/>
      <w:bookmarkEnd w:id="27"/>
      <w:bookmarkEnd w:id="28"/>
    </w:p>
    <w:p w:rsidR="00E25399" w:rsidRDefault="00E25399" w:rsidP="008D0E8A">
      <w:pPr>
        <w:pStyle w:val="Odstavecprvn"/>
      </w:pPr>
      <w:r>
        <w:t xml:space="preserve">Platformě specifický (závislý) model (PSM) reprezentuje veškerou funkčnost systému z PIM modelu s přidanou vazbou na konkrétní realizační platformu (např. COBRA, C++, JAVA). PSM je vytvořen z PIM aplikováním transformačních pravidel, tento proces se nazývá </w:t>
      </w:r>
      <w:r>
        <w:rPr>
          <w:i/>
        </w:rPr>
        <w:t>mapování</w:t>
      </w:r>
      <w:r>
        <w:t xml:space="preserve">. Mapování samotné je také </w:t>
      </w:r>
      <w:r w:rsidR="00105479">
        <w:t>definováno</w:t>
      </w:r>
      <w:r>
        <w:t xml:space="preserve"> formálním modelem. Pro jeden PIM může existovat více PSM modelů. </w:t>
      </w:r>
      <w:sdt>
        <w:sdtPr>
          <w:id w:val="3167330"/>
          <w:citation/>
        </w:sdtPr>
        <w:sdtContent>
          <w:fldSimple w:instr=" CITATION Rai04 \l 1029  ">
            <w:r w:rsidR="000620C2">
              <w:rPr>
                <w:noProof/>
              </w:rPr>
              <w:t>[5]</w:t>
            </w:r>
          </w:fldSimple>
        </w:sdtContent>
      </w:sdt>
    </w:p>
    <w:p w:rsidR="00E25399" w:rsidRPr="002E3B1B" w:rsidRDefault="00E25399" w:rsidP="008D0E8A">
      <w:pPr>
        <w:pStyle w:val="Odstavecdal"/>
      </w:pPr>
      <w:r>
        <w:t>Existuje více přístupů generování PSM modelů. V prvním z nich, je PSM generován lidmi, týmem odborníků, který z PIM vytvoří PSM na základně cílové platformy. Tento přístup je však neefektivní. Přechodem k MDA jsme chtěli dosáhnout urychlení vývoje SW. Další přístup generování PSM je automatizované generování. Tento přístup již splňuje naše požadavky a je vhodný pro svou rychlost. Základem je, aby mapovací proces byl velmi dobře a precizně popsán/namodelován. Potom je možné úpravy v PIM modelu ihned přeložit a otestovat. Nedoporučuje se dělat zásah do vygenerovaného kódu, neboli PSI (</w:t>
      </w:r>
      <w:proofErr w:type="spellStart"/>
      <w:r>
        <w:t>Platform</w:t>
      </w:r>
      <w:proofErr w:type="spellEnd"/>
      <w:r>
        <w:t xml:space="preserve"> </w:t>
      </w:r>
      <w:proofErr w:type="spellStart"/>
      <w:r>
        <w:t>Specific</w:t>
      </w:r>
      <w:proofErr w:type="spellEnd"/>
      <w:r>
        <w:t xml:space="preserve"> </w:t>
      </w:r>
      <w:proofErr w:type="spellStart"/>
      <w:r>
        <w:t>Implementation</w:t>
      </w:r>
      <w:proofErr w:type="spellEnd"/>
      <w:r>
        <w:t xml:space="preserve">), protože tím ztratí svou absolutní soudržnost s PIM modelem. </w:t>
      </w:r>
      <w:sdt>
        <w:sdtPr>
          <w:id w:val="3167334"/>
          <w:citation/>
        </w:sdtPr>
        <w:sdtContent>
          <w:fldSimple w:instr=" CITATION Rai04 \l 1029  ">
            <w:r w:rsidR="000620C2">
              <w:rPr>
                <w:noProof/>
              </w:rPr>
              <w:t>[5]</w:t>
            </w:r>
          </w:fldSimple>
        </w:sdtContent>
      </w:sdt>
    </w:p>
    <w:p w:rsidR="00E25399" w:rsidRDefault="00E25399" w:rsidP="008D0E8A">
      <w:pPr>
        <w:pStyle w:val="Nadpis2"/>
      </w:pPr>
      <w:bookmarkStart w:id="29" w:name="_Toc343033296"/>
      <w:bookmarkStart w:id="30" w:name="_Toc356613982"/>
      <w:r>
        <w:t>Souhrn MDA</w:t>
      </w:r>
      <w:bookmarkEnd w:id="29"/>
      <w:bookmarkEnd w:id="30"/>
    </w:p>
    <w:p w:rsidR="00E25399" w:rsidRDefault="00E25399" w:rsidP="008D0E8A">
      <w:pPr>
        <w:pStyle w:val="Odstavecprvn"/>
      </w:pPr>
      <w:r>
        <w:t>MDA je proces vývoje systémů, který je specifikovaný pod záštitou skupiny OMG, a ve světě používaný. Reprezentuje promyšlenou syntézu dobře otestovaných metodik softwarového vývoje. Proces vývoje systémů pomocí MDA se dá zjednodušeně popsat následujícími kroky</w:t>
      </w:r>
      <w:r w:rsidR="0035274B">
        <w:t>:</w:t>
      </w:r>
    </w:p>
    <w:p w:rsidR="00CD57AE" w:rsidRDefault="00CD57AE" w:rsidP="008D0E8A">
      <w:pPr>
        <w:pStyle w:val="Odstavecdal"/>
        <w:numPr>
          <w:ilvl w:val="0"/>
          <w:numId w:val="3"/>
        </w:numPr>
      </w:pPr>
      <w:r>
        <w:t xml:space="preserve">Stanovit problém, získat požadavky na systém, identifikovat nebo znovupoužít funkční celky zvané </w:t>
      </w:r>
      <w:r>
        <w:rPr>
          <w:i/>
        </w:rPr>
        <w:t>domény</w:t>
      </w:r>
    </w:p>
    <w:p w:rsidR="00E25399" w:rsidRDefault="00E25399" w:rsidP="008D0E8A">
      <w:pPr>
        <w:pStyle w:val="Odstavecdal"/>
        <w:numPr>
          <w:ilvl w:val="0"/>
          <w:numId w:val="3"/>
        </w:numPr>
      </w:pPr>
      <w:r>
        <w:t>Vytvořit</w:t>
      </w:r>
      <w:r w:rsidR="00097842">
        <w:t xml:space="preserve"> nebo </w:t>
      </w:r>
      <w:r w:rsidR="00CD57AE">
        <w:t>znovupoužít</w:t>
      </w:r>
      <w:r>
        <w:t xml:space="preserve"> precizní, prediktivní modely</w:t>
      </w:r>
      <w:r w:rsidR="00CD57AE">
        <w:t xml:space="preserve"> PIM odpovídající specifikací domén z předchozího kroku (diagramy tříd, interakce, chování elementů)</w:t>
      </w:r>
      <w:r>
        <w:t>;</w:t>
      </w:r>
    </w:p>
    <w:p w:rsidR="00E25399" w:rsidRDefault="00E25399" w:rsidP="008D0E8A">
      <w:pPr>
        <w:pStyle w:val="Odstavecdal"/>
        <w:numPr>
          <w:ilvl w:val="0"/>
          <w:numId w:val="3"/>
        </w:numPr>
      </w:pPr>
      <w:r>
        <w:t>Podrobit modely</w:t>
      </w:r>
      <w:r w:rsidR="00CD57AE">
        <w:t xml:space="preserve"> PIM</w:t>
      </w:r>
      <w:r>
        <w:t xml:space="preserve"> důkladnému testování</w:t>
      </w:r>
      <w:r w:rsidR="00CD57AE">
        <w:t xml:space="preserve"> a validaci</w:t>
      </w:r>
      <w:r>
        <w:t xml:space="preserve"> před samotnou</w:t>
      </w:r>
      <w:r w:rsidR="00CD57AE">
        <w:t>;</w:t>
      </w:r>
    </w:p>
    <w:p w:rsidR="00E25399" w:rsidRDefault="00097842" w:rsidP="008D0E8A">
      <w:pPr>
        <w:pStyle w:val="Odstavecdal"/>
        <w:numPr>
          <w:ilvl w:val="0"/>
          <w:numId w:val="3"/>
        </w:numPr>
      </w:pPr>
      <w:r>
        <w:t>Vytvořit, znovupoužít nebo koupit modely PSM</w:t>
      </w:r>
      <w:r w:rsidR="00E25399">
        <w:t xml:space="preserve"> </w:t>
      </w:r>
      <w:r>
        <w:t xml:space="preserve">pro </w:t>
      </w:r>
      <w:r w:rsidR="00E25399">
        <w:t>automatický</w:t>
      </w:r>
      <w:r>
        <w:t xml:space="preserve"> převod (mapování) PIM modelů na konkrétní implementaci PSI</w:t>
      </w:r>
      <w:r w:rsidR="00E25399">
        <w:t>;</w:t>
      </w:r>
    </w:p>
    <w:p w:rsidR="00B8749E" w:rsidRPr="00E32CD3" w:rsidRDefault="00097842" w:rsidP="00B8749E">
      <w:pPr>
        <w:pStyle w:val="Odstavecdal"/>
        <w:numPr>
          <w:ilvl w:val="0"/>
          <w:numId w:val="3"/>
        </w:numPr>
      </w:pPr>
      <w:r>
        <w:t>Generovat výsledný systém z otestovaných a validovaných PIM modelů pomocí PSM modelu a provézt konečné testování na cílové platformě.</w:t>
      </w:r>
    </w:p>
    <w:p w:rsidR="001948C8" w:rsidRPr="00AB10DA" w:rsidRDefault="001948C8" w:rsidP="008D0E8A">
      <w:r>
        <w:br w:type="page"/>
      </w:r>
    </w:p>
    <w:p w:rsidR="001948C8" w:rsidRDefault="001948C8" w:rsidP="008D0E8A">
      <w:pPr>
        <w:pStyle w:val="Nadpis1"/>
      </w:pPr>
      <w:bookmarkStart w:id="31" w:name="_Ref342996718"/>
      <w:bookmarkStart w:id="32" w:name="_Toc343033297"/>
      <w:bookmarkStart w:id="33" w:name="_Toc356613983"/>
      <w:r>
        <w:lastRenderedPageBreak/>
        <w:t>Modelování a simulace v procesu vývoje systémů</w:t>
      </w:r>
      <w:bookmarkEnd w:id="31"/>
      <w:bookmarkEnd w:id="32"/>
      <w:bookmarkEnd w:id="33"/>
    </w:p>
    <w:p w:rsidR="001948C8" w:rsidRPr="00BD6DC7" w:rsidRDefault="001948C8" w:rsidP="008D0E8A">
      <w:pPr>
        <w:pStyle w:val="Odstavecprvn"/>
      </w:pPr>
      <w:r>
        <w:t xml:space="preserve">V předchozí kapitole </w:t>
      </w:r>
      <w:r w:rsidR="00D10A38">
        <w:t>jsme poukázali</w:t>
      </w:r>
      <w:r>
        <w:t xml:space="preserve"> na existující uznávaný modelem řízený princip  návrhu a vývoje SW zvaný </w:t>
      </w:r>
      <w:r w:rsidRPr="00F70563">
        <w:rPr>
          <w:i/>
        </w:rPr>
        <w:t xml:space="preserve">Model </w:t>
      </w:r>
      <w:proofErr w:type="spellStart"/>
      <w:r w:rsidRPr="00F70563">
        <w:rPr>
          <w:i/>
        </w:rPr>
        <w:t>Driven</w:t>
      </w:r>
      <w:proofErr w:type="spellEnd"/>
      <w:r w:rsidRPr="00F70563">
        <w:rPr>
          <w:i/>
        </w:rPr>
        <w:t xml:space="preserve"> </w:t>
      </w:r>
      <w:proofErr w:type="spellStart"/>
      <w:r w:rsidRPr="00F70563">
        <w:rPr>
          <w:i/>
        </w:rPr>
        <w:t>Architecture</w:t>
      </w:r>
      <w:proofErr w:type="spellEnd"/>
      <w:r>
        <w:t>. V této kapitole</w:t>
      </w:r>
      <w:r w:rsidR="00D10A38">
        <w:t xml:space="preserve"> se zaměříme</w:t>
      </w:r>
      <w:r>
        <w:t xml:space="preserve"> na možnost zajít s teorií modelování a simulací ještě dále, než tomu je u MDA. </w:t>
      </w:r>
      <w:r w:rsidR="005C3A92">
        <w:t>Budeme vycházet z výzkumu a poznatků</w:t>
      </w:r>
      <w:r>
        <w:t xml:space="preserve"> výzkumné skupiny Modelování a Simulace na fakultě FIT VUT v Brně </w:t>
      </w:r>
      <w:sdt>
        <w:sdtPr>
          <w:id w:val="3167335"/>
          <w:citation/>
        </w:sdtPr>
        <w:sdtContent>
          <w:fldSimple w:instr=" CITATION Koč12 \l 1029 ">
            <w:r w:rsidR="000620C2">
              <w:rPr>
                <w:noProof/>
              </w:rPr>
              <w:t>[2]</w:t>
            </w:r>
          </w:fldSimple>
        </w:sdtContent>
      </w:sdt>
      <w:r>
        <w:t xml:space="preserve">. Tato skupina, kromě jiného, zkoumá možnosti vývoje počítačových systémů přístupem kombinace modelem řízeného návrhu </w:t>
      </w:r>
      <w:r w:rsidR="00FB0FF2">
        <w:rPr>
          <w:i/>
        </w:rPr>
        <w:t>MBD</w:t>
      </w:r>
      <w:r w:rsidR="00FB0FF2">
        <w:t xml:space="preserve"> </w:t>
      </w:r>
      <w:r>
        <w:t>(model-</w:t>
      </w:r>
      <w:proofErr w:type="spellStart"/>
      <w:r>
        <w:t>based</w:t>
      </w:r>
      <w:proofErr w:type="spellEnd"/>
      <w:r>
        <w:t xml:space="preserve"> design) s interaktivním inkrementálním vývojem </w:t>
      </w:r>
      <w:r w:rsidR="00FB0FF2">
        <w:t>(</w:t>
      </w:r>
      <w:proofErr w:type="spellStart"/>
      <w:r w:rsidR="00FB0FF2">
        <w:t>angl</w:t>
      </w:r>
      <w:proofErr w:type="spellEnd"/>
      <w:r w:rsidR="00FB0FF2">
        <w:t xml:space="preserve">. </w:t>
      </w:r>
      <w:proofErr w:type="spellStart"/>
      <w:r w:rsidR="00FB0FF2">
        <w:t>exploratory</w:t>
      </w:r>
      <w:proofErr w:type="spellEnd"/>
      <w:r w:rsidR="00FB0FF2">
        <w:t xml:space="preserve"> </w:t>
      </w:r>
      <w:proofErr w:type="spellStart"/>
      <w:r w:rsidR="00FB0FF2">
        <w:t>programming</w:t>
      </w:r>
      <w:proofErr w:type="spellEnd"/>
      <w:r w:rsidR="00FB0FF2">
        <w:t>), který spočívá v inkrementálním přechodu od modelu k realitě.</w:t>
      </w:r>
      <w:r w:rsidR="00BD6DC7">
        <w:t xml:space="preserve"> Ve spojení se simulací </w:t>
      </w:r>
      <w:r w:rsidR="00FB0FF2">
        <w:t>daného modelu</w:t>
      </w:r>
      <w:r w:rsidR="00BD6DC7">
        <w:t xml:space="preserve">, případně jeho částí v průběhu vývoje, získáváme simulací řízený vývoj </w:t>
      </w:r>
      <w:r w:rsidR="00BD6DC7">
        <w:rPr>
          <w:i/>
        </w:rPr>
        <w:t>SBD</w:t>
      </w:r>
      <w:r w:rsidR="00BD6DC7">
        <w:t xml:space="preserve">, který umožňuje </w:t>
      </w:r>
      <w:r w:rsidR="00FB0FF2">
        <w:t xml:space="preserve">rychlé </w:t>
      </w:r>
      <w:proofErr w:type="spellStart"/>
      <w:r w:rsidR="00FB0FF2">
        <w:t>prototypování</w:t>
      </w:r>
      <w:proofErr w:type="spellEnd"/>
      <w:r w:rsidR="00FB0FF2">
        <w:t xml:space="preserve"> a </w:t>
      </w:r>
      <w:r w:rsidR="008A1EBD">
        <w:t xml:space="preserve">simulování </w:t>
      </w:r>
      <w:r w:rsidR="00FB0FF2">
        <w:t>modelovaného systému, což je oproti klasické metodě obrovská výhoda. Formální model navíc umož</w:t>
      </w:r>
      <w:r w:rsidR="005D4140">
        <w:t>ňuje</w:t>
      </w:r>
      <w:r w:rsidR="00FB0FF2">
        <w:t xml:space="preserve"> </w:t>
      </w:r>
      <w:r w:rsidR="005D4140">
        <w:t>pokročilé funkční charakteristiky pomocí skládání spojitých a diskrétních stavebních bloků.</w:t>
      </w:r>
    </w:p>
    <w:p w:rsidR="00E16D24" w:rsidRDefault="001948C8" w:rsidP="008D0E8A">
      <w:pPr>
        <w:pStyle w:val="Odstavecdal"/>
      </w:pPr>
      <w:commentRangeStart w:id="34"/>
      <w:r>
        <w:t xml:space="preserve">Jak již bylo naznačeno v </w:t>
      </w:r>
      <w:r w:rsidR="006A2F42">
        <w:t>kapitole</w:t>
      </w:r>
      <w:r>
        <w:t xml:space="preserve"> </w:t>
      </w:r>
      <w:r w:rsidR="00F02DCA">
        <w:fldChar w:fldCharType="begin"/>
      </w:r>
      <w:r>
        <w:instrText xml:space="preserve"> REF _Ref343008544 \r \h </w:instrText>
      </w:r>
      <w:r w:rsidR="00F02DCA">
        <w:fldChar w:fldCharType="separate"/>
      </w:r>
      <w:r w:rsidR="000620C2">
        <w:t>2</w:t>
      </w:r>
      <w:r w:rsidR="00F02DCA">
        <w:fldChar w:fldCharType="end"/>
      </w:r>
      <w:r>
        <w:t>, aktuální vývoj v oblasti softwarového inženýrství spočívá v posuvu od statických k dynamickým modelům a jejich simulaci, které umožňují efektivní analýzu procesů odehrávajících se ve vyvíjeném systému. Výše zmíněná výzkumná skupina se snaží dodržet tento trend s tendencí zachovat proveditelný model v průběhu celého vývoje až k cílovému nasazení.</w:t>
      </w:r>
      <w:r w:rsidR="00BD6DC7">
        <w:t xml:space="preserve"> S tímto přístupem přišel již </w:t>
      </w:r>
      <w:proofErr w:type="spellStart"/>
      <w:r w:rsidR="00BD6DC7">
        <w:t>Ziegler</w:t>
      </w:r>
      <w:proofErr w:type="spellEnd"/>
      <w:r w:rsidR="004C356A">
        <w:t xml:space="preserve"> v </w:t>
      </w:r>
      <w:sdt>
        <w:sdtPr>
          <w:id w:val="14022384"/>
          <w:citation/>
        </w:sdtPr>
        <w:sdtContent>
          <w:fldSimple w:instr=" CITATION Zie00 \l 1029 ">
            <w:r w:rsidR="000620C2">
              <w:rPr>
                <w:noProof/>
              </w:rPr>
              <w:t>[8]</w:t>
            </w:r>
          </w:fldSimple>
        </w:sdtContent>
      </w:sdt>
      <w:r w:rsidR="00BD6DC7">
        <w:t xml:space="preserve"> a pojmenování tohoto přístupu se ustálilo na </w:t>
      </w:r>
      <w:r w:rsidR="00EE2342">
        <w:t xml:space="preserve">pojem </w:t>
      </w:r>
      <w:r w:rsidR="00BD6DC7">
        <w:rPr>
          <w:i/>
        </w:rPr>
        <w:t xml:space="preserve">model </w:t>
      </w:r>
      <w:proofErr w:type="spellStart"/>
      <w:r w:rsidR="00BD6DC7" w:rsidRPr="00BD6DC7">
        <w:rPr>
          <w:i/>
        </w:rPr>
        <w:t>continuity</w:t>
      </w:r>
      <w:proofErr w:type="spellEnd"/>
      <w:r w:rsidR="00BD6DC7">
        <w:t xml:space="preserve">. </w:t>
      </w:r>
      <w:r w:rsidRPr="00BD6DC7">
        <w:t>Zde</w:t>
      </w:r>
      <w:r>
        <w:t xml:space="preserve"> si všimněme rozdílnost od metodologie MDA (popsané v kap. </w:t>
      </w:r>
      <w:r w:rsidR="00F02DCA">
        <w:fldChar w:fldCharType="begin"/>
      </w:r>
      <w:r>
        <w:instrText xml:space="preserve"> REF _Ref343008830 \r \h </w:instrText>
      </w:r>
      <w:r w:rsidR="00F02DCA">
        <w:fldChar w:fldCharType="separate"/>
      </w:r>
      <w:r w:rsidR="000620C2">
        <w:t>3</w:t>
      </w:r>
      <w:r w:rsidR="00F02DCA">
        <w:fldChar w:fldCharType="end"/>
      </w:r>
      <w:r>
        <w:t>), která využívaný model systému nakonec transformuje do klasického</w:t>
      </w:r>
      <w:r w:rsidR="00E16D24">
        <w:t xml:space="preserve"> zdrojového</w:t>
      </w:r>
      <w:r>
        <w:t xml:space="preserve"> kódu</w:t>
      </w:r>
      <w:r w:rsidR="00E16D24">
        <w:t xml:space="preserve"> (většinou OOP).</w:t>
      </w:r>
    </w:p>
    <w:p w:rsidR="001948C8" w:rsidRPr="00E16D24" w:rsidRDefault="00E16D24" w:rsidP="008D0E8A">
      <w:pPr>
        <w:pStyle w:val="Odstavecdal"/>
      </w:pPr>
      <w:r>
        <w:t>K</w:t>
      </w:r>
      <w:r w:rsidR="001948C8">
        <w:t xml:space="preserve"> udržení proveditelného modelu až po nasazení systému do reálného prostředí často pomohou techniky simulace </w:t>
      </w:r>
      <w:r w:rsidR="001948C8">
        <w:rPr>
          <w:i/>
        </w:rPr>
        <w:t>HIL (hardware-in-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xml:space="preserve"> a </w:t>
      </w:r>
      <w:r w:rsidR="001948C8">
        <w:rPr>
          <w:i/>
        </w:rPr>
        <w:t>SIL (software-in-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které umožňují propojení reálných a simulovaných kom</w:t>
      </w:r>
      <w:r w:rsidR="00C92355">
        <w:t>ponent v průběhu vývoje systému</w:t>
      </w:r>
      <w:r w:rsidR="001948C8">
        <w:t xml:space="preserve"> </w:t>
      </w:r>
      <w:sdt>
        <w:sdtPr>
          <w:id w:val="3167364"/>
          <w:citation/>
        </w:sdtPr>
        <w:sdtContent>
          <w:fldSimple w:instr=" CITATION Koč10 \l 1029 ">
            <w:r w:rsidR="000620C2">
              <w:rPr>
                <w:noProof/>
              </w:rPr>
              <w:t>[4]</w:t>
            </w:r>
          </w:fldSimple>
        </w:sdtContent>
      </w:sdt>
      <w:r>
        <w:t xml:space="preserve">. </w:t>
      </w:r>
    </w:p>
    <w:p w:rsidR="00E01ECD" w:rsidRDefault="001948C8" w:rsidP="008D0E8A">
      <w:pPr>
        <w:pStyle w:val="Odstavecdal"/>
      </w:pPr>
      <w:r>
        <w:t xml:space="preserve">Vyvíjený model systému, který je v průběhu vývoje simulován, jak s virtuálními prvky, tak s reálnými, je potřeba formálně verifikovat. Výzkumná skupina Modelování a Simulace se proto snaží nahradit tradiční programovací jazyky formálními modely. Zaměřili se na formalismy jako </w:t>
      </w:r>
      <w:r>
        <w:rPr>
          <w:i/>
        </w:rPr>
        <w:t>vysokoúrovňové objekto</w:t>
      </w:r>
      <w:r w:rsidR="0057294C">
        <w:rPr>
          <w:i/>
        </w:rPr>
        <w:t>vě or</w:t>
      </w:r>
      <w:r>
        <w:rPr>
          <w:i/>
        </w:rPr>
        <w:t xml:space="preserve">ientované </w:t>
      </w:r>
      <w:proofErr w:type="spellStart"/>
      <w:r>
        <w:rPr>
          <w:i/>
        </w:rPr>
        <w:t>Petriho</w:t>
      </w:r>
      <w:proofErr w:type="spellEnd"/>
      <w:r>
        <w:rPr>
          <w:i/>
        </w:rPr>
        <w:t xml:space="preserve"> sítě </w:t>
      </w:r>
      <w:r>
        <w:t>(</w:t>
      </w:r>
      <w:r w:rsidR="0031363E">
        <w:t xml:space="preserve">dále </w:t>
      </w:r>
      <w:r>
        <w:t xml:space="preserve">OOPN), </w:t>
      </w:r>
      <w:r>
        <w:rPr>
          <w:i/>
        </w:rPr>
        <w:t>DEVS</w:t>
      </w:r>
      <w:r>
        <w:t xml:space="preserve"> a stavové diagramy (</w:t>
      </w:r>
      <w:proofErr w:type="spellStart"/>
      <w:r>
        <w:t>angl</w:t>
      </w:r>
      <w:proofErr w:type="spellEnd"/>
      <w:r>
        <w:t xml:space="preserve">. </w:t>
      </w:r>
      <w:proofErr w:type="spellStart"/>
      <w:r>
        <w:t>state</w:t>
      </w:r>
      <w:proofErr w:type="spellEnd"/>
      <w:r>
        <w:t xml:space="preserve"> </w:t>
      </w:r>
      <w:proofErr w:type="spellStart"/>
      <w:r>
        <w:t>charts</w:t>
      </w:r>
      <w:proofErr w:type="spellEnd"/>
      <w:r>
        <w:t xml:space="preserve">). Pro </w:t>
      </w:r>
      <w:r w:rsidR="00D446E3">
        <w:t>první</w:t>
      </w:r>
      <w:r>
        <w:t xml:space="preserve"> dva formalismy implementovali nástroje, které kombinují programování a formální modelování, </w:t>
      </w:r>
      <w:r w:rsidR="00493C17">
        <w:t>jde o</w:t>
      </w:r>
      <w:r>
        <w:t xml:space="preserve"> </w:t>
      </w:r>
      <w:r w:rsidR="00493C17">
        <w:rPr>
          <w:i/>
        </w:rPr>
        <w:t>programovaní modely</w:t>
      </w:r>
      <w:r>
        <w:t xml:space="preserve">, které umožňuje jednodušší práci s modely. </w:t>
      </w:r>
      <w:sdt>
        <w:sdtPr>
          <w:id w:val="3167362"/>
          <w:citation/>
        </w:sdtPr>
        <w:sdtContent>
          <w:fldSimple w:instr=" CITATION Koč10 \l 1029 ">
            <w:r w:rsidR="000620C2">
              <w:rPr>
                <w:noProof/>
              </w:rPr>
              <w:t>[4]</w:t>
            </w:r>
          </w:fldSimple>
        </w:sdtContent>
      </w:sdt>
    </w:p>
    <w:p w:rsidR="001948C8" w:rsidRDefault="001948C8" w:rsidP="008D0E8A">
      <w:pPr>
        <w:pStyle w:val="Odstavecdal"/>
      </w:pPr>
      <w:r>
        <w:t>Oba tyto formalismy a k nim vytvořené nástroje blíže prober</w:t>
      </w:r>
      <w:r w:rsidR="00BB5EEC">
        <w:t xml:space="preserve">u v následujících podkapitolách </w:t>
      </w:r>
      <w:r w:rsidR="00F02DCA">
        <w:fldChar w:fldCharType="begin"/>
      </w:r>
      <w:r w:rsidR="00BB5EEC">
        <w:instrText xml:space="preserve"> REF _Ref356133975 \r \h </w:instrText>
      </w:r>
      <w:r w:rsidR="00F02DCA">
        <w:fldChar w:fldCharType="separate"/>
      </w:r>
      <w:r w:rsidR="000620C2">
        <w:t>4.2</w:t>
      </w:r>
      <w:r w:rsidR="00F02DCA">
        <w:fldChar w:fldCharType="end"/>
      </w:r>
      <w:r w:rsidR="00BB5EEC">
        <w:t xml:space="preserve">, </w:t>
      </w:r>
      <w:r w:rsidR="00F02DCA">
        <w:fldChar w:fldCharType="begin"/>
      </w:r>
      <w:r w:rsidR="00BB5EEC">
        <w:instrText xml:space="preserve"> REF _Ref356133984 \r \h </w:instrText>
      </w:r>
      <w:r w:rsidR="00F02DCA">
        <w:fldChar w:fldCharType="separate"/>
      </w:r>
      <w:r w:rsidR="000620C2">
        <w:t>4.3</w:t>
      </w:r>
      <w:r w:rsidR="00F02DCA">
        <w:fldChar w:fldCharType="end"/>
      </w:r>
      <w:r w:rsidR="00BB5EEC">
        <w:t xml:space="preserve"> a </w:t>
      </w:r>
      <w:r w:rsidR="00F02DCA">
        <w:fldChar w:fldCharType="begin"/>
      </w:r>
      <w:r w:rsidR="00BB5EEC">
        <w:instrText xml:space="preserve"> REF _Ref356133993 \r \h </w:instrText>
      </w:r>
      <w:r w:rsidR="00F02DCA">
        <w:fldChar w:fldCharType="separate"/>
      </w:r>
      <w:r w:rsidR="000620C2">
        <w:t>4.4</w:t>
      </w:r>
      <w:r w:rsidR="00F02DCA">
        <w:fldChar w:fldCharType="end"/>
      </w:r>
      <w:r w:rsidR="00BB5EEC">
        <w:t>.</w:t>
      </w:r>
      <w:r w:rsidR="0031363E">
        <w:t xml:space="preserve"> Začněme ale seznámením se základní strukturou a vlastnostmi </w:t>
      </w:r>
      <w:commentRangeEnd w:id="34"/>
      <w:r w:rsidR="00D92BE2">
        <w:rPr>
          <w:rStyle w:val="Odkaznakoment"/>
        </w:rPr>
        <w:commentReference w:id="34"/>
      </w:r>
      <w:r w:rsidR="0031363E">
        <w:t xml:space="preserve">jednoduchých </w:t>
      </w:r>
      <w:proofErr w:type="spellStart"/>
      <w:r w:rsidR="0031363E">
        <w:t>Petriho</w:t>
      </w:r>
      <w:proofErr w:type="spellEnd"/>
      <w:r w:rsidR="0031363E">
        <w:t xml:space="preserve"> sítí, </w:t>
      </w:r>
      <w:r w:rsidR="00CE5643">
        <w:t xml:space="preserve">ze kterých vycházejí </w:t>
      </w:r>
      <w:r w:rsidR="0031363E">
        <w:t xml:space="preserve">rozšiřující typy </w:t>
      </w:r>
      <w:proofErr w:type="spellStart"/>
      <w:r w:rsidR="0031363E">
        <w:t>Petriho</w:t>
      </w:r>
      <w:proofErr w:type="spellEnd"/>
      <w:r w:rsidR="0031363E">
        <w:t xml:space="preserve"> sítí, včetně OOPN.</w:t>
      </w:r>
    </w:p>
    <w:p w:rsidR="001948C8" w:rsidRDefault="001948C8" w:rsidP="008D0E8A">
      <w:pPr>
        <w:pStyle w:val="Nadpis2"/>
      </w:pPr>
      <w:bookmarkStart w:id="35" w:name="_Ref343026126"/>
      <w:bookmarkStart w:id="36" w:name="_Toc343033298"/>
      <w:bookmarkStart w:id="37" w:name="_Toc356613984"/>
      <w:proofErr w:type="spellStart"/>
      <w:r>
        <w:t>Petriho</w:t>
      </w:r>
      <w:proofErr w:type="spellEnd"/>
      <w:r>
        <w:t xml:space="preserve"> sítě</w:t>
      </w:r>
      <w:bookmarkEnd w:id="35"/>
      <w:bookmarkEnd w:id="36"/>
      <w:bookmarkEnd w:id="37"/>
    </w:p>
    <w:p w:rsidR="008E7150" w:rsidRDefault="001948C8" w:rsidP="008D0E8A">
      <w:pPr>
        <w:pStyle w:val="Odstavecprvn"/>
      </w:pPr>
      <w:proofErr w:type="spellStart"/>
      <w:r>
        <w:t>Petriho</w:t>
      </w:r>
      <w:proofErr w:type="spellEnd"/>
      <w:r>
        <w:t xml:space="preserve"> sítě představují </w:t>
      </w:r>
      <w:r w:rsidR="005131DE">
        <w:t>vhodný</w:t>
      </w:r>
      <w:r>
        <w:t xml:space="preserve"> formalismus pro modelování diskrétních systémů</w:t>
      </w:r>
      <w:r w:rsidR="00660D11">
        <w:t xml:space="preserve">, nebo také </w:t>
      </w:r>
      <w:proofErr w:type="spellStart"/>
      <w:r w:rsidR="00660D11">
        <w:t>workflow</w:t>
      </w:r>
      <w:proofErr w:type="spellEnd"/>
      <w:r w:rsidR="00660D11">
        <w:t xml:space="preserve"> systémů</w:t>
      </w:r>
      <w:r>
        <w:t>, s možností grafického znázornění</w:t>
      </w:r>
      <w:r w:rsidR="005131DE">
        <w:t>, analýzy</w:t>
      </w:r>
      <w:r>
        <w:t xml:space="preserve"> a simulace. Populárnost </w:t>
      </w:r>
      <w:proofErr w:type="spellStart"/>
      <w:r>
        <w:t>Petriho</w:t>
      </w:r>
      <w:proofErr w:type="spellEnd"/>
      <w:r>
        <w:t xml:space="preserve"> sítí je dána jejich jednoduchostí. Model je sestaven z </w:t>
      </w:r>
      <w:r w:rsidRPr="00D9272D">
        <w:rPr>
          <w:i/>
        </w:rPr>
        <w:t>míst</w:t>
      </w:r>
      <w:r>
        <w:t xml:space="preserve">, které obsahují stavovou informaci ve formě </w:t>
      </w:r>
      <w:r w:rsidRPr="00D9272D">
        <w:rPr>
          <w:i/>
        </w:rPr>
        <w:lastRenderedPageBreak/>
        <w:t>značek</w:t>
      </w:r>
      <w:r w:rsidR="00D8150F">
        <w:rPr>
          <w:i/>
        </w:rPr>
        <w:t xml:space="preserve"> </w:t>
      </w:r>
      <w:r w:rsidR="00D8150F">
        <w:t>(</w:t>
      </w:r>
      <w:proofErr w:type="spellStart"/>
      <w:r w:rsidR="00D8150F">
        <w:t>tokenů</w:t>
      </w:r>
      <w:proofErr w:type="spellEnd"/>
      <w:r w:rsidR="00D8150F">
        <w:t>)</w:t>
      </w:r>
      <w:r w:rsidR="00490051">
        <w:t xml:space="preserve"> a mohou být kapacitně omezena</w:t>
      </w:r>
      <w:r w:rsidR="0031363E">
        <w:t xml:space="preserve"> (</w:t>
      </w:r>
      <w:r w:rsidR="001E7047">
        <w:t xml:space="preserve">defaultně </w:t>
      </w:r>
      <w:r w:rsidR="0031363E">
        <w:t>však omezená nejsou)</w:t>
      </w:r>
      <w:r>
        <w:t xml:space="preserve">, </w:t>
      </w:r>
      <w:r w:rsidRPr="00D9272D">
        <w:rPr>
          <w:i/>
        </w:rPr>
        <w:t>přechody</w:t>
      </w:r>
      <w:r>
        <w:t xml:space="preserve"> vyjadřující možné změny stavu a </w:t>
      </w:r>
      <w:r w:rsidRPr="00D9272D">
        <w:rPr>
          <w:i/>
        </w:rPr>
        <w:t>hranami</w:t>
      </w:r>
      <w:r>
        <w:t xml:space="preserve"> propojují</w:t>
      </w:r>
      <w:r w:rsidR="00490051">
        <w:t>cí</w:t>
      </w:r>
      <w:r>
        <w:t xml:space="preserve"> </w:t>
      </w:r>
      <w:r w:rsidR="0031363E">
        <w:t xml:space="preserve">tyto </w:t>
      </w:r>
      <w:r w:rsidRPr="00D9272D">
        <w:rPr>
          <w:i/>
        </w:rPr>
        <w:t>místa</w:t>
      </w:r>
      <w:r>
        <w:t xml:space="preserve"> a </w:t>
      </w:r>
      <w:r w:rsidRPr="00D9272D">
        <w:rPr>
          <w:i/>
        </w:rPr>
        <w:t>přechody</w:t>
      </w:r>
      <w:r>
        <w:t>.</w:t>
      </w:r>
      <w:r w:rsidR="008F2B6E">
        <w:t xml:space="preserve"> Hrany mohou být ohodnocené, kde ohodnocení hrany určuje </w:t>
      </w:r>
      <w:r w:rsidR="00660D11">
        <w:t>kardinalitu přenášených</w:t>
      </w:r>
      <w:r w:rsidR="008F2B6E">
        <w:t xml:space="preserve"> značek.</w:t>
      </w:r>
      <w:r>
        <w:t xml:space="preserve"> </w:t>
      </w:r>
      <w:r w:rsidR="00D8150F">
        <w:t>Provedení přechodu</w:t>
      </w:r>
      <w:r w:rsidR="008E7150">
        <w:t xml:space="preserve">, též zvané </w:t>
      </w:r>
      <w:r w:rsidR="008E7150" w:rsidRPr="0035009A">
        <w:rPr>
          <w:i/>
        </w:rPr>
        <w:t>výskyt události</w:t>
      </w:r>
      <w:r w:rsidR="008E7150">
        <w:t xml:space="preserve">, u základních </w:t>
      </w:r>
      <w:proofErr w:type="spellStart"/>
      <w:r w:rsidR="008E7150">
        <w:t>Petriho</w:t>
      </w:r>
      <w:proofErr w:type="spellEnd"/>
      <w:r w:rsidR="008E7150">
        <w:t xml:space="preserve"> sítí</w:t>
      </w:r>
      <w:r w:rsidR="00D8150F">
        <w:t xml:space="preserve"> je závislé na aktivaci přechodu. Přechod se stane aktivním, </w:t>
      </w:r>
      <w:r w:rsidR="00660D11">
        <w:t>jakmile</w:t>
      </w:r>
      <w:r w:rsidR="00D8150F">
        <w:t xml:space="preserve"> všech</w:t>
      </w:r>
      <w:r w:rsidR="00660D11">
        <w:t>na vstupní místa</w:t>
      </w:r>
      <w:r w:rsidR="001305ED">
        <w:t xml:space="preserve">, tzv. </w:t>
      </w:r>
      <w:proofErr w:type="spellStart"/>
      <w:r w:rsidR="001305ED">
        <w:rPr>
          <w:i/>
        </w:rPr>
        <w:t>preset</w:t>
      </w:r>
      <w:proofErr w:type="spellEnd"/>
      <w:r w:rsidR="001305ED">
        <w:t xml:space="preserve">, </w:t>
      </w:r>
      <w:r w:rsidR="00660D11">
        <w:t>obsahují potřebný počet značek</w:t>
      </w:r>
      <w:r w:rsidR="008E7150">
        <w:t>,</w:t>
      </w:r>
      <w:r w:rsidR="00660D11">
        <w:t xml:space="preserve"> k</w:t>
      </w:r>
      <w:r w:rsidR="0031363E">
        <w:t>terý je určen kardinalitou hran</w:t>
      </w:r>
      <w:r w:rsidR="00660D11">
        <w:t>,</w:t>
      </w:r>
      <w:r w:rsidR="008E7150">
        <w:t xml:space="preserve"> a </w:t>
      </w:r>
      <w:r w:rsidR="00660D11">
        <w:t>výstupní</w:t>
      </w:r>
      <w:r w:rsidR="008E7150">
        <w:t xml:space="preserve"> míst</w:t>
      </w:r>
      <w:r w:rsidR="00660D11">
        <w:t>a</w:t>
      </w:r>
      <w:r w:rsidR="001305ED">
        <w:t xml:space="preserve">, tzv. </w:t>
      </w:r>
      <w:proofErr w:type="spellStart"/>
      <w:r w:rsidR="001305ED">
        <w:rPr>
          <w:i/>
        </w:rPr>
        <w:t>postset</w:t>
      </w:r>
      <w:proofErr w:type="spellEnd"/>
      <w:r w:rsidR="001305ED">
        <w:rPr>
          <w:i/>
        </w:rPr>
        <w:t>,</w:t>
      </w:r>
      <w:r w:rsidR="00660D11">
        <w:t xml:space="preserve"> mohou pojmout </w:t>
      </w:r>
      <w:r w:rsidR="00490051">
        <w:t xml:space="preserve">tolik značek, kolik udává </w:t>
      </w:r>
      <w:r w:rsidR="0031363E">
        <w:t>kardinalita odpovídající výstupní hrany</w:t>
      </w:r>
      <w:r w:rsidR="00490051">
        <w:t xml:space="preserve"> přechodu. </w:t>
      </w:r>
      <w:r w:rsidR="00784EC0">
        <w:t>Ukázka p</w:t>
      </w:r>
      <w:r w:rsidR="000F6C3D">
        <w:t xml:space="preserve">rovedení přechodu je vidět na následujícím </w:t>
      </w:r>
      <w:r w:rsidR="00F02DCA">
        <w:fldChar w:fldCharType="begin"/>
      </w:r>
      <w:r w:rsidR="000F6C3D">
        <w:instrText xml:space="preserve"> REF _Ref345643322 \h </w:instrText>
      </w:r>
      <w:r w:rsidR="00F02DCA">
        <w:fldChar w:fldCharType="separate"/>
      </w:r>
      <w:r w:rsidR="000620C2">
        <w:t xml:space="preserve">Obrázek </w:t>
      </w:r>
      <w:r w:rsidR="000620C2">
        <w:rPr>
          <w:noProof/>
        </w:rPr>
        <w:t>4</w:t>
      </w:r>
      <w:r w:rsidR="000620C2">
        <w:t>.</w:t>
      </w:r>
      <w:r w:rsidR="000620C2">
        <w:rPr>
          <w:noProof/>
        </w:rPr>
        <w:t>1</w:t>
      </w:r>
      <w:r w:rsidR="00F02DCA">
        <w:fldChar w:fldCharType="end"/>
      </w:r>
      <w:r w:rsidR="000F6C3D">
        <w:t>.</w:t>
      </w:r>
      <w:r w:rsidR="004837CD">
        <w:t xml:space="preserve"> </w:t>
      </w:r>
      <w:sdt>
        <w:sdtPr>
          <w:id w:val="124862929"/>
          <w:citation/>
        </w:sdtPr>
        <w:sdtContent>
          <w:fldSimple w:instr=" CITATION Jan08 \l 1029  ">
            <w:r w:rsidR="000620C2">
              <w:rPr>
                <w:noProof/>
              </w:rPr>
              <w:t>[9]</w:t>
            </w:r>
          </w:fldSimple>
        </w:sdtContent>
      </w:sdt>
    </w:p>
    <w:p w:rsidR="008E7150" w:rsidRDefault="008E7150" w:rsidP="008D0E8A">
      <w:pPr>
        <w:pStyle w:val="Obrzek"/>
      </w:pPr>
      <w:r>
        <w:rPr>
          <w:noProof/>
        </w:rPr>
        <w:drawing>
          <wp:inline distT="0" distB="0" distL="0" distR="0">
            <wp:extent cx="5715000" cy="1775082"/>
            <wp:effectExtent l="0" t="0" r="0" b="0"/>
            <wp:docPr id="14" name="Obrázek 13" descr="PN_zakl_ukaz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_zakl_ukazka.jpg"/>
                    <pic:cNvPicPr/>
                  </pic:nvPicPr>
                  <pic:blipFill>
                    <a:blip r:embed="rId17" cstate="print"/>
                    <a:stretch>
                      <a:fillRect/>
                    </a:stretch>
                  </pic:blipFill>
                  <pic:spPr>
                    <a:xfrm>
                      <a:off x="0" y="0"/>
                      <a:ext cx="5715000" cy="1775082"/>
                    </a:xfrm>
                    <a:prstGeom prst="rect">
                      <a:avLst/>
                    </a:prstGeom>
                  </pic:spPr>
                </pic:pic>
              </a:graphicData>
            </a:graphic>
          </wp:inline>
        </w:drawing>
      </w:r>
    </w:p>
    <w:p w:rsidR="008E7150" w:rsidRPr="008E7150" w:rsidRDefault="00016671" w:rsidP="008D0E8A">
      <w:pPr>
        <w:pStyle w:val="Titulek"/>
      </w:pPr>
      <w:bookmarkStart w:id="38" w:name="_Ref345643322"/>
      <w:r>
        <w:t>Obrázek</w:t>
      </w:r>
      <w:r w:rsidR="008E7150">
        <w:t xml:space="preserve"> </w:t>
      </w:r>
      <w:fldSimple w:instr=" STYLEREF 1 \s ">
        <w:r w:rsidR="000620C2">
          <w:rPr>
            <w:noProof/>
          </w:rPr>
          <w:t>4</w:t>
        </w:r>
      </w:fldSimple>
      <w:r w:rsidR="00A45AD4">
        <w:t>.</w:t>
      </w:r>
      <w:fldSimple w:instr=" SEQ Obrázek \* ARABIC \s 1 ">
        <w:r w:rsidR="000620C2">
          <w:rPr>
            <w:noProof/>
          </w:rPr>
          <w:t>1</w:t>
        </w:r>
      </w:fldSimple>
      <w:bookmarkEnd w:id="38"/>
      <w:r w:rsidR="008E7150">
        <w:t xml:space="preserve"> </w:t>
      </w:r>
      <w:r w:rsidR="008E7150" w:rsidRPr="001A63A1">
        <w:t xml:space="preserve">Příklad přechodu a) =&gt; b) jednoduché </w:t>
      </w:r>
      <w:proofErr w:type="spellStart"/>
      <w:r w:rsidR="008E7150" w:rsidRPr="001A63A1">
        <w:t>Petriho</w:t>
      </w:r>
      <w:proofErr w:type="spellEnd"/>
      <w:r w:rsidR="008E7150" w:rsidRPr="001A63A1">
        <w:t xml:space="preserve"> sítě. </w:t>
      </w:r>
      <w:r w:rsidR="006F68AC">
        <w:t>Tečky</w:t>
      </w:r>
      <w:r w:rsidR="003346C6" w:rsidRPr="001A63A1">
        <w:t xml:space="preserve"> </w:t>
      </w:r>
      <w:r w:rsidR="008E7150" w:rsidRPr="001A63A1">
        <w:t xml:space="preserve">představují </w:t>
      </w:r>
      <w:r w:rsidR="003346C6">
        <w:t>značky</w:t>
      </w:r>
      <w:r w:rsidR="008E7150">
        <w:t>, které jsou přechod</w:t>
      </w:r>
      <w:r w:rsidR="00156006">
        <w:t>em</w:t>
      </w:r>
      <w:r w:rsidR="008E7150" w:rsidRPr="001A63A1">
        <w:t xml:space="preserve"> (</w:t>
      </w:r>
      <w:r w:rsidR="008E7150">
        <w:t xml:space="preserve">čtverec) </w:t>
      </w:r>
      <w:r w:rsidR="00156006">
        <w:t>odebrány</w:t>
      </w:r>
      <w:r w:rsidR="008E7150" w:rsidRPr="001A63A1">
        <w:t xml:space="preserve"> </w:t>
      </w:r>
      <w:r w:rsidR="008E7150">
        <w:t xml:space="preserve">ze vstupních míst </w:t>
      </w:r>
      <w:r w:rsidR="00156006">
        <w:t xml:space="preserve">a generovány </w:t>
      </w:r>
      <w:r w:rsidR="008E7150">
        <w:t xml:space="preserve">do </w:t>
      </w:r>
      <w:r w:rsidR="003346C6">
        <w:t xml:space="preserve">míst </w:t>
      </w:r>
      <w:r w:rsidR="008E7150">
        <w:t>výstupních</w:t>
      </w:r>
      <w:r w:rsidR="001305ED">
        <w:t xml:space="preserve">. </w:t>
      </w:r>
      <w:r w:rsidR="00A94DD1">
        <w:t xml:space="preserve">Přechod je aktivován pouze je-li ve všech vstupních místech </w:t>
      </w:r>
      <w:r w:rsidR="003346C6">
        <w:t xml:space="preserve">potřebný počet značek </w:t>
      </w:r>
      <w:r w:rsidR="00A94DD1">
        <w:t>a ve výstupních místech je prostor pro vygenerování</w:t>
      </w:r>
      <w:r w:rsidR="003346C6">
        <w:t xml:space="preserve"> nových značek</w:t>
      </w:r>
      <w:r w:rsidR="00A94DD1">
        <w:t>.</w:t>
      </w:r>
      <w:r w:rsidR="008E7150" w:rsidRPr="001A63A1">
        <w:t xml:space="preserve"> </w:t>
      </w:r>
      <w:r w:rsidR="008E7150">
        <w:t xml:space="preserve">Převzato z </w:t>
      </w:r>
      <w:sdt>
        <w:sdtPr>
          <w:id w:val="124862928"/>
          <w:citation/>
        </w:sdtPr>
        <w:sdtContent>
          <w:fldSimple w:instr=" CITATION Jan08 \l 1029  ">
            <w:r w:rsidR="000620C2">
              <w:rPr>
                <w:noProof/>
              </w:rPr>
              <w:t>[9]</w:t>
            </w:r>
          </w:fldSimple>
        </w:sdtContent>
      </w:sdt>
      <w:r w:rsidR="008E7150">
        <w:t>.</w:t>
      </w:r>
    </w:p>
    <w:p w:rsidR="001948C8" w:rsidRDefault="001948C8" w:rsidP="008D0E8A">
      <w:pPr>
        <w:pStyle w:val="Odstavecdal"/>
      </w:pPr>
      <w:proofErr w:type="spellStart"/>
      <w:r>
        <w:t>Petriho</w:t>
      </w:r>
      <w:proofErr w:type="spellEnd"/>
      <w:r>
        <w:t xml:space="preserve"> sítě se dělí </w:t>
      </w:r>
      <w:r w:rsidR="00D8150F">
        <w:t>na různé typy</w:t>
      </w:r>
      <w:r>
        <w:t>, které vznikaly snahou zvýšit modelovací schopnosti tohoto formalismu při zachování koncepční jednoduchosti</w:t>
      </w:r>
      <w:r w:rsidR="006953D7">
        <w:t xml:space="preserve"> </w:t>
      </w:r>
      <w:sdt>
        <w:sdtPr>
          <w:id w:val="303868092"/>
          <w:citation/>
        </w:sdtPr>
        <w:sdtContent>
          <w:fldSimple w:instr=" CITATION Jan08 \l 1029  ">
            <w:r w:rsidR="000620C2">
              <w:rPr>
                <w:noProof/>
              </w:rPr>
              <w:t>[9]</w:t>
            </w:r>
          </w:fldSimple>
        </w:sdtContent>
      </w:sdt>
      <w:r>
        <w:t>. Různé typy tedy jsou: C-E (</w:t>
      </w:r>
      <w:proofErr w:type="spellStart"/>
      <w:r>
        <w:t>Condition</w:t>
      </w:r>
      <w:proofErr w:type="spellEnd"/>
      <w:r>
        <w:t>-</w:t>
      </w:r>
      <w:proofErr w:type="spellStart"/>
      <w:r>
        <w:t>Evets</w:t>
      </w:r>
      <w:proofErr w:type="spellEnd"/>
      <w:r>
        <w:t>) sítě, P/T sítě, dále vysokoúrovňové (</w:t>
      </w:r>
      <w:proofErr w:type="spellStart"/>
      <w:r>
        <w:t>High</w:t>
      </w:r>
      <w:proofErr w:type="spellEnd"/>
      <w:r>
        <w:t>-</w:t>
      </w:r>
      <w:proofErr w:type="spellStart"/>
      <w:r>
        <w:t>Level</w:t>
      </w:r>
      <w:proofErr w:type="spellEnd"/>
      <w:r>
        <w:t>) sítě, jako například predikátové (</w:t>
      </w:r>
      <w:proofErr w:type="spellStart"/>
      <w:r>
        <w:t>Predicate</w:t>
      </w:r>
      <w:proofErr w:type="spellEnd"/>
      <w:r>
        <w:t>-</w:t>
      </w:r>
      <w:proofErr w:type="spellStart"/>
      <w:r>
        <w:t>Transition</w:t>
      </w:r>
      <w:proofErr w:type="spellEnd"/>
      <w:r>
        <w:t>), nebo barvené (</w:t>
      </w:r>
      <w:proofErr w:type="spellStart"/>
      <w:r>
        <w:t>Coloured</w:t>
      </w:r>
      <w:proofErr w:type="spellEnd"/>
      <w:r>
        <w:t xml:space="preserve">) sítě, které umožňují pohodlně modelovat i zpracování a tok dat </w:t>
      </w:r>
      <w:sdt>
        <w:sdtPr>
          <w:id w:val="101128219"/>
          <w:citation/>
        </w:sdtPr>
        <w:sdtContent>
          <w:fldSimple w:instr=" CITATION Jan08 \l 1029  ">
            <w:r w:rsidR="000620C2">
              <w:rPr>
                <w:noProof/>
              </w:rPr>
              <w:t>[9]</w:t>
            </w:r>
          </w:fldSimple>
        </w:sdtContent>
      </w:sdt>
      <w:r>
        <w:t xml:space="preserve">. </w:t>
      </w:r>
    </w:p>
    <w:p w:rsidR="00BB5EEC" w:rsidRDefault="00BB5EEC" w:rsidP="008D0E8A">
      <w:pPr>
        <w:pStyle w:val="Nadpis2"/>
      </w:pPr>
      <w:bookmarkStart w:id="39" w:name="_Ref356133975"/>
      <w:bookmarkStart w:id="40" w:name="_Toc356613985"/>
      <w:r>
        <w:t xml:space="preserve">Objektově orientované </w:t>
      </w:r>
      <w:proofErr w:type="spellStart"/>
      <w:r>
        <w:t>Petriho</w:t>
      </w:r>
      <w:proofErr w:type="spellEnd"/>
      <w:r>
        <w:t xml:space="preserve"> sítě</w:t>
      </w:r>
      <w:bookmarkEnd w:id="39"/>
      <w:bookmarkEnd w:id="40"/>
    </w:p>
    <w:p w:rsidR="00C81708" w:rsidRDefault="001948C8" w:rsidP="008D0E8A">
      <w:pPr>
        <w:pStyle w:val="Odstavecprvn"/>
      </w:pPr>
      <w:r>
        <w:t xml:space="preserve">Protože </w:t>
      </w:r>
      <w:proofErr w:type="spellStart"/>
      <w:r>
        <w:t>Petriho</w:t>
      </w:r>
      <w:proofErr w:type="spellEnd"/>
      <w:r>
        <w:t xml:space="preserve"> sítě ve své původní podobě neposkytují strukturovací mechanismy známé z programovacích jazyků omezovalo se použití </w:t>
      </w:r>
      <w:proofErr w:type="spellStart"/>
      <w:r>
        <w:t>Petriho</w:t>
      </w:r>
      <w:proofErr w:type="spellEnd"/>
      <w:r>
        <w:t xml:space="preserve"> sítí pouze na nepříliš rozsáhlé systémy. Podíváme-li se na rozvoj programov</w:t>
      </w:r>
      <w:r w:rsidR="0057294C">
        <w:t xml:space="preserve">acích jazyků a hlavně objektově </w:t>
      </w:r>
      <w:r>
        <w:t xml:space="preserve">orientovaného přístupu a postavíme jej vedle jednoduchých </w:t>
      </w:r>
      <w:proofErr w:type="spellStart"/>
      <w:r>
        <w:t>Petriho</w:t>
      </w:r>
      <w:proofErr w:type="spellEnd"/>
      <w:r>
        <w:t xml:space="preserve"> sítí, zjistíme, že tyto přístupy se zdají být ve svých výhodách a nevýhodách komplementární </w:t>
      </w:r>
      <w:sdt>
        <w:sdtPr>
          <w:id w:val="101128221"/>
          <w:citation/>
        </w:sdtPr>
        <w:sdtContent>
          <w:fldSimple w:instr=" CITATION Jan08 \l 1029  ">
            <w:r w:rsidR="000620C2">
              <w:rPr>
                <w:noProof/>
              </w:rPr>
              <w:t>[9]</w:t>
            </w:r>
          </w:fldSimple>
        </w:sdtContent>
      </w:sdt>
      <w:r>
        <w:t>. Není divu, že lidé začali vymýšlet jak tyto přístupy propojit a získat tak od každého výhody a odstranit nevýhody, čili získat dobře strukturovaný, paralelní a hlavně formální (</w:t>
      </w:r>
      <w:r w:rsidR="0057294C">
        <w:t xml:space="preserve">de facto </w:t>
      </w:r>
      <w:r>
        <w:t xml:space="preserve">matematický) programovací nástroj. </w:t>
      </w:r>
      <w:r w:rsidR="00D73D8B">
        <w:t>Jeden z možných způsobů z</w:t>
      </w:r>
      <w:r>
        <w:t xml:space="preserve">avedení objektové orientace do </w:t>
      </w:r>
      <w:proofErr w:type="spellStart"/>
      <w:r>
        <w:t>Petr</w:t>
      </w:r>
      <w:r w:rsidR="00D73D8B">
        <w:t>iho</w:t>
      </w:r>
      <w:proofErr w:type="spellEnd"/>
      <w:r w:rsidR="00D73D8B">
        <w:t xml:space="preserve"> sítí je popsán </w:t>
      </w:r>
      <w:r w:rsidR="001258D1">
        <w:t xml:space="preserve">v disertační práci </w:t>
      </w:r>
      <w:sdt>
        <w:sdtPr>
          <w:id w:val="80015260"/>
          <w:citation/>
        </w:sdtPr>
        <w:sdtContent>
          <w:fldSimple w:instr=" CITATION Jan08 \l 1029 ">
            <w:r w:rsidR="000620C2">
              <w:rPr>
                <w:noProof/>
              </w:rPr>
              <w:t>[9]</w:t>
            </w:r>
          </w:fldSimple>
        </w:sdtContent>
      </w:sdt>
      <w:r w:rsidR="001258D1">
        <w:t xml:space="preserve">, jejíž autorem je Vladimír Janoušek, který se ve své práci zabývá nejenom zavedením objektového paradigmatu do </w:t>
      </w:r>
      <w:proofErr w:type="spellStart"/>
      <w:r w:rsidR="001258D1">
        <w:t>Petriho</w:t>
      </w:r>
      <w:proofErr w:type="spellEnd"/>
      <w:r w:rsidR="001258D1">
        <w:t xml:space="preserve"> sítí, ale také vytvořením nástroje </w:t>
      </w:r>
      <w:proofErr w:type="spellStart"/>
      <w:r w:rsidR="001258D1">
        <w:rPr>
          <w:i/>
        </w:rPr>
        <w:t>PNtalk</w:t>
      </w:r>
      <w:proofErr w:type="spellEnd"/>
      <w:r w:rsidR="001258D1">
        <w:t xml:space="preserve"> pro práci s těmito OOPN</w:t>
      </w:r>
      <w:r>
        <w:t xml:space="preserve">. Spojením </w:t>
      </w:r>
      <w:proofErr w:type="spellStart"/>
      <w:r>
        <w:t>Petriho</w:t>
      </w:r>
      <w:proofErr w:type="spellEnd"/>
      <w:r>
        <w:t xml:space="preserve"> sítí s objekto</w:t>
      </w:r>
      <w:r w:rsidR="0057294C">
        <w:t>vě or</w:t>
      </w:r>
      <w:r>
        <w:t xml:space="preserve">ientovaným přístupem </w:t>
      </w:r>
      <w:r w:rsidR="008118CB">
        <w:t>bylo dosaženo modelování</w:t>
      </w:r>
      <w:r>
        <w:t xml:space="preserve"> </w:t>
      </w:r>
      <w:r w:rsidR="008118CB">
        <w:t>aktivity</w:t>
      </w:r>
      <w:r>
        <w:t xml:space="preserve"> objektu v objektu samotném, nikoliv </w:t>
      </w:r>
      <w:r>
        <w:lastRenderedPageBreak/>
        <w:t xml:space="preserve">nadřazenou strukturou, jak je tomu u klasických OO programovacích jazycích jako třeba Java, nebo C++, které </w:t>
      </w:r>
      <w:r w:rsidR="000348FF">
        <w:t>umožňují</w:t>
      </w:r>
      <w:r>
        <w:t xml:space="preserve"> </w:t>
      </w:r>
      <w:r w:rsidR="001258D1">
        <w:t xml:space="preserve">pouze </w:t>
      </w:r>
      <w:r>
        <w:t>kvaziparalel</w:t>
      </w:r>
      <w:r w:rsidR="001258D1">
        <w:t>ní</w:t>
      </w:r>
      <w:r w:rsidR="001258D1">
        <w:rPr>
          <w:rStyle w:val="Znakapoznpodarou"/>
        </w:rPr>
        <w:footnoteReference w:id="1"/>
      </w:r>
      <w:r w:rsidR="001258D1">
        <w:t xml:space="preserve"> chování</w:t>
      </w:r>
      <w:r>
        <w:t xml:space="preserve">. Tímto se objekty stávají samostatnějšími a </w:t>
      </w:r>
      <w:r w:rsidR="00DB500E">
        <w:t xml:space="preserve">opravdu </w:t>
      </w:r>
      <w:r>
        <w:t>paralelními entitami, které spolu komunikují předáváním zpráv</w:t>
      </w:r>
      <w:r w:rsidR="00301E8E">
        <w:t>.</w:t>
      </w:r>
    </w:p>
    <w:p w:rsidR="007F1F37" w:rsidRDefault="007F1F37" w:rsidP="008D0E8A">
      <w:pPr>
        <w:pStyle w:val="Odstavecdal"/>
      </w:pPr>
      <w:r>
        <w:t xml:space="preserve">Dílčí konstrukce </w:t>
      </w:r>
      <w:r w:rsidR="00D70C7B">
        <w:t xml:space="preserve">formalismu </w:t>
      </w:r>
      <w:r>
        <w:t>OOPN</w:t>
      </w:r>
      <w:r w:rsidR="00D10A38">
        <w:t>, jak jsou</w:t>
      </w:r>
      <w:r w:rsidR="00D70C7B">
        <w:t xml:space="preserve"> </w:t>
      </w:r>
      <w:r w:rsidR="00D10A38">
        <w:t xml:space="preserve">definovány v </w:t>
      </w:r>
      <w:sdt>
        <w:sdtPr>
          <w:id w:val="2241782"/>
          <w:citation/>
        </w:sdtPr>
        <w:sdtContent>
          <w:fldSimple w:instr=" CITATION Jan08 \l 1029  ">
            <w:r w:rsidR="000620C2">
              <w:rPr>
                <w:noProof/>
              </w:rPr>
              <w:t>[9]</w:t>
            </w:r>
          </w:fldSimple>
        </w:sdtContent>
      </w:sdt>
      <w:r w:rsidR="00D10A38">
        <w:t xml:space="preserve"> a </w:t>
      </w:r>
      <w:sdt>
        <w:sdtPr>
          <w:id w:val="80015262"/>
          <w:citation/>
        </w:sdtPr>
        <w:sdtContent>
          <w:fldSimple w:instr=" CITATION Koč08 \l 1029 ">
            <w:r w:rsidR="000620C2">
              <w:rPr>
                <w:noProof/>
              </w:rPr>
              <w:t>[10]</w:t>
            </w:r>
          </w:fldSimple>
        </w:sdtContent>
      </w:sdt>
      <w:r w:rsidR="00C81708">
        <w:t xml:space="preserve"> </w:t>
      </w:r>
      <w:proofErr w:type="spellStart"/>
      <w:r w:rsidR="00C81708">
        <w:t>a</w:t>
      </w:r>
      <w:proofErr w:type="spellEnd"/>
      <w:r w:rsidR="00C81708">
        <w:t xml:space="preserve"> jak je budeme používat i my</w:t>
      </w:r>
      <w:r w:rsidR="00D70C7B">
        <w:t>, si nyní popíšeme v následujících podkapitolách.</w:t>
      </w:r>
      <w:r w:rsidR="00F15EA0">
        <w:t xml:space="preserve"> </w:t>
      </w:r>
      <w:commentRangeStart w:id="41"/>
      <w:r w:rsidR="00F15EA0" w:rsidRPr="00F15EA0">
        <w:t>Pro možnost pozdějšího využití výsledků práce v jiných rozšiřujících projektech, nebo studiích, budou zdrojové kódy modelu, uživatelské prostředí a diagramy psány v anglickém jazyce.</w:t>
      </w:r>
      <w:commentRangeEnd w:id="41"/>
      <w:r w:rsidR="00F15EA0" w:rsidRPr="00F15EA0">
        <w:commentReference w:id="41"/>
      </w:r>
    </w:p>
    <w:p w:rsidR="007F1F37" w:rsidRDefault="007F1F37" w:rsidP="008D0E8A">
      <w:pPr>
        <w:pStyle w:val="Nadpis3"/>
      </w:pPr>
      <w:bookmarkStart w:id="42" w:name="_Ref356154291"/>
      <w:bookmarkStart w:id="43" w:name="_Toc356613986"/>
      <w:r>
        <w:t>Objektová síť,</w:t>
      </w:r>
      <w:r w:rsidR="00301E8E">
        <w:t xml:space="preserve"> atributy,</w:t>
      </w:r>
      <w:r>
        <w:t xml:space="preserve"> </w:t>
      </w:r>
      <w:r w:rsidR="00301E8E">
        <w:t>stráž</w:t>
      </w:r>
      <w:r w:rsidR="00736596">
        <w:t>, metody</w:t>
      </w:r>
      <w:bookmarkEnd w:id="42"/>
      <w:bookmarkEnd w:id="43"/>
    </w:p>
    <w:p w:rsidR="00D70C7B" w:rsidRDefault="00D70C7B" w:rsidP="008D0E8A">
      <w:pPr>
        <w:pStyle w:val="Odstavecprvn"/>
      </w:pPr>
      <w:r>
        <w:t>Zde si ukážeme jak budeme v OOPN modelovat</w:t>
      </w:r>
      <w:r w:rsidR="00301E8E">
        <w:t xml:space="preserve"> princip objektové orientace</w:t>
      </w:r>
      <w:r>
        <w:t xml:space="preserve">. </w:t>
      </w:r>
      <w:r w:rsidR="00301E8E" w:rsidRPr="00301E8E">
        <w:t xml:space="preserve">Objektové modelování pomocí </w:t>
      </w:r>
      <w:proofErr w:type="spellStart"/>
      <w:r w:rsidR="00301E8E" w:rsidRPr="00301E8E">
        <w:t>Petriho</w:t>
      </w:r>
      <w:proofErr w:type="spellEnd"/>
      <w:r w:rsidR="00301E8E" w:rsidRPr="00301E8E">
        <w:t xml:space="preserve"> sítí je umožněno zapouzdřením funkčnosti objektu do třídy. </w:t>
      </w:r>
      <w:r w:rsidR="00301E8E">
        <w:t>Specifikace třídy</w:t>
      </w:r>
      <w:r w:rsidR="00301E8E" w:rsidRPr="00301E8E">
        <w:t xml:space="preserve"> obsahuje definici objektu v podobě </w:t>
      </w:r>
      <w:r w:rsidR="00301E8E" w:rsidRPr="00D70C7B">
        <w:t>objektové</w:t>
      </w:r>
      <w:r w:rsidR="00301E8E" w:rsidRPr="00301E8E">
        <w:rPr>
          <w:i/>
        </w:rPr>
        <w:t xml:space="preserve"> sítě</w:t>
      </w:r>
      <w:r w:rsidR="00301E8E" w:rsidRPr="00301E8E">
        <w:t>, která modeluje vnitřní aktivitu objektu</w:t>
      </w:r>
      <w:r w:rsidR="008D78D0">
        <w:t xml:space="preserve"> a jeho vlastnosti, a definici </w:t>
      </w:r>
      <w:r w:rsidR="008D78D0">
        <w:rPr>
          <w:i/>
        </w:rPr>
        <w:t>metod</w:t>
      </w:r>
      <w:r w:rsidR="008D78D0">
        <w:t xml:space="preserve">, které </w:t>
      </w:r>
      <w:r w:rsidR="008D78D0" w:rsidRPr="00301E8E">
        <w:t xml:space="preserve">jsou modelovány vlastní sítí, ale mají přístup k objektovým </w:t>
      </w:r>
      <w:r w:rsidR="008D78D0" w:rsidRPr="008D78D0">
        <w:rPr>
          <w:i/>
        </w:rPr>
        <w:t>atributům</w:t>
      </w:r>
      <w:r w:rsidR="008D78D0" w:rsidRPr="00301E8E">
        <w:t xml:space="preserve"> a jeho dalším metodám.</w:t>
      </w:r>
      <w:r w:rsidR="008D78D0">
        <w:t xml:space="preserve">  Objektová síť sestává z </w:t>
      </w:r>
      <w:r w:rsidR="008D78D0">
        <w:rPr>
          <w:i/>
        </w:rPr>
        <w:t>mí</w:t>
      </w:r>
      <w:r w:rsidR="00301E8E" w:rsidRPr="00301E8E">
        <w:rPr>
          <w:i/>
        </w:rPr>
        <w:t>st</w:t>
      </w:r>
      <w:r w:rsidR="00301E8E" w:rsidRPr="00301E8E">
        <w:t xml:space="preserve"> reprezentují</w:t>
      </w:r>
      <w:r w:rsidR="008D78D0">
        <w:t>cích</w:t>
      </w:r>
      <w:r w:rsidR="00301E8E" w:rsidRPr="00301E8E">
        <w:t xml:space="preserve"> objektové </w:t>
      </w:r>
      <w:r w:rsidR="00301E8E" w:rsidRPr="00301E8E">
        <w:rPr>
          <w:i/>
        </w:rPr>
        <w:t>atributy</w:t>
      </w:r>
      <w:r w:rsidR="00301E8E" w:rsidRPr="00301E8E">
        <w:t xml:space="preserve"> </w:t>
      </w:r>
      <w:r w:rsidR="008D78D0">
        <w:t xml:space="preserve">(privátní) </w:t>
      </w:r>
      <w:r w:rsidR="00301E8E" w:rsidRPr="00301E8E">
        <w:t xml:space="preserve">a </w:t>
      </w:r>
      <w:r w:rsidR="008D78D0">
        <w:rPr>
          <w:i/>
        </w:rPr>
        <w:t>přechodů</w:t>
      </w:r>
      <w:r w:rsidR="008D78D0">
        <w:t xml:space="preserve"> mezi těmito místy.</w:t>
      </w:r>
      <w:r w:rsidR="005B3529">
        <w:t xml:space="preserve"> Značky v místech OOPN již nejsou pouhé tečky, ale jsou to objekty. Přesto budeme používat notaci tečky (nebo symbolu </w:t>
      </w:r>
      <w:r w:rsidR="005B3529">
        <w:rPr>
          <w:i/>
          <w:lang w:val="en-US"/>
        </w:rPr>
        <w:t>#e</w:t>
      </w:r>
      <w:r w:rsidR="005B3529">
        <w:t xml:space="preserve">) pro </w:t>
      </w:r>
      <w:r w:rsidR="00CF1E8A">
        <w:t>anonymní</w:t>
      </w:r>
      <w:r w:rsidR="005B3529">
        <w:t xml:space="preserve"> objekt, který slouží pouze k signalizaci změny stavu sítě.</w:t>
      </w:r>
      <w:r w:rsidR="00073C14">
        <w:t xml:space="preserve"> Místa mohou obsahovat počáteční značení určující obsah míst při inicializaci sítě.</w:t>
      </w:r>
    </w:p>
    <w:p w:rsidR="008D78D0" w:rsidRDefault="008D78D0" w:rsidP="008D0E8A">
      <w:pPr>
        <w:pStyle w:val="Odstavecdal"/>
      </w:pPr>
      <w:r>
        <w:t xml:space="preserve">Přechod kromě dříve zmíněných </w:t>
      </w:r>
      <w:proofErr w:type="spellStart"/>
      <w:r>
        <w:t>presetů</w:t>
      </w:r>
      <w:proofErr w:type="spellEnd"/>
      <w:r>
        <w:t xml:space="preserve"> a </w:t>
      </w:r>
      <w:proofErr w:type="spellStart"/>
      <w:r>
        <w:t>postsetů</w:t>
      </w:r>
      <w:proofErr w:type="spellEnd"/>
      <w:r>
        <w:t xml:space="preserve"> (viz kap. </w:t>
      </w:r>
      <w:r w:rsidR="00F02DCA">
        <w:fldChar w:fldCharType="begin"/>
      </w:r>
      <w:r>
        <w:instrText xml:space="preserve"> REF _Ref343026126 \r \h </w:instrText>
      </w:r>
      <w:r w:rsidR="00F02DCA">
        <w:fldChar w:fldCharType="separate"/>
      </w:r>
      <w:r w:rsidR="000620C2">
        <w:t>4.1</w:t>
      </w:r>
      <w:r w:rsidR="00F02DCA">
        <w:fldChar w:fldCharType="end"/>
      </w:r>
      <w:r>
        <w:t xml:space="preserve">) může být na místa vázán tzv. </w:t>
      </w:r>
      <w:r>
        <w:rPr>
          <w:i/>
        </w:rPr>
        <w:t>testovací hranou</w:t>
      </w:r>
      <w:r>
        <w:t xml:space="preserve">, která </w:t>
      </w:r>
      <w:r w:rsidR="00D70C7B">
        <w:t xml:space="preserve">naváže objekt z připojeného místa na proměnnou přechodu, ale objekt v místě nadále zůstává. Přechodům přibyla volitelná definice </w:t>
      </w:r>
      <w:r w:rsidR="00D70C7B">
        <w:rPr>
          <w:i/>
        </w:rPr>
        <w:t>stráže</w:t>
      </w:r>
      <w:r w:rsidR="00D70C7B">
        <w:t xml:space="preserve"> a </w:t>
      </w:r>
      <w:r w:rsidR="00D70C7B">
        <w:rPr>
          <w:i/>
        </w:rPr>
        <w:t>akce</w:t>
      </w:r>
      <w:r w:rsidR="00D70C7B">
        <w:t>. Stráž přechodu přináší další podmínku proveditelnosti přechodu a lze s ní provádět testy na stav objektu a objektů navázaných na proměnné. Stráž se vyhodnocuje jako booleovský výraz, přičemž operandy mohou být kromě klasického vyhodnocování operací, také volání</w:t>
      </w:r>
      <w:r w:rsidR="00474581">
        <w:t xml:space="preserve"> speciálních metod</w:t>
      </w:r>
      <w:r w:rsidR="0002202B">
        <w:t xml:space="preserve"> -</w:t>
      </w:r>
      <w:r w:rsidR="00474581">
        <w:t xml:space="preserve"> </w:t>
      </w:r>
      <w:r w:rsidR="00474581">
        <w:rPr>
          <w:i/>
        </w:rPr>
        <w:t>synchronního portu</w:t>
      </w:r>
      <w:r w:rsidR="0002202B">
        <w:t xml:space="preserve"> nebo</w:t>
      </w:r>
      <w:r w:rsidR="00D70C7B">
        <w:t xml:space="preserve"> </w:t>
      </w:r>
      <w:r w:rsidR="00D70C7B">
        <w:rPr>
          <w:i/>
        </w:rPr>
        <w:t>predikátu</w:t>
      </w:r>
      <w:r w:rsidR="00D70C7B">
        <w:t>, které si popíšeme v podkapitole</w:t>
      </w:r>
      <w:r w:rsidR="00AC66D9">
        <w:t xml:space="preserve"> </w:t>
      </w:r>
      <w:r w:rsidR="00F02DCA">
        <w:fldChar w:fldCharType="begin"/>
      </w:r>
      <w:r w:rsidR="00AC66D9">
        <w:instrText xml:space="preserve"> REF _Ref356160979 \r \h </w:instrText>
      </w:r>
      <w:r w:rsidR="00F02DCA">
        <w:fldChar w:fldCharType="separate"/>
      </w:r>
      <w:r w:rsidR="000620C2">
        <w:t>4.2.2</w:t>
      </w:r>
      <w:r w:rsidR="00F02DCA">
        <w:fldChar w:fldCharType="end"/>
      </w:r>
      <w:r w:rsidR="00474581">
        <w:t xml:space="preserve">. V akci přechodu </w:t>
      </w:r>
      <w:r w:rsidR="00F970D3">
        <w:t>můžeme definovat sekvenci operací, jako třeba přiřazení proměnných, vytvoření nového objektu, nebo zasílání zpráv různým objektům. Rozhas platnosti jmen proměnných v akci přechodu zahrnuje stráž, akce a výrazy na okolních hranách.</w:t>
      </w:r>
      <w:r w:rsidR="00C00D3D">
        <w:t xml:space="preserve"> Zápis akce je od stráže oddělen vodorovnou čárou, pokud stráž není definová</w:t>
      </w:r>
      <w:r w:rsidR="00F07222">
        <w:t>na, pak se oddělující čára může vynechat</w:t>
      </w:r>
      <w:r w:rsidR="00C00D3D">
        <w:t>.</w:t>
      </w:r>
      <w:r w:rsidR="003E1ABF">
        <w:t xml:space="preserve"> </w:t>
      </w:r>
      <w:sdt>
        <w:sdtPr>
          <w:id w:val="80015201"/>
          <w:citation/>
        </w:sdtPr>
        <w:sdtContent>
          <w:fldSimple w:instr=" CITATION Jan08 \l 1029 ">
            <w:r w:rsidR="000620C2">
              <w:rPr>
                <w:noProof/>
              </w:rPr>
              <w:t>[9]</w:t>
            </w:r>
          </w:fldSimple>
        </w:sdtContent>
      </w:sdt>
    </w:p>
    <w:p w:rsidR="005B3529" w:rsidRDefault="005B3529" w:rsidP="008D0E8A">
      <w:pPr>
        <w:pStyle w:val="Odstavecdal"/>
      </w:pPr>
      <w:r>
        <w:t xml:space="preserve">Hrany v OOPN neobsahují kardinalitu přenášených značek, ale tzv. hranové výrazy reprezentovány </w:t>
      </w:r>
      <w:commentRangeStart w:id="44"/>
      <w:proofErr w:type="spellStart"/>
      <w:r>
        <w:t>multimnožinami</w:t>
      </w:r>
      <w:proofErr w:type="spellEnd"/>
      <w:r w:rsidR="00147256">
        <w:t xml:space="preserve"> </w:t>
      </w:r>
      <w:commentRangeEnd w:id="44"/>
      <w:r w:rsidR="00CF1E8A">
        <w:rPr>
          <w:rStyle w:val="Odkaznakoment"/>
        </w:rPr>
        <w:commentReference w:id="44"/>
      </w:r>
      <w:r w:rsidR="00602AAF">
        <w:t>, které</w:t>
      </w:r>
      <w:r w:rsidR="00147256">
        <w:t xml:space="preserve"> mají tvar </w:t>
      </w:r>
    </w:p>
    <w:p w:rsidR="00147256" w:rsidRPr="00CF1E8A" w:rsidRDefault="00F02DCA" w:rsidP="008D0E8A">
      <w:pPr>
        <w:pStyle w:val="Obrzek"/>
      </w:pPr>
      <m:oMathPara>
        <m:oMath>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1</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r>
            <m:rPr>
              <m:sty m:val="p"/>
            </m:rPr>
            <w:rPr>
              <w:rFonts w:ascii="Cambria Math" w:hAnsi="Cambria Math"/>
              <w:lang w:val="en-US"/>
            </w:rPr>
            <m:t xml:space="preserve">,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m:rPr>
              <m:sty m:val="p"/>
            </m:rPr>
            <w:rPr>
              <w:rFonts w:ascii="Cambria Math" w:hAnsi="Cambria Math"/>
              <w:lang w:val="en-US"/>
            </w:rPr>
            <m:t>,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n</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n</m:t>
              </m:r>
            </m:sub>
          </m:sSub>
        </m:oMath>
      </m:oMathPara>
    </w:p>
    <w:p w:rsidR="00D70C7B" w:rsidRPr="00FB4AE4" w:rsidRDefault="00CF1E8A" w:rsidP="008D0E8A">
      <w:pPr>
        <w:pStyle w:val="Odstavecprvn"/>
      </w:pPr>
      <w:r>
        <w:t xml:space="preserve">kde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koeficient násobnosti, předpokládá se nezáporné číslo, 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je term</w:t>
      </w:r>
      <w:r w:rsidR="00D63733">
        <w:rPr>
          <w:rStyle w:val="Znakapoznpodarou"/>
        </w:rPr>
        <w:footnoteReference w:id="2"/>
      </w:r>
      <w:r w:rsidR="006338E3">
        <w:t>, nebo n-</w:t>
      </w:r>
      <w:proofErr w:type="spellStart"/>
      <w:r w:rsidR="006338E3">
        <w:t>tice</w:t>
      </w:r>
      <w:proofErr w:type="spellEnd"/>
      <w:r w:rsidR="006338E3">
        <w:t xml:space="preserve"> termů.</w:t>
      </w:r>
      <w:r w:rsidR="00C51A27">
        <w:t xml:space="preserve"> Pokud je koeficient násobnosti roven 1, pak se nemusí zapisovat.</w:t>
      </w:r>
    </w:p>
    <w:p w:rsidR="00C51A27" w:rsidRPr="00122EB0" w:rsidRDefault="00C51A27" w:rsidP="008D0E8A">
      <w:pPr>
        <w:pStyle w:val="Odstavecdal"/>
      </w:pPr>
      <w:r>
        <w:t xml:space="preserve">Ukázka specifikace jednoduché třídy OOPN je na obrázku </w:t>
      </w:r>
      <w:r w:rsidR="00F02DCA">
        <w:fldChar w:fldCharType="begin"/>
      </w:r>
      <w:r>
        <w:instrText xml:space="preserve"> REF _Ref356084479 \h </w:instrText>
      </w:r>
      <w:r w:rsidR="00F02DCA">
        <w:fldChar w:fldCharType="separate"/>
      </w:r>
      <w:r w:rsidR="000620C2">
        <w:t xml:space="preserve">Obrázek </w:t>
      </w:r>
      <w:r w:rsidR="000620C2">
        <w:rPr>
          <w:noProof/>
        </w:rPr>
        <w:t>4</w:t>
      </w:r>
      <w:r w:rsidR="000620C2">
        <w:t>.</w:t>
      </w:r>
      <w:r w:rsidR="000620C2">
        <w:rPr>
          <w:noProof/>
        </w:rPr>
        <w:t>2</w:t>
      </w:r>
      <w:r w:rsidR="00F02DCA">
        <w:fldChar w:fldCharType="end"/>
      </w:r>
      <w:r>
        <w:t xml:space="preserve">. Ukázka reprezentuje </w:t>
      </w:r>
      <w:r w:rsidR="00187AA1">
        <w:t xml:space="preserve">třídu </w:t>
      </w:r>
      <w:proofErr w:type="spellStart"/>
      <w:r w:rsidR="00187AA1">
        <w:rPr>
          <w:rFonts w:ascii="Courier New" w:hAnsi="Courier New" w:cs="Courier New"/>
        </w:rPr>
        <w:t>Counter</w:t>
      </w:r>
      <w:proofErr w:type="spellEnd"/>
      <w:r>
        <w:t xml:space="preserve"> </w:t>
      </w:r>
      <w:r w:rsidR="00187AA1">
        <w:t>(</w:t>
      </w:r>
      <w:r>
        <w:t>počítadlo</w:t>
      </w:r>
      <w:r w:rsidR="00187AA1">
        <w:t>)</w:t>
      </w:r>
      <w:r>
        <w:t xml:space="preserve"> s jedním atributem </w:t>
      </w:r>
      <w:proofErr w:type="spellStart"/>
      <w:r>
        <w:rPr>
          <w:rFonts w:ascii="Courier New" w:hAnsi="Courier New" w:cs="Courier New"/>
        </w:rPr>
        <w:t>count</w:t>
      </w:r>
      <w:proofErr w:type="spellEnd"/>
      <w:r>
        <w:t xml:space="preserve">, který při inicializaci obsahuje objekt </w:t>
      </w:r>
      <w:r w:rsidR="00736596">
        <w:rPr>
          <w:i/>
        </w:rPr>
        <w:t>číslo</w:t>
      </w:r>
      <w:r>
        <w:t xml:space="preserve"> s </w:t>
      </w:r>
      <w:r>
        <w:lastRenderedPageBreak/>
        <w:t>hodnotou 0</w:t>
      </w:r>
      <w:r w:rsidR="00736596">
        <w:t>,</w:t>
      </w:r>
      <w:r>
        <w:t xml:space="preserve"> a </w:t>
      </w:r>
      <w:r w:rsidR="00122EB0">
        <w:t xml:space="preserve">metodami </w:t>
      </w:r>
      <w:r w:rsidR="00122EB0">
        <w:rPr>
          <w:rFonts w:ascii="Courier New" w:hAnsi="Courier New" w:cs="Courier New"/>
        </w:rPr>
        <w:t>reset</w:t>
      </w:r>
      <w:r w:rsidR="00122EB0">
        <w:t xml:space="preserve"> a</w:t>
      </w:r>
      <w:r>
        <w:t xml:space="preserve"> </w:t>
      </w:r>
      <w:proofErr w:type="spellStart"/>
      <w:r>
        <w:rPr>
          <w:rFonts w:ascii="Courier New" w:hAnsi="Courier New" w:cs="Courier New"/>
        </w:rPr>
        <w:t>add</w:t>
      </w:r>
      <w:proofErr w:type="spellEnd"/>
      <w:r w:rsidR="00B2263B">
        <w:rPr>
          <w:rFonts w:ascii="Courier New" w:hAnsi="Courier New" w:cs="Courier New"/>
        </w:rPr>
        <w:t>:</w:t>
      </w:r>
      <w:r>
        <w:rPr>
          <w:rFonts w:ascii="Courier New" w:hAnsi="Courier New" w:cs="Courier New"/>
        </w:rPr>
        <w:t>x</w:t>
      </w:r>
      <w:r>
        <w:t>, kde</w:t>
      </w:r>
      <w:r>
        <w:rPr>
          <w:rFonts w:ascii="Courier New" w:hAnsi="Courier New" w:cs="Courier New"/>
        </w:rPr>
        <w:t xml:space="preserve"> x</w:t>
      </w:r>
      <w:r>
        <w:t xml:space="preserve"> je parametrem metody a určuje kolik se má k počítadlu přičíst.</w:t>
      </w:r>
      <w:r w:rsidR="00122EB0">
        <w:t xml:space="preserve"> Objektová síť obsahuje jeden přechod </w:t>
      </w:r>
      <w:r w:rsidR="00122EB0">
        <w:rPr>
          <w:rFonts w:ascii="Courier New" w:hAnsi="Courier New" w:cs="Courier New"/>
        </w:rPr>
        <w:t>t1</w:t>
      </w:r>
      <w:r w:rsidR="00122EB0">
        <w:t xml:space="preserve"> který je testovací hranou spojený s místem </w:t>
      </w:r>
      <w:proofErr w:type="spellStart"/>
      <w:r w:rsidR="00122EB0">
        <w:rPr>
          <w:rFonts w:ascii="Courier New" w:hAnsi="Courier New" w:cs="Courier New"/>
        </w:rPr>
        <w:t>count</w:t>
      </w:r>
      <w:proofErr w:type="spellEnd"/>
      <w:r w:rsidR="00122EB0">
        <w:t xml:space="preserve"> a obsahuje stráž </w:t>
      </w:r>
      <w:r w:rsidR="002C2C19">
        <w:rPr>
          <w:rFonts w:ascii="Courier New" w:hAnsi="Courier New" w:cs="Courier New"/>
        </w:rPr>
        <w:t xml:space="preserve">x </w:t>
      </w:r>
      <w:r w:rsidR="002C2C19">
        <w:rPr>
          <w:rFonts w:ascii="Courier New" w:hAnsi="Courier New" w:cs="Courier New"/>
          <w:lang w:val="en-US"/>
        </w:rPr>
        <w:t>&gt;= 0</w:t>
      </w:r>
      <w:r w:rsidR="002C2C19">
        <w:t xml:space="preserve"> a v akci probíhá volání své vlastní metody </w:t>
      </w:r>
      <w:r w:rsidR="002C2C19">
        <w:rPr>
          <w:rFonts w:ascii="Courier New" w:hAnsi="Courier New" w:cs="Courier New"/>
        </w:rPr>
        <w:t>reset</w:t>
      </w:r>
      <w:r w:rsidR="002C2C19">
        <w:t>.</w:t>
      </w:r>
      <w:r w:rsidR="004A1210">
        <w:t xml:space="preserve"> Jakmile tedy bude atribut </w:t>
      </w:r>
      <w:proofErr w:type="spellStart"/>
      <w:r w:rsidR="004A1210">
        <w:rPr>
          <w:rFonts w:ascii="Courier New" w:hAnsi="Courier New" w:cs="Courier New"/>
        </w:rPr>
        <w:t>count</w:t>
      </w:r>
      <w:proofErr w:type="spellEnd"/>
      <w:r w:rsidR="004A1210">
        <w:t xml:space="preserve"> obsahovat číslo větší než 19, aktivuje se přechod </w:t>
      </w:r>
      <w:r w:rsidR="004A1210">
        <w:rPr>
          <w:rFonts w:ascii="Courier New" w:hAnsi="Courier New" w:cs="Courier New"/>
        </w:rPr>
        <w:t>t1</w:t>
      </w:r>
      <w:r w:rsidR="004A1210">
        <w:t xml:space="preserve"> a následně bude provedena metoda </w:t>
      </w:r>
      <w:r w:rsidR="004A1210">
        <w:rPr>
          <w:rFonts w:ascii="Courier New" w:hAnsi="Courier New" w:cs="Courier New"/>
        </w:rPr>
        <w:t>reset</w:t>
      </w:r>
      <w:r w:rsidR="004A1210">
        <w:t xml:space="preserve">, která z atributu </w:t>
      </w:r>
      <w:proofErr w:type="spellStart"/>
      <w:r w:rsidR="004A1210">
        <w:rPr>
          <w:rFonts w:ascii="Courier New" w:hAnsi="Courier New" w:cs="Courier New"/>
        </w:rPr>
        <w:t>count</w:t>
      </w:r>
      <w:proofErr w:type="spellEnd"/>
      <w:r w:rsidR="004A1210">
        <w:t xml:space="preserve"> odebere aktuální číslo a vloží zpět číslo 0.</w:t>
      </w:r>
    </w:p>
    <w:p w:rsidR="00B05E13" w:rsidRDefault="00073C14" w:rsidP="008D0E8A">
      <w:pPr>
        <w:pStyle w:val="Odstavecdal"/>
      </w:pPr>
      <w:r>
        <w:t xml:space="preserve">Když už známe základní konstrukce OOPN, řekněme si nyní o vytváření a komunikaci objektů. </w:t>
      </w:r>
      <w:r w:rsidR="00301E8E" w:rsidRPr="00301E8E">
        <w:t>Instance objektu je kopie vzorové struktury popisující třídu, přesněji tedy objektové sítě. Komunikace objektů probíhá formou zasílání zpráv, která musí mít specifikovaného adresáta a předmět zprávy, kterým je nejčastěji volání metody nebo synchronního portu.</w:t>
      </w:r>
      <w:r>
        <w:t xml:space="preserve"> </w:t>
      </w:r>
      <w:r w:rsidR="008268BB">
        <w:t xml:space="preserve">Při zavolání metody objektu dojde k </w:t>
      </w:r>
      <w:proofErr w:type="spellStart"/>
      <w:r w:rsidR="008268BB">
        <w:t>instanciaci</w:t>
      </w:r>
      <w:proofErr w:type="spellEnd"/>
      <w:r w:rsidR="008268BB">
        <w:t xml:space="preserve"> sítě metody, na vstupní místa jsou navázány parametry metody a jako výstup slouží místo </w:t>
      </w:r>
      <w:r w:rsidR="007F61F9">
        <w:t xml:space="preserve">pojmenované </w:t>
      </w:r>
      <w:proofErr w:type="spellStart"/>
      <w:r w:rsidR="008268BB">
        <w:rPr>
          <w:i/>
        </w:rPr>
        <w:t>return</w:t>
      </w:r>
      <w:proofErr w:type="spellEnd"/>
      <w:r>
        <w:t>. K ukončení metody</w:t>
      </w:r>
      <w:r w:rsidR="008268BB">
        <w:t xml:space="preserve"> a </w:t>
      </w:r>
      <w:r>
        <w:t>zaniknutí sítě</w:t>
      </w:r>
      <w:r w:rsidR="00B05E13">
        <w:t xml:space="preserve"> </w:t>
      </w:r>
      <w:r w:rsidR="00C621CC">
        <w:t xml:space="preserve">dojde </w:t>
      </w:r>
      <w:r w:rsidR="008268BB">
        <w:t xml:space="preserve">v okamžiku, kdy se do místa </w:t>
      </w:r>
      <w:proofErr w:type="spellStart"/>
      <w:r w:rsidR="008268BB">
        <w:rPr>
          <w:i/>
        </w:rPr>
        <w:t>return</w:t>
      </w:r>
      <w:proofErr w:type="spellEnd"/>
      <w:r w:rsidR="008268BB">
        <w:t xml:space="preserve"> dostane jakákoliv značka</w:t>
      </w:r>
      <w:r w:rsidR="00B003C7">
        <w:t>, respektive objekt</w:t>
      </w:r>
      <w:r w:rsidR="008268BB">
        <w:t>.</w:t>
      </w:r>
    </w:p>
    <w:p w:rsidR="00572B50" w:rsidRDefault="00572B50" w:rsidP="008D0E8A">
      <w:pPr>
        <w:pStyle w:val="Obrzek"/>
      </w:pPr>
      <w:r w:rsidRPr="00D20BF4">
        <w:rPr>
          <w:noProof/>
        </w:rPr>
        <w:drawing>
          <wp:inline distT="0" distB="0" distL="0" distR="0">
            <wp:extent cx="5778501" cy="3256320"/>
            <wp:effectExtent l="0" t="0" r="0" b="0"/>
            <wp:docPr id="8" name="Obrázek 7" descr="counter_samp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emf"/>
                    <pic:cNvPicPr/>
                  </pic:nvPicPr>
                  <pic:blipFill>
                    <a:blip r:embed="rId18" cstate="print"/>
                    <a:stretch>
                      <a:fillRect/>
                    </a:stretch>
                  </pic:blipFill>
                  <pic:spPr>
                    <a:xfrm>
                      <a:off x="0" y="0"/>
                      <a:ext cx="5778501" cy="3256320"/>
                    </a:xfrm>
                    <a:prstGeom prst="rect">
                      <a:avLst/>
                    </a:prstGeom>
                  </pic:spPr>
                </pic:pic>
              </a:graphicData>
            </a:graphic>
          </wp:inline>
        </w:drawing>
      </w:r>
    </w:p>
    <w:p w:rsidR="004D70F7" w:rsidRDefault="00016671" w:rsidP="008D0E8A">
      <w:pPr>
        <w:pStyle w:val="Titulek"/>
      </w:pPr>
      <w:bookmarkStart w:id="45" w:name="_Ref356084479"/>
      <w:r>
        <w:t>Obrázek</w:t>
      </w:r>
      <w:r w:rsidR="00572B50">
        <w:t xml:space="preserve"> </w:t>
      </w:r>
      <w:fldSimple w:instr=" STYLEREF 1 \s ">
        <w:r w:rsidR="000620C2">
          <w:rPr>
            <w:noProof/>
          </w:rPr>
          <w:t>4</w:t>
        </w:r>
      </w:fldSimple>
      <w:r w:rsidR="00A45AD4">
        <w:t>.</w:t>
      </w:r>
      <w:fldSimple w:instr=" SEQ Obrázek \* ARABIC \s 1 ">
        <w:r w:rsidR="000620C2">
          <w:rPr>
            <w:noProof/>
          </w:rPr>
          <w:t>2</w:t>
        </w:r>
      </w:fldSimple>
      <w:bookmarkEnd w:id="45"/>
      <w:r w:rsidR="00572B50">
        <w:t xml:space="preserve"> Ukázka </w:t>
      </w:r>
      <w:r w:rsidR="00CC053D">
        <w:t xml:space="preserve">grafické </w:t>
      </w:r>
      <w:r w:rsidR="008F5FB2">
        <w:t>notace</w:t>
      </w:r>
      <w:r w:rsidR="00CC053D">
        <w:t xml:space="preserve"> </w:t>
      </w:r>
      <w:r w:rsidR="00572B50">
        <w:t>OOPN</w:t>
      </w:r>
      <w:r w:rsidR="00CC053D">
        <w:t xml:space="preserve"> třídy</w:t>
      </w:r>
      <w:r w:rsidR="00572B50">
        <w:t xml:space="preserve"> </w:t>
      </w:r>
      <w:proofErr w:type="spellStart"/>
      <w:r w:rsidR="00572B50">
        <w:rPr>
          <w:i/>
        </w:rPr>
        <w:t>Counter</w:t>
      </w:r>
      <w:proofErr w:type="spellEnd"/>
      <w:r w:rsidR="00CC053D">
        <w:t xml:space="preserve"> obsahující</w:t>
      </w:r>
      <w:r w:rsidR="00572B50">
        <w:t xml:space="preserve"> atribut </w:t>
      </w:r>
      <w:proofErr w:type="spellStart"/>
      <w:r w:rsidR="00572B50">
        <w:rPr>
          <w:i/>
        </w:rPr>
        <w:t>count</w:t>
      </w:r>
      <w:proofErr w:type="spellEnd"/>
      <w:r w:rsidR="004A1210">
        <w:t xml:space="preserve"> a metody</w:t>
      </w:r>
      <w:r w:rsidR="00572B50">
        <w:t xml:space="preserve"> </w:t>
      </w:r>
      <w:proofErr w:type="spellStart"/>
      <w:r w:rsidR="00572B50">
        <w:rPr>
          <w:i/>
        </w:rPr>
        <w:t>add</w:t>
      </w:r>
      <w:proofErr w:type="spellEnd"/>
      <w:r w:rsidR="00572B50">
        <w:rPr>
          <w:i/>
        </w:rPr>
        <w:t>(x)</w:t>
      </w:r>
      <w:r w:rsidR="004A1210">
        <w:t xml:space="preserve"> a </w:t>
      </w:r>
      <w:r w:rsidR="004A1210">
        <w:rPr>
          <w:i/>
        </w:rPr>
        <w:t>reset</w:t>
      </w:r>
      <w:r w:rsidR="00572B50">
        <w:t>.</w:t>
      </w:r>
      <w:r w:rsidR="004A1210">
        <w:t xml:space="preserve"> Obrázek demonstruje jednotlivé prvky OOPN</w:t>
      </w:r>
      <w:r w:rsidR="004B5FB8">
        <w:t>.</w:t>
      </w:r>
    </w:p>
    <w:p w:rsidR="00D70C7B" w:rsidRDefault="00817965" w:rsidP="008D0E8A">
      <w:pPr>
        <w:pStyle w:val="Nadpis3"/>
      </w:pPr>
      <w:bookmarkStart w:id="46" w:name="_Ref356160979"/>
      <w:bookmarkStart w:id="47" w:name="_Ref356593197"/>
      <w:bookmarkStart w:id="48" w:name="_Ref356596103"/>
      <w:bookmarkStart w:id="49" w:name="_Toc356613987"/>
      <w:r>
        <w:t xml:space="preserve">Synchronní port, predikát, </w:t>
      </w:r>
      <w:bookmarkEnd w:id="46"/>
      <w:r w:rsidR="0002202B">
        <w:t>negativní predikát</w:t>
      </w:r>
      <w:bookmarkEnd w:id="47"/>
      <w:bookmarkEnd w:id="48"/>
      <w:bookmarkEnd w:id="49"/>
    </w:p>
    <w:p w:rsidR="006B7A8B" w:rsidRDefault="006B7A8B" w:rsidP="008D0E8A">
      <w:pPr>
        <w:pStyle w:val="Odstavecdal"/>
      </w:pPr>
      <w:r>
        <w:t xml:space="preserve">Na místa v objektové síti </w:t>
      </w:r>
      <w:r w:rsidRPr="00301E8E">
        <w:t xml:space="preserve">mohou být navázány </w:t>
      </w:r>
      <w:r w:rsidRPr="00301E8E">
        <w:rPr>
          <w:i/>
        </w:rPr>
        <w:t>predikáty</w:t>
      </w:r>
      <w:r w:rsidRPr="00301E8E">
        <w:t xml:space="preserve"> a </w:t>
      </w:r>
      <w:r w:rsidR="0002202B">
        <w:rPr>
          <w:i/>
        </w:rPr>
        <w:t>negativní predikáty</w:t>
      </w:r>
      <w:r w:rsidRPr="00301E8E">
        <w:t xml:space="preserve">, které mají testovací charakter, případně </w:t>
      </w:r>
      <w:r w:rsidRPr="00301E8E">
        <w:rPr>
          <w:i/>
        </w:rPr>
        <w:t>synchronní porty</w:t>
      </w:r>
      <w:r w:rsidRPr="00301E8E">
        <w:t xml:space="preserve"> umožňující synchronní provedení </w:t>
      </w:r>
      <w:r>
        <w:t>přechodů více objektů najednou.</w:t>
      </w:r>
      <w:r w:rsidR="00817965">
        <w:t xml:space="preserve"> Tyto prvky svým charakterem odpovídají přechodům i metodám, čemuž odpovíd</w:t>
      </w:r>
      <w:r w:rsidR="00856B29">
        <w:t xml:space="preserve">á jejich grafická notace (viz </w:t>
      </w:r>
      <w:r w:rsidR="00F02DCA">
        <w:fldChar w:fldCharType="begin"/>
      </w:r>
      <w:r w:rsidR="00856B29">
        <w:instrText xml:space="preserve"> REF _Ref356158215 \h </w:instrText>
      </w:r>
      <w:r w:rsidR="00F02DCA">
        <w:fldChar w:fldCharType="separate"/>
      </w:r>
      <w:r w:rsidR="000620C2">
        <w:t xml:space="preserve">Obrázek </w:t>
      </w:r>
      <w:r w:rsidR="000620C2">
        <w:rPr>
          <w:noProof/>
        </w:rPr>
        <w:t>4</w:t>
      </w:r>
      <w:r w:rsidR="000620C2">
        <w:t>.</w:t>
      </w:r>
      <w:r w:rsidR="000620C2">
        <w:rPr>
          <w:noProof/>
        </w:rPr>
        <w:t>3</w:t>
      </w:r>
      <w:r w:rsidR="00F02DCA">
        <w:fldChar w:fldCharType="end"/>
      </w:r>
      <w:r w:rsidR="00817965">
        <w:t>). Porty, jak se jim zkráceně říká, mohou, podobně jako přechod, obsahovat vstupní, výstupní i testovací hrany a stráž, ale neobsahují akci</w:t>
      </w:r>
      <w:r w:rsidR="00C00D3D">
        <w:t>, proto v grafické notaci pod stráží není oddělující čára</w:t>
      </w:r>
      <w:r w:rsidR="00817965">
        <w:t xml:space="preserve">. K synchronnímu portu je připojen vzor zprávy, na kterou reaguje a může být volán ze stráže libovolného přechodu. Tímto připomíná metodu, ale neobsahuje vlastní síť. Synchronní porty slouží k testování a změně stavu objektu. Mohou být volány s volnými </w:t>
      </w:r>
      <w:r w:rsidR="00817965">
        <w:lastRenderedPageBreak/>
        <w:t>nebo navázanými proměnnými. Testování proveditelnosti portu, podobně jako přechodu, spočívá ve vhodném navázání proměnných. Výsledek volání synchronního portu je pravdivý, jestliže port je prov</w:t>
      </w:r>
      <w:r w:rsidR="0002202B">
        <w:t xml:space="preserve">editelný v daném stavu objektu. </w:t>
      </w:r>
      <w:r w:rsidR="00817965">
        <w:t xml:space="preserve">Speciálním případem synchronního portu je </w:t>
      </w:r>
      <w:r w:rsidR="00817965">
        <w:rPr>
          <w:i/>
        </w:rPr>
        <w:t>predikát</w:t>
      </w:r>
      <w:r w:rsidR="00817965">
        <w:t>, který nikdy neovlivňuje stav objektu, pouze jej testuje pomocí testovacích hran.</w:t>
      </w:r>
      <w:r w:rsidR="003E1ABF">
        <w:t xml:space="preserve"> Predikát, který je platný právě pokud je neproveditelný, se nazývá </w:t>
      </w:r>
      <w:r w:rsidR="003E1ABF">
        <w:rPr>
          <w:i/>
        </w:rPr>
        <w:t>negativní predikát</w:t>
      </w:r>
      <w:r w:rsidR="003E1ABF">
        <w:t xml:space="preserve"> </w:t>
      </w:r>
      <w:sdt>
        <w:sdtPr>
          <w:id w:val="80015200"/>
          <w:citation/>
        </w:sdtPr>
        <w:sdtContent>
          <w:fldSimple w:instr=" CITATION Koč08 \l 1029 ">
            <w:r w:rsidR="000620C2">
              <w:rPr>
                <w:noProof/>
              </w:rPr>
              <w:t>[10]</w:t>
            </w:r>
          </w:fldSimple>
        </w:sdtContent>
      </w:sdt>
      <w:r w:rsidR="003E1ABF">
        <w:t>.</w:t>
      </w:r>
      <w:r w:rsidR="00817965">
        <w:t xml:space="preserve"> Synchronní port je proveden společně s provedením přechodu v jehož stráži byl port testován. Platí tedy, že pokud je testovaný synchronní port proveditelný, ale testující přechod není proveditelný (např. kvůli vstupních podmínek), potom nedojde k provedení </w:t>
      </w:r>
      <w:r w:rsidR="003E1ABF">
        <w:t>ani</w:t>
      </w:r>
      <w:r w:rsidR="00187AA1">
        <w:t xml:space="preserve"> </w:t>
      </w:r>
      <w:r w:rsidR="00817965">
        <w:t xml:space="preserve">přechodu, </w:t>
      </w:r>
      <w:r w:rsidR="003E1ABF">
        <w:t>ani</w:t>
      </w:r>
      <w:r w:rsidR="00817965">
        <w:t xml:space="preserve"> portu. Provedení jakéhokoliv typu synchronního portu je vždy atomické.</w:t>
      </w:r>
      <w:r w:rsidR="003E1ABF">
        <w:t xml:space="preserve"> </w:t>
      </w:r>
      <w:sdt>
        <w:sdtPr>
          <w:id w:val="80015202"/>
          <w:citation/>
        </w:sdtPr>
        <w:sdtContent>
          <w:fldSimple w:instr=" CITATION Jan08 \l 1029 ">
            <w:r w:rsidR="000620C2">
              <w:rPr>
                <w:noProof/>
              </w:rPr>
              <w:t>[9]</w:t>
            </w:r>
          </w:fldSimple>
        </w:sdtContent>
      </w:sdt>
    </w:p>
    <w:p w:rsidR="008F5FB2" w:rsidRDefault="008F5FB2" w:rsidP="008D0E8A">
      <w:pPr>
        <w:pStyle w:val="Obrzek"/>
        <w:keepNext/>
      </w:pPr>
      <w:r>
        <w:rPr>
          <w:noProof/>
        </w:rPr>
        <w:drawing>
          <wp:inline distT="0" distB="0" distL="0" distR="0">
            <wp:extent cx="4584697" cy="2200559"/>
            <wp:effectExtent l="0" t="0" r="0" b="0"/>
            <wp:docPr id="17" name="Obrázek 16" descr="counter_s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_2.emf"/>
                    <pic:cNvPicPr/>
                  </pic:nvPicPr>
                  <pic:blipFill>
                    <a:blip r:embed="rId19" cstate="print"/>
                    <a:stretch>
                      <a:fillRect/>
                    </a:stretch>
                  </pic:blipFill>
                  <pic:spPr>
                    <a:xfrm>
                      <a:off x="0" y="0"/>
                      <a:ext cx="4584697" cy="2200559"/>
                    </a:xfrm>
                    <a:prstGeom prst="rect">
                      <a:avLst/>
                    </a:prstGeom>
                  </pic:spPr>
                </pic:pic>
              </a:graphicData>
            </a:graphic>
          </wp:inline>
        </w:drawing>
      </w:r>
    </w:p>
    <w:p w:rsidR="008F5FB2" w:rsidRDefault="008F5FB2" w:rsidP="008D0E8A">
      <w:pPr>
        <w:pStyle w:val="Titulek"/>
      </w:pPr>
      <w:bookmarkStart w:id="50" w:name="_Ref356158215"/>
      <w:r>
        <w:t xml:space="preserve">Obrázek </w:t>
      </w:r>
      <w:fldSimple w:instr=" STYLEREF 1 \s ">
        <w:r w:rsidR="000620C2">
          <w:rPr>
            <w:noProof/>
          </w:rPr>
          <w:t>4</w:t>
        </w:r>
      </w:fldSimple>
      <w:r w:rsidR="00A45AD4">
        <w:t>.</w:t>
      </w:r>
      <w:fldSimple w:instr=" SEQ Obrázek \* ARABIC \s 1 ">
        <w:r w:rsidR="000620C2">
          <w:rPr>
            <w:noProof/>
          </w:rPr>
          <w:t>3</w:t>
        </w:r>
      </w:fldSimple>
      <w:bookmarkEnd w:id="50"/>
      <w:r>
        <w:t xml:space="preserve"> Ukázka grafické notace OOPN třídy </w:t>
      </w:r>
      <w:proofErr w:type="spellStart"/>
      <w:r>
        <w:rPr>
          <w:i/>
        </w:rPr>
        <w:t>Counter</w:t>
      </w:r>
      <w:proofErr w:type="spellEnd"/>
      <w:r>
        <w:t xml:space="preserve"> obsahující </w:t>
      </w:r>
      <w:r>
        <w:rPr>
          <w:i/>
        </w:rPr>
        <w:t>synchronního portu</w:t>
      </w:r>
      <w:r>
        <w:t xml:space="preserve"> (</w:t>
      </w:r>
      <w:proofErr w:type="spellStart"/>
      <w:r>
        <w:t>increment</w:t>
      </w:r>
      <w:proofErr w:type="spellEnd"/>
      <w:r>
        <w:t>),</w:t>
      </w:r>
      <w:r>
        <w:rPr>
          <w:noProof/>
        </w:rPr>
        <w:t xml:space="preserve"> </w:t>
      </w:r>
      <w:r>
        <w:rPr>
          <w:i/>
          <w:noProof/>
        </w:rPr>
        <w:t>predikátu</w:t>
      </w:r>
      <w:r>
        <w:rPr>
          <w:noProof/>
        </w:rPr>
        <w:t xml:space="preserve"> (count:x)</w:t>
      </w:r>
      <w:r w:rsidR="003E1ABF">
        <w:rPr>
          <w:noProof/>
        </w:rPr>
        <w:t xml:space="preserve"> a </w:t>
      </w:r>
      <w:r w:rsidR="003E1ABF">
        <w:rPr>
          <w:i/>
          <w:noProof/>
        </w:rPr>
        <w:t>negativního predikátu</w:t>
      </w:r>
      <w:r w:rsidR="003E1ABF">
        <w:rPr>
          <w:noProof/>
        </w:rPr>
        <w:t xml:space="preserve"> (notZero)</w:t>
      </w:r>
      <w:r>
        <w:rPr>
          <w:noProof/>
        </w:rPr>
        <w:t>. Obrázek demonstruje prvky OOPN.</w:t>
      </w:r>
    </w:p>
    <w:p w:rsidR="00187AA1" w:rsidRPr="001026EB" w:rsidRDefault="00187AA1" w:rsidP="008D0E8A">
      <w:pPr>
        <w:pStyle w:val="Odstavecdal"/>
        <w:rPr>
          <w:rFonts w:ascii="Courier New" w:hAnsi="Courier New" w:cs="Courier New"/>
        </w:rPr>
      </w:pPr>
      <w:r>
        <w:t>Grafickou notaci sync</w:t>
      </w:r>
      <w:r w:rsidR="003E1ABF">
        <w:t xml:space="preserve">hronního portu, predikátu a negativního predikátu </w:t>
      </w:r>
      <w:r>
        <w:t xml:space="preserve">si ukážeme na obrázku </w:t>
      </w:r>
      <w:r w:rsidR="00F02DCA">
        <w:fldChar w:fldCharType="begin"/>
      </w:r>
      <w:r w:rsidR="008F5FB2">
        <w:instrText xml:space="preserve"> REF _Ref356158215 \h </w:instrText>
      </w:r>
      <w:r w:rsidR="00F02DCA">
        <w:fldChar w:fldCharType="separate"/>
      </w:r>
      <w:r w:rsidR="000620C2">
        <w:t xml:space="preserve">Obrázek </w:t>
      </w:r>
      <w:r w:rsidR="000620C2">
        <w:rPr>
          <w:noProof/>
        </w:rPr>
        <w:t>4</w:t>
      </w:r>
      <w:r w:rsidR="000620C2">
        <w:t>.</w:t>
      </w:r>
      <w:r w:rsidR="000620C2">
        <w:rPr>
          <w:noProof/>
        </w:rPr>
        <w:t>3</w:t>
      </w:r>
      <w:r w:rsidR="00F02DCA">
        <w:fldChar w:fldCharType="end"/>
      </w:r>
      <w:r w:rsidR="008F5FB2">
        <w:t xml:space="preserve">, </w:t>
      </w:r>
      <w:r>
        <w:t xml:space="preserve">který zobrazuje rozšíření třídy </w:t>
      </w:r>
      <w:proofErr w:type="spellStart"/>
      <w:r>
        <w:rPr>
          <w:rFonts w:ascii="Courier New" w:hAnsi="Courier New" w:cs="Courier New"/>
        </w:rPr>
        <w:t>Counter</w:t>
      </w:r>
      <w:proofErr w:type="spellEnd"/>
      <w:r>
        <w:t xml:space="preserve"> (počítadlo) z předchozí kapitoly </w:t>
      </w:r>
      <w:r w:rsidR="00F02DCA">
        <w:fldChar w:fldCharType="begin"/>
      </w:r>
      <w:r>
        <w:instrText xml:space="preserve"> REF _Ref356154291 \r \h </w:instrText>
      </w:r>
      <w:r w:rsidR="00F02DCA">
        <w:fldChar w:fldCharType="separate"/>
      </w:r>
      <w:r w:rsidR="000620C2">
        <w:t>4.2.1</w:t>
      </w:r>
      <w:r w:rsidR="00F02DCA">
        <w:fldChar w:fldCharType="end"/>
      </w:r>
      <w:r>
        <w:t xml:space="preserve">. Pro přehlednost nebudeme zobrazovat všechny části třídy z obrázku </w:t>
      </w:r>
      <w:r w:rsidR="00F02DCA">
        <w:fldChar w:fldCharType="begin"/>
      </w:r>
      <w:r w:rsidR="00842EE7">
        <w:instrText xml:space="preserve"> REF _Ref356084479 \h </w:instrText>
      </w:r>
      <w:r w:rsidR="00F02DCA">
        <w:fldChar w:fldCharType="separate"/>
      </w:r>
      <w:r w:rsidR="000620C2">
        <w:t xml:space="preserve">Obrázek </w:t>
      </w:r>
      <w:r w:rsidR="000620C2">
        <w:rPr>
          <w:noProof/>
        </w:rPr>
        <w:t>4</w:t>
      </w:r>
      <w:r w:rsidR="000620C2">
        <w:t>.</w:t>
      </w:r>
      <w:r w:rsidR="000620C2">
        <w:rPr>
          <w:noProof/>
        </w:rPr>
        <w:t>2</w:t>
      </w:r>
      <w:r w:rsidR="00F02DCA">
        <w:fldChar w:fldCharType="end"/>
      </w:r>
      <w:r w:rsidR="00842EE7">
        <w:t>, pouze ty, na které navážeme naše nové prvky, a které zakreslíme šedou barvou.</w:t>
      </w:r>
      <w:r w:rsidR="00B2263B">
        <w:t xml:space="preserve"> Zavedli jsme predikát </w:t>
      </w:r>
      <w:proofErr w:type="spellStart"/>
      <w:r w:rsidR="00B2263B">
        <w:rPr>
          <w:rFonts w:ascii="Courier New" w:hAnsi="Courier New" w:cs="Courier New"/>
        </w:rPr>
        <w:t>count</w:t>
      </w:r>
      <w:proofErr w:type="spellEnd"/>
      <w:r w:rsidR="00B2263B">
        <w:rPr>
          <w:rFonts w:ascii="Courier New" w:hAnsi="Courier New" w:cs="Courier New"/>
        </w:rPr>
        <w:t>:x</w:t>
      </w:r>
      <w:r w:rsidR="00B2263B">
        <w:t xml:space="preserve">, který pokud zavoláme s volnou proměnnou, tak vrátí aktuální stav počítadla, a pokud jej zavoláme s navázanou proměnnou, tak vrátí </w:t>
      </w:r>
      <w:proofErr w:type="spellStart"/>
      <w:r w:rsidR="00B2263B">
        <w:rPr>
          <w:rFonts w:ascii="Courier New" w:hAnsi="Courier New" w:cs="Courier New"/>
        </w:rPr>
        <w:t>true</w:t>
      </w:r>
      <w:proofErr w:type="spellEnd"/>
      <w:r w:rsidR="00B2263B">
        <w:t xml:space="preserve"> nebo </w:t>
      </w:r>
      <w:proofErr w:type="spellStart"/>
      <w:r w:rsidR="00B2263B">
        <w:rPr>
          <w:rFonts w:ascii="Courier New" w:hAnsi="Courier New" w:cs="Courier New"/>
        </w:rPr>
        <w:t>false</w:t>
      </w:r>
      <w:proofErr w:type="spellEnd"/>
      <w:r w:rsidR="00B2263B">
        <w:t xml:space="preserve">, podle toho, jestli je s tímto navázáním port proveditelný, čili jestli místo </w:t>
      </w:r>
      <w:proofErr w:type="spellStart"/>
      <w:r w:rsidR="00B2263B">
        <w:rPr>
          <w:rFonts w:ascii="Courier New" w:hAnsi="Courier New" w:cs="Courier New"/>
        </w:rPr>
        <w:t>count</w:t>
      </w:r>
      <w:proofErr w:type="spellEnd"/>
      <w:r w:rsidR="00B2263B">
        <w:t xml:space="preserve"> obsahuje stejnou hodnotu, jako naše proměnná, nebo ne. Naopak </w:t>
      </w:r>
      <w:r w:rsidR="003E1ABF">
        <w:t xml:space="preserve">negativní predikát </w:t>
      </w:r>
      <w:proofErr w:type="spellStart"/>
      <w:r w:rsidR="00B2263B">
        <w:rPr>
          <w:rFonts w:ascii="Courier New" w:hAnsi="Courier New" w:cs="Courier New"/>
        </w:rPr>
        <w:t>notZero</w:t>
      </w:r>
      <w:proofErr w:type="spellEnd"/>
      <w:r w:rsidR="00B2263B">
        <w:t xml:space="preserve"> vrací pouze booleovskou hodnotu, která bude </w:t>
      </w:r>
      <w:proofErr w:type="spellStart"/>
      <w:r w:rsidR="00B2263B">
        <w:rPr>
          <w:rFonts w:ascii="Courier New" w:hAnsi="Courier New" w:cs="Courier New"/>
        </w:rPr>
        <w:t>tr</w:t>
      </w:r>
      <w:r w:rsidR="00523E47">
        <w:rPr>
          <w:rFonts w:ascii="Courier New" w:hAnsi="Courier New" w:cs="Courier New"/>
        </w:rPr>
        <w:t>ue</w:t>
      </w:r>
      <w:proofErr w:type="spellEnd"/>
      <w:r w:rsidR="00B2263B">
        <w:t xml:space="preserve">, pokud bude </w:t>
      </w:r>
      <w:r w:rsidR="003E1ABF">
        <w:t xml:space="preserve">negativní predikát </w:t>
      </w:r>
      <w:r w:rsidR="00B2263B">
        <w:t xml:space="preserve">neproveditelný, takže pokud navázaná proměnná </w:t>
      </w:r>
      <w:r w:rsidR="00B2263B">
        <w:rPr>
          <w:rFonts w:ascii="Courier New" w:hAnsi="Courier New" w:cs="Courier New"/>
        </w:rPr>
        <w:t>x</w:t>
      </w:r>
      <w:r w:rsidR="00B2263B">
        <w:t xml:space="preserve"> bude různá od 0.</w:t>
      </w:r>
      <w:r w:rsidR="00BB1A06">
        <w:t xml:space="preserve"> Uveďme zde, že zápis negativního predikátu </w:t>
      </w:r>
      <w:proofErr w:type="spellStart"/>
      <w:r w:rsidR="00BB1A06">
        <w:rPr>
          <w:rFonts w:ascii="Courier New" w:hAnsi="Courier New" w:cs="Courier New"/>
        </w:rPr>
        <w:t>notZero</w:t>
      </w:r>
      <w:proofErr w:type="spellEnd"/>
      <w:r w:rsidR="00BB1A06">
        <w:t xml:space="preserve"> lze zjednodušit při zachování stejné funkčnosti tím, že odstraníme jeho stráž a hranový výraz testovací hrany přepíšeme na </w:t>
      </w:r>
      <w:r w:rsidR="00BB1A06">
        <w:rPr>
          <w:rFonts w:ascii="Courier New" w:hAnsi="Courier New" w:cs="Courier New"/>
        </w:rPr>
        <w:t>1</w:t>
      </w:r>
      <w:r w:rsidR="00BB1A06">
        <w:rPr>
          <w:rFonts w:ascii="Courier New" w:hAnsi="Courier New" w:cs="Courier New"/>
          <w:lang w:val="en-US"/>
        </w:rPr>
        <w:t>'</w:t>
      </w:r>
      <w:r w:rsidR="00BB1A06">
        <w:rPr>
          <w:rFonts w:ascii="Courier New" w:hAnsi="Courier New" w:cs="Courier New"/>
        </w:rPr>
        <w:t>0</w:t>
      </w:r>
      <w:r w:rsidR="00BB1A06">
        <w:t>.</w:t>
      </w:r>
      <w:r w:rsidR="00B2263B">
        <w:t xml:space="preserve"> Potom zde ještě </w:t>
      </w:r>
      <w:r w:rsidR="00523E47">
        <w:t xml:space="preserve">vidíme </w:t>
      </w:r>
      <w:r w:rsidR="00B2263B">
        <w:t xml:space="preserve">synchronní port </w:t>
      </w:r>
      <w:proofErr w:type="spellStart"/>
      <w:r w:rsidR="00523E47">
        <w:rPr>
          <w:rFonts w:ascii="Courier New" w:hAnsi="Courier New" w:cs="Courier New"/>
        </w:rPr>
        <w:t>increment</w:t>
      </w:r>
      <w:proofErr w:type="spellEnd"/>
      <w:r w:rsidR="00B2263B">
        <w:t xml:space="preserve">, který je v dané situaci proveditelný vždy a mění stav počítadla jeho inkrementací. Všimněme si, že ve stráži portu </w:t>
      </w:r>
      <w:proofErr w:type="spellStart"/>
      <w:r w:rsidR="00523E47">
        <w:rPr>
          <w:rFonts w:ascii="Courier New" w:hAnsi="Courier New" w:cs="Courier New"/>
        </w:rPr>
        <w:t>increment</w:t>
      </w:r>
      <w:proofErr w:type="spellEnd"/>
      <w:r w:rsidR="00B2263B">
        <w:t xml:space="preserve"> není operace přiřazení, ale porovnání a tudíž dojde k navázání volné proměnné </w:t>
      </w:r>
      <w:proofErr w:type="spellStart"/>
      <w:r w:rsidR="00523E47">
        <w:rPr>
          <w:rFonts w:ascii="Courier New" w:hAnsi="Courier New" w:cs="Courier New"/>
        </w:rPr>
        <w:t>new</w:t>
      </w:r>
      <w:proofErr w:type="spellEnd"/>
      <w:r w:rsidR="00523E47">
        <w:t xml:space="preserve"> na výsledek součtu </w:t>
      </w:r>
      <w:proofErr w:type="spellStart"/>
      <w:r w:rsidR="00523E47">
        <w:rPr>
          <w:rFonts w:ascii="Courier New" w:hAnsi="Courier New" w:cs="Courier New"/>
        </w:rPr>
        <w:t>old</w:t>
      </w:r>
      <w:proofErr w:type="spellEnd"/>
      <w:r w:rsidR="00523E47">
        <w:rPr>
          <w:rFonts w:ascii="Courier New" w:hAnsi="Courier New" w:cs="Courier New"/>
        </w:rPr>
        <w:t xml:space="preserve"> + 1</w:t>
      </w:r>
      <w:r w:rsidR="00523E47">
        <w:t>.</w:t>
      </w:r>
    </w:p>
    <w:p w:rsidR="00435B0D" w:rsidRPr="00435B0D" w:rsidRDefault="006D7F81" w:rsidP="008D0E8A">
      <w:pPr>
        <w:pStyle w:val="Odstavecdal"/>
      </w:pPr>
      <w:r>
        <w:t xml:space="preserve">V předchozí kapitole </w:t>
      </w:r>
      <w:r w:rsidRPr="001026EB">
        <w:t>jsme</w:t>
      </w:r>
      <w:r>
        <w:t xml:space="preserve"> se zmínili o tom, že atributy objektu jsou privátní, tedy nelze k nim přistupovat z venku. Pokud potřebujeme atribut udělat veřejným, aby k němu šlo přistoupit z venčí, </w:t>
      </w:r>
      <w:r>
        <w:lastRenderedPageBreak/>
        <w:t>existují dvě možnosti jak toho docílit. První</w:t>
      </w:r>
      <w:r w:rsidR="00435B0D">
        <w:t xml:space="preserve"> variantou</w:t>
      </w:r>
      <w:r>
        <w:t xml:space="preserve"> je vytvoření </w:t>
      </w:r>
      <w:r w:rsidR="00435B0D">
        <w:t xml:space="preserve">dvou metod, </w:t>
      </w:r>
      <w:r>
        <w:t xml:space="preserve">tzv. </w:t>
      </w:r>
      <w:proofErr w:type="spellStart"/>
      <w:r w:rsidRPr="00435B0D">
        <w:rPr>
          <w:i/>
        </w:rPr>
        <w:t>getter</w:t>
      </w:r>
      <w:proofErr w:type="spellEnd"/>
      <w:r>
        <w:t xml:space="preserve"> a </w:t>
      </w:r>
      <w:proofErr w:type="spellStart"/>
      <w:r w:rsidRPr="00435B0D">
        <w:rPr>
          <w:i/>
        </w:rPr>
        <w:t>setter</w:t>
      </w:r>
      <w:proofErr w:type="spellEnd"/>
      <w:r>
        <w:rPr>
          <w:rStyle w:val="Znakapoznpodarou"/>
        </w:rPr>
        <w:footnoteReference w:id="3"/>
      </w:r>
      <w:r w:rsidR="00435B0D">
        <w:t>,</w:t>
      </w:r>
      <w:r>
        <w:t xml:space="preserve"> pro přístup k atributu objektu.</w:t>
      </w:r>
      <w:r w:rsidR="00435B0D">
        <w:t xml:space="preserve"> </w:t>
      </w:r>
      <w:r w:rsidR="00FD3598">
        <w:t xml:space="preserve">Výhodou tohoto přístupu je plná kontrola objektu nad svými atributy. Může měnit, kontrolovat, nebo dokonce zamezit, změně a získání atributu z venčí. </w:t>
      </w:r>
      <w:commentRangeStart w:id="51"/>
      <w:r w:rsidR="00435B0D">
        <w:t xml:space="preserve">Tyto metody budou znázorněny v kapitole </w:t>
      </w:r>
      <w:r w:rsidR="00F02DCA">
        <w:fldChar w:fldCharType="begin"/>
      </w:r>
      <w:r w:rsidR="00435B0D">
        <w:instrText xml:space="preserve"> REF _Ref356170075 \r \h </w:instrText>
      </w:r>
      <w:r w:rsidR="00F02DCA">
        <w:fldChar w:fldCharType="separate"/>
      </w:r>
      <w:r w:rsidR="000620C2">
        <w:t>6.2</w:t>
      </w:r>
      <w:r w:rsidR="00F02DCA">
        <w:fldChar w:fldCharType="end"/>
      </w:r>
      <w:r w:rsidR="00435B0D">
        <w:t xml:space="preserve">. </w:t>
      </w:r>
      <w:commentRangeEnd w:id="51"/>
      <w:r w:rsidR="00D80085">
        <w:rPr>
          <w:rStyle w:val="Odkaznakoment"/>
        </w:rPr>
        <w:commentReference w:id="51"/>
      </w:r>
      <w:r w:rsidR="00435B0D">
        <w:t xml:space="preserve">Druhou možností je navázání synchronního portu na místo reprezentující atribut objektu. Voláním portu s volnou proměnnou potom dojde k navázání obsahu místa na danou proměnnou. Pomocí synchronního portu se dá realizovat pouze operace </w:t>
      </w:r>
      <w:proofErr w:type="spellStart"/>
      <w:r w:rsidR="00435B0D">
        <w:rPr>
          <w:i/>
        </w:rPr>
        <w:t>get</w:t>
      </w:r>
      <w:proofErr w:type="spellEnd"/>
      <w:r w:rsidR="00E03B24">
        <w:t xml:space="preserve">, nikoliv </w:t>
      </w:r>
      <w:r w:rsidR="00E03B24">
        <w:rPr>
          <w:i/>
        </w:rPr>
        <w:t>set</w:t>
      </w:r>
      <w:r w:rsidR="00E03B24">
        <w:t>.</w:t>
      </w:r>
      <w:r w:rsidR="00435B0D">
        <w:t xml:space="preserve"> V praxi se často </w:t>
      </w:r>
      <w:r w:rsidR="00E03B24">
        <w:t xml:space="preserve">používají </w:t>
      </w:r>
      <w:r w:rsidR="00435B0D">
        <w:t>obě tyto varianty</w:t>
      </w:r>
      <w:r w:rsidR="00E03B24">
        <w:t>, které se navzájem</w:t>
      </w:r>
      <w:r w:rsidR="00435B0D">
        <w:t xml:space="preserve"> doplňují</w:t>
      </w:r>
      <w:r w:rsidR="00E03B24">
        <w:t>.</w:t>
      </w:r>
    </w:p>
    <w:p w:rsidR="001948C8" w:rsidRDefault="001948C8" w:rsidP="008D0E8A">
      <w:pPr>
        <w:pStyle w:val="Nadpis2"/>
      </w:pPr>
      <w:bookmarkStart w:id="52" w:name="_Toc343033299"/>
      <w:bookmarkStart w:id="53" w:name="_Ref345678545"/>
      <w:bookmarkStart w:id="54" w:name="_Ref356133984"/>
      <w:bookmarkStart w:id="55" w:name="_Toc356613988"/>
      <w:r>
        <w:t>DEVS</w:t>
      </w:r>
      <w:bookmarkEnd w:id="52"/>
      <w:bookmarkEnd w:id="53"/>
      <w:bookmarkEnd w:id="54"/>
      <w:bookmarkEnd w:id="55"/>
    </w:p>
    <w:p w:rsidR="005D581F" w:rsidRDefault="001948C8" w:rsidP="008D0E8A">
      <w:pPr>
        <w:pStyle w:val="Odstavecprvn"/>
      </w:pPr>
      <w:r>
        <w:t>DEVS (</w:t>
      </w:r>
      <w:proofErr w:type="spellStart"/>
      <w:r>
        <w:t>Discrete</w:t>
      </w:r>
      <w:proofErr w:type="spellEnd"/>
      <w:r>
        <w:t xml:space="preserve"> </w:t>
      </w:r>
      <w:proofErr w:type="spellStart"/>
      <w:r>
        <w:t>EVent</w:t>
      </w:r>
      <w:proofErr w:type="spellEnd"/>
      <w:r>
        <w:t xml:space="preserve"> </w:t>
      </w:r>
      <w:proofErr w:type="spellStart"/>
      <w:r>
        <w:t>System</w:t>
      </w:r>
      <w:proofErr w:type="spellEnd"/>
      <w:r>
        <w:t xml:space="preserve"> </w:t>
      </w:r>
      <w:proofErr w:type="spellStart"/>
      <w:r>
        <w:t>specification</w:t>
      </w:r>
      <w:proofErr w:type="spellEnd"/>
      <w:r>
        <w:t xml:space="preserve">) je formalismus pro specifikaci modelů založený na teorii systémů. DEVS formalismus rozlišuje atomické a složené komponenty (viz. </w:t>
      </w:r>
      <w:r w:rsidR="00F02DCA">
        <w:fldChar w:fldCharType="begin"/>
      </w:r>
      <w:r w:rsidR="00141273">
        <w:instrText xml:space="preserve"> REF _Ref344246396 \h </w:instrText>
      </w:r>
      <w:r w:rsidR="00F02DCA">
        <w:fldChar w:fldCharType="separate"/>
      </w:r>
      <w:r w:rsidR="000620C2">
        <w:t xml:space="preserve">Obrázek </w:t>
      </w:r>
      <w:r w:rsidR="000620C2">
        <w:rPr>
          <w:noProof/>
        </w:rPr>
        <w:t>4</w:t>
      </w:r>
      <w:r w:rsidR="000620C2">
        <w:t>.</w:t>
      </w:r>
      <w:r w:rsidR="000620C2">
        <w:rPr>
          <w:noProof/>
        </w:rPr>
        <w:t>4</w:t>
      </w:r>
      <w:r w:rsidR="00F02DCA">
        <w:fldChar w:fldCharType="end"/>
      </w:r>
      <w:r>
        <w:t>), kde složené komponenty mohou obsahovat další složené, nebo atomické komponenty. Atomické komponen</w:t>
      </w:r>
      <w:r w:rsidR="004D5B83">
        <w:t xml:space="preserve">ty reprezentují jeden modul </w:t>
      </w:r>
      <w:r>
        <w:t xml:space="preserve">s rozhraním tvořeným vstupními a výstupními </w:t>
      </w:r>
      <w:r w:rsidRPr="009C5D63">
        <w:rPr>
          <w:i/>
        </w:rPr>
        <w:t>porty</w:t>
      </w:r>
      <w:r>
        <w:t xml:space="preserve">. Na DEVS </w:t>
      </w:r>
      <w:r w:rsidR="00C25B28">
        <w:t xml:space="preserve">komponenty </w:t>
      </w:r>
      <w:r>
        <w:t xml:space="preserve">mohou být mapovány i jiné formalismy (např. konečné automaty, </w:t>
      </w:r>
      <w:proofErr w:type="spellStart"/>
      <w:r>
        <w:t>Petriho</w:t>
      </w:r>
      <w:proofErr w:type="spellEnd"/>
      <w:r>
        <w:t xml:space="preserve"> sítě, atp.), vzniká tak hierarchicky definovaný systém popsaný různými formalismy, dle vhodnosti aplikace.</w:t>
      </w:r>
      <w:r w:rsidR="005D581F">
        <w:t xml:space="preserve"> </w:t>
      </w:r>
      <w:sdt>
        <w:sdtPr>
          <w:id w:val="14022388"/>
          <w:citation/>
        </w:sdtPr>
        <w:sdtContent>
          <w:fldSimple w:instr=" CITATION Koč10 \l 1029 ">
            <w:r w:rsidR="000620C2">
              <w:rPr>
                <w:noProof/>
              </w:rPr>
              <w:t>[4]</w:t>
            </w:r>
          </w:fldSimple>
        </w:sdtContent>
      </w:sdt>
    </w:p>
    <w:p w:rsidR="001948C8" w:rsidRDefault="001948C8" w:rsidP="008D0E8A">
      <w:pPr>
        <w:pStyle w:val="Obrzek"/>
      </w:pPr>
      <w:commentRangeStart w:id="56"/>
      <w:r>
        <w:rPr>
          <w:noProof/>
        </w:rPr>
        <w:drawing>
          <wp:inline distT="0" distB="0" distL="0" distR="0">
            <wp:extent cx="5715000" cy="3526155"/>
            <wp:effectExtent l="19050" t="0" r="0" b="0"/>
            <wp:docPr id="9" name="Obrázek 8" descr="DE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S.jpg"/>
                    <pic:cNvPicPr/>
                  </pic:nvPicPr>
                  <pic:blipFill>
                    <a:blip r:embed="rId20" cstate="print"/>
                    <a:stretch>
                      <a:fillRect/>
                    </a:stretch>
                  </pic:blipFill>
                  <pic:spPr>
                    <a:xfrm>
                      <a:off x="0" y="0"/>
                      <a:ext cx="5715000" cy="3526155"/>
                    </a:xfrm>
                    <a:prstGeom prst="rect">
                      <a:avLst/>
                    </a:prstGeom>
                  </pic:spPr>
                </pic:pic>
              </a:graphicData>
            </a:graphic>
          </wp:inline>
        </w:drawing>
      </w:r>
      <w:commentRangeEnd w:id="56"/>
      <w:r w:rsidR="003648B7">
        <w:rPr>
          <w:rStyle w:val="Odkaznakoment"/>
        </w:rPr>
        <w:commentReference w:id="56"/>
      </w:r>
    </w:p>
    <w:p w:rsidR="001948C8" w:rsidRPr="0036414C" w:rsidRDefault="00016671" w:rsidP="008D0E8A">
      <w:pPr>
        <w:pStyle w:val="Titulek"/>
      </w:pPr>
      <w:bookmarkStart w:id="57" w:name="_Ref344246396"/>
      <w:r>
        <w:lastRenderedPageBreak/>
        <w:t>Obrázek</w:t>
      </w:r>
      <w:r w:rsidR="001948C8">
        <w:t xml:space="preserve"> </w:t>
      </w:r>
      <w:fldSimple w:instr=" STYLEREF 1 \s ">
        <w:r w:rsidR="000620C2">
          <w:rPr>
            <w:noProof/>
          </w:rPr>
          <w:t>4</w:t>
        </w:r>
      </w:fldSimple>
      <w:r w:rsidR="00A45AD4">
        <w:t>.</w:t>
      </w:r>
      <w:fldSimple w:instr=" SEQ Obrázek \* ARABIC \s 1 ">
        <w:r w:rsidR="000620C2">
          <w:rPr>
            <w:noProof/>
          </w:rPr>
          <w:t>4</w:t>
        </w:r>
      </w:fldSimple>
      <w:bookmarkEnd w:id="57"/>
      <w:r w:rsidR="001948C8">
        <w:t xml:space="preserve"> Příklad systému popsaného DEVS formalismem.</w:t>
      </w:r>
      <w:r w:rsidR="00315822">
        <w:t xml:space="preserve"> Vlevo je </w:t>
      </w:r>
      <w:r w:rsidR="007C5A20">
        <w:t>spojovaný (hierarchický) model a vpravo je atomický model, který představuje jednu komponentu ve spojovaném modelu.</w:t>
      </w:r>
      <w:r w:rsidR="001948C8">
        <w:t xml:space="preserve"> Převzato z </w:t>
      </w:r>
      <w:sdt>
        <w:sdtPr>
          <w:id w:val="101128230"/>
          <w:citation/>
        </w:sdtPr>
        <w:sdtContent>
          <w:fldSimple w:instr=" CITATION Jan \l 1029  ">
            <w:r w:rsidR="000620C2">
              <w:rPr>
                <w:noProof/>
              </w:rPr>
              <w:t>[11]</w:t>
            </w:r>
          </w:fldSimple>
        </w:sdtContent>
      </w:sdt>
      <w:r w:rsidR="001948C8">
        <w:t>.</w:t>
      </w:r>
    </w:p>
    <w:p w:rsidR="00A52A9D" w:rsidRDefault="00A52A9D" w:rsidP="008D0E8A">
      <w:pPr>
        <w:pStyle w:val="Odstavecdal"/>
      </w:pPr>
      <w:r>
        <w:t xml:space="preserve">Systém (atomická komponenta také může být samostatný systém) modeluje vlastní aktivitu v podobě reakce na externí (vstupní) události externí přechodovou funkcí </w:t>
      </w:r>
      <m:oMath>
        <m:sSup>
          <m:sSupPr>
            <m:ctrlPr>
              <w:rPr>
                <w:rFonts w:ascii="Cambria Math" w:hAnsi="Cambria Math"/>
                <w:i/>
              </w:rPr>
            </m:ctrlPr>
          </m:sSupPr>
          <m:e>
            <m:r>
              <w:rPr>
                <w:rFonts w:ascii="Cambria Math" w:hAnsi="Cambria Math"/>
              </w:rPr>
              <m:t>δ</m:t>
            </m:r>
          </m:e>
          <m:sup>
            <m:r>
              <w:rPr>
                <w:rFonts w:ascii="Cambria Math" w:hAnsi="Cambria Math"/>
              </w:rPr>
              <m:t>ext</m:t>
            </m:r>
          </m:sup>
        </m:sSup>
      </m:oMath>
      <w:r w:rsidR="00046876">
        <w:t xml:space="preserve"> </w:t>
      </w:r>
      <w:r>
        <w:t>a na interní (časově plánované) události interní přechodovou funkcí</w:t>
      </w:r>
      <w:r w:rsidR="00046876">
        <w:t xml:space="preserve"> </w:t>
      </w:r>
      <m:oMath>
        <m:sSup>
          <m:sSupPr>
            <m:ctrlPr>
              <w:rPr>
                <w:rFonts w:ascii="Cambria Math" w:hAnsi="Cambria Math"/>
                <w:i/>
              </w:rPr>
            </m:ctrlPr>
          </m:sSupPr>
          <m:e>
            <m:r>
              <w:rPr>
                <w:rFonts w:ascii="Cambria Math" w:hAnsi="Cambria Math"/>
              </w:rPr>
              <m:t>δ</m:t>
            </m:r>
          </m:e>
          <m:sup>
            <m:r>
              <w:rPr>
                <w:rFonts w:ascii="Cambria Math" w:hAnsi="Cambria Math"/>
              </w:rPr>
              <m:t>int</m:t>
            </m:r>
          </m:sup>
        </m:sSup>
      </m:oMath>
      <w:r>
        <w:t xml:space="preserve">. Výstup systému (resp. komponenty) je závislý pouze na stavu systému (resp. komponenty). </w:t>
      </w:r>
      <w:r w:rsidR="00105479">
        <w:t>F</w:t>
      </w:r>
      <w:r>
        <w:t xml:space="preserve">ormální popis atomického DEVS dle </w:t>
      </w:r>
      <w:sdt>
        <w:sdtPr>
          <w:id w:val="14022390"/>
          <w:citation/>
        </w:sdtPr>
        <w:sdtContent>
          <w:fldSimple w:instr=" CITATION Jan \l 1029  ">
            <w:r w:rsidR="000620C2">
              <w:rPr>
                <w:noProof/>
              </w:rPr>
              <w:t>[11]</w:t>
            </w:r>
          </w:fldSimple>
        </w:sdtContent>
      </w:sdt>
      <w:r>
        <w:t xml:space="preserve"> je struktura</w:t>
      </w:r>
    </w:p>
    <w:p w:rsidR="00A52A9D" w:rsidRDefault="00A52A9D" w:rsidP="008D0E8A">
      <w:pPr>
        <w:pStyle w:val="Odstavecdal"/>
      </w:pPr>
      <m:oMathPara>
        <m:oMath>
          <m:r>
            <w:rPr>
              <w:rFonts w:ascii="Cambria Math" w:hAnsi="Cambria Math"/>
            </w:rPr>
            <m:t>M=</m:t>
          </m:r>
          <m:d>
            <m:dPr>
              <m:ctrlPr>
                <w:rPr>
                  <w:rFonts w:ascii="Cambria Math" w:hAnsi="Cambria Math"/>
                  <w:i/>
                </w:rPr>
              </m:ctrlPr>
            </m:dPr>
            <m:e>
              <m:r>
                <w:rPr>
                  <w:rFonts w:ascii="Cambria Math" w:hAnsi="Cambria Math"/>
                </w:rPr>
                <m:t xml:space="preserve">X, S, Y, </m:t>
              </m:r>
              <m:sSub>
                <m:sSubPr>
                  <m:ctrlPr>
                    <w:rPr>
                      <w:rFonts w:ascii="Cambria Math" w:hAnsi="Cambria Math"/>
                      <w:i/>
                    </w:rPr>
                  </m:ctrlPr>
                </m:sSubPr>
                <m:e>
                  <m:r>
                    <w:rPr>
                      <w:rFonts w:ascii="Cambria Math" w:hAnsi="Cambria Math"/>
                    </w:rPr>
                    <m:t>δ</m:t>
                  </m:r>
                </m:e>
                <m:sub>
                  <m:r>
                    <w:rPr>
                      <w:rFonts w:ascii="Cambria Math" w:hAnsi="Cambria Math"/>
                    </w:rPr>
                    <m:t>int</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ext</m:t>
                  </m:r>
                </m:sub>
              </m:sSub>
              <m:r>
                <w:rPr>
                  <w:rFonts w:ascii="Cambria Math" w:hAnsi="Cambria Math"/>
                </w:rPr>
                <m:t xml:space="preserve">, λ, ta, </m:t>
              </m:r>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rsidR="00A52A9D" w:rsidRDefault="00A52A9D" w:rsidP="008D0E8A">
      <w:pPr>
        <w:pStyle w:val="Odstavecdal"/>
      </w:pPr>
      <w:r>
        <w:t>kde</w:t>
      </w:r>
    </w:p>
    <w:p w:rsidR="00A52A9D" w:rsidRDefault="00A52A9D" w:rsidP="008D0E8A">
      <w:pPr>
        <w:pStyle w:val="Odstavecdal"/>
        <w:numPr>
          <w:ilvl w:val="0"/>
          <w:numId w:val="8"/>
        </w:numPr>
      </w:pPr>
      <m:oMath>
        <m:r>
          <w:rPr>
            <w:rFonts w:ascii="Cambria Math" w:hAnsi="Cambria Math"/>
          </w:rPr>
          <m:t>X</m:t>
        </m:r>
      </m:oMath>
      <w:r>
        <w:t xml:space="preserve"> - množina vstupních hodnot (u</w:t>
      </w:r>
      <w:proofErr w:type="spellStart"/>
      <w:r>
        <w:t>dálostí</w:t>
      </w:r>
      <w:proofErr w:type="spellEnd"/>
      <w:r>
        <w:t>)</w:t>
      </w:r>
    </w:p>
    <w:p w:rsidR="00A52A9D" w:rsidRDefault="00A52A9D" w:rsidP="008D0E8A">
      <w:pPr>
        <w:pStyle w:val="Odstavecdal"/>
        <w:numPr>
          <w:ilvl w:val="0"/>
          <w:numId w:val="8"/>
        </w:numPr>
      </w:pPr>
      <w:r>
        <w:t>S - množina všech stavů systému</w:t>
      </w:r>
    </w:p>
    <w:p w:rsidR="00A52A9D" w:rsidRDefault="00A52A9D" w:rsidP="008D0E8A">
      <w:pPr>
        <w:pStyle w:val="Odstavecdal"/>
        <w:numPr>
          <w:ilvl w:val="0"/>
          <w:numId w:val="8"/>
        </w:numPr>
      </w:pPr>
      <m:oMath>
        <m:r>
          <w:rPr>
            <w:rFonts w:ascii="Cambria Math" w:hAnsi="Cambria Math"/>
          </w:rPr>
          <m:t>Y</m:t>
        </m:r>
      </m:oMath>
      <w:r>
        <w:t xml:space="preserve"> - množina výstupních hodnot (událostí)</w:t>
      </w:r>
    </w:p>
    <w:p w:rsidR="00A52A9D" w:rsidRDefault="00F02DCA"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:S→S</m:t>
        </m:r>
      </m:oMath>
      <w:r w:rsidR="00A52A9D">
        <w:t xml:space="preserve"> je interní přechodová funkce</w:t>
      </w:r>
    </w:p>
    <w:p w:rsidR="00A52A9D" w:rsidRDefault="00F02DCA"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:Q×X→S</m:t>
        </m:r>
      </m:oMath>
      <w:r w:rsidR="00A52A9D">
        <w:t xml:space="preserve"> je externí přechodová funkce, kde </w:t>
      </w:r>
      <m:oMath>
        <m:r>
          <w:rPr>
            <w:rFonts w:ascii="Cambria Math" w:hAnsi="Cambria Math"/>
          </w:rPr>
          <m:t>Q=</m:t>
        </m:r>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r>
          <w:rPr>
            <w:rFonts w:ascii="Cambria Math" w:hAnsi="Cambria Math"/>
          </w:rPr>
          <m:t>s∈S, 0≤</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rPr>
          <m:t>≤ta(s)</m:t>
        </m:r>
        <m:r>
          <w:rPr>
            <w:rFonts w:ascii="Cambria Math" w:hAnsi="Cambria Math"/>
            <w:lang w:val="en-US"/>
          </w:rPr>
          <m:t>}</m:t>
        </m:r>
      </m:oMath>
      <w:r w:rsidR="00A52A9D">
        <w:t xml:space="preserve"> je množina totálních stavů a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sidR="00A52A9D">
        <w:rPr>
          <w:lang w:val="en-US"/>
        </w:rPr>
        <w:t xml:space="preserve"> (el</w:t>
      </w:r>
      <w:proofErr w:type="spellStart"/>
      <w:r w:rsidR="00A52A9D">
        <w:rPr>
          <w:lang w:val="en-US"/>
        </w:rPr>
        <w:t>apsed</w:t>
      </w:r>
      <w:proofErr w:type="spellEnd"/>
      <w:r w:rsidR="00A52A9D">
        <w:rPr>
          <w:lang w:val="en-US"/>
        </w:rPr>
        <w:t xml:space="preserve"> time) </w:t>
      </w:r>
      <w:r w:rsidR="00A52A9D">
        <w:t>je uplynulý čas od poslední události (vnitřní i vnější)</w:t>
      </w:r>
    </w:p>
    <w:p w:rsidR="00A52A9D" w:rsidRDefault="00A52A9D" w:rsidP="008D0E8A">
      <w:pPr>
        <w:pStyle w:val="Odstavecdal"/>
        <w:numPr>
          <w:ilvl w:val="0"/>
          <w:numId w:val="8"/>
        </w:numPr>
      </w:pPr>
      <m:oMath>
        <m:r>
          <w:rPr>
            <w:rFonts w:ascii="Cambria Math" w:hAnsi="Cambria Math"/>
          </w:rPr>
          <m:t>λ :S→Y∪</m:t>
        </m:r>
        <m:r>
          <w:rPr>
            <w:rFonts w:ascii="Cambria Math" w:hAnsi="Cambria Math"/>
            <w:lang w:val="en-US"/>
          </w:rPr>
          <m:t>{e}</m:t>
        </m:r>
      </m:oMath>
      <w:r>
        <w:t xml:space="preserve"> je interní výstupní funkce, kde </w:t>
      </w:r>
      <m:oMath>
        <m:r>
          <w:rPr>
            <w:rFonts w:ascii="Cambria Math" w:hAnsi="Cambria Math"/>
          </w:rPr>
          <m:t>e</m:t>
        </m:r>
      </m:oMath>
      <w:r>
        <w:t xml:space="preserve"> je prázdná událost</w:t>
      </w:r>
    </w:p>
    <w:p w:rsidR="00A52A9D" w:rsidRDefault="00A52A9D" w:rsidP="008D0E8A">
      <w:pPr>
        <w:pStyle w:val="Odstavecdal"/>
        <w:numPr>
          <w:ilvl w:val="0"/>
          <w:numId w:val="8"/>
        </w:numPr>
      </w:pPr>
      <m:oMath>
        <m:r>
          <w:rPr>
            <w:rFonts w:ascii="Cambria Math" w:hAnsi="Cambria Math"/>
          </w:rPr>
          <m:t>ta:S→</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oMath>
      <w:r>
        <w:t xml:space="preserve"> je funkce posuvu času (time advance function), kterou je při přechodu do nového stavu nastavena interní u</w:t>
      </w:r>
      <w:proofErr w:type="spellStart"/>
      <w:r>
        <w:t>dálost</w:t>
      </w:r>
      <w:proofErr w:type="spellEnd"/>
      <w:r>
        <w:t xml:space="preserve"> za daný čas</w:t>
      </w:r>
    </w:p>
    <w:p w:rsidR="00A52A9D" w:rsidRPr="000F01B0" w:rsidRDefault="00F02DCA" w:rsidP="008D0E8A">
      <w:pPr>
        <w:pStyle w:val="Odstavecdal"/>
        <w:numPr>
          <w:ilvl w:val="0"/>
          <w:numId w:val="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oMath>
      <w:r w:rsidR="00A52A9D">
        <w:t xml:space="preserve"> - počáteční stav systému</w:t>
      </w:r>
    </w:p>
    <w:p w:rsidR="00A52A9D" w:rsidRDefault="00A52A9D" w:rsidP="008D0E8A">
      <w:pPr>
        <w:pStyle w:val="Odstavecdal"/>
      </w:pPr>
      <w:r>
        <w:t xml:space="preserve">Interpretace formalismu je poté následující: Systém se nachází ve stavu </w:t>
      </w:r>
      <m:oMath>
        <m:r>
          <w:rPr>
            <w:rFonts w:ascii="Cambria Math" w:hAnsi="Cambria Math"/>
          </w:rPr>
          <m:t>s</m:t>
        </m:r>
      </m:oMath>
      <w:r>
        <w:t xml:space="preserve">. Pokud nenastane žádná externí událost </w:t>
      </w:r>
      <m:oMath>
        <m:r>
          <w:rPr>
            <w:rFonts w:ascii="Cambria Math" w:hAnsi="Cambria Math"/>
          </w:rPr>
          <m:t>x∈X</m:t>
        </m:r>
      </m:oMath>
      <w:r>
        <w:t xml:space="preserve">, systém zůstává ve stavu </w:t>
      </w:r>
      <m:oMath>
        <m:r>
          <w:rPr>
            <w:rFonts w:ascii="Cambria Math" w:hAnsi="Cambria Math"/>
          </w:rPr>
          <m:t>s</m:t>
        </m:r>
      </m:oMath>
      <w:r>
        <w:t xml:space="preserve"> po dobu definovanou </w:t>
      </w:r>
      <m:oMath>
        <m:r>
          <w:rPr>
            <w:rFonts w:ascii="Cambria Math" w:hAnsi="Cambria Math"/>
          </w:rPr>
          <m:t>ta(s)</m:t>
        </m:r>
      </m:oMath>
      <w:r>
        <w:t xml:space="preserve">. Při uplynutí času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nastane vnitřní událost a provede se vnitřní přechodová funkce </w:t>
      </w: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m:t>
        </m:r>
      </m:oMath>
      <w:r>
        <w:t xml:space="preserve"> a současně se vygeneruje výstupní hodnota pomocí výstupní funkce </w:t>
      </w:r>
      <m:oMath>
        <m:r>
          <w:rPr>
            <w:rFonts w:ascii="Cambria Math" w:hAnsi="Cambria Math"/>
          </w:rPr>
          <m:t>λ(s)</m:t>
        </m:r>
      </m:oMath>
      <w:r>
        <w:t xml:space="preserve">. Pokud nastane externí událost </w:t>
      </w:r>
      <m:oMath>
        <m:r>
          <w:rPr>
            <w:rFonts w:ascii="Cambria Math" w:hAnsi="Cambria Math"/>
          </w:rPr>
          <m:t>x∈X</m:t>
        </m:r>
      </m:oMath>
      <w:r>
        <w:t xml:space="preserve"> před uplynutím doby </w:t>
      </w:r>
      <m:oMath>
        <m:r>
          <w:rPr>
            <w:rFonts w:ascii="Cambria Math" w:hAnsi="Cambria Math"/>
          </w:rPr>
          <m:t>ta(s)</m:t>
        </m:r>
      </m:oMath>
      <w:r>
        <w:t xml:space="preserve">, systém okamžitě přejde do stavu </w:t>
      </w:r>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,x)</m:t>
        </m:r>
      </m:oMath>
      <w:r>
        <w:t xml:space="preserve">. Při kolizi interní a externí události, čili v uplynulém čase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má vždy přednost externí událost a interní událost se ignoruje. </w:t>
      </w:r>
      <w:sdt>
        <w:sdtPr>
          <w:id w:val="14022445"/>
          <w:citation/>
        </w:sdtPr>
        <w:sdtContent>
          <w:fldSimple w:instr=" CITATION Jan \l 1029 ">
            <w:r w:rsidR="000620C2">
              <w:rPr>
                <w:noProof/>
              </w:rPr>
              <w:t>[11]</w:t>
            </w:r>
          </w:fldSimple>
        </w:sdtContent>
      </w:sdt>
    </w:p>
    <w:p w:rsidR="00A52A9D" w:rsidRDefault="00A52A9D" w:rsidP="008D0E8A">
      <w:pPr>
        <w:pStyle w:val="Odstavecdal"/>
      </w:pPr>
      <w:r>
        <w:t xml:space="preserve">To byla definice atomického DEVS. Systémy jsou obvykle složeny z více subsystémů (komponent), které </w:t>
      </w:r>
      <w:r w:rsidR="007766B5">
        <w:t>spolu interagují pomocí vstupních a výstupních portů, přičemž</w:t>
      </w:r>
      <w:r>
        <w:t xml:space="preserve"> stav celého systému je dán stavem jednotlivých subsystémů</w:t>
      </w:r>
      <w:r w:rsidR="007766B5">
        <w:t>.</w:t>
      </w:r>
      <w:r>
        <w:t xml:space="preserve"> Při implementaci těchto složených systémů často množinu stavů a množiny vstupních a výstupních událostí obvykle specifikujeme jako strukturované množiny, což nám umožní používat </w:t>
      </w:r>
      <w:r w:rsidR="007766B5">
        <w:t xml:space="preserve">libovolný konečný počet vstupních, </w:t>
      </w:r>
      <w:r>
        <w:t>výstupních portů a stavových proměnných. Strukturovaná množina obsahuje n-</w:t>
      </w:r>
      <w:proofErr w:type="spellStart"/>
      <w:r>
        <w:t>tice</w:t>
      </w:r>
      <w:proofErr w:type="spellEnd"/>
      <w:r>
        <w:t xml:space="preserve"> složek stavu nebo události, kde složka odpovídá dílčímu stavu (resp. události) v dílčí komponentě </w:t>
      </w:r>
      <w:r>
        <w:rPr>
          <w:sz w:val="24"/>
        </w:rPr>
        <w:t>(</w:t>
      </w:r>
      <w:r>
        <w:t xml:space="preserve">resp. portu). Předcházející definice </w:t>
      </w:r>
      <w:r w:rsidR="003F46DE">
        <w:t>základního DEVS formalismu (</w:t>
      </w:r>
      <w:r>
        <w:t>atomické komponenty</w:t>
      </w:r>
      <w:r w:rsidR="003F46DE">
        <w:t xml:space="preserve">) </w:t>
      </w:r>
      <w:r>
        <w:t xml:space="preserve">je potom obohacena o množinu vstupních a výstupních portů. Spojovaný model je definován propojením </w:t>
      </w:r>
      <w:proofErr w:type="spellStart"/>
      <w:r>
        <w:t>submodelů</w:t>
      </w:r>
      <w:proofErr w:type="spellEnd"/>
      <w:r>
        <w:t xml:space="preserve"> (atomické nebo spojované modely) a vzniká nám tak možnost </w:t>
      </w:r>
      <w:r>
        <w:rPr>
          <w:i/>
        </w:rPr>
        <w:t>hierarchického modelování</w:t>
      </w:r>
      <w:r w:rsidR="00314E99">
        <w:t>, z čeho</w:t>
      </w:r>
      <w:r w:rsidR="00653D3C">
        <w:t>ž</w:t>
      </w:r>
      <w:r w:rsidR="00314E99">
        <w:t xml:space="preserve"> plyne, že množina DEVS je uzavřena vůči skládání. </w:t>
      </w:r>
      <w:r>
        <w:t xml:space="preserve">Spojovaný model je dle </w:t>
      </w:r>
      <w:sdt>
        <w:sdtPr>
          <w:id w:val="14022434"/>
          <w:citation/>
        </w:sdtPr>
        <w:sdtContent>
          <w:fldSimple w:instr=" CITATION Jan \l 1029 ">
            <w:r w:rsidR="000620C2">
              <w:rPr>
                <w:noProof/>
              </w:rPr>
              <w:t>[11]</w:t>
            </w:r>
          </w:fldSimple>
        </w:sdtContent>
      </w:sdt>
      <w:r>
        <w:t xml:space="preserve"> formálně definován strukturou</w:t>
      </w:r>
    </w:p>
    <w:p w:rsidR="00A52A9D" w:rsidRPr="007B3212" w:rsidRDefault="00A52A9D" w:rsidP="008D0E8A">
      <w:pPr>
        <w:pStyle w:val="Odstavecdal"/>
        <w:rPr>
          <w:i/>
        </w:rPr>
      </w:pPr>
      <m:oMathPara>
        <m:oMath>
          <m:r>
            <w:rPr>
              <w:rFonts w:ascii="Cambria Math" w:hAnsi="Cambria Math"/>
            </w:rPr>
            <m:t>CM=</m:t>
          </m:r>
          <m:d>
            <m:dPr>
              <m:ctrlPr>
                <w:rPr>
                  <w:rFonts w:ascii="Cambria Math" w:hAnsi="Cambria Math"/>
                  <w:i/>
                </w:rPr>
              </m:ctrlPr>
            </m:dPr>
            <m:e>
              <m:r>
                <w:rPr>
                  <w:rFonts w:ascii="Cambria Math" w:hAnsi="Cambria Math"/>
                </w:rPr>
                <m:t>X,Y,D,</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r>
                <w:rPr>
                  <w:rFonts w:ascii="Cambria Math" w:hAnsi="Cambria Math"/>
                </w:rPr>
                <m:t xml:space="preserve"> EIC, EOC, IC, select</m:t>
              </m:r>
            </m:e>
          </m:d>
        </m:oMath>
      </m:oMathPara>
    </w:p>
    <w:p w:rsidR="00A52A9D" w:rsidRDefault="00A52A9D" w:rsidP="008D0E8A">
      <w:pPr>
        <w:pStyle w:val="Odstavecdal"/>
      </w:pPr>
      <w:r>
        <w:t>kde</w:t>
      </w:r>
    </w:p>
    <w:p w:rsidR="00A52A9D" w:rsidRDefault="00A52A9D" w:rsidP="008D0E8A">
      <w:pPr>
        <w:pStyle w:val="Odstavecdal"/>
        <w:numPr>
          <w:ilvl w:val="0"/>
          <w:numId w:val="10"/>
        </w:numPr>
      </w:pPr>
      <m:oMath>
        <m:r>
          <w:rPr>
            <w:rFonts w:ascii="Cambria Math" w:hAnsi="Cambria Math"/>
          </w:rPr>
          <m:t>X</m:t>
        </m:r>
      </m:oMath>
      <w:r>
        <w:t xml:space="preserve"> a </w:t>
      </w:r>
      <m:oMath>
        <m:r>
          <w:rPr>
            <w:rFonts w:ascii="Cambria Math" w:hAnsi="Cambria Math"/>
          </w:rPr>
          <m:t>Y</m:t>
        </m:r>
      </m:oMath>
      <w:r>
        <w:t xml:space="preserve"> jsou množiny vstupních a výstupních hodnot (událostí),</w:t>
      </w:r>
    </w:p>
    <w:p w:rsidR="00A52A9D" w:rsidRDefault="00A52A9D" w:rsidP="008D0E8A">
      <w:pPr>
        <w:pStyle w:val="Odstavecdal"/>
        <w:numPr>
          <w:ilvl w:val="0"/>
          <w:numId w:val="10"/>
        </w:numPr>
      </w:pPr>
      <m:oMath>
        <m:r>
          <w:rPr>
            <w:rFonts w:ascii="Cambria Math" w:hAnsi="Cambria Math"/>
          </w:rPr>
          <m:t>D</m:t>
        </m:r>
      </m:oMath>
      <w:r>
        <w:t xml:space="preserve"> je neprázdná konečná množina jmen komponent,</w:t>
      </w:r>
    </w:p>
    <w:p w:rsidR="00A52A9D" w:rsidRDefault="00F02DCA" w:rsidP="008D0E8A">
      <w:pPr>
        <w:pStyle w:val="Odstavecdal"/>
        <w:numPr>
          <w:ilvl w:val="0"/>
          <w:numId w:val="10"/>
        </w:num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oMath>
      <w:r w:rsidR="00A52A9D">
        <w:rPr>
          <w:lang w:val="en-US"/>
        </w:rPr>
        <w:t xml:space="preserve"> </w:t>
      </w:r>
      <w:r w:rsidR="00A52A9D" w:rsidRPr="005057DE">
        <w:t>je množina komponent</w:t>
      </w:r>
      <w:r w:rsidR="00A52A9D">
        <w:t xml:space="preserve">, pro každé </w:t>
      </w:r>
      <m:oMath>
        <m:r>
          <w:rPr>
            <w:rFonts w:ascii="Cambria Math" w:hAnsi="Cambria Math"/>
          </w:rPr>
          <m:t>i∈D</m:t>
        </m:r>
      </m:oMath>
      <w:r w:rsidR="00A52A9D">
        <w:t xml:space="preserve"> je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52A9D">
        <w:t xml:space="preserve"> atomický nebo spojovaný model,</w:t>
      </w:r>
    </w:p>
    <w:p w:rsidR="00A52A9D" w:rsidRDefault="00A52A9D" w:rsidP="008D0E8A">
      <w:pPr>
        <w:pStyle w:val="Odstavecdal"/>
        <w:numPr>
          <w:ilvl w:val="0"/>
          <w:numId w:val="10"/>
        </w:numPr>
      </w:pPr>
      <m:oMath>
        <m:r>
          <w:rPr>
            <w:rFonts w:ascii="Cambria Math" w:hAnsi="Cambria Math"/>
          </w:rPr>
          <m:t>EIC ⊆X×(</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připojení externího vstupu</w:t>
      </w:r>
    </w:p>
    <w:p w:rsidR="00A52A9D" w:rsidRDefault="00A52A9D" w:rsidP="008D0E8A">
      <w:pPr>
        <w:pStyle w:val="Odstavecdal"/>
        <w:numPr>
          <w:ilvl w:val="0"/>
          <w:numId w:val="10"/>
        </w:numPr>
      </w:pPr>
      <m:oMath>
        <m:r>
          <w:rPr>
            <w:rFonts w:ascii="Cambria Math" w:hAnsi="Cambria Math"/>
          </w:rPr>
          <m:t>EOC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×Y</m:t>
        </m:r>
      </m:oMath>
      <w:r>
        <w:t xml:space="preserve"> množina připojení externího výstupu</w:t>
      </w:r>
    </w:p>
    <w:p w:rsidR="00A52A9D" w:rsidRDefault="00A52A9D" w:rsidP="008D0E8A">
      <w:pPr>
        <w:pStyle w:val="Odstavecdal"/>
        <w:numPr>
          <w:ilvl w:val="0"/>
          <w:numId w:val="10"/>
        </w:numPr>
      </w:pPr>
      <m:oMath>
        <m:r>
          <w:rPr>
            <w:rFonts w:ascii="Cambria Math" w:hAnsi="Cambria Math"/>
          </w:rPr>
          <m:t>IC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interních propojení komponent</w:t>
      </w:r>
    </w:p>
    <w:p w:rsidR="00A52A9D" w:rsidRDefault="00A52A9D" w:rsidP="008D0E8A">
      <w:pPr>
        <w:pStyle w:val="Odstavecdal"/>
        <w:numPr>
          <w:ilvl w:val="0"/>
          <w:numId w:val="10"/>
        </w:numPr>
      </w:pPr>
      <m:oMath>
        <m:r>
          <w:rPr>
            <w:rFonts w:ascii="Cambria Math" w:hAnsi="Cambria Math"/>
          </w:rPr>
          <m:t>select:</m:t>
        </m:r>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→D</m:t>
        </m:r>
      </m:oMath>
      <w:r>
        <w:t xml:space="preserve"> je funkce výběru z konfliktních komponent (při výskytu události ve stejný čas)</w:t>
      </w:r>
    </w:p>
    <w:p w:rsidR="00A52A9D" w:rsidRPr="00D40277" w:rsidRDefault="00A52A9D" w:rsidP="008D0E8A">
      <w:pPr>
        <w:pStyle w:val="Odstavecdal"/>
      </w:pPr>
      <w:r>
        <w:t xml:space="preserve">Dle definice je propojení komponent (vstupů a výstupů) realizováno </w:t>
      </w:r>
      <w:r w:rsidR="002A5F3E">
        <w:t>propojením událostí</w:t>
      </w:r>
      <w:r>
        <w:t xml:space="preserve">, avšak při použití portů jsou množiny strukturované a propojení je možné definovat mezi porty, kdy všechny události na port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jsou mapovány na stejné ud</w:t>
      </w:r>
      <w:proofErr w:type="spellStart"/>
      <w:r>
        <w:t>álosti</w:t>
      </w:r>
      <w:proofErr w:type="spellEnd"/>
      <w:r>
        <w:t xml:space="preserve"> na portu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w:t>
      </w:r>
      <w:sdt>
        <w:sdtPr>
          <w:id w:val="14022440"/>
          <w:citation/>
        </w:sdtPr>
        <w:sdtContent>
          <w:fldSimple w:instr=" CITATION Jan \l 1029  ">
            <w:r w:rsidR="000620C2">
              <w:rPr>
                <w:noProof/>
              </w:rPr>
              <w:t>[11]</w:t>
            </w:r>
          </w:fldSimple>
        </w:sdtContent>
      </w:sdt>
      <w:r w:rsidR="007766B5" w:rsidRPr="007766B5">
        <w:t xml:space="preserve"> </w:t>
      </w:r>
      <w:sdt>
        <w:sdtPr>
          <w:id w:val="14022439"/>
          <w:citation/>
        </w:sdtPr>
        <w:sdtContent>
          <w:fldSimple w:instr=" CITATION PPe11 \l 1029  ">
            <w:r w:rsidR="000620C2">
              <w:rPr>
                <w:noProof/>
              </w:rPr>
              <w:t>[12]</w:t>
            </w:r>
          </w:fldSimple>
        </w:sdtContent>
      </w:sdt>
    </w:p>
    <w:p w:rsidR="001948C8" w:rsidRPr="000661B9" w:rsidRDefault="001948C8" w:rsidP="008D0E8A">
      <w:pPr>
        <w:pStyle w:val="Odstavecdal"/>
      </w:pPr>
      <w:r>
        <w:t>DEVS umožňuje simulaci modelu formou nadřazení simulátoru samotnému modelu v hierarchii</w:t>
      </w:r>
      <w:r w:rsidR="00141273">
        <w:t xml:space="preserve"> komponent</w:t>
      </w:r>
      <w:r>
        <w:t xml:space="preserve"> a propojením s jeho rozhraním. Lze tak simulovat celý model najednou, nebo pouze jeho části.</w:t>
      </w:r>
      <w:r w:rsidR="000661B9">
        <w:t xml:space="preserve"> Využívá se tzv. </w:t>
      </w:r>
      <w:r w:rsidR="000661B9">
        <w:rPr>
          <w:i/>
        </w:rPr>
        <w:t>Experimentální rámec</w:t>
      </w:r>
      <w:r w:rsidR="000661B9">
        <w:t>, který představuje zdrojový systém dat (reálné prostředí) a je napojen na vstupy a výstupy simulovaného modelu.</w:t>
      </w:r>
    </w:p>
    <w:p w:rsidR="001948C8" w:rsidRDefault="001948C8" w:rsidP="008D0E8A">
      <w:pPr>
        <w:pStyle w:val="Odstavecdal"/>
      </w:pPr>
      <w:r>
        <w:t xml:space="preserve">Při porovnání DEVS s OO přístupem lze dle </w:t>
      </w:r>
      <w:sdt>
        <w:sdtPr>
          <w:id w:val="101128228"/>
          <w:citation/>
        </w:sdtPr>
        <w:sdtContent>
          <w:fldSimple w:instr=" CITATION Jan \l 1029  ">
            <w:r w:rsidR="000620C2">
              <w:rPr>
                <w:noProof/>
              </w:rPr>
              <w:t>[11]</w:t>
            </w:r>
          </w:fldSimple>
        </w:sdtContent>
      </w:sdt>
      <w:r>
        <w:t xml:space="preserve"> zjistit následující vlastnosti:</w:t>
      </w:r>
    </w:p>
    <w:p w:rsidR="001948C8" w:rsidRDefault="001948C8" w:rsidP="008D0E8A">
      <w:pPr>
        <w:pStyle w:val="Odstavecdal"/>
        <w:numPr>
          <w:ilvl w:val="0"/>
          <w:numId w:val="5"/>
        </w:numPr>
      </w:pPr>
      <w:r>
        <w:t>OO zvládá dynamický vznik/zánik objektů, DEVS to řeší komplikovaně</w:t>
      </w:r>
    </w:p>
    <w:p w:rsidR="001948C8" w:rsidRDefault="001948C8" w:rsidP="008D0E8A">
      <w:pPr>
        <w:pStyle w:val="Odstavecdal"/>
        <w:numPr>
          <w:ilvl w:val="0"/>
          <w:numId w:val="5"/>
        </w:numPr>
      </w:pPr>
      <w:r>
        <w:t>OO čitelně modeluje systém tříd, DEVS naopak pracuje na úrovní instancí</w:t>
      </w:r>
    </w:p>
    <w:p w:rsidR="001948C8" w:rsidRDefault="001948C8" w:rsidP="008D0E8A">
      <w:pPr>
        <w:pStyle w:val="Odstavecdal"/>
        <w:numPr>
          <w:ilvl w:val="0"/>
          <w:numId w:val="5"/>
        </w:numPr>
      </w:pPr>
      <w:r>
        <w:t>OO komunikace objektů vyžaduje referenci na adresáta, DEVS definuje komu</w:t>
      </w:r>
      <w:r w:rsidR="003A2A39">
        <w:t>n</w:t>
      </w:r>
      <w:r>
        <w:t>ikační vazby jako relaci nad komponentami</w:t>
      </w:r>
    </w:p>
    <w:p w:rsidR="001948C8" w:rsidRDefault="001948C8" w:rsidP="008D0E8A">
      <w:pPr>
        <w:pStyle w:val="Odstavecdal"/>
        <w:numPr>
          <w:ilvl w:val="0"/>
          <w:numId w:val="5"/>
        </w:numPr>
      </w:pPr>
      <w:r>
        <w:t xml:space="preserve">Některé komponenty systému mají dlouhou životnost, jiné nikoli. Komponenty s delší životností je vhodné modelovat komponentami DEVS, zbytek </w:t>
      </w:r>
      <w:r w:rsidR="00C516E7">
        <w:t xml:space="preserve">potom </w:t>
      </w:r>
      <w:r>
        <w:t>objekty uvnitř atomických komponent.</w:t>
      </w:r>
    </w:p>
    <w:p w:rsidR="001948C8" w:rsidRPr="009E1183" w:rsidRDefault="001948C8" w:rsidP="008D0E8A">
      <w:pPr>
        <w:pStyle w:val="Odstavecdal"/>
      </w:pPr>
      <w:r>
        <w:t xml:space="preserve">DEVS je založen na komponentním přístupu a objekty jsou zde používány na jemnější úrovní </w:t>
      </w:r>
      <w:r w:rsidR="002F7423">
        <w:t>, čili v atomických komponentách</w:t>
      </w:r>
      <w:r>
        <w:t xml:space="preserve">. </w:t>
      </w:r>
      <w:sdt>
        <w:sdtPr>
          <w:id w:val="101128229"/>
          <w:citation/>
        </w:sdtPr>
        <w:sdtContent>
          <w:fldSimple w:instr=" CITATION Jan \l 1029  ">
            <w:r w:rsidR="000620C2">
              <w:rPr>
                <w:noProof/>
              </w:rPr>
              <w:t>[11]</w:t>
            </w:r>
          </w:fldSimple>
        </w:sdtContent>
      </w:sdt>
    </w:p>
    <w:p w:rsidR="001948C8" w:rsidRDefault="001948C8" w:rsidP="008D0E8A">
      <w:pPr>
        <w:pStyle w:val="Nadpis2"/>
      </w:pPr>
      <w:bookmarkStart w:id="58" w:name="_Toc343033300"/>
      <w:bookmarkStart w:id="59" w:name="_Ref356077086"/>
      <w:bookmarkStart w:id="60" w:name="_Ref356133993"/>
      <w:bookmarkStart w:id="61" w:name="_Ref356592596"/>
      <w:bookmarkStart w:id="62" w:name="_Toc356613989"/>
      <w:r>
        <w:t xml:space="preserve">Nástroj </w:t>
      </w:r>
      <w:proofErr w:type="spellStart"/>
      <w:r>
        <w:t>PNtalk</w:t>
      </w:r>
      <w:proofErr w:type="spellEnd"/>
      <w:r>
        <w:t>/</w:t>
      </w:r>
      <w:proofErr w:type="spellStart"/>
      <w:r>
        <w:t>SmallDEVS</w:t>
      </w:r>
      <w:bookmarkEnd w:id="58"/>
      <w:bookmarkEnd w:id="59"/>
      <w:bookmarkEnd w:id="60"/>
      <w:bookmarkEnd w:id="61"/>
      <w:bookmarkEnd w:id="62"/>
      <w:proofErr w:type="spellEnd"/>
    </w:p>
    <w:p w:rsidR="001948C8" w:rsidRDefault="001948C8" w:rsidP="008D0E8A">
      <w:pPr>
        <w:pStyle w:val="Odstavecprvn"/>
      </w:pPr>
      <w:r>
        <w:t xml:space="preserve">V úvodu této kapitoly jsem zmínil výzkumnou skupinu Modelování a Simulace na FIT VUT v Brně </w:t>
      </w:r>
      <w:sdt>
        <w:sdtPr>
          <w:id w:val="101128237"/>
          <w:citation/>
        </w:sdtPr>
        <w:sdtContent>
          <w:fldSimple w:instr=" CITATION Koč12 \l 1029 ">
            <w:r w:rsidR="000620C2">
              <w:rPr>
                <w:noProof/>
              </w:rPr>
              <w:t>[2]</w:t>
            </w:r>
          </w:fldSimple>
        </w:sdtContent>
      </w:sdt>
      <w:r>
        <w:t>. Ta</w:t>
      </w:r>
      <w:r w:rsidR="002A5F3E">
        <w:t>to skupina se zabývá nejenom vý</w:t>
      </w:r>
      <w:r>
        <w:t xml:space="preserve">zkumem v oblasti modelování a simulace, ale také vývojem nových formalismů (viz. OOPN v kapitole </w:t>
      </w:r>
      <w:r w:rsidR="00F02DCA">
        <w:fldChar w:fldCharType="begin"/>
      </w:r>
      <w:r>
        <w:instrText xml:space="preserve"> REF _Ref343026126 \r \h </w:instrText>
      </w:r>
      <w:r w:rsidR="00F02DCA">
        <w:fldChar w:fldCharType="separate"/>
      </w:r>
      <w:r w:rsidR="000620C2">
        <w:t>4.1</w:t>
      </w:r>
      <w:r w:rsidR="00F02DCA">
        <w:fldChar w:fldCharType="end"/>
      </w:r>
      <w:r>
        <w:t xml:space="preserve">) a nástrojů pro práci s nimi. Pro výše </w:t>
      </w:r>
      <w:r w:rsidR="008050F2">
        <w:t>uvedené</w:t>
      </w:r>
      <w:r>
        <w:t xml:space="preserve"> formalismy to jsou nástroje </w:t>
      </w:r>
      <w:proofErr w:type="spellStart"/>
      <w:r>
        <w:rPr>
          <w:i/>
        </w:rPr>
        <w:t>PNtalk</w:t>
      </w:r>
      <w:proofErr w:type="spellEnd"/>
      <w:r>
        <w:t xml:space="preserve"> a </w:t>
      </w:r>
      <w:proofErr w:type="spellStart"/>
      <w:r>
        <w:rPr>
          <w:i/>
        </w:rPr>
        <w:t>SmallDEVS</w:t>
      </w:r>
      <w:proofErr w:type="spellEnd"/>
      <w:r>
        <w:t xml:space="preserve">. </w:t>
      </w:r>
      <w:r w:rsidR="00AD6652">
        <w:t xml:space="preserve">Podobnost názvů těchto nástrojů s názvem programovacího jazyka </w:t>
      </w:r>
      <w:proofErr w:type="spellStart"/>
      <w:r w:rsidR="00AD6652" w:rsidRPr="00AD6652">
        <w:rPr>
          <w:i/>
        </w:rPr>
        <w:t>Smalltalk</w:t>
      </w:r>
      <w:proofErr w:type="spellEnd"/>
      <w:r w:rsidR="00AD6652">
        <w:t>, není náhodná, nýbrž opodstatněná, protože oba nástroje jsou</w:t>
      </w:r>
      <w:r w:rsidR="008E31F1">
        <w:t xml:space="preserve"> založeny právě</w:t>
      </w:r>
      <w:r w:rsidR="00AD6652">
        <w:t xml:space="preserve"> na </w:t>
      </w:r>
      <w:r w:rsidR="00751127">
        <w:t xml:space="preserve">tomto programovacím </w:t>
      </w:r>
      <w:r w:rsidR="00AD6652">
        <w:t xml:space="preserve">jazyku </w:t>
      </w:r>
      <w:proofErr w:type="spellStart"/>
      <w:r w:rsidR="00AD6652" w:rsidRPr="00AD6652">
        <w:rPr>
          <w:i/>
        </w:rPr>
        <w:t>Small</w:t>
      </w:r>
      <w:r w:rsidR="008E31F1">
        <w:rPr>
          <w:i/>
        </w:rPr>
        <w:t>talk</w:t>
      </w:r>
      <w:proofErr w:type="spellEnd"/>
      <w:r>
        <w:t xml:space="preserve">. Vývoj </w:t>
      </w:r>
      <w:r w:rsidR="00CF7F83">
        <w:t xml:space="preserve">zmíněných </w:t>
      </w:r>
      <w:r>
        <w:t>nástrojů původně probíhal odděleně, nyní j</w:t>
      </w:r>
      <w:r w:rsidR="006F68AC">
        <w:t>sou</w:t>
      </w:r>
      <w:r>
        <w:t xml:space="preserve"> však </w:t>
      </w:r>
      <w:r w:rsidR="00D20BF4">
        <w:t xml:space="preserve">oba nástroje integrovány do implementace jazyka </w:t>
      </w:r>
      <w:proofErr w:type="spellStart"/>
      <w:r w:rsidR="00D20BF4" w:rsidRPr="006F68AC">
        <w:rPr>
          <w:i/>
        </w:rPr>
        <w:t>Smalltalk</w:t>
      </w:r>
      <w:proofErr w:type="spellEnd"/>
      <w:r w:rsidR="00D20BF4">
        <w:t xml:space="preserve"> s názvem </w:t>
      </w:r>
      <w:proofErr w:type="spellStart"/>
      <w:r w:rsidR="00D20BF4">
        <w:rPr>
          <w:i/>
        </w:rPr>
        <w:t>Squeak</w:t>
      </w:r>
      <w:proofErr w:type="spellEnd"/>
      <w:r w:rsidR="00D20BF4">
        <w:t xml:space="preserve"> fungující jako virtuální operační systém</w:t>
      </w:r>
      <w:r>
        <w:t xml:space="preserve">. </w:t>
      </w:r>
      <w:sdt>
        <w:sdtPr>
          <w:id w:val="101128236"/>
          <w:citation/>
        </w:sdtPr>
        <w:sdtContent>
          <w:fldSimple w:instr=" CITATION Koč10 \l 1029 ">
            <w:r w:rsidR="000620C2">
              <w:rPr>
                <w:noProof/>
              </w:rPr>
              <w:t>[4]</w:t>
            </w:r>
          </w:fldSimple>
        </w:sdtContent>
      </w:sdt>
    </w:p>
    <w:p w:rsidR="00BC320C" w:rsidRDefault="00BC320C" w:rsidP="008D0E8A">
      <w:pPr>
        <w:pStyle w:val="Odstavecdal"/>
      </w:pPr>
      <w:r>
        <w:t xml:space="preserve">Jazyk </w:t>
      </w:r>
      <w:proofErr w:type="spellStart"/>
      <w:r w:rsidR="00E80108" w:rsidRPr="00FA69C5">
        <w:rPr>
          <w:i/>
        </w:rPr>
        <w:t>PNtalk</w:t>
      </w:r>
      <w:proofErr w:type="spellEnd"/>
      <w:r w:rsidR="00E80108">
        <w:t xml:space="preserve"> </w:t>
      </w:r>
      <w:r w:rsidR="0082181E">
        <w:t>experimentální nástroj umožňující</w:t>
      </w:r>
      <w:r w:rsidR="00E80108">
        <w:t xml:space="preserve"> efektivní práci s OOPN a kromě aplikace v modelování a simulace se zaměřuje hlavně na možnost začlenění modelu do reálného prostředí. Takto pojatý model může sloužit jako část prototypu, případně přímo aplikace.</w:t>
      </w:r>
      <w:r>
        <w:t xml:space="preserve"> Jazyk </w:t>
      </w:r>
      <w:proofErr w:type="spellStart"/>
      <w:r w:rsidR="00495DA1" w:rsidRPr="00495DA1">
        <w:rPr>
          <w:i/>
        </w:rPr>
        <w:t>PNtalk</w:t>
      </w:r>
      <w:proofErr w:type="spellEnd"/>
      <w:r>
        <w:t xml:space="preserve"> umožňuje také grafickou práci s modelem OOPN</w:t>
      </w:r>
      <w:r w:rsidR="00141791">
        <w:t>.</w:t>
      </w:r>
    </w:p>
    <w:p w:rsidR="00EB5D91" w:rsidRDefault="00F02DCB" w:rsidP="008D0E8A">
      <w:pPr>
        <w:pStyle w:val="Odstavecdal"/>
      </w:pPr>
      <w:r>
        <w:t xml:space="preserve">Nyní si stručně popíšeme jeho syntaxi jazyka </w:t>
      </w:r>
      <w:proofErr w:type="spellStart"/>
      <w:r w:rsidRPr="00F02DCB">
        <w:rPr>
          <w:i/>
        </w:rPr>
        <w:t>PNtalk</w:t>
      </w:r>
      <w:proofErr w:type="spellEnd"/>
      <w:r>
        <w:t xml:space="preserve"> a uvedeme </w:t>
      </w:r>
      <w:r w:rsidR="0070007E">
        <w:t xml:space="preserve">názorný </w:t>
      </w:r>
      <w:r>
        <w:t xml:space="preserve">příklad definice třídy představené v kapitole </w:t>
      </w:r>
      <w:r w:rsidR="00F02DCA">
        <w:fldChar w:fldCharType="begin"/>
      </w:r>
      <w:r>
        <w:instrText xml:space="preserve"> REF _Ref356133975 \r \h </w:instrText>
      </w:r>
      <w:r w:rsidR="00F02DCA">
        <w:fldChar w:fldCharType="separate"/>
      </w:r>
      <w:r w:rsidR="000620C2">
        <w:t>4.2</w:t>
      </w:r>
      <w:r w:rsidR="00F02DCA">
        <w:fldChar w:fldCharType="end"/>
      </w:r>
      <w:r>
        <w:t>. Následuje seznam klíčových slov jazyka a jejich popis:</w:t>
      </w:r>
    </w:p>
    <w:p w:rsidR="00F02DCB" w:rsidRDefault="00F02DCB" w:rsidP="00F02DCB">
      <w:pPr>
        <w:pStyle w:val="Odstavecdal"/>
        <w:numPr>
          <w:ilvl w:val="0"/>
          <w:numId w:val="23"/>
        </w:numPr>
      </w:pPr>
      <w:proofErr w:type="spellStart"/>
      <w:r>
        <w:rPr>
          <w:rFonts w:ascii="Courier New" w:hAnsi="Courier New" w:cs="Courier New"/>
        </w:rPr>
        <w:lastRenderedPageBreak/>
        <w:t>is</w:t>
      </w:r>
      <w:proofErr w:type="spellEnd"/>
      <w:r>
        <w:rPr>
          <w:rFonts w:ascii="Courier New" w:hAnsi="Courier New" w:cs="Courier New"/>
        </w:rPr>
        <w:t>_a</w:t>
      </w:r>
      <w:r>
        <w:t xml:space="preserve">, vyskytuje se v definici třídy a specifikuje rodičovskou třídu. Základní třídou OOPN je třída s názvem </w:t>
      </w:r>
      <w:r w:rsidRPr="00F02DCB">
        <w:rPr>
          <w:i/>
        </w:rPr>
        <w:t>PN</w:t>
      </w:r>
      <w:r>
        <w:t>.</w:t>
      </w:r>
    </w:p>
    <w:p w:rsidR="00F02DCB" w:rsidRDefault="00F02DCB" w:rsidP="00F02DCB">
      <w:pPr>
        <w:pStyle w:val="Odstavecdal"/>
        <w:numPr>
          <w:ilvl w:val="0"/>
          <w:numId w:val="23"/>
        </w:numPr>
      </w:pPr>
      <w:proofErr w:type="spellStart"/>
      <w:r>
        <w:rPr>
          <w:rFonts w:ascii="Courier New" w:hAnsi="Courier New" w:cs="Courier New"/>
        </w:rPr>
        <w:t>place</w:t>
      </w:r>
      <w:proofErr w:type="spellEnd"/>
      <w:r>
        <w:t>, definuje místo v síti. Umožňuje specifikovat počáteční značení.</w:t>
      </w:r>
    </w:p>
    <w:p w:rsidR="005C2704" w:rsidRPr="005C2704" w:rsidRDefault="005C2704" w:rsidP="00F02DCB">
      <w:pPr>
        <w:pStyle w:val="Odstavecdal"/>
        <w:numPr>
          <w:ilvl w:val="0"/>
          <w:numId w:val="23"/>
        </w:numPr>
      </w:pPr>
      <w:proofErr w:type="spellStart"/>
      <w:r>
        <w:rPr>
          <w:rFonts w:ascii="Courier New" w:hAnsi="Courier New" w:cs="Courier New"/>
        </w:rPr>
        <w:t>sync</w:t>
      </w:r>
      <w:proofErr w:type="spellEnd"/>
    </w:p>
    <w:p w:rsidR="005C2704" w:rsidRDefault="005C2704" w:rsidP="00F02DCB">
      <w:pPr>
        <w:pStyle w:val="Odstavecdal"/>
        <w:numPr>
          <w:ilvl w:val="0"/>
          <w:numId w:val="23"/>
        </w:numPr>
      </w:pPr>
      <w:r>
        <w:rPr>
          <w:rFonts w:ascii="Courier New" w:hAnsi="Courier New" w:cs="Courier New"/>
        </w:rPr>
        <w:t>inhibitor</w:t>
      </w:r>
    </w:p>
    <w:p w:rsidR="00F02DCB" w:rsidRDefault="00F02DCB" w:rsidP="00F02DCB">
      <w:pPr>
        <w:pStyle w:val="Odstavecdal"/>
        <w:numPr>
          <w:ilvl w:val="0"/>
          <w:numId w:val="23"/>
        </w:numPr>
      </w:pPr>
      <w:r>
        <w:rPr>
          <w:rFonts w:ascii="Courier New" w:hAnsi="Courier New" w:cs="Courier New"/>
        </w:rPr>
        <w:t>trans</w:t>
      </w:r>
      <w:r>
        <w:t>, definuje přechod v síti. Udává jeho pojmenování a zavádí jeho možné komponenty, jimiž jsou hrany, stráž a akce, vypsány dále.</w:t>
      </w:r>
    </w:p>
    <w:p w:rsidR="00F02DCB" w:rsidRDefault="00F02DCB" w:rsidP="00F02DCB">
      <w:pPr>
        <w:pStyle w:val="Odstavecdal"/>
        <w:numPr>
          <w:ilvl w:val="0"/>
          <w:numId w:val="23"/>
        </w:numPr>
      </w:pPr>
      <w:proofErr w:type="spellStart"/>
      <w:r>
        <w:rPr>
          <w:rFonts w:ascii="Courier New" w:hAnsi="Courier New" w:cs="Courier New"/>
        </w:rPr>
        <w:t>cond</w:t>
      </w:r>
      <w:proofErr w:type="spellEnd"/>
      <w:r>
        <w:t>, definuje testovací hranu</w:t>
      </w:r>
      <w:r w:rsidR="0070007E">
        <w:t xml:space="preserve"> přechodu</w:t>
      </w:r>
      <w:r>
        <w:t>.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precond</w:t>
      </w:r>
      <w:proofErr w:type="spellEnd"/>
      <w:r>
        <w:t>, definuje vstupní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postcond</w:t>
      </w:r>
      <w:proofErr w:type="spellEnd"/>
      <w:r>
        <w:t>, definuje výstupní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guard</w:t>
      </w:r>
      <w:proofErr w:type="spellEnd"/>
      <w:r>
        <w:t>, definuje stráž přechodu.</w:t>
      </w:r>
    </w:p>
    <w:p w:rsidR="0070007E" w:rsidRDefault="0070007E" w:rsidP="0070007E">
      <w:pPr>
        <w:pStyle w:val="Odstavecdal"/>
        <w:numPr>
          <w:ilvl w:val="0"/>
          <w:numId w:val="23"/>
        </w:numPr>
      </w:pPr>
      <w:proofErr w:type="spellStart"/>
      <w:r>
        <w:rPr>
          <w:rFonts w:ascii="Courier New" w:hAnsi="Courier New" w:cs="Courier New"/>
        </w:rPr>
        <w:t>action</w:t>
      </w:r>
      <w:proofErr w:type="spellEnd"/>
      <w:r>
        <w:t>, definuje akci přechodu.</w:t>
      </w:r>
    </w:p>
    <w:p w:rsidR="0070007E" w:rsidRDefault="00F137D9" w:rsidP="0070007E">
      <w:pPr>
        <w:pStyle w:val="Odstavecdal"/>
      </w:pPr>
      <w:r>
        <w:t xml:space="preserve">Syntaxi jazyka znázorňuje následující kus kódu implementující třídu </w:t>
      </w:r>
      <w:proofErr w:type="spellStart"/>
      <w:r>
        <w:rPr>
          <w:i/>
        </w:rPr>
        <w:t>Counter</w:t>
      </w:r>
      <w:proofErr w:type="spellEnd"/>
      <w:r>
        <w:t xml:space="preserve"> z příkladu na obrázcích </w:t>
      </w:r>
      <w:r w:rsidR="00F02DCA">
        <w:fldChar w:fldCharType="begin"/>
      </w:r>
      <w:r>
        <w:instrText xml:space="preserve"> REF _Ref356084479 \h </w:instrText>
      </w:r>
      <w:r w:rsidR="00F02DCA">
        <w:fldChar w:fldCharType="separate"/>
      </w:r>
      <w:r w:rsidR="000620C2">
        <w:t xml:space="preserve">Obrázek </w:t>
      </w:r>
      <w:r w:rsidR="000620C2">
        <w:rPr>
          <w:noProof/>
        </w:rPr>
        <w:t>4</w:t>
      </w:r>
      <w:r w:rsidR="000620C2">
        <w:t>.</w:t>
      </w:r>
      <w:r w:rsidR="000620C2">
        <w:rPr>
          <w:noProof/>
        </w:rPr>
        <w:t>2</w:t>
      </w:r>
      <w:r w:rsidR="00F02DCA">
        <w:fldChar w:fldCharType="end"/>
      </w:r>
      <w:r>
        <w:t xml:space="preserve"> a </w:t>
      </w:r>
      <w:r w:rsidR="00F02DCA">
        <w:fldChar w:fldCharType="begin"/>
      </w:r>
      <w:r>
        <w:instrText xml:space="preserve"> REF _Ref356158215 \h </w:instrText>
      </w:r>
      <w:r w:rsidR="00F02DCA">
        <w:fldChar w:fldCharType="separate"/>
      </w:r>
      <w:r w:rsidR="000620C2">
        <w:t xml:space="preserve">Obrázek </w:t>
      </w:r>
      <w:r w:rsidR="000620C2">
        <w:rPr>
          <w:noProof/>
        </w:rPr>
        <w:t>4</w:t>
      </w:r>
      <w:r w:rsidR="000620C2">
        <w:t>.</w:t>
      </w:r>
      <w:r w:rsidR="000620C2">
        <w:rPr>
          <w:noProof/>
        </w:rPr>
        <w:t>3</w:t>
      </w:r>
      <w:r w:rsidR="00F02DCA">
        <w:fldChar w:fldCharType="end"/>
      </w:r>
      <w:r>
        <w:t>.</w:t>
      </w:r>
    </w:p>
    <w:p w:rsidR="005C2704" w:rsidRDefault="005C2704" w:rsidP="005C2704">
      <w:pPr>
        <w:pStyle w:val="Codeblock"/>
        <w:rPr>
          <w:lang w:val="en-US"/>
        </w:rPr>
      </w:pPr>
      <w:proofErr w:type="spellStart"/>
      <w:r>
        <w:t>Counter</w:t>
      </w:r>
      <w:proofErr w:type="spellEnd"/>
      <w:r>
        <w:t xml:space="preserve"> </w:t>
      </w:r>
      <w:proofErr w:type="spellStart"/>
      <w:r>
        <w:t>is</w:t>
      </w:r>
      <w:proofErr w:type="spellEnd"/>
      <w:r>
        <w:rPr>
          <w:lang w:val="en-US"/>
        </w:rPr>
        <w:t>_a PN</w:t>
      </w:r>
      <w:r>
        <w:rPr>
          <w:lang w:val="en-US"/>
        </w:rPr>
        <w:br/>
      </w:r>
      <w:r>
        <w:rPr>
          <w:lang w:val="en-US"/>
        </w:rPr>
        <w:tab/>
        <w:t>place count(1'0)</w:t>
      </w:r>
      <w:r>
        <w:rPr>
          <w:lang w:val="en-US"/>
        </w:rPr>
        <w:br/>
      </w:r>
      <w:r>
        <w:rPr>
          <w:lang w:val="en-US"/>
        </w:rPr>
        <w:tab/>
        <w:t>trans t1</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&gt;= 20 }</w:t>
      </w:r>
      <w:r>
        <w:rPr>
          <w:lang w:val="en-US"/>
        </w:rPr>
        <w:br/>
      </w:r>
      <w:r>
        <w:rPr>
          <w:lang w:val="en-US"/>
        </w:rPr>
        <w:tab/>
      </w:r>
      <w:r>
        <w:rPr>
          <w:lang w:val="en-US"/>
        </w:rPr>
        <w:tab/>
        <w:t>action { self reset }</w:t>
      </w:r>
    </w:p>
    <w:p w:rsidR="005C2704" w:rsidRDefault="005C2704" w:rsidP="005C2704">
      <w:pPr>
        <w:pStyle w:val="Codeblock"/>
        <w:rPr>
          <w:lang w:val="en-US"/>
        </w:rPr>
      </w:pPr>
      <w:r>
        <w:rPr>
          <w:lang w:val="en-US"/>
        </w:rPr>
        <w:tab/>
        <w:t>sync count: x</w:t>
      </w:r>
      <w:r>
        <w:rPr>
          <w:lang w:val="en-US"/>
        </w:rPr>
        <w:br/>
      </w:r>
      <w:r>
        <w:rPr>
          <w:lang w:val="en-US"/>
        </w:rPr>
        <w:tab/>
      </w:r>
      <w:r>
        <w:rPr>
          <w:lang w:val="en-US"/>
        </w:rPr>
        <w:tab/>
      </w:r>
      <w:proofErr w:type="spellStart"/>
      <w:r>
        <w:rPr>
          <w:lang w:val="en-US"/>
        </w:rPr>
        <w:t>cond</w:t>
      </w:r>
      <w:proofErr w:type="spellEnd"/>
      <w:r>
        <w:rPr>
          <w:lang w:val="en-US"/>
        </w:rPr>
        <w:t xml:space="preserve"> count(1'x)</w:t>
      </w:r>
    </w:p>
    <w:p w:rsidR="005C2704" w:rsidRDefault="005C2704" w:rsidP="005C2704">
      <w:pPr>
        <w:pStyle w:val="Codeblock"/>
        <w:rPr>
          <w:lang w:val="en-US"/>
        </w:rPr>
      </w:pPr>
      <w:r>
        <w:rPr>
          <w:lang w:val="en-US"/>
        </w:rPr>
        <w:tab/>
        <w:t xml:space="preserve">inhibitor </w:t>
      </w:r>
      <w:proofErr w:type="spellStart"/>
      <w:r>
        <w:rPr>
          <w:lang w:val="en-US"/>
        </w:rPr>
        <w:t>notZero</w:t>
      </w:r>
      <w:proofErr w:type="spellEnd"/>
      <w:r>
        <w:rPr>
          <w:lang w:val="en-US"/>
        </w:rPr>
        <w:t>: x</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 0 }</w:t>
      </w:r>
    </w:p>
    <w:p w:rsidR="005C2704" w:rsidRDefault="005C2704" w:rsidP="005C2704">
      <w:pPr>
        <w:pStyle w:val="Codeblock"/>
        <w:rPr>
          <w:lang w:val="en-US"/>
        </w:rPr>
      </w:pPr>
      <w:r>
        <w:rPr>
          <w:lang w:val="en-US"/>
        </w:rPr>
        <w:tab/>
        <w:t>sync increment</w:t>
      </w:r>
      <w:r>
        <w:rPr>
          <w:lang w:val="en-US"/>
        </w:rPr>
        <w:br/>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t>guard { new := old + 1</w:t>
      </w:r>
      <w:r w:rsidR="00331DF8">
        <w:rPr>
          <w:lang w:val="en-US"/>
        </w:rPr>
        <w:t>.</w:t>
      </w:r>
      <w:r>
        <w:rPr>
          <w:lang w:val="en-US"/>
        </w:rPr>
        <w:t xml:space="preserve"> }</w:t>
      </w:r>
      <w:r>
        <w:rPr>
          <w:lang w:val="en-US"/>
        </w:rPr>
        <w:br/>
      </w:r>
      <w:r>
        <w:rPr>
          <w:lang w:val="en-US"/>
        </w:rPr>
        <w:tab/>
      </w:r>
      <w:r>
        <w:rPr>
          <w:lang w:val="en-US"/>
        </w:rPr>
        <w:tab/>
      </w:r>
      <w:proofErr w:type="spellStart"/>
      <w:r>
        <w:rPr>
          <w:lang w:val="en-US"/>
        </w:rPr>
        <w:t>postcond</w:t>
      </w:r>
      <w:proofErr w:type="spellEnd"/>
      <w:r>
        <w:rPr>
          <w:lang w:val="en-US"/>
        </w:rPr>
        <w:t xml:space="preserve"> count(1'new)</w:t>
      </w:r>
    </w:p>
    <w:p w:rsidR="005C2704" w:rsidRDefault="005C2704" w:rsidP="005C2704">
      <w:pPr>
        <w:pStyle w:val="Codeblock"/>
        <w:rPr>
          <w:lang w:val="en-US"/>
        </w:rPr>
      </w:pPr>
      <w:r>
        <w:rPr>
          <w:lang w:val="en-US"/>
        </w:rPr>
        <w:tab/>
        <w:t>method reset</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count(1'x)</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count(1'0), return(1'#e)</w:t>
      </w:r>
    </w:p>
    <w:p w:rsidR="00EB5D91" w:rsidRDefault="005C2704" w:rsidP="001B74F6">
      <w:pPr>
        <w:pStyle w:val="Codeblock"/>
      </w:pPr>
      <w:r>
        <w:rPr>
          <w:lang w:val="en-US"/>
        </w:rPr>
        <w:tab/>
        <w:t>method add: x</w:t>
      </w:r>
      <w:r>
        <w:rPr>
          <w:lang w:val="en-US"/>
        </w:rPr>
        <w:br/>
      </w:r>
      <w:r>
        <w:rPr>
          <w:lang w:val="en-US"/>
        </w:rPr>
        <w:tab/>
      </w:r>
      <w:r>
        <w:rPr>
          <w:lang w:val="en-US"/>
        </w:rPr>
        <w:tab/>
        <w:t>place x()</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lastRenderedPageBreak/>
        <w:tab/>
      </w:r>
      <w:r>
        <w:rPr>
          <w:lang w:val="en-US"/>
        </w:rPr>
        <w:tab/>
      </w:r>
      <w:r>
        <w:rPr>
          <w:lang w:val="en-US"/>
        </w:rPr>
        <w:tab/>
        <w:t>action { new := old + 1. }</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count(1'new), return(1'#e)</w:t>
      </w:r>
    </w:p>
    <w:p w:rsidR="00DF0115" w:rsidRDefault="009F1C92" w:rsidP="008D0E8A">
      <w:pPr>
        <w:pStyle w:val="Odstavecdal"/>
      </w:pPr>
      <w:commentRangeStart w:id="63"/>
      <w:r>
        <w:t>S</w:t>
      </w:r>
      <w:r w:rsidR="0082181E">
        <w:t>truktury a principy</w:t>
      </w:r>
      <w:r w:rsidR="00D748B6">
        <w:t xml:space="preserve"> vytváření objektů v OOPN popsaném v</w:t>
      </w:r>
      <w:r w:rsidR="00016671">
        <w:t xml:space="preserve"> kapitole</w:t>
      </w:r>
      <w:r w:rsidR="00D748B6">
        <w:t xml:space="preserve"> </w:t>
      </w:r>
      <w:r w:rsidR="00F02DCA">
        <w:fldChar w:fldCharType="begin"/>
      </w:r>
      <w:r w:rsidR="00141791">
        <w:instrText xml:space="preserve"> REF _Ref356133975 \r \h </w:instrText>
      </w:r>
      <w:r w:rsidR="00F02DCA">
        <w:fldChar w:fldCharType="separate"/>
      </w:r>
      <w:r w:rsidR="000620C2">
        <w:t>4.2</w:t>
      </w:r>
      <w:r w:rsidR="00F02DCA">
        <w:fldChar w:fldCharType="end"/>
      </w:r>
      <w:r w:rsidR="00D748B6">
        <w:t xml:space="preserve"> </w:t>
      </w:r>
      <w:r w:rsidR="0082181E">
        <w:t>umožňují</w:t>
      </w:r>
      <w:r w:rsidR="00D748B6">
        <w:t xml:space="preserve"> zavést dynamické chování modelu. Dynamičností se rozumí změna struktury, nebo chování modelu za běhu. Tím že objekty</w:t>
      </w:r>
      <w:r w:rsidR="00C6288E">
        <w:t xml:space="preserve"> (instance) jsou kopií vzorové</w:t>
      </w:r>
      <w:r w:rsidR="00D748B6">
        <w:t xml:space="preserve"> </w:t>
      </w:r>
      <w:r w:rsidR="00C6288E">
        <w:t>třídy</w:t>
      </w:r>
      <w:r w:rsidR="00D748B6">
        <w:t>, je možné měnit buď chování objektu samotného, nebo změnit vzor třídy, přičemž každá další vytvořená instance této třídy bude kopírovat novou strukturu vzoru, ale instance již vytvořené zůstanou nezměněny.</w:t>
      </w:r>
      <w:r w:rsidR="00C6288E">
        <w:t xml:space="preserve"> Toto platí nejenom pro objektovou síť, ale také pro definici sítí metod, jejichž kopie jsou vytvářeny při každém volání a zanikají při ukončení metody. </w:t>
      </w:r>
      <w:sdt>
        <w:sdtPr>
          <w:id w:val="161457107"/>
          <w:citation/>
        </w:sdtPr>
        <w:sdtContent>
          <w:fldSimple w:instr=" CITATION Koč10 \l 1029 ">
            <w:r w:rsidR="000620C2">
              <w:rPr>
                <w:noProof/>
              </w:rPr>
              <w:t>[4]</w:t>
            </w:r>
          </w:fldSimple>
        </w:sdtContent>
      </w:sdt>
    </w:p>
    <w:p w:rsidR="00651BA2" w:rsidRDefault="00651BA2" w:rsidP="008D0E8A">
      <w:pPr>
        <w:pStyle w:val="Odstavecdal"/>
      </w:pPr>
      <w:r>
        <w:t>V našem případě dynamičnost nevyužijeme, neboť provádíme demonstraci modelem řízeného vývoje na systému, jehož struktura zůstává statická.</w:t>
      </w:r>
      <w:commentRangeEnd w:id="63"/>
      <w:r w:rsidR="0082181E">
        <w:rPr>
          <w:rStyle w:val="Odkaznakoment"/>
        </w:rPr>
        <w:commentReference w:id="63"/>
      </w:r>
    </w:p>
    <w:p w:rsidR="003C4DEF" w:rsidRPr="00880F59" w:rsidRDefault="00C1695F" w:rsidP="008D0E8A">
      <w:pPr>
        <w:pStyle w:val="Odstavecdal"/>
      </w:pPr>
      <w:r>
        <w:t xml:space="preserve">Zatímco </w:t>
      </w:r>
      <w:proofErr w:type="spellStart"/>
      <w:r w:rsidRPr="00C1695F">
        <w:rPr>
          <w:i/>
        </w:rPr>
        <w:t>PNtalk</w:t>
      </w:r>
      <w:proofErr w:type="spellEnd"/>
      <w:r>
        <w:t xml:space="preserve"> j</w:t>
      </w:r>
      <w:r w:rsidR="0082181E">
        <w:t>e nástroj pro modelování OOPN, t</w:t>
      </w:r>
      <w:r>
        <w:t xml:space="preserve">ak </w:t>
      </w:r>
      <w:proofErr w:type="spellStart"/>
      <w:r>
        <w:rPr>
          <w:i/>
        </w:rPr>
        <w:t>SmallDEVS</w:t>
      </w:r>
      <w:proofErr w:type="spellEnd"/>
      <w:r>
        <w:t xml:space="preserve"> je nástroj pro modelování a simulaci komplexních systému</w:t>
      </w:r>
      <w:r w:rsidR="00B9742A">
        <w:t xml:space="preserve">. </w:t>
      </w:r>
      <w:proofErr w:type="spellStart"/>
      <w:r w:rsidR="00880F59" w:rsidRPr="00880F59">
        <w:rPr>
          <w:i/>
        </w:rPr>
        <w:t>SmallDEVS</w:t>
      </w:r>
      <w:proofErr w:type="spellEnd"/>
      <w:r w:rsidR="00880F59">
        <w:t xml:space="preserve"> je dynamický, objektově orientovaný jazyk s otevřenou implementací založený na </w:t>
      </w:r>
      <w:proofErr w:type="spellStart"/>
      <w:r w:rsidR="00880F59">
        <w:t>Zieglerově</w:t>
      </w:r>
      <w:proofErr w:type="spellEnd"/>
      <w:r w:rsidR="00880F59">
        <w:t xml:space="preserve"> formalismu DEVS </w:t>
      </w:r>
      <w:sdt>
        <w:sdtPr>
          <w:id w:val="161457172"/>
          <w:citation/>
        </w:sdtPr>
        <w:sdtContent>
          <w:fldSimple w:instr=" CITATION Zie00 \l 1029 ">
            <w:r w:rsidR="000620C2">
              <w:rPr>
                <w:noProof/>
              </w:rPr>
              <w:t>[8]</w:t>
            </w:r>
          </w:fldSimple>
        </w:sdtContent>
      </w:sdt>
      <w:r w:rsidR="00880F59">
        <w:t>.</w:t>
      </w:r>
      <w:r w:rsidR="00305000">
        <w:t xml:space="preserve"> Modelování pomocí </w:t>
      </w:r>
      <w:proofErr w:type="spellStart"/>
      <w:r w:rsidR="00305000">
        <w:rPr>
          <w:i/>
        </w:rPr>
        <w:t>SmallDEVS</w:t>
      </w:r>
      <w:proofErr w:type="spellEnd"/>
      <w:r w:rsidR="00305000">
        <w:t xml:space="preserve"> je možné dvěma způsoby</w:t>
      </w:r>
      <w:r w:rsidR="001A1B9E">
        <w:t xml:space="preserve">, stejně jako u </w:t>
      </w:r>
      <w:proofErr w:type="spellStart"/>
      <w:r w:rsidR="001A1B9E" w:rsidRPr="00602902">
        <w:rPr>
          <w:i/>
        </w:rPr>
        <w:t>PNtalku</w:t>
      </w:r>
      <w:proofErr w:type="spellEnd"/>
      <w:r w:rsidR="00305000">
        <w:t xml:space="preserve">, kdy první je využití standardních nástrojů jazyka </w:t>
      </w:r>
      <w:proofErr w:type="spellStart"/>
      <w:r w:rsidR="00305000">
        <w:t>Smalltalk</w:t>
      </w:r>
      <w:proofErr w:type="spellEnd"/>
      <w:r w:rsidR="00305000">
        <w:t xml:space="preserve"> a knihovny tříd pro podporu DEVS formalismu (obsahuje třídy jako </w:t>
      </w:r>
      <w:proofErr w:type="spellStart"/>
      <w:r w:rsidR="00305000">
        <w:t>AtomicDEVS</w:t>
      </w:r>
      <w:proofErr w:type="spellEnd"/>
      <w:r w:rsidR="00305000">
        <w:t xml:space="preserve"> nebo </w:t>
      </w:r>
      <w:proofErr w:type="spellStart"/>
      <w:r w:rsidR="00305000">
        <w:t>CompositeDEVS</w:t>
      </w:r>
      <w:proofErr w:type="spellEnd"/>
      <w:r w:rsidR="00305000">
        <w:t>) a druhý je využití specializovaného GUI</w:t>
      </w:r>
      <w:r w:rsidR="00B9742A">
        <w:rPr>
          <w:rStyle w:val="Znakapoznpodarou"/>
        </w:rPr>
        <w:footnoteReference w:id="4"/>
      </w:r>
      <w:r w:rsidR="00305000">
        <w:t xml:space="preserve"> poskytovaného jazykem </w:t>
      </w:r>
      <w:proofErr w:type="spellStart"/>
      <w:r w:rsidR="00305000">
        <w:rPr>
          <w:i/>
        </w:rPr>
        <w:t>SmallDEVS</w:t>
      </w:r>
      <w:proofErr w:type="spellEnd"/>
      <w:r w:rsidR="00305000">
        <w:t xml:space="preserve">, které </w:t>
      </w:r>
      <w:r w:rsidR="00F22EB0">
        <w:t>je prozatím poněkud nestabilní,</w:t>
      </w:r>
      <w:r w:rsidR="00305000">
        <w:t xml:space="preserve"> tudíž je tato možnost riskantnější. V obou případech je třeba ctít zásady DEVS (viz. </w:t>
      </w:r>
      <w:r w:rsidR="00F02DCA">
        <w:fldChar w:fldCharType="begin"/>
      </w:r>
      <w:r w:rsidR="00305000">
        <w:instrText xml:space="preserve"> REF _Ref345678545 \r \h </w:instrText>
      </w:r>
      <w:r w:rsidR="00F02DCA">
        <w:fldChar w:fldCharType="separate"/>
      </w:r>
      <w:r w:rsidR="000620C2">
        <w:t>4.3</w:t>
      </w:r>
      <w:r w:rsidR="00F02DCA">
        <w:fldChar w:fldCharType="end"/>
      </w:r>
      <w:r w:rsidR="00305000">
        <w:t>).</w:t>
      </w:r>
    </w:p>
    <w:p w:rsidR="00F03E99" w:rsidRDefault="001948C8" w:rsidP="008D0E8A">
      <w:pPr>
        <w:pStyle w:val="Odstavecdal"/>
      </w:pPr>
      <w:r>
        <w:t xml:space="preserve">Vývoj těchto </w:t>
      </w:r>
      <w:r w:rsidR="00D369AE">
        <w:t xml:space="preserve">experimentálních </w:t>
      </w:r>
      <w:r>
        <w:t>nástrojů je zaměřen na modelem</w:t>
      </w:r>
      <w:r w:rsidR="008D5D82">
        <w:t xml:space="preserve"> a simulací</w:t>
      </w:r>
      <w:r>
        <w:t xml:space="preserve"> řízený vývoj systémů, přičemž je kladen důraz na ponechání modelu a možnosti jeho simulace až do poslední chvíle, čili k aplikačnímu nasazení</w:t>
      </w:r>
      <w:r w:rsidR="008D5D82">
        <w:t xml:space="preserve"> (</w:t>
      </w:r>
      <w:r w:rsidR="008D5D82" w:rsidRPr="008D5D82">
        <w:rPr>
          <w:i/>
        </w:rPr>
        <w:t xml:space="preserve">model </w:t>
      </w:r>
      <w:proofErr w:type="spellStart"/>
      <w:r w:rsidR="008D5D82" w:rsidRPr="008D5D82">
        <w:rPr>
          <w:i/>
        </w:rPr>
        <w:t>continuity</w:t>
      </w:r>
      <w:proofErr w:type="spellEnd"/>
      <w:r w:rsidR="008D5D82">
        <w:t>)</w:t>
      </w:r>
      <w:r>
        <w:t>. Z toho vyplývá další směr výzkumu a to optimalizace struktury modelů, transformace modelů do výkonnější podoby, případně možnost svázání s jiným programovacím jazykem.</w:t>
      </w:r>
      <w:r w:rsidR="004E279F">
        <w:t xml:space="preserve"> </w:t>
      </w:r>
      <w:r>
        <w:t xml:space="preserve">Vyvíjené nástroje jsou testovány na případových studiích jako třeba: konferenční systém řízený modelem </w:t>
      </w:r>
      <w:r w:rsidR="00E16D24">
        <w:t>toku dat (</w:t>
      </w:r>
      <w:proofErr w:type="spellStart"/>
      <w:r w:rsidR="00E16D24">
        <w:t>workflow</w:t>
      </w:r>
      <w:proofErr w:type="spellEnd"/>
      <w:r w:rsidR="00E16D24">
        <w:t>)</w:t>
      </w:r>
      <w:r>
        <w:t>, plánování v agentních systéme</w:t>
      </w:r>
      <w:r w:rsidR="00504CB6">
        <w:t>ch, řízení robotických systémů, nebo</w:t>
      </w:r>
      <w:r>
        <w:t xml:space="preserve"> modelování a simulace senzorových sítí.</w:t>
      </w:r>
      <w:r w:rsidR="004E279F">
        <w:t xml:space="preserve"> </w:t>
      </w:r>
      <w:sdt>
        <w:sdtPr>
          <w:id w:val="303868098"/>
          <w:citation/>
        </w:sdtPr>
        <w:sdtContent>
          <w:fldSimple w:instr=" CITATION Koč10 \l 1029 ">
            <w:r w:rsidR="000620C2">
              <w:rPr>
                <w:noProof/>
              </w:rPr>
              <w:t>[4]</w:t>
            </w:r>
          </w:fldSimple>
        </w:sdtContent>
      </w:sdt>
    </w:p>
    <w:p w:rsidR="00F03E99" w:rsidRDefault="00F03E99" w:rsidP="008D0E8A">
      <w:r>
        <w:br w:type="page"/>
      </w:r>
    </w:p>
    <w:p w:rsidR="000A080F" w:rsidRDefault="000A080F" w:rsidP="008D0E8A">
      <w:pPr>
        <w:pStyle w:val="Nadpis1"/>
      </w:pPr>
      <w:bookmarkStart w:id="64" w:name="_Toc101325795"/>
      <w:bookmarkStart w:id="65" w:name="_Toc215678063"/>
      <w:bookmarkStart w:id="66" w:name="_Toc343033301"/>
      <w:bookmarkStart w:id="67" w:name="_Toc356613990"/>
      <w:r>
        <w:lastRenderedPageBreak/>
        <w:t>Specifikace Konferenčního systém</w:t>
      </w:r>
      <w:r w:rsidR="00772A6C">
        <w:t>u</w:t>
      </w:r>
      <w:bookmarkEnd w:id="67"/>
    </w:p>
    <w:p w:rsidR="002757FF" w:rsidRDefault="00772A6C" w:rsidP="008D0E8A">
      <w:pPr>
        <w:pStyle w:val="Odstavecprvn"/>
      </w:pPr>
      <w:r>
        <w:t>Nyní se již dostáváme k aplikaci modelem řízeného návrhu na případové studii Konferenčního systému.</w:t>
      </w:r>
      <w:r w:rsidR="002757FF">
        <w:t xml:space="preserve"> V </w:t>
      </w:r>
      <w:r w:rsidR="00D17FD1">
        <w:t>této kapitole</w:t>
      </w:r>
      <w:r w:rsidR="002757FF">
        <w:t xml:space="preserve"> si představíme požadovaný systém ve formě neformální specifikace, analýzy požadavků a diagramu př</w:t>
      </w:r>
      <w:r w:rsidR="00F34701">
        <w:t xml:space="preserve">ípadů užití. </w:t>
      </w:r>
      <w:r w:rsidR="00D17FD1">
        <w:t>Nutno připomenout, že s</w:t>
      </w:r>
      <w:r w:rsidR="00F34701">
        <w:t>ystém slouží pro demonstraci modelem řízeného návrhu, proto se nevyžaduje jeho komplexnost a přesnost zpracování.</w:t>
      </w:r>
    </w:p>
    <w:p w:rsidR="00F34701" w:rsidRDefault="00F34701" w:rsidP="008D0E8A">
      <w:pPr>
        <w:pStyle w:val="Nadpis2"/>
      </w:pPr>
      <w:bookmarkStart w:id="68" w:name="_Toc356613991"/>
      <w:commentRangeStart w:id="69"/>
      <w:r>
        <w:t>Neformální specifikace</w:t>
      </w:r>
      <w:commentRangeEnd w:id="69"/>
      <w:r w:rsidR="00BE7D21">
        <w:rPr>
          <w:rStyle w:val="Odkaznakoment"/>
          <w:rFonts w:cs="Times New Roman"/>
          <w:b w:val="0"/>
          <w:bCs w:val="0"/>
          <w:iCs w:val="0"/>
        </w:rPr>
        <w:commentReference w:id="69"/>
      </w:r>
      <w:bookmarkEnd w:id="68"/>
    </w:p>
    <w:p w:rsidR="00F34701" w:rsidRPr="00F34701" w:rsidRDefault="00F34701" w:rsidP="008D0E8A">
      <w:pPr>
        <w:pStyle w:val="Odstavecprvn"/>
      </w:pPr>
      <w:r w:rsidRPr="00F34701">
        <w:t>Konferenční systém by měl umožňovat vytvářet konference, jakožto události s daným datem a místem. Na takto vytvořenou konferenci poté autoři mohou přihlásit své vědecké články. Tyto články projdou hodnotícím procesem recenzentů a pokud bude vše v pořádku, bude článek redaktorem schválen k publikaci na konferenci. Po proběhnutí konference budou články zveřejněny online.</w:t>
      </w:r>
    </w:p>
    <w:p w:rsidR="00F34701" w:rsidRPr="00F34701" w:rsidRDefault="00F34701" w:rsidP="008D0E8A">
      <w:pPr>
        <w:pStyle w:val="Odstavecdal"/>
      </w:pPr>
      <w:r w:rsidRPr="00F34701">
        <w:t>Každý uživatel si bude moci prohlédnout obsah konferencí a obsah těch článků, které již byly zveřejněny online. Může si také nechat vypsat všechny články najednou. Systém by měl zobrazovat konference a články v přehledné grafické podobě, např. v tabulce.</w:t>
      </w:r>
    </w:p>
    <w:p w:rsidR="00F34701" w:rsidRPr="00F34701" w:rsidRDefault="00F34701" w:rsidP="008D0E8A">
      <w:pPr>
        <w:pStyle w:val="Odstavecdal"/>
      </w:pPr>
      <w:r w:rsidRPr="00F34701">
        <w:t>Systém by měl umožňovat správu uživatelů a přiřazení jednotlivých rolí, tj. redaktoři (správci), recenzenti, autoři, běžní uživatelé. Běžní uživatelé mají právo prohlížet konference a články dle výše popsaných kritérií. Autoři mohou navíc vytvářet své články a přihlašovat je k jednotlivým konferencím. Dále mohou tyto své články upravovat a mazat, dokud nejsou odeslány k hodnocení, nebo schváleny k publikaci. Autoři mohou pracovat pouze se svými články, nemohou například upravovat článek kolegy. Recenzenti mohou, navíc od běžných uživatelů, psát hodnotící recenze k článkům, ke kterým byli redaktorem přiřazeni. Tyto recenze jsou viditelné pouze aktérům přiřazeným k článku a redaktorovi. Redaktor (správce) pak může přidávat, upravovat a mazat konference, má na starost správu uživatelů a kontrolu nad akcemi těchto uživatelů. Má tedy právo přidávat, upravovat a mazat články, také upravovat a mazat recenze. Redaktor vybírá vhodné recenzenty k článku, vzhledem k jeho povaze. Dále může článek na konci cyklu schválit k publikaci, nebo jej zamítnout. Běžní uživatelé mají přístup do systému bez přihlašování. Autoři, recenzenti a redaktoři se pro využívání svých práv musí do systému přihlásit pomocí přihlašovacích údajů, které obdrží po vlastní registraci, nebo poté, co byli správcem vloženi do systému.</w:t>
      </w:r>
    </w:p>
    <w:p w:rsidR="00F34701" w:rsidRPr="00F34701" w:rsidRDefault="009C2FEC" w:rsidP="008D0E8A">
      <w:pPr>
        <w:pStyle w:val="Odstavecdal"/>
      </w:pPr>
      <w:r>
        <w:t xml:space="preserve">Uživatelské rozhraní </w:t>
      </w:r>
      <w:r w:rsidR="00F34701" w:rsidRPr="00F34701">
        <w:t>bude implementován</w:t>
      </w:r>
      <w:r>
        <w:t>o</w:t>
      </w:r>
      <w:r w:rsidR="00F34701" w:rsidRPr="00F34701">
        <w:t xml:space="preserve"> jako </w:t>
      </w:r>
      <w:r w:rsidR="0037214B">
        <w:t xml:space="preserve">webová </w:t>
      </w:r>
      <w:r w:rsidR="00F34701" w:rsidRPr="00F34701">
        <w:t>aplikace, která bude komunikovat s</w:t>
      </w:r>
      <w:r>
        <w:t xml:space="preserve"> modelem systému</w:t>
      </w:r>
      <w:r w:rsidR="00F34701" w:rsidRPr="00F34701">
        <w:t>, od něhož obdrží potřebné informace. Systém by měl být intuitivní, vzhledově příjemný a uživatelsky přívětivý.</w:t>
      </w:r>
      <w:r w:rsidR="0037214B">
        <w:t xml:space="preserve"> Dále také dobře implementovaný a</w:t>
      </w:r>
      <w:r w:rsidR="00F34701" w:rsidRPr="00F34701">
        <w:t xml:space="preserve"> jednoduše udržovatelný</w:t>
      </w:r>
      <w:r w:rsidR="00AD4B9D">
        <w:t>.</w:t>
      </w:r>
    </w:p>
    <w:p w:rsidR="00F34701" w:rsidRPr="00430CE8" w:rsidRDefault="00F34701" w:rsidP="008D0E8A">
      <w:pPr>
        <w:pStyle w:val="Nadpis2"/>
      </w:pPr>
      <w:bookmarkStart w:id="70" w:name="_Toc356613992"/>
      <w:r w:rsidRPr="00430CE8">
        <w:t>Analýza požadavků</w:t>
      </w:r>
      <w:bookmarkEnd w:id="70"/>
    </w:p>
    <w:p w:rsidR="00F34701" w:rsidRPr="00F34701" w:rsidRDefault="00F34701" w:rsidP="008D0E8A">
      <w:pPr>
        <w:pStyle w:val="Odstavecprvn"/>
      </w:pPr>
      <w:r w:rsidRPr="00F34701">
        <w:t>Z neformální specifikace plynou následující požadavky na systém:</w:t>
      </w:r>
    </w:p>
    <w:p w:rsidR="00F34701" w:rsidRPr="00F34701" w:rsidRDefault="00F34701" w:rsidP="008D0E8A">
      <w:pPr>
        <w:pStyle w:val="Odstavecprvn"/>
        <w:numPr>
          <w:ilvl w:val="0"/>
          <w:numId w:val="11"/>
        </w:numPr>
      </w:pPr>
      <w:r w:rsidRPr="00F34701">
        <w:t>abstraktní aktéři</w:t>
      </w:r>
      <w:r w:rsidR="008E0801">
        <w:t>:</w:t>
      </w:r>
    </w:p>
    <w:p w:rsidR="00F34701" w:rsidRPr="00F34701" w:rsidRDefault="00F34701" w:rsidP="008D0E8A">
      <w:pPr>
        <w:pStyle w:val="Odstavecprvn"/>
        <w:numPr>
          <w:ilvl w:val="1"/>
          <w:numId w:val="11"/>
        </w:numPr>
      </w:pPr>
      <w:r w:rsidRPr="00F34701">
        <w:lastRenderedPageBreak/>
        <w:t>Uživatel - reprezentuje nejobecnějšího aktéra. Komunikuje s případy užití veřejně dostupnými, nemusí se tedy přihlašovat do systému. Jsou to pouze zobrazovací akce. Konkrétním potomkem je aktér z kategorie Ostatní uživatelé.</w:t>
      </w:r>
    </w:p>
    <w:p w:rsidR="00F34701" w:rsidRPr="00F34701" w:rsidRDefault="00F34701" w:rsidP="008D0E8A">
      <w:pPr>
        <w:pStyle w:val="Odstavecprvn"/>
        <w:numPr>
          <w:ilvl w:val="1"/>
          <w:numId w:val="11"/>
        </w:numPr>
      </w:pPr>
      <w:r w:rsidRPr="00F34701">
        <w:t>Uživatel s právy autora - reprezentuje aktéra, který má možnost spravovat články. Konkrétním potomkem je aktér Autor.</w:t>
      </w:r>
    </w:p>
    <w:p w:rsidR="00F34701" w:rsidRPr="00F34701" w:rsidRDefault="00F34701" w:rsidP="008D0E8A">
      <w:pPr>
        <w:pStyle w:val="Odstavecprvn"/>
        <w:numPr>
          <w:ilvl w:val="0"/>
          <w:numId w:val="11"/>
        </w:numPr>
      </w:pPr>
      <w:r w:rsidRPr="00F34701">
        <w:t>speciální aktéři</w:t>
      </w:r>
      <w:r w:rsidR="001074AC">
        <w:t>:</w:t>
      </w:r>
    </w:p>
    <w:p w:rsidR="00F34701" w:rsidRPr="00F34701" w:rsidRDefault="00F34701" w:rsidP="008D0E8A">
      <w:pPr>
        <w:pStyle w:val="Odstavecprvn"/>
        <w:numPr>
          <w:ilvl w:val="1"/>
          <w:numId w:val="11"/>
        </w:numPr>
      </w:pPr>
      <w:r w:rsidRPr="00F34701">
        <w:t>Recenzent - reprezentuje aktéra, který byl přiřazen k článku a požádán a napsání hodnotící recenze. Tento aktér nemá možnost články vytvářet, ale pouze zobrazovat a hodnotit.</w:t>
      </w:r>
    </w:p>
    <w:p w:rsidR="00F34701" w:rsidRPr="00F34701" w:rsidRDefault="00F34701" w:rsidP="008D0E8A">
      <w:pPr>
        <w:pStyle w:val="Odstavecprvn"/>
        <w:numPr>
          <w:ilvl w:val="1"/>
          <w:numId w:val="11"/>
        </w:numPr>
      </w:pPr>
      <w:r w:rsidRPr="00F34701">
        <w:t>Redaktor - je aktér s nejvyššími právy v systému. Může zobrazovat, upravovat a mazat libovolná data v systému.</w:t>
      </w:r>
    </w:p>
    <w:p w:rsidR="008E0801" w:rsidRDefault="00F34701" w:rsidP="008D0E8A">
      <w:pPr>
        <w:pStyle w:val="Odstavecdal"/>
      </w:pPr>
      <w:r w:rsidRPr="00F34701">
        <w:t>Využití dědičností vyplynulo ze společných požadavků na aktéry v různých rolích.</w:t>
      </w:r>
      <w:r w:rsidR="00A840BA">
        <w:t xml:space="preserve"> </w:t>
      </w:r>
      <w:r w:rsidRPr="00F34701">
        <w:t xml:space="preserve">Následující diagram případu užití </w:t>
      </w:r>
      <w:r w:rsidR="00A840BA">
        <w:t>na</w:t>
      </w:r>
      <w:r w:rsidR="008E0801">
        <w:t xml:space="preserve"> obrázku</w:t>
      </w:r>
      <w:r w:rsidR="00A840BA">
        <w:t xml:space="preserve"> </w:t>
      </w:r>
      <w:r w:rsidR="00F02DCA">
        <w:fldChar w:fldCharType="begin"/>
      </w:r>
      <w:r w:rsidR="00A840BA">
        <w:instrText xml:space="preserve"> REF _Ref355915704 \h </w:instrText>
      </w:r>
      <w:r w:rsidR="00F02DCA">
        <w:fldChar w:fldCharType="separate"/>
      </w:r>
      <w:r w:rsidR="000620C2">
        <w:t xml:space="preserve">Obrázek </w:t>
      </w:r>
      <w:r w:rsidR="000620C2">
        <w:rPr>
          <w:noProof/>
        </w:rPr>
        <w:t>5</w:t>
      </w:r>
      <w:r w:rsidR="000620C2">
        <w:t>.</w:t>
      </w:r>
      <w:r w:rsidR="000620C2">
        <w:rPr>
          <w:noProof/>
        </w:rPr>
        <w:t>1</w:t>
      </w:r>
      <w:r w:rsidR="00F02DCA">
        <w:fldChar w:fldCharType="end"/>
      </w:r>
      <w:r w:rsidR="00A840BA">
        <w:t xml:space="preserve"> </w:t>
      </w:r>
      <w:r w:rsidRPr="00F34701">
        <w:t>zachycuje případy užití asociované s výše popsanými aktéry.</w:t>
      </w:r>
    </w:p>
    <w:p w:rsidR="00430CE8" w:rsidRPr="008E0801" w:rsidRDefault="00430CE8" w:rsidP="008D0E8A">
      <w:pPr>
        <w:pStyle w:val="Odstavecdal"/>
      </w:pPr>
      <w:r>
        <w:t xml:space="preserve">Diagram případů užití je diagram jazyka UML, </w:t>
      </w:r>
      <w:r w:rsidR="008E0801">
        <w:t>pomocí něhož</w:t>
      </w:r>
      <w:r>
        <w:t xml:space="preserve"> modeluje</w:t>
      </w:r>
      <w:r w:rsidR="008E0801">
        <w:t>me</w:t>
      </w:r>
      <w:r>
        <w:t xml:space="preserve"> rozvržení aktérů v systému a jejich možné akce nad systémem.</w:t>
      </w:r>
      <w:r w:rsidR="00A840BA">
        <w:t xml:space="preserve"> </w:t>
      </w:r>
      <w:r w:rsidR="00257A92" w:rsidRPr="00F34701">
        <w:t>Některé případy užití pokrývají několik samostatných případů užití, ale jejich zobrazení</w:t>
      </w:r>
      <w:r w:rsidR="008E0801">
        <w:t>m</w:t>
      </w:r>
      <w:r w:rsidR="00257A92" w:rsidRPr="00F34701">
        <w:t xml:space="preserve"> v diagramu by diagram ztratil na přehlednosti. Jedná se především o CRUD</w:t>
      </w:r>
      <w:r w:rsidR="008E0801">
        <w:rPr>
          <w:rStyle w:val="Znakapoznpodarou"/>
        </w:rPr>
        <w:footnoteReference w:id="5"/>
      </w:r>
      <w:r w:rsidR="00257A92" w:rsidRPr="00F34701">
        <w:t xml:space="preserve"> akce</w:t>
      </w:r>
      <w:r w:rsidR="008E0801">
        <w:t>.</w:t>
      </w:r>
    </w:p>
    <w:p w:rsidR="00430CE8" w:rsidRDefault="00F34701" w:rsidP="008D0E8A">
      <w:pPr>
        <w:pStyle w:val="Obrzek"/>
      </w:pPr>
      <w:r w:rsidRPr="00F34701">
        <w:rPr>
          <w:noProof/>
        </w:rPr>
        <w:lastRenderedPageBreak/>
        <w:drawing>
          <wp:inline distT="0" distB="0" distL="0" distR="0">
            <wp:extent cx="5275964" cy="5295014"/>
            <wp:effectExtent l="19050" t="0" r="886" b="0"/>
            <wp:docPr id="13" name="Obrázek 1" descr="AIS - UC kom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S - UC komplet.jpg"/>
                    <pic:cNvPicPr/>
                  </pic:nvPicPr>
                  <pic:blipFill>
                    <a:blip r:embed="rId21" cstate="print"/>
                    <a:stretch>
                      <a:fillRect/>
                    </a:stretch>
                  </pic:blipFill>
                  <pic:spPr>
                    <a:xfrm>
                      <a:off x="0" y="0"/>
                      <a:ext cx="5276847" cy="5295900"/>
                    </a:xfrm>
                    <a:prstGeom prst="rect">
                      <a:avLst/>
                    </a:prstGeom>
                  </pic:spPr>
                </pic:pic>
              </a:graphicData>
            </a:graphic>
          </wp:inline>
        </w:drawing>
      </w:r>
    </w:p>
    <w:p w:rsidR="00257A92" w:rsidRDefault="00016671" w:rsidP="008D0E8A">
      <w:pPr>
        <w:pStyle w:val="Titulek"/>
      </w:pPr>
      <w:bookmarkStart w:id="71" w:name="_Ref355915704"/>
      <w:r>
        <w:t>Obrázek</w:t>
      </w:r>
      <w:r w:rsidR="0040208B">
        <w:t xml:space="preserve"> </w:t>
      </w:r>
      <w:fldSimple w:instr=" STYLEREF 1 \s ">
        <w:r w:rsidR="000620C2">
          <w:rPr>
            <w:noProof/>
          </w:rPr>
          <w:t>5</w:t>
        </w:r>
      </w:fldSimple>
      <w:r w:rsidR="00A45AD4">
        <w:t>.</w:t>
      </w:r>
      <w:fldSimple w:instr=" SEQ Obrázek \* ARABIC \s 1 ">
        <w:r w:rsidR="000620C2">
          <w:rPr>
            <w:noProof/>
          </w:rPr>
          <w:t>1</w:t>
        </w:r>
      </w:fldSimple>
      <w:bookmarkEnd w:id="71"/>
      <w:r w:rsidR="00430CE8">
        <w:t xml:space="preserve"> Diagram případů užití. Diagram znázorňuje rozvržení aktérů v systému a jejich možné akce.</w:t>
      </w:r>
      <w:r w:rsidR="00257A92" w:rsidRPr="00F34701">
        <w:t xml:space="preserve"> </w:t>
      </w:r>
    </w:p>
    <w:p w:rsidR="00257A92" w:rsidRPr="00257A92" w:rsidRDefault="00257A92" w:rsidP="008D0E8A">
      <w:pPr>
        <w:pStyle w:val="Odstavecdal"/>
      </w:pPr>
    </w:p>
    <w:p w:rsidR="00F34701" w:rsidRDefault="00504CB6" w:rsidP="008D0E8A">
      <w:r>
        <w:br w:type="page"/>
      </w:r>
    </w:p>
    <w:p w:rsidR="00A01228" w:rsidRDefault="00A01228" w:rsidP="008D0E8A">
      <w:pPr>
        <w:pStyle w:val="Nadpis1"/>
      </w:pPr>
      <w:bookmarkStart w:id="72" w:name="_Ref355912742"/>
      <w:bookmarkStart w:id="73" w:name="_Ref355912747"/>
      <w:bookmarkStart w:id="74" w:name="_Toc356613993"/>
      <w:r>
        <w:lastRenderedPageBreak/>
        <w:t>Realizace modelu konferenčního systému</w:t>
      </w:r>
      <w:bookmarkEnd w:id="72"/>
      <w:bookmarkEnd w:id="73"/>
      <w:bookmarkEnd w:id="74"/>
    </w:p>
    <w:p w:rsidR="009168C8" w:rsidRDefault="0050085F" w:rsidP="008D0E8A">
      <w:pPr>
        <w:pStyle w:val="Odstavecprvn"/>
      </w:pPr>
      <w:r>
        <w:t xml:space="preserve">V této kapitole si ukážeme </w:t>
      </w:r>
      <w:r w:rsidR="001074AC">
        <w:t>postup samotné realizace</w:t>
      </w:r>
      <w:r>
        <w:t xml:space="preserve"> systému. </w:t>
      </w:r>
      <w:r w:rsidR="00E51ABF">
        <w:t xml:space="preserve">Pro shrnutí si připomeňme, že systém bude modelován formalismem OOPN v nástroji </w:t>
      </w:r>
      <w:proofErr w:type="spellStart"/>
      <w:r w:rsidR="00E51ABF">
        <w:t>PNtalk</w:t>
      </w:r>
      <w:proofErr w:type="spellEnd"/>
      <w:r w:rsidR="00E51ABF">
        <w:t xml:space="preserve">, který byl integrován do implementace jazyka </w:t>
      </w:r>
      <w:proofErr w:type="spellStart"/>
      <w:r w:rsidR="00E51ABF">
        <w:t>S</w:t>
      </w:r>
      <w:r>
        <w:t>malltalk</w:t>
      </w:r>
      <w:proofErr w:type="spellEnd"/>
      <w:r>
        <w:t xml:space="preserve">, </w:t>
      </w:r>
      <w:r w:rsidR="009168C8">
        <w:t>zvané</w:t>
      </w:r>
      <w:r>
        <w:t xml:space="preserve"> </w:t>
      </w:r>
      <w:proofErr w:type="spellStart"/>
      <w:r w:rsidRPr="004F77CF">
        <w:rPr>
          <w:i/>
        </w:rPr>
        <w:t>Squeak</w:t>
      </w:r>
      <w:proofErr w:type="spellEnd"/>
      <w:r>
        <w:t xml:space="preserve">. </w:t>
      </w:r>
      <w:r w:rsidR="00B05C27">
        <w:t>Implementaci celého systému může</w:t>
      </w:r>
      <w:r w:rsidR="001074AC">
        <w:t>me</w:t>
      </w:r>
      <w:r w:rsidR="009168C8">
        <w:t xml:space="preserve"> rozdělit do dvou částí.</w:t>
      </w:r>
    </w:p>
    <w:p w:rsidR="009168C8" w:rsidRDefault="00B05C27" w:rsidP="008D0E8A">
      <w:pPr>
        <w:pStyle w:val="Odstavecdal"/>
      </w:pPr>
      <w:r>
        <w:t>V první části, kterou popisuje tato kapitola, se zaměříme na vytvoření modelu systému</w:t>
      </w:r>
      <w:r w:rsidR="009168C8">
        <w:t xml:space="preserve"> představujícího entity vyskytující se v systému a jejich vazby.</w:t>
      </w:r>
      <w:r w:rsidR="00006B17">
        <w:t xml:space="preserve"> Nejprve vytvoříme konceptuální diagram tříd, </w:t>
      </w:r>
      <w:r w:rsidR="008B19CF">
        <w:t>který</w:t>
      </w:r>
      <w:r w:rsidR="00006B17">
        <w:t xml:space="preserve"> posléze </w:t>
      </w:r>
      <w:r w:rsidR="008B19CF">
        <w:t>bude sloužit  jako předloha pro implementaci samotného</w:t>
      </w:r>
      <w:r w:rsidR="00006B17">
        <w:t xml:space="preserve"> model</w:t>
      </w:r>
      <w:r w:rsidR="004933B9">
        <w:t>u systému v </w:t>
      </w:r>
      <w:r w:rsidR="008B19CF">
        <w:t>OOPN.</w:t>
      </w:r>
      <w:r w:rsidR="009168C8">
        <w:t xml:space="preserve"> Vzhledem ke statičnosti modelu</w:t>
      </w:r>
      <w:r w:rsidR="00CA01EB">
        <w:t xml:space="preserve"> není jeho testo</w:t>
      </w:r>
      <w:r w:rsidR="00C610CF">
        <w:t xml:space="preserve">vání v této fázi příliš nutné. </w:t>
      </w:r>
      <w:commentRangeStart w:id="75"/>
      <w:r w:rsidR="00C610CF">
        <w:t>Přesto</w:t>
      </w:r>
      <w:r w:rsidR="00CA01EB">
        <w:t xml:space="preserve"> </w:t>
      </w:r>
      <w:r w:rsidR="00C610CF">
        <w:t xml:space="preserve">si </w:t>
      </w:r>
      <w:r w:rsidR="004933B9" w:rsidRPr="004933B9">
        <w:t>v</w:t>
      </w:r>
      <w:r w:rsidR="004933B9">
        <w:t> </w:t>
      </w:r>
      <w:r w:rsidR="00CA01EB" w:rsidRPr="004933B9">
        <w:t>kapitole</w:t>
      </w:r>
      <w:r w:rsidR="00CA01EB">
        <w:t xml:space="preserve"> </w:t>
      </w:r>
      <w:r w:rsidR="00F02DCA">
        <w:fldChar w:fldCharType="begin"/>
      </w:r>
      <w:r w:rsidR="00C610CF">
        <w:instrText xml:space="preserve"> REF _Ref355886177 \r \h </w:instrText>
      </w:r>
      <w:r w:rsidR="00F02DCA">
        <w:fldChar w:fldCharType="separate"/>
      </w:r>
      <w:r w:rsidR="000620C2">
        <w:t>8</w:t>
      </w:r>
      <w:r w:rsidR="00F02DCA">
        <w:fldChar w:fldCharType="end"/>
      </w:r>
      <w:r w:rsidR="00C610CF">
        <w:t xml:space="preserve"> ukážeme test </w:t>
      </w:r>
      <w:r w:rsidR="003C41EA">
        <w:t>reakce modelu na zasílané zprávy.</w:t>
      </w:r>
      <w:commentRangeEnd w:id="75"/>
      <w:r w:rsidR="003C41EA">
        <w:rPr>
          <w:rStyle w:val="Odkaznakoment"/>
        </w:rPr>
        <w:commentReference w:id="75"/>
      </w:r>
    </w:p>
    <w:p w:rsidR="004F77CF" w:rsidRDefault="003C41EA" w:rsidP="008D0E8A">
      <w:pPr>
        <w:pStyle w:val="Odstavecdal"/>
      </w:pPr>
      <w:r>
        <w:t xml:space="preserve">V další fázi provedeme nasazení modelu systému do </w:t>
      </w:r>
      <w:commentRangeStart w:id="76"/>
      <w:r>
        <w:t>reálné aplikace</w:t>
      </w:r>
      <w:commentRangeEnd w:id="76"/>
      <w:r w:rsidR="00492047">
        <w:rPr>
          <w:rStyle w:val="Odkaznakoment"/>
        </w:rPr>
        <w:commentReference w:id="76"/>
      </w:r>
      <w:r>
        <w:t xml:space="preserve">. Pro tyto účely zavedeme </w:t>
      </w:r>
      <w:r w:rsidR="00324CD0">
        <w:t>řídící</w:t>
      </w:r>
      <w:r>
        <w:t xml:space="preserve"> sítě, které budou zprostředkovávat akce nad modelem</w:t>
      </w:r>
      <w:r w:rsidR="00492047">
        <w:t xml:space="preserve"> systému a umožní tak nasazení do produkčního prostředí. </w:t>
      </w:r>
      <w:r w:rsidR="00324CD0">
        <w:t xml:space="preserve">Řídící </w:t>
      </w:r>
      <w:r w:rsidR="00492047">
        <w:t xml:space="preserve">sítě budou vykonávat netriviální operace a proto je potřeba provést jejich testování, které bude popsáno v kapitole </w:t>
      </w:r>
      <w:r w:rsidR="00F02DCA">
        <w:fldChar w:fldCharType="begin"/>
      </w:r>
      <w:r w:rsidR="00492047">
        <w:instrText xml:space="preserve"> REF _Ref355886177 \r \h </w:instrText>
      </w:r>
      <w:r w:rsidR="00F02DCA">
        <w:fldChar w:fldCharType="separate"/>
      </w:r>
      <w:r w:rsidR="000620C2">
        <w:t>8</w:t>
      </w:r>
      <w:r w:rsidR="00F02DCA">
        <w:fldChar w:fldCharType="end"/>
      </w:r>
      <w:r w:rsidR="00492047">
        <w:t>. Poté</w:t>
      </w:r>
      <w:r>
        <w:t xml:space="preserve"> v</w:t>
      </w:r>
      <w:r w:rsidR="00492047">
        <w:t>ytvoříme</w:t>
      </w:r>
      <w:r w:rsidR="00A5098F">
        <w:t xml:space="preserve"> jednoduché uživatelské rozhraní, popsané v </w:t>
      </w:r>
      <w:commentRangeStart w:id="77"/>
      <w:r w:rsidR="00A5098F">
        <w:t>kapitol</w:t>
      </w:r>
      <w:r w:rsidR="001928C0">
        <w:t xml:space="preserve">e </w:t>
      </w:r>
      <w:commentRangeEnd w:id="77"/>
      <w:r w:rsidR="00C610CF">
        <w:rPr>
          <w:rStyle w:val="Odkaznakoment"/>
        </w:rPr>
        <w:commentReference w:id="77"/>
      </w:r>
      <w:r w:rsidR="00F02DCA">
        <w:fldChar w:fldCharType="begin"/>
      </w:r>
      <w:r w:rsidR="001928C0">
        <w:instrText xml:space="preserve"> REF _Ref355913379 \r \h </w:instrText>
      </w:r>
      <w:r w:rsidR="00F02DCA">
        <w:fldChar w:fldCharType="separate"/>
      </w:r>
      <w:r w:rsidR="000620C2">
        <w:t>7.2</w:t>
      </w:r>
      <w:r w:rsidR="00F02DCA">
        <w:fldChar w:fldCharType="end"/>
      </w:r>
      <w:r w:rsidR="00492047">
        <w:t>.</w:t>
      </w:r>
    </w:p>
    <w:p w:rsidR="00517E08" w:rsidRPr="00517E08" w:rsidRDefault="003D3177" w:rsidP="008D0E8A">
      <w:pPr>
        <w:pStyle w:val="Odstavecdal"/>
      </w:pPr>
      <w:commentRangeStart w:id="78"/>
      <w:r w:rsidRPr="003D3177">
        <w:t>Pro možnost pozdějšího využití výsledků práce v jiných rozšiřujících projektech, nebo studiích, budou zdrojové kódy modelu, uživatelské prostředí a diagramy psány v anglickém jazyce.</w:t>
      </w:r>
      <w:commentRangeEnd w:id="78"/>
      <w:r w:rsidRPr="003D3177">
        <w:commentReference w:id="78"/>
      </w:r>
    </w:p>
    <w:p w:rsidR="00A01228" w:rsidRDefault="00A01228" w:rsidP="008D0E8A">
      <w:pPr>
        <w:pStyle w:val="Nadpis2"/>
      </w:pPr>
      <w:bookmarkStart w:id="79" w:name="_Ref356439177"/>
      <w:bookmarkStart w:id="80" w:name="_Toc356613994"/>
      <w:r>
        <w:t>Návrh tříd</w:t>
      </w:r>
      <w:bookmarkEnd w:id="79"/>
      <w:bookmarkEnd w:id="80"/>
    </w:p>
    <w:p w:rsidR="00CE5D51" w:rsidRDefault="001D0FDD" w:rsidP="008D0E8A">
      <w:pPr>
        <w:pStyle w:val="Odstavecprvn"/>
      </w:pPr>
      <w:r>
        <w:t xml:space="preserve">Pro návrh tříd využijeme </w:t>
      </w:r>
      <w:r w:rsidR="00A5098F">
        <w:t>diagram</w:t>
      </w:r>
      <w:r>
        <w:t xml:space="preserve"> tříd</w:t>
      </w:r>
      <w:r w:rsidR="002B46A4">
        <w:t xml:space="preserve"> modelovacího jazyka UML </w:t>
      </w:r>
      <w:r w:rsidR="00A5098F">
        <w:t xml:space="preserve">popisující typy objektů a statické vztahy mezi nimi. Vyskytuje se ve třech formách: konceptuální, specifikační, implementační. Jak již názvy napovídají, konceptuální diagram tříd slouží k vytvoření konceptu aplikační domény, bez vztahu k implementaci, je jazykově nezávislý. Specifikační diagram tříd znázorňuje pohled na </w:t>
      </w:r>
      <w:r>
        <w:t>aplikaci</w:t>
      </w:r>
      <w:r w:rsidR="00A5098F">
        <w:t>, specifikaci rozhraní bez specifikace implementace. Zato implementační diagram tříd zobrazuje i konkrétní implementační detaily. Pro naše účely se výborně hodí konceptuální diagram tříd, ve kterém si předvedeme strukturu</w:t>
      </w:r>
      <w:r w:rsidR="005C0DE2">
        <w:t xml:space="preserve"> modelu</w:t>
      </w:r>
      <w:r w:rsidR="00A5098F">
        <w:t xml:space="preserve"> Konferenčního systému.</w:t>
      </w:r>
    </w:p>
    <w:p w:rsidR="00AE5348" w:rsidRDefault="00AE5348" w:rsidP="008D0E8A">
      <w:pPr>
        <w:pStyle w:val="Obrzek"/>
      </w:pPr>
      <w:r>
        <w:rPr>
          <w:noProof/>
        </w:rPr>
        <w:lastRenderedPageBreak/>
        <w:drawing>
          <wp:inline distT="0" distB="0" distL="0" distR="0">
            <wp:extent cx="5193911" cy="2275200"/>
            <wp:effectExtent l="19050" t="0" r="0" b="0"/>
            <wp:docPr id="15" name="Obrázek 14" descr="first_iter.Concept_class_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iter.Concept_class_diagram.emf"/>
                    <pic:cNvPicPr/>
                  </pic:nvPicPr>
                  <pic:blipFill>
                    <a:blip r:embed="rId22" cstate="print"/>
                    <a:stretch>
                      <a:fillRect/>
                    </a:stretch>
                  </pic:blipFill>
                  <pic:spPr>
                    <a:xfrm>
                      <a:off x="0" y="0"/>
                      <a:ext cx="5193911" cy="2275200"/>
                    </a:xfrm>
                    <a:prstGeom prst="rect">
                      <a:avLst/>
                    </a:prstGeom>
                  </pic:spPr>
                </pic:pic>
              </a:graphicData>
            </a:graphic>
          </wp:inline>
        </w:drawing>
      </w:r>
    </w:p>
    <w:p w:rsidR="00AE5348" w:rsidRDefault="00016671" w:rsidP="008D0E8A">
      <w:pPr>
        <w:pStyle w:val="Titulek"/>
      </w:pPr>
      <w:bookmarkStart w:id="81" w:name="_Ref355900773"/>
      <w:r>
        <w:t>Obrázek</w:t>
      </w:r>
      <w:r w:rsidR="00AE5348">
        <w:t xml:space="preserve"> </w:t>
      </w:r>
      <w:fldSimple w:instr=" STYLEREF 1 \s ">
        <w:r w:rsidR="000620C2">
          <w:rPr>
            <w:noProof/>
          </w:rPr>
          <w:t>6</w:t>
        </w:r>
      </w:fldSimple>
      <w:r w:rsidR="00A45AD4">
        <w:t>.</w:t>
      </w:r>
      <w:fldSimple w:instr=" SEQ Obrázek \* ARABIC \s 1 ">
        <w:r w:rsidR="000620C2">
          <w:rPr>
            <w:noProof/>
          </w:rPr>
          <w:t>1</w:t>
        </w:r>
      </w:fldSimple>
      <w:bookmarkEnd w:id="81"/>
      <w:r w:rsidR="00AE5348">
        <w:t xml:space="preserve"> </w:t>
      </w:r>
      <w:r w:rsidR="00AE5348" w:rsidRPr="008756AD">
        <w:t>Konceptuální diagram tříd znázorňující vazby mezi objekty systému.</w:t>
      </w:r>
    </w:p>
    <w:p w:rsidR="005C0DE2" w:rsidRDefault="00F02DCA" w:rsidP="008D0E8A">
      <w:pPr>
        <w:pStyle w:val="Odstavecdal"/>
      </w:pPr>
      <w:r>
        <w:fldChar w:fldCharType="begin"/>
      </w:r>
      <w:r w:rsidR="005C0DE2">
        <w:instrText xml:space="preserve"> REF _Ref355900773 \h </w:instrText>
      </w:r>
      <w:r>
        <w:fldChar w:fldCharType="separate"/>
      </w:r>
      <w:r w:rsidR="000620C2">
        <w:t xml:space="preserve">Obrázek </w:t>
      </w:r>
      <w:r w:rsidR="000620C2">
        <w:rPr>
          <w:noProof/>
        </w:rPr>
        <w:t>6</w:t>
      </w:r>
      <w:r w:rsidR="000620C2">
        <w:t>.</w:t>
      </w:r>
      <w:r w:rsidR="000620C2">
        <w:rPr>
          <w:noProof/>
        </w:rPr>
        <w:t>1</w:t>
      </w:r>
      <w:r>
        <w:fldChar w:fldCharType="end"/>
      </w:r>
      <w:r w:rsidR="005C0DE2">
        <w:t xml:space="preserve"> zobrazuje odpovídající konceptuální diagram tříd. Je zde vidět propojení jednotlivých tříd, respektive vazby jednotlivých objektů. Na obrázku můžeme vidět, že třída </w:t>
      </w:r>
      <w:proofErr w:type="spellStart"/>
      <w:r w:rsidR="005C0DE2" w:rsidRPr="008B0BB8">
        <w:rPr>
          <w:i/>
        </w:rPr>
        <w:t>Conference</w:t>
      </w:r>
      <w:proofErr w:type="spellEnd"/>
      <w:r w:rsidR="005C0DE2">
        <w:t xml:space="preserve"> (dále konference) kromě svého názvu a popisu bude obsahovat bude obsahovat maximálně jednu referenci na objekt třídy </w:t>
      </w:r>
      <w:proofErr w:type="spellStart"/>
      <w:r w:rsidR="005C0DE2">
        <w:rPr>
          <w:i/>
        </w:rPr>
        <w:t>Location</w:t>
      </w:r>
      <w:proofErr w:type="spellEnd"/>
      <w:r w:rsidR="005C0DE2">
        <w:t xml:space="preserve"> (dále místo), který svým jménem, adresou a kapacitou určuje místo, kde bude konference probíhat. Konference má také vazby na objekty tříd </w:t>
      </w:r>
      <w:proofErr w:type="spellStart"/>
      <w:r w:rsidR="005C0DE2">
        <w:rPr>
          <w:i/>
        </w:rPr>
        <w:t>Paper</w:t>
      </w:r>
      <w:proofErr w:type="spellEnd"/>
      <w:r w:rsidR="005C0DE2">
        <w:t xml:space="preserve"> (dále článek) a </w:t>
      </w:r>
      <w:proofErr w:type="spellStart"/>
      <w:r w:rsidR="005C0DE2">
        <w:rPr>
          <w:i/>
        </w:rPr>
        <w:t>Member</w:t>
      </w:r>
      <w:proofErr w:type="spellEnd"/>
      <w:r w:rsidR="005C0DE2">
        <w:t xml:space="preserve"> (dále účastník) s násobností 0..*, což znamená, že počet objektů, které budou náležet konferenci není nijak omezen. Naopak objekt třídy </w:t>
      </w:r>
      <w:proofErr w:type="spellStart"/>
      <w:r w:rsidR="005C0DE2">
        <w:rPr>
          <w:i/>
        </w:rPr>
        <w:t>Paper</w:t>
      </w:r>
      <w:proofErr w:type="spellEnd"/>
      <w:r w:rsidR="005C0DE2">
        <w:t xml:space="preserve"> patří vždy alespoň </w:t>
      </w:r>
      <w:r w:rsidR="00BD34E4" w:rsidRPr="00BD34E4">
        <w:t xml:space="preserve">do </w:t>
      </w:r>
      <w:r w:rsidR="005C0DE2">
        <w:t xml:space="preserve">jedné konference, má alespoň jednoho autora (instance třídy </w:t>
      </w:r>
      <w:proofErr w:type="spellStart"/>
      <w:r w:rsidR="005C0DE2">
        <w:rPr>
          <w:i/>
        </w:rPr>
        <w:t>Member</w:t>
      </w:r>
      <w:proofErr w:type="spellEnd"/>
      <w:r w:rsidR="005C0DE2">
        <w:t xml:space="preserve">) a může obsahovat 0..* recenzí (instance třídy </w:t>
      </w:r>
      <w:proofErr w:type="spellStart"/>
      <w:r w:rsidR="005C0DE2">
        <w:rPr>
          <w:i/>
        </w:rPr>
        <w:t>Review</w:t>
      </w:r>
      <w:proofErr w:type="spellEnd"/>
      <w:r w:rsidR="005C0DE2">
        <w:t xml:space="preserve">). Objekt třídy </w:t>
      </w:r>
      <w:proofErr w:type="spellStart"/>
      <w:r w:rsidR="005C0DE2">
        <w:rPr>
          <w:i/>
        </w:rPr>
        <w:t>Review</w:t>
      </w:r>
      <w:proofErr w:type="spellEnd"/>
      <w:r w:rsidR="005C0DE2">
        <w:t xml:space="preserve"> (dále recenze) tak vždy náleží jednomu článku a má jednoho autora. Nakonec účastník konference, jakožto objekt třídy </w:t>
      </w:r>
      <w:proofErr w:type="spellStart"/>
      <w:r w:rsidR="005C0DE2" w:rsidRPr="00CE5D51">
        <w:rPr>
          <w:i/>
        </w:rPr>
        <w:t>Member</w:t>
      </w:r>
      <w:proofErr w:type="spellEnd"/>
      <w:r w:rsidR="005C0DE2">
        <w:t>, může a nemusí být přihlášen do více konferencí, může být autorem několika článků, nebo recenzí. V praxi to bude fungovat tak, že u účastníka záleží na jeho roli v systému, od které se odvíjí, jestli bude autorem článků, nebo recenzí.</w:t>
      </w:r>
    </w:p>
    <w:p w:rsidR="00AE5348" w:rsidRPr="00AE5348" w:rsidRDefault="005C0DE2" w:rsidP="008D0E8A">
      <w:pPr>
        <w:pStyle w:val="Odstavecdal"/>
      </w:pPr>
      <w:r>
        <w:t xml:space="preserve">Takto je znázorněn datový model systému. Nad tímto modelem později vytvoříme již dříve zmiňované </w:t>
      </w:r>
      <w:r w:rsidR="00324CD0">
        <w:t xml:space="preserve">řídící </w:t>
      </w:r>
      <w:r>
        <w:t xml:space="preserve">sítě, o kterých si povíme v kapitole </w:t>
      </w:r>
      <w:r w:rsidR="00F02DCA">
        <w:fldChar w:fldCharType="begin"/>
      </w:r>
      <w:r>
        <w:instrText xml:space="preserve"> REF _Ref355900583 \r \h </w:instrText>
      </w:r>
      <w:r w:rsidR="00F02DCA">
        <w:fldChar w:fldCharType="separate"/>
      </w:r>
      <w:r w:rsidR="000620C2">
        <w:t>7.1</w:t>
      </w:r>
      <w:r w:rsidR="00F02DCA">
        <w:fldChar w:fldCharType="end"/>
      </w:r>
      <w:r>
        <w:t>.</w:t>
      </w:r>
    </w:p>
    <w:p w:rsidR="00A01228" w:rsidRDefault="00A01228" w:rsidP="008D0E8A">
      <w:pPr>
        <w:pStyle w:val="Nadpis2"/>
      </w:pPr>
      <w:bookmarkStart w:id="82" w:name="_Ref356170075"/>
      <w:bookmarkStart w:id="83" w:name="_Toc356613995"/>
      <w:r>
        <w:t>Konverze diagramu tříd do objekto</w:t>
      </w:r>
      <w:r w:rsidR="0057294C">
        <w:t>vě or</w:t>
      </w:r>
      <w:r>
        <w:t xml:space="preserve">ientovaných </w:t>
      </w:r>
      <w:proofErr w:type="spellStart"/>
      <w:r>
        <w:t>Petriho</w:t>
      </w:r>
      <w:proofErr w:type="spellEnd"/>
      <w:r>
        <w:t xml:space="preserve"> sítí</w:t>
      </w:r>
      <w:bookmarkEnd w:id="82"/>
      <w:bookmarkEnd w:id="83"/>
    </w:p>
    <w:p w:rsidR="00B620DA" w:rsidRDefault="00B620DA" w:rsidP="008D0E8A">
      <w:pPr>
        <w:pStyle w:val="Odstavecprvn"/>
      </w:pPr>
      <w:r>
        <w:t xml:space="preserve">Podle diagramu tříd z předchozí podkapitoly nyní </w:t>
      </w:r>
      <w:r w:rsidR="0020332C">
        <w:t xml:space="preserve">vytvoříme definici tříd v OOPN. Požadované třídy a jejich atributy mají mnoho společných vlastností, </w:t>
      </w:r>
      <w:r w:rsidR="008B1DEB">
        <w:t>jež</w:t>
      </w:r>
      <w:r w:rsidR="0020332C">
        <w:t xml:space="preserve"> představíme ještě před definicí samotných tříd</w:t>
      </w:r>
      <w:r w:rsidR="008B1DEB">
        <w:t xml:space="preserve"> na abstraktní třídě, kterou nazveme </w:t>
      </w:r>
      <w:proofErr w:type="spellStart"/>
      <w:r w:rsidR="00794CA9" w:rsidRPr="00D93024">
        <w:rPr>
          <w:rFonts w:ascii="Courier New" w:hAnsi="Courier New" w:cs="Courier New"/>
        </w:rPr>
        <w:t>Abstract</w:t>
      </w:r>
      <w:proofErr w:type="spellEnd"/>
      <w:r w:rsidR="0020332C">
        <w:t xml:space="preserve">. </w:t>
      </w:r>
      <w:r w:rsidR="008B1DEB">
        <w:t>Tyto vlastnosti potom budeme předpokládat u každé vytvářené třídy a budeme p</w:t>
      </w:r>
      <w:r w:rsidR="0020332C">
        <w:t>opis</w:t>
      </w:r>
      <w:r w:rsidR="008B1DEB">
        <w:t>ovat</w:t>
      </w:r>
      <w:r w:rsidR="0020332C">
        <w:t xml:space="preserve"> pouze </w:t>
      </w:r>
      <w:r w:rsidR="008B1DEB">
        <w:t>odlišné a rozšiřující konstrukce. Může se stát, že n</w:t>
      </w:r>
      <w:r>
        <w:t>ásledující definice nebudou kvůli jednoduchosti a čitelnosti přesně odpovídat implementovaným třídám, avšak bude zde zachyceno vše podstatné.</w:t>
      </w:r>
      <w:r w:rsidR="005F52E0">
        <w:t xml:space="preserve"> Definice tříd budou</w:t>
      </w:r>
      <w:r w:rsidR="00723C1C">
        <w:t>, kromě slovního popisu,</w:t>
      </w:r>
      <w:r w:rsidR="008B1DEB">
        <w:t xml:space="preserve"> </w:t>
      </w:r>
      <w:r w:rsidR="008B1DEB" w:rsidRPr="008B1DEB">
        <w:t>hojně</w:t>
      </w:r>
      <w:r w:rsidR="008B1DEB">
        <w:t xml:space="preserve"> </w:t>
      </w:r>
      <w:r w:rsidR="005F52E0" w:rsidRPr="008B1DEB">
        <w:t>znázorňovány</w:t>
      </w:r>
      <w:r w:rsidR="005F52E0">
        <w:t xml:space="preserve"> diagramy, neboť grafická reprezentace OOPN je výstižnější a pro čtenáře </w:t>
      </w:r>
      <w:r w:rsidR="00A86B35">
        <w:t>pří</w:t>
      </w:r>
      <w:r w:rsidR="005F52E0">
        <w:t>větivější.</w:t>
      </w:r>
    </w:p>
    <w:p w:rsidR="00794CA9" w:rsidRDefault="00466775" w:rsidP="008D0E8A">
      <w:pPr>
        <w:pStyle w:val="Odstavecdal"/>
      </w:pPr>
      <w:r>
        <w:lastRenderedPageBreak/>
        <w:t xml:space="preserve">Připomeňme, že místa v sítích OOPN značí privátní atributy objektu, které lze pomocí synchronních portů, </w:t>
      </w:r>
      <w:proofErr w:type="spellStart"/>
      <w:r w:rsidRPr="005C40F5">
        <w:rPr>
          <w:i/>
        </w:rPr>
        <w:t>getterů</w:t>
      </w:r>
      <w:proofErr w:type="spellEnd"/>
      <w:r>
        <w:t xml:space="preserve"> a </w:t>
      </w:r>
      <w:proofErr w:type="spellStart"/>
      <w:r w:rsidRPr="005C40F5">
        <w:rPr>
          <w:i/>
        </w:rPr>
        <w:t>sette</w:t>
      </w:r>
      <w:r w:rsidR="00174ACC">
        <w:rPr>
          <w:i/>
        </w:rPr>
        <w:t>rů</w:t>
      </w:r>
      <w:proofErr w:type="spellEnd"/>
      <w:r w:rsidR="00B94412">
        <w:t xml:space="preserve"> zpřístupnit </w:t>
      </w:r>
      <w:r w:rsidR="00174ACC">
        <w:t>veřejně</w:t>
      </w:r>
      <w:r w:rsidR="00B94412">
        <w:t>.</w:t>
      </w:r>
      <w:r w:rsidR="00794CA9">
        <w:t xml:space="preserve"> Zaveďme tedy</w:t>
      </w:r>
      <w:r w:rsidR="005F51E5">
        <w:t xml:space="preserve">, že každý </w:t>
      </w:r>
      <w:r w:rsidR="001C59BE">
        <w:t xml:space="preserve">veřejný </w:t>
      </w:r>
      <w:r w:rsidR="005F51E5">
        <w:t xml:space="preserve">atribut níže představených tříd </w:t>
      </w:r>
      <w:r w:rsidR="001C59BE">
        <w:t xml:space="preserve">bude mít </w:t>
      </w:r>
      <w:r w:rsidR="00D93024">
        <w:t xml:space="preserve">svůj </w:t>
      </w:r>
      <w:proofErr w:type="spellStart"/>
      <w:r w:rsidR="00D93024">
        <w:t>getter</w:t>
      </w:r>
      <w:proofErr w:type="spellEnd"/>
      <w:r w:rsidR="00D93024">
        <w:t xml:space="preserve"> a</w:t>
      </w:r>
      <w:r w:rsidR="005F51E5">
        <w:t xml:space="preserve"> </w:t>
      </w:r>
      <w:proofErr w:type="spellStart"/>
      <w:r w:rsidR="005F51E5">
        <w:t>setter</w:t>
      </w:r>
      <w:proofErr w:type="spellEnd"/>
      <w:r w:rsidR="00794CA9">
        <w:t xml:space="preserve">. Dále pro každý veřejný atribut </w:t>
      </w:r>
      <w:proofErr w:type="spellStart"/>
      <w:r w:rsidR="00D93024" w:rsidRPr="00D93024">
        <w:rPr>
          <w:rFonts w:ascii="Courier New" w:hAnsi="Courier New" w:cs="Courier New"/>
        </w:rPr>
        <w:t>attr</w:t>
      </w:r>
      <w:proofErr w:type="spellEnd"/>
      <w:r w:rsidR="00D93024">
        <w:rPr>
          <w:i/>
        </w:rPr>
        <w:t xml:space="preserve"> </w:t>
      </w:r>
      <w:r w:rsidR="00794CA9">
        <w:t>bude specifikace třídy obsahovat stejnojmenný synchronní port</w:t>
      </w:r>
      <w:r w:rsidR="00D93024">
        <w:t>,</w:t>
      </w:r>
      <w:r w:rsidR="00794CA9">
        <w:t xml:space="preserve"> realizující operace </w:t>
      </w:r>
      <w:proofErr w:type="spellStart"/>
      <w:r w:rsidR="00794CA9">
        <w:t>get</w:t>
      </w:r>
      <w:proofErr w:type="spellEnd"/>
      <w:r w:rsidR="00794CA9">
        <w:t xml:space="preserve"> a test neprázdnosti, a </w:t>
      </w:r>
      <w:r w:rsidR="003E1ABF">
        <w:t>negativní predikát</w:t>
      </w:r>
      <w:r w:rsidR="00794CA9">
        <w:t xml:space="preserve"> </w:t>
      </w:r>
      <w:r w:rsidR="00D93024">
        <w:t xml:space="preserve">pojmenovaný </w:t>
      </w:r>
      <w:proofErr w:type="spellStart"/>
      <w:r w:rsidR="00794CA9" w:rsidRPr="00D93024">
        <w:rPr>
          <w:rFonts w:ascii="Courier New" w:hAnsi="Courier New" w:cs="Courier New"/>
        </w:rPr>
        <w:t>attrEmpty</w:t>
      </w:r>
      <w:proofErr w:type="spellEnd"/>
      <w:r w:rsidR="00794CA9">
        <w:t>, realizující test prázdnosti atributu.</w:t>
      </w:r>
      <w:r w:rsidR="00D93024">
        <w:t xml:space="preserve"> Všechny tyto možnosti přístupu k jednoduchému atributu </w:t>
      </w:r>
      <w:proofErr w:type="spellStart"/>
      <w:r w:rsidR="00D93024" w:rsidRPr="00D93024">
        <w:rPr>
          <w:rFonts w:ascii="Courier New" w:hAnsi="Courier New" w:cs="Courier New"/>
        </w:rPr>
        <w:t>attr</w:t>
      </w:r>
      <w:proofErr w:type="spellEnd"/>
      <w:r w:rsidR="00D93024">
        <w:t xml:space="preserve"> třídy </w:t>
      </w:r>
      <w:proofErr w:type="spellStart"/>
      <w:r w:rsidR="00D93024">
        <w:rPr>
          <w:rFonts w:ascii="Courier New" w:hAnsi="Courier New" w:cs="Courier New"/>
        </w:rPr>
        <w:t>Abstract</w:t>
      </w:r>
      <w:proofErr w:type="spellEnd"/>
      <w:r w:rsidR="00D93024">
        <w:t xml:space="preserve"> demonstruje obrá</w:t>
      </w:r>
      <w:r w:rsidR="00DA1642">
        <w:t xml:space="preserve">zek ***. Všimněme si, že porty </w:t>
      </w:r>
      <w:proofErr w:type="spellStart"/>
      <w:r w:rsidR="00D93024" w:rsidRPr="00DA1642">
        <w:rPr>
          <w:rFonts w:ascii="Courier New" w:hAnsi="Courier New" w:cs="Courier New"/>
        </w:rPr>
        <w:t>attr</w:t>
      </w:r>
      <w:proofErr w:type="spellEnd"/>
      <w:r w:rsidR="00DA1642">
        <w:t xml:space="preserve"> a </w:t>
      </w:r>
      <w:proofErr w:type="spellStart"/>
      <w:r w:rsidR="00D93024" w:rsidRPr="00DA1642">
        <w:rPr>
          <w:rFonts w:ascii="Courier New" w:hAnsi="Courier New" w:cs="Courier New"/>
        </w:rPr>
        <w:t>attrEmpty</w:t>
      </w:r>
      <w:proofErr w:type="spellEnd"/>
      <w:r w:rsidR="00D93024">
        <w:t xml:space="preserve"> jsou komple</w:t>
      </w:r>
      <w:r w:rsidR="00DA1642">
        <w:t xml:space="preserve">mentární a umožňují v metodách </w:t>
      </w:r>
      <w:proofErr w:type="spellStart"/>
      <w:r w:rsidR="00D93024" w:rsidRPr="00DA1642">
        <w:rPr>
          <w:rFonts w:ascii="Courier New" w:hAnsi="Courier New" w:cs="Courier New"/>
        </w:rPr>
        <w:t>getAttr</w:t>
      </w:r>
      <w:proofErr w:type="spellEnd"/>
      <w:r w:rsidR="00DA1642">
        <w:t xml:space="preserve"> a </w:t>
      </w:r>
      <w:proofErr w:type="spellStart"/>
      <w:r w:rsidR="00D93024" w:rsidRPr="00DA1642">
        <w:rPr>
          <w:rFonts w:ascii="Courier New" w:hAnsi="Courier New" w:cs="Courier New"/>
        </w:rPr>
        <w:t>setAttr</w:t>
      </w:r>
      <w:proofErr w:type="spellEnd"/>
      <w:r w:rsidR="00D93024">
        <w:t xml:space="preserve"> výlučné provedení pouze jednoho z přechodů.</w:t>
      </w:r>
    </w:p>
    <w:p w:rsidR="00D93024" w:rsidRDefault="00D93024" w:rsidP="008D0E8A">
      <w:pPr>
        <w:pStyle w:val="Odstavecdal"/>
      </w:pPr>
    </w:p>
    <w:p w:rsidR="00D93024" w:rsidRDefault="00D93024" w:rsidP="008D0E8A">
      <w:pPr>
        <w:pStyle w:val="Odstavecdal"/>
      </w:pPr>
      <w:r>
        <w:t xml:space="preserve">** </w:t>
      </w:r>
      <w:r w:rsidR="00744481">
        <w:t xml:space="preserve">TODO: </w:t>
      </w:r>
      <w:r>
        <w:t xml:space="preserve">ukázka predikátů </w:t>
      </w:r>
      <w:proofErr w:type="spellStart"/>
      <w:r>
        <w:t>attr</w:t>
      </w:r>
      <w:proofErr w:type="spellEnd"/>
      <w:r>
        <w:t xml:space="preserve">, </w:t>
      </w:r>
      <w:proofErr w:type="spellStart"/>
      <w:r>
        <w:t>attrEmpty</w:t>
      </w:r>
      <w:proofErr w:type="spellEnd"/>
      <w:r>
        <w:t xml:space="preserve"> **</w:t>
      </w:r>
    </w:p>
    <w:p w:rsidR="00D93024" w:rsidRDefault="00D93024" w:rsidP="008D0E8A">
      <w:pPr>
        <w:pStyle w:val="Odstavecdal"/>
      </w:pPr>
      <w:commentRangeStart w:id="84"/>
      <w:r>
        <w:t xml:space="preserve">** </w:t>
      </w:r>
      <w:r w:rsidR="00744481">
        <w:t xml:space="preserve">TODO: </w:t>
      </w:r>
      <w:r>
        <w:t xml:space="preserve">ukázka </w:t>
      </w:r>
      <w:proofErr w:type="spellStart"/>
      <w:r>
        <w:t>getterů</w:t>
      </w:r>
      <w:proofErr w:type="spellEnd"/>
      <w:r>
        <w:t xml:space="preserve"> a </w:t>
      </w:r>
      <w:proofErr w:type="spellStart"/>
      <w:r>
        <w:t>setterů</w:t>
      </w:r>
      <w:proofErr w:type="spellEnd"/>
      <w:r>
        <w:t xml:space="preserve"> **</w:t>
      </w:r>
      <w:commentRangeEnd w:id="84"/>
      <w:r>
        <w:rPr>
          <w:rStyle w:val="Odkaznakoment"/>
        </w:rPr>
        <w:commentReference w:id="84"/>
      </w:r>
    </w:p>
    <w:p w:rsidR="00D93024" w:rsidRPr="00D93024" w:rsidRDefault="00D93024" w:rsidP="008D0E8A">
      <w:pPr>
        <w:pStyle w:val="Odstavecdal"/>
      </w:pPr>
    </w:p>
    <w:p w:rsidR="00466775" w:rsidRPr="00736804" w:rsidRDefault="00D93024" w:rsidP="008D0E8A">
      <w:pPr>
        <w:pStyle w:val="Odstavecdal"/>
      </w:pPr>
      <w:r>
        <w:t>Pro</w:t>
      </w:r>
      <w:r w:rsidR="005522C8">
        <w:t xml:space="preserve"> atribut typu </w:t>
      </w:r>
      <w:r w:rsidR="005522C8">
        <w:rPr>
          <w:i/>
        </w:rPr>
        <w:t>kolekce</w:t>
      </w:r>
      <w:r w:rsidR="005522C8">
        <w:t>, po</w:t>
      </w:r>
      <w:r w:rsidR="001C59BE">
        <w:t xml:space="preserve">tom místo </w:t>
      </w:r>
      <w:proofErr w:type="spellStart"/>
      <w:r w:rsidR="001C59BE">
        <w:t>getteru</w:t>
      </w:r>
      <w:proofErr w:type="spellEnd"/>
      <w:r w:rsidR="001C59BE">
        <w:t xml:space="preserve"> a </w:t>
      </w:r>
      <w:proofErr w:type="spellStart"/>
      <w:r w:rsidR="001C59BE">
        <w:t>setteru</w:t>
      </w:r>
      <w:proofErr w:type="spellEnd"/>
      <w:r w:rsidR="001C59BE">
        <w:t xml:space="preserve"> bude</w:t>
      </w:r>
      <w:r w:rsidR="005522C8">
        <w:t xml:space="preserve"> třída obsahovat metody pro přidání do kolekce, </w:t>
      </w:r>
      <w:r w:rsidR="001C59BE">
        <w:t xml:space="preserve">získání </w:t>
      </w:r>
      <w:r w:rsidR="005522C8">
        <w:t xml:space="preserve">a odebrání z kolekce. Tyto metody </w:t>
      </w:r>
      <w:r>
        <w:t xml:space="preserve">se pro atribut </w:t>
      </w:r>
      <w:proofErr w:type="spellStart"/>
      <w:r>
        <w:rPr>
          <w:rFonts w:ascii="Courier New" w:hAnsi="Courier New" w:cs="Courier New"/>
        </w:rPr>
        <w:t>items</w:t>
      </w:r>
      <w:proofErr w:type="spellEnd"/>
      <w:r>
        <w:t xml:space="preserve"> budou nazývat</w:t>
      </w:r>
      <w:r w:rsidR="005522C8">
        <w:t xml:space="preserve"> </w:t>
      </w:r>
      <w:proofErr w:type="spellStart"/>
      <w:r w:rsidR="005522C8" w:rsidRPr="00D93024">
        <w:rPr>
          <w:rFonts w:ascii="Courier New" w:hAnsi="Courier New" w:cs="Courier New"/>
        </w:rPr>
        <w:t>add</w:t>
      </w:r>
      <w:r w:rsidRPr="00D93024">
        <w:rPr>
          <w:rFonts w:ascii="Courier New" w:hAnsi="Courier New" w:cs="Courier New"/>
        </w:rPr>
        <w:t>Item</w:t>
      </w:r>
      <w:proofErr w:type="spellEnd"/>
      <w:r w:rsidR="005522C8">
        <w:t xml:space="preserve">, </w:t>
      </w:r>
      <w:proofErr w:type="spellStart"/>
      <w:r w:rsidR="005522C8" w:rsidRPr="00D93024">
        <w:rPr>
          <w:rFonts w:ascii="Courier New" w:hAnsi="Courier New" w:cs="Courier New"/>
        </w:rPr>
        <w:t>get</w:t>
      </w:r>
      <w:r w:rsidRPr="00D93024">
        <w:rPr>
          <w:rFonts w:ascii="Courier New" w:hAnsi="Courier New" w:cs="Courier New"/>
        </w:rPr>
        <w:t>Item</w:t>
      </w:r>
      <w:proofErr w:type="spellEnd"/>
      <w:r>
        <w:rPr>
          <w:i/>
        </w:rPr>
        <w:t xml:space="preserve"> </w:t>
      </w:r>
      <w:r w:rsidR="001C59BE">
        <w:t>a</w:t>
      </w:r>
      <w:r w:rsidR="005522C8">
        <w:t xml:space="preserve"> </w:t>
      </w:r>
      <w:proofErr w:type="spellStart"/>
      <w:r w:rsidR="005522C8" w:rsidRPr="00D93024">
        <w:rPr>
          <w:rFonts w:ascii="Courier New" w:hAnsi="Courier New" w:cs="Courier New"/>
        </w:rPr>
        <w:t>remove</w:t>
      </w:r>
      <w:r w:rsidRPr="00D93024">
        <w:rPr>
          <w:rFonts w:ascii="Courier New" w:hAnsi="Courier New" w:cs="Courier New"/>
        </w:rPr>
        <w:t>Item</w:t>
      </w:r>
      <w:proofErr w:type="spellEnd"/>
      <w:r>
        <w:t>.</w:t>
      </w:r>
    </w:p>
    <w:p w:rsidR="00474766" w:rsidRDefault="00474766" w:rsidP="008D0E8A">
      <w:pPr>
        <w:pStyle w:val="Odstavecdal"/>
      </w:pPr>
    </w:p>
    <w:p w:rsidR="00474766" w:rsidRDefault="00474766" w:rsidP="008D0E8A">
      <w:pPr>
        <w:pStyle w:val="Odstavecdal"/>
      </w:pPr>
      <w:r>
        <w:t xml:space="preserve">** </w:t>
      </w:r>
      <w:r w:rsidR="00744481">
        <w:t xml:space="preserve">TODO: </w:t>
      </w:r>
      <w:r>
        <w:t xml:space="preserve">ukázka </w:t>
      </w:r>
      <w:proofErr w:type="spellStart"/>
      <w:r>
        <w:t>add</w:t>
      </w:r>
      <w:proofErr w:type="spellEnd"/>
      <w:r>
        <w:t xml:space="preserve">, </w:t>
      </w:r>
      <w:proofErr w:type="spellStart"/>
      <w:r>
        <w:t>get</w:t>
      </w:r>
      <w:proofErr w:type="spellEnd"/>
      <w:r>
        <w:t xml:space="preserve">, </w:t>
      </w:r>
      <w:proofErr w:type="spellStart"/>
      <w:r w:rsidR="00BD34E4">
        <w:t>remove</w:t>
      </w:r>
      <w:proofErr w:type="spellEnd"/>
      <w:r>
        <w:t xml:space="preserve"> pro kolekci dat **</w:t>
      </w:r>
    </w:p>
    <w:p w:rsidR="00D93024" w:rsidRDefault="00D93024" w:rsidP="008D0E8A">
      <w:pPr>
        <w:pStyle w:val="Odstavecdal"/>
      </w:pPr>
    </w:p>
    <w:p w:rsidR="00D93024" w:rsidRDefault="001029FA" w:rsidP="008D0E8A">
      <w:pPr>
        <w:pStyle w:val="Odstavecdal"/>
      </w:pPr>
      <w:r>
        <w:t>Pokud třída obsahuje atribut typu kolekce, je pravděpodobné, že bude také potřebovat konstrukci pro provedení nějaké akce nad každým prvkem kolekce. Této konstrukci se v jiných objektově orientovaných programovacích jazycích říká</w:t>
      </w:r>
      <w:r w:rsidR="004B2C2C">
        <w:t xml:space="preserve"> cyklus</w:t>
      </w:r>
      <w:r>
        <w:t xml:space="preserve"> </w:t>
      </w:r>
      <w:proofErr w:type="spellStart"/>
      <w:r>
        <w:rPr>
          <w:i/>
        </w:rPr>
        <w:t>foreach</w:t>
      </w:r>
      <w:proofErr w:type="spellEnd"/>
      <w:r>
        <w:t xml:space="preserve"> a j</w:t>
      </w:r>
      <w:r w:rsidR="004B2C2C">
        <w:t>e</w:t>
      </w:r>
      <w:r>
        <w:t xml:space="preserve"> většinou zprostředkovan</w:t>
      </w:r>
      <w:r w:rsidR="004B2C2C">
        <w:t>ý</w:t>
      </w:r>
      <w:r>
        <w:t xml:space="preserve"> jazykem samotným. </w:t>
      </w:r>
      <w:proofErr w:type="spellStart"/>
      <w:r>
        <w:t>PNtalk</w:t>
      </w:r>
      <w:proofErr w:type="spellEnd"/>
      <w:r>
        <w:t xml:space="preserve"> ale prozatím tuto konstrukci nezprostředkovává i přes to, že jazyk </w:t>
      </w:r>
      <w:proofErr w:type="spellStart"/>
      <w:r>
        <w:t>Smalltalk</w:t>
      </w:r>
      <w:proofErr w:type="spellEnd"/>
      <w:r>
        <w:t xml:space="preserve"> ano. Problém zřejmě tkví v tom, že v OOPN a </w:t>
      </w:r>
      <w:proofErr w:type="spellStart"/>
      <w:r>
        <w:t>PNtalku</w:t>
      </w:r>
      <w:proofErr w:type="spellEnd"/>
      <w:r>
        <w:t xml:space="preserve"> je kolekce chápána jako místo obsahující množinu objektů. Není tedy striktně určeno, které místo může obsahovat maximálně jeden objekt a které místo může obsahovat více objektů. Tato omezení závisí pouze na programátorovi, který </w:t>
      </w:r>
      <w:r w:rsidR="004B2C2C">
        <w:t xml:space="preserve">si volí potřebný způsob přístupu k místu, tedy atributu objektu. Námi vytvořený cyklus </w:t>
      </w:r>
      <w:proofErr w:type="spellStart"/>
      <w:r w:rsidR="004B2C2C" w:rsidRPr="004B2C2C">
        <w:rPr>
          <w:i/>
        </w:rPr>
        <w:t>foreach</w:t>
      </w:r>
      <w:proofErr w:type="spellEnd"/>
      <w:r w:rsidR="004B2C2C">
        <w:t xml:space="preserve"> v potřebném rozsahu demonstruje obrázek ***.</w:t>
      </w:r>
    </w:p>
    <w:p w:rsidR="00586220" w:rsidRPr="004B2C2C" w:rsidRDefault="00586220" w:rsidP="008D0E8A">
      <w:pPr>
        <w:pStyle w:val="Odstavecdal"/>
      </w:pPr>
    </w:p>
    <w:p w:rsidR="00B94412" w:rsidRDefault="00B94412" w:rsidP="008D0E8A">
      <w:pPr>
        <w:pStyle w:val="Odstavecdal"/>
      </w:pPr>
      <w:r>
        <w:t xml:space="preserve">** </w:t>
      </w:r>
      <w:r w:rsidR="00744481">
        <w:t xml:space="preserve">TODO: </w:t>
      </w:r>
      <w:r>
        <w:t xml:space="preserve">ukázka </w:t>
      </w:r>
      <w:proofErr w:type="spellStart"/>
      <w:r>
        <w:t>foreach</w:t>
      </w:r>
      <w:proofErr w:type="spellEnd"/>
      <w:r>
        <w:t xml:space="preserve"> zde, nebo až v kapitole testování, pro které jsem to tvořil</w:t>
      </w:r>
      <w:r w:rsidR="006676E1">
        <w:t xml:space="preserve"> **</w:t>
      </w:r>
    </w:p>
    <w:p w:rsidR="00586220" w:rsidRDefault="00586220" w:rsidP="008D0E8A">
      <w:pPr>
        <w:pStyle w:val="Odstavecdal"/>
      </w:pPr>
    </w:p>
    <w:p w:rsidR="00DC2E48" w:rsidRDefault="004B2C2C" w:rsidP="008D0E8A">
      <w:pPr>
        <w:pStyle w:val="Odstavecdal"/>
      </w:pPr>
      <w:r>
        <w:t xml:space="preserve">Další teoretickou možností jak modelovat cyklus </w:t>
      </w:r>
      <w:proofErr w:type="spellStart"/>
      <w:r w:rsidRPr="004B2C2C">
        <w:rPr>
          <w:i/>
        </w:rPr>
        <w:t>foreach</w:t>
      </w:r>
      <w:proofErr w:type="spellEnd"/>
      <w:r>
        <w:t xml:space="preserve"> je do místa reprezentujícího kolekci vložit </w:t>
      </w:r>
      <w:proofErr w:type="spellStart"/>
      <w:r>
        <w:t>Smalltalkovský</w:t>
      </w:r>
      <w:proofErr w:type="spellEnd"/>
      <w:r>
        <w:t xml:space="preserve"> objekt kolekce, nad kterým by byly prováděny operace </w:t>
      </w:r>
      <w:proofErr w:type="spellStart"/>
      <w:r>
        <w:t>add</w:t>
      </w:r>
      <w:proofErr w:type="spellEnd"/>
      <w:r>
        <w:t xml:space="preserve">, </w:t>
      </w:r>
      <w:proofErr w:type="spellStart"/>
      <w:r>
        <w:t>get</w:t>
      </w:r>
      <w:proofErr w:type="spellEnd"/>
      <w:r>
        <w:t xml:space="preserve">, </w:t>
      </w:r>
      <w:proofErr w:type="spellStart"/>
      <w:r>
        <w:t>remove</w:t>
      </w:r>
      <w:proofErr w:type="spellEnd"/>
      <w:r>
        <w:t xml:space="preserve"> a </w:t>
      </w:r>
      <w:proofErr w:type="spellStart"/>
      <w:r>
        <w:t>foreach</w:t>
      </w:r>
      <w:proofErr w:type="spellEnd"/>
      <w:r>
        <w:t xml:space="preserve">. Toto řešení prozatím není možné, protože </w:t>
      </w:r>
      <w:proofErr w:type="spellStart"/>
      <w:r>
        <w:t>PNtalk</w:t>
      </w:r>
      <w:proofErr w:type="spellEnd"/>
      <w:r>
        <w:t xml:space="preserve"> neumožňuje v akcích přechodu použít bloky</w:t>
      </w:r>
      <w:r>
        <w:rPr>
          <w:rStyle w:val="Znakapoznpodarou"/>
        </w:rPr>
        <w:footnoteReference w:id="6"/>
      </w:r>
      <w:r>
        <w:t xml:space="preserve">, které jsou nutné pro práci se </w:t>
      </w:r>
      <w:proofErr w:type="spellStart"/>
      <w:r>
        <w:t>Smalltalkovskou</w:t>
      </w:r>
      <w:proofErr w:type="spellEnd"/>
      <w:r>
        <w:t xml:space="preserve"> kolekcí.</w:t>
      </w:r>
    </w:p>
    <w:p w:rsidR="00DC2E48" w:rsidRDefault="002D5FF8" w:rsidP="008D0E8A">
      <w:pPr>
        <w:pStyle w:val="Odstavecdal"/>
      </w:pPr>
      <w:r>
        <w:lastRenderedPageBreak/>
        <w:t xml:space="preserve">Kromě výše zmíněných </w:t>
      </w:r>
      <w:r w:rsidR="00585B70">
        <w:t>vlastností, definujme p</w:t>
      </w:r>
      <w:r w:rsidR="00DC2E48">
        <w:t xml:space="preserve">ro každou třídu metodu </w:t>
      </w:r>
      <w:proofErr w:type="spellStart"/>
      <w:r w:rsidR="00DC2E48" w:rsidRPr="00585B70">
        <w:rPr>
          <w:rFonts w:ascii="Courier New" w:hAnsi="Courier New" w:cs="Courier New"/>
        </w:rPr>
        <w:t>print</w:t>
      </w:r>
      <w:proofErr w:type="spellEnd"/>
      <w:r w:rsidR="00DC2E48">
        <w:t xml:space="preserve">, která vytiskne na </w:t>
      </w:r>
      <w:r w:rsidR="00A654C1">
        <w:t xml:space="preserve">standardní </w:t>
      </w:r>
      <w:r w:rsidR="00DC2E48">
        <w:t>výstup</w:t>
      </w:r>
      <w:r w:rsidR="00585B70">
        <w:rPr>
          <w:rStyle w:val="Znakapoznpodarou"/>
        </w:rPr>
        <w:footnoteReference w:id="7"/>
      </w:r>
      <w:r w:rsidR="00DC2E48">
        <w:t xml:space="preserve"> základní údaje o stavu objektu. Tato metoda bude využívaná pouze při testování a simulaci, pro prezentaci stavu objektu. O vypisování stavu objektu ve finální aplikaci se bude starat vrstva uživatelského rozhraní popsaná v kapitole</w:t>
      </w:r>
      <w:r w:rsidR="001928C0">
        <w:t xml:space="preserve"> </w:t>
      </w:r>
      <w:r w:rsidR="00F02DCA">
        <w:fldChar w:fldCharType="begin"/>
      </w:r>
      <w:r w:rsidR="001928C0">
        <w:instrText xml:space="preserve"> REF _Ref355913379 \r \h </w:instrText>
      </w:r>
      <w:r w:rsidR="00F02DCA">
        <w:fldChar w:fldCharType="separate"/>
      </w:r>
      <w:r w:rsidR="000620C2">
        <w:t>7.2</w:t>
      </w:r>
      <w:r w:rsidR="00F02DCA">
        <w:fldChar w:fldCharType="end"/>
      </w:r>
      <w:r w:rsidR="00DC2E48">
        <w:t>.</w:t>
      </w:r>
    </w:p>
    <w:p w:rsidR="00263F6C" w:rsidRPr="00DC2E48" w:rsidRDefault="000224DD" w:rsidP="008D0E8A">
      <w:pPr>
        <w:pStyle w:val="Odstavecdal"/>
      </w:pPr>
      <w:r>
        <w:t xml:space="preserve">Přestože je </w:t>
      </w:r>
      <w:r w:rsidR="00263F6C">
        <w:t xml:space="preserve">jazyk </w:t>
      </w:r>
      <w:proofErr w:type="spellStart"/>
      <w:r w:rsidR="00263F6C">
        <w:t>PNtalk</w:t>
      </w:r>
      <w:proofErr w:type="spellEnd"/>
      <w:r>
        <w:t xml:space="preserve"> (obecně </w:t>
      </w:r>
      <w:proofErr w:type="spellStart"/>
      <w:r>
        <w:t>Smalltalk</w:t>
      </w:r>
      <w:proofErr w:type="spellEnd"/>
      <w:r>
        <w:t>) dynamicky typovaný</w:t>
      </w:r>
      <w:r>
        <w:rPr>
          <w:rStyle w:val="Znakapoznpodarou"/>
        </w:rPr>
        <w:footnoteReference w:id="8"/>
      </w:r>
      <w:r>
        <w:t>, budeme níže u definice tříd specifikovat očekávaný typ proměnné daného atributu.</w:t>
      </w:r>
    </w:p>
    <w:p w:rsidR="00B620DA" w:rsidRDefault="00B620DA" w:rsidP="008D0E8A">
      <w:pPr>
        <w:pStyle w:val="Nadpis3"/>
      </w:pPr>
      <w:bookmarkStart w:id="85" w:name="_Ref356597035"/>
      <w:bookmarkStart w:id="86" w:name="_Toc356613996"/>
      <w:proofErr w:type="spellStart"/>
      <w:r>
        <w:t>Conference</w:t>
      </w:r>
      <w:bookmarkEnd w:id="85"/>
      <w:bookmarkEnd w:id="86"/>
      <w:proofErr w:type="spellEnd"/>
    </w:p>
    <w:p w:rsidR="00CA07E7" w:rsidRDefault="00B51437" w:rsidP="008D0E8A">
      <w:pPr>
        <w:pStyle w:val="Odstavecprvn"/>
      </w:pPr>
      <w:r>
        <w:t xml:space="preserve">Třída </w:t>
      </w:r>
      <w:proofErr w:type="spellStart"/>
      <w:r>
        <w:rPr>
          <w:i/>
        </w:rPr>
        <w:t>Conference</w:t>
      </w:r>
      <w:proofErr w:type="spellEnd"/>
      <w:r>
        <w:t xml:space="preserve"> implementuje model konference tak, jak </w:t>
      </w:r>
      <w:r w:rsidR="00896267">
        <w:t>jej</w:t>
      </w:r>
      <w:r>
        <w:t xml:space="preserve"> specifikace vyžaduje.</w:t>
      </w:r>
      <w:r w:rsidR="00F67B52">
        <w:t xml:space="preserve"> Konference je základním prvkem konferenčního systému.</w:t>
      </w:r>
      <w:r w:rsidR="00494BDE">
        <w:t xml:space="preserve"> Objektová síť této třídy nespecifikuje žádnou vlastní aktivitu objektu.</w:t>
      </w:r>
      <w:r>
        <w:t xml:space="preserve"> </w:t>
      </w:r>
      <w:r w:rsidR="00896267">
        <w:t>Veřejnými a</w:t>
      </w:r>
      <w:r>
        <w:t xml:space="preserve">tributy </w:t>
      </w:r>
      <w:r w:rsidR="00E81439">
        <w:t>třídy</w:t>
      </w:r>
      <w:r>
        <w:t xml:space="preserve"> </w:t>
      </w:r>
      <w:r w:rsidR="00896267">
        <w:t>jsou:</w:t>
      </w:r>
    </w:p>
    <w:p w:rsidR="00896267" w:rsidRDefault="00896267"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se jménem konference;</w:t>
      </w:r>
    </w:p>
    <w:p w:rsidR="00896267" w:rsidRPr="00896267" w:rsidRDefault="00896267" w:rsidP="008D0E8A">
      <w:pPr>
        <w:pStyle w:val="Odstavecdal"/>
        <w:numPr>
          <w:ilvl w:val="0"/>
          <w:numId w:val="15"/>
        </w:numPr>
      </w:pPr>
      <w:proofErr w:type="spellStart"/>
      <w:r w:rsidRPr="00C20B47">
        <w:rPr>
          <w:rFonts w:ascii="Courier New" w:hAnsi="Courier New" w:cs="Courier New"/>
        </w:rPr>
        <w:t>description</w:t>
      </w:r>
      <w:proofErr w:type="spellEnd"/>
      <w:r>
        <w:t xml:space="preserve">, obsahující </w:t>
      </w:r>
      <w:r w:rsidRPr="00C20B47">
        <w:rPr>
          <w:i/>
        </w:rPr>
        <w:t>řetězec</w:t>
      </w:r>
      <w:r>
        <w:t xml:space="preserve"> s popisem konference;</w:t>
      </w:r>
    </w:p>
    <w:p w:rsidR="00896267" w:rsidRDefault="00896267" w:rsidP="008D0E8A">
      <w:pPr>
        <w:pStyle w:val="Odstavecdal"/>
        <w:numPr>
          <w:ilvl w:val="0"/>
          <w:numId w:val="15"/>
        </w:numPr>
      </w:pPr>
      <w:proofErr w:type="spellStart"/>
      <w:r w:rsidRPr="00C20B47">
        <w:rPr>
          <w:rFonts w:ascii="Courier New" w:hAnsi="Courier New" w:cs="Courier New"/>
        </w:rPr>
        <w:t>datetime</w:t>
      </w:r>
      <w:proofErr w:type="spellEnd"/>
      <w:r>
        <w:t xml:space="preserve">, obsahující </w:t>
      </w:r>
      <w:r w:rsidRPr="00C20B47">
        <w:rPr>
          <w:i/>
        </w:rPr>
        <w:t>řetězec</w:t>
      </w:r>
      <w:r>
        <w:t xml:space="preserve"> udávající datum a čas konání;</w:t>
      </w:r>
    </w:p>
    <w:p w:rsidR="00896267" w:rsidRPr="00896267" w:rsidRDefault="00896267" w:rsidP="008D0E8A">
      <w:pPr>
        <w:pStyle w:val="Odstavecdal"/>
        <w:numPr>
          <w:ilvl w:val="0"/>
          <w:numId w:val="15"/>
        </w:numPr>
      </w:pPr>
      <w:proofErr w:type="spellStart"/>
      <w:r w:rsidRPr="00C20B47">
        <w:rPr>
          <w:rFonts w:ascii="Courier New" w:hAnsi="Courier New" w:cs="Courier New"/>
        </w:rPr>
        <w:t>location</w:t>
      </w:r>
      <w:proofErr w:type="spellEnd"/>
      <w:r>
        <w:t xml:space="preserve">, obsahující instanci třídy </w:t>
      </w:r>
      <w:proofErr w:type="spellStart"/>
      <w:r>
        <w:rPr>
          <w:i/>
        </w:rPr>
        <w:t>Location</w:t>
      </w:r>
      <w:proofErr w:type="spellEnd"/>
      <w:r>
        <w:rPr>
          <w:i/>
        </w:rPr>
        <w:t>;</w:t>
      </w:r>
    </w:p>
    <w:p w:rsidR="00896267" w:rsidRPr="00896267" w:rsidRDefault="00896267" w:rsidP="008D0E8A">
      <w:pPr>
        <w:pStyle w:val="Odstavecdal"/>
        <w:numPr>
          <w:ilvl w:val="0"/>
          <w:numId w:val="15"/>
        </w:numPr>
      </w:pPr>
      <w:proofErr w:type="spellStart"/>
      <w:r w:rsidRPr="00C20B47">
        <w:rPr>
          <w:rFonts w:ascii="Courier New" w:hAnsi="Courier New" w:cs="Courier New"/>
        </w:rPr>
        <w:t>state</w:t>
      </w:r>
      <w:proofErr w:type="spellEnd"/>
      <w:r>
        <w:t xml:space="preserve">, obsahující </w:t>
      </w:r>
      <w:r w:rsidRPr="00C20B47">
        <w:rPr>
          <w:i/>
        </w:rPr>
        <w:t>symbol</w:t>
      </w:r>
      <w:r>
        <w:t xml:space="preserve"> udávající stav konference;</w:t>
      </w:r>
    </w:p>
    <w:p w:rsidR="00896267" w:rsidRDefault="00896267" w:rsidP="008D0E8A">
      <w:pPr>
        <w:pStyle w:val="Odstavecdal"/>
        <w:numPr>
          <w:ilvl w:val="0"/>
          <w:numId w:val="15"/>
        </w:numPr>
      </w:pPr>
      <w:proofErr w:type="spellStart"/>
      <w:r w:rsidRPr="00C20B47">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xml:space="preserve">) </w:t>
      </w:r>
      <w:r w:rsidRPr="00896267">
        <w:t>registrovaných</w:t>
      </w:r>
      <w:r>
        <w:t xml:space="preserve"> na konferenci;</w:t>
      </w:r>
    </w:p>
    <w:p w:rsidR="003E0085" w:rsidRDefault="003E0085"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registrovaných člán</w:t>
      </w:r>
      <w:r w:rsidR="006F0A49">
        <w:t>k</w:t>
      </w:r>
      <w:r>
        <w:t>ů v konferenci;</w:t>
      </w:r>
    </w:p>
    <w:p w:rsidR="00896267" w:rsidRDefault="00896267" w:rsidP="008D0E8A">
      <w:pPr>
        <w:pStyle w:val="Odstavecdal"/>
        <w:numPr>
          <w:ilvl w:val="0"/>
          <w:numId w:val="15"/>
        </w:numPr>
      </w:pPr>
      <w:proofErr w:type="spellStart"/>
      <w:r w:rsidRPr="00C20B47">
        <w:rPr>
          <w:rFonts w:ascii="Courier New" w:hAnsi="Courier New" w:cs="Courier New"/>
        </w:rPr>
        <w:t>members</w:t>
      </w:r>
      <w:proofErr w:type="spellEnd"/>
      <w:r>
        <w:t xml:space="preserve">, obsahující </w:t>
      </w:r>
      <w:r w:rsidRPr="00C20B47">
        <w:rPr>
          <w:i/>
        </w:rPr>
        <w:t>kolekci</w:t>
      </w:r>
      <w:r>
        <w:t xml:space="preserve"> účastníků konference (instancí třídy </w:t>
      </w:r>
      <w:proofErr w:type="spellStart"/>
      <w:r>
        <w:rPr>
          <w:i/>
        </w:rPr>
        <w:t>Membe</w:t>
      </w:r>
      <w:r w:rsidRPr="00896267">
        <w:rPr>
          <w:i/>
        </w:rPr>
        <w:t>r</w:t>
      </w:r>
      <w:proofErr w:type="spellEnd"/>
      <w:r>
        <w:t>)</w:t>
      </w:r>
      <w:r w:rsidR="003E0085">
        <w:t>;</w:t>
      </w:r>
    </w:p>
    <w:p w:rsidR="003E0085" w:rsidRDefault="003E0085" w:rsidP="008D0E8A">
      <w:pPr>
        <w:pStyle w:val="Odstavecdal"/>
        <w:numPr>
          <w:ilvl w:val="0"/>
          <w:numId w:val="15"/>
        </w:numPr>
      </w:pPr>
      <w:proofErr w:type="spellStart"/>
      <w:r w:rsidRPr="00C20B47">
        <w:rPr>
          <w:rFonts w:ascii="Courier New" w:hAnsi="Courier New" w:cs="Courier New"/>
        </w:rPr>
        <w:t>members</w:t>
      </w:r>
      <w:r>
        <w:rPr>
          <w:rFonts w:ascii="Courier New" w:hAnsi="Courier New" w:cs="Courier New"/>
        </w:rPr>
        <w:t>Count</w:t>
      </w:r>
      <w:proofErr w:type="spellEnd"/>
      <w:r>
        <w:t xml:space="preserve">, obsahující </w:t>
      </w:r>
      <w:r>
        <w:rPr>
          <w:i/>
        </w:rPr>
        <w:t>číslo</w:t>
      </w:r>
      <w:r>
        <w:t xml:space="preserve"> udávající počet účastníku konference.</w:t>
      </w:r>
    </w:p>
    <w:p w:rsidR="00DC2E48" w:rsidRPr="0002693E" w:rsidRDefault="0002693E" w:rsidP="008D0E8A">
      <w:pPr>
        <w:pStyle w:val="Odstavecdal"/>
      </w:pPr>
      <w:r>
        <w:t xml:space="preserve">Třída </w:t>
      </w:r>
      <w:proofErr w:type="spellStart"/>
      <w:r>
        <w:rPr>
          <w:i/>
        </w:rPr>
        <w:t>Conference</w:t>
      </w:r>
      <w:proofErr w:type="spellEnd"/>
      <w:r>
        <w:t xml:space="preserve"> neobsa</w:t>
      </w:r>
      <w:r w:rsidR="00494BDE">
        <w:t>huje žádné nadstandardní metody nebo porty.</w:t>
      </w:r>
    </w:p>
    <w:p w:rsidR="00B620DA" w:rsidRDefault="00B620DA" w:rsidP="008D0E8A">
      <w:pPr>
        <w:pStyle w:val="Nadpis3"/>
      </w:pPr>
      <w:bookmarkStart w:id="87" w:name="_Toc356613997"/>
      <w:proofErr w:type="spellStart"/>
      <w:r>
        <w:t>Location</w:t>
      </w:r>
      <w:bookmarkEnd w:id="87"/>
      <w:proofErr w:type="spellEnd"/>
    </w:p>
    <w:p w:rsidR="00494BDE" w:rsidRDefault="00466775" w:rsidP="008D0E8A">
      <w:pPr>
        <w:pStyle w:val="Odstavecprvn"/>
      </w:pPr>
      <w:r w:rsidRPr="00383EC2">
        <w:t xml:space="preserve">Třída </w:t>
      </w:r>
      <w:proofErr w:type="spellStart"/>
      <w:r w:rsidRPr="00DD5FC7">
        <w:rPr>
          <w:i/>
        </w:rPr>
        <w:t>Location</w:t>
      </w:r>
      <w:proofErr w:type="spellEnd"/>
      <w:r w:rsidRPr="00383EC2">
        <w:t xml:space="preserve"> (dále místo) slouží k definici místa kde se bude konference odehrávat.</w:t>
      </w:r>
      <w:r w:rsidR="00383EC2" w:rsidRPr="00383EC2">
        <w:t xml:space="preserve"> </w:t>
      </w:r>
      <w:r w:rsidR="00F67B52">
        <w:t xml:space="preserve">Její atributy </w:t>
      </w:r>
      <w:r w:rsidR="0073286D">
        <w:t>určují adresu mís</w:t>
      </w:r>
      <w:r w:rsidR="00494BDE">
        <w:t>ta, jeho kapacitu a pojmenování</w:t>
      </w:r>
      <w:r w:rsidR="0073286D">
        <w:t>.</w:t>
      </w:r>
      <w:r w:rsidR="00494BDE">
        <w:t xml:space="preserve"> Objektová</w:t>
      </w:r>
      <w:r w:rsidR="00DD5FC7">
        <w:t xml:space="preserve"> síť třídy </w:t>
      </w:r>
      <w:proofErr w:type="spellStart"/>
      <w:r w:rsidR="00DD5FC7">
        <w:rPr>
          <w:i/>
        </w:rPr>
        <w:t>Location</w:t>
      </w:r>
      <w:proofErr w:type="spellEnd"/>
      <w:r w:rsidR="001561E0">
        <w:t xml:space="preserve"> </w:t>
      </w:r>
      <w:r w:rsidR="00494BDE">
        <w:t xml:space="preserve">nespecifikuje žádnou vlastní aktivitu. Veřejnými atributy </w:t>
      </w:r>
      <w:r w:rsidR="00E81439">
        <w:t xml:space="preserve">třídy </w:t>
      </w:r>
      <w:r w:rsidR="00494BDE">
        <w:t>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místa;</w:t>
      </w:r>
    </w:p>
    <w:p w:rsidR="00494BDE" w:rsidRPr="00896267" w:rsidRDefault="00494BDE" w:rsidP="008D0E8A">
      <w:pPr>
        <w:pStyle w:val="Odstavecdal"/>
        <w:numPr>
          <w:ilvl w:val="0"/>
          <w:numId w:val="15"/>
        </w:numPr>
      </w:pPr>
      <w:proofErr w:type="spellStart"/>
      <w:r>
        <w:rPr>
          <w:rFonts w:ascii="Courier New" w:hAnsi="Courier New" w:cs="Courier New"/>
        </w:rPr>
        <w:t>capacity</w:t>
      </w:r>
      <w:proofErr w:type="spellEnd"/>
      <w:r>
        <w:t xml:space="preserve">, obsahující </w:t>
      </w:r>
      <w:r>
        <w:rPr>
          <w:i/>
        </w:rPr>
        <w:t>číslo</w:t>
      </w:r>
      <w:r>
        <w:t xml:space="preserve"> udávající kapacitu místa;</w:t>
      </w:r>
    </w:p>
    <w:p w:rsidR="00494BDE" w:rsidRDefault="00494BDE" w:rsidP="008D0E8A">
      <w:pPr>
        <w:pStyle w:val="Odstavecdal"/>
        <w:numPr>
          <w:ilvl w:val="0"/>
          <w:numId w:val="15"/>
        </w:numPr>
      </w:pPr>
      <w:proofErr w:type="spellStart"/>
      <w:r>
        <w:rPr>
          <w:rFonts w:ascii="Courier New" w:hAnsi="Courier New" w:cs="Courier New"/>
        </w:rPr>
        <w:t>address</w:t>
      </w:r>
      <w:proofErr w:type="spellEnd"/>
      <w:r>
        <w:t xml:space="preserve">, obsahující </w:t>
      </w:r>
      <w:r w:rsidRPr="00C20B47">
        <w:rPr>
          <w:i/>
        </w:rPr>
        <w:t>řetězec</w:t>
      </w:r>
      <w:r>
        <w:t xml:space="preserve"> udávající adresu místa.</w:t>
      </w:r>
    </w:p>
    <w:p w:rsidR="00DD5FC7" w:rsidRPr="00DD5FC7" w:rsidRDefault="00494BDE" w:rsidP="008D0E8A">
      <w:pPr>
        <w:pStyle w:val="Odstavecdal"/>
      </w:pPr>
      <w:r>
        <w:t xml:space="preserve">Třída </w:t>
      </w:r>
      <w:proofErr w:type="spellStart"/>
      <w:r>
        <w:rPr>
          <w:i/>
        </w:rPr>
        <w:t>Location</w:t>
      </w:r>
      <w:proofErr w:type="spellEnd"/>
      <w:r>
        <w:t xml:space="preserve"> neobsahuje žádné nadstandardní metody nebo porty.</w:t>
      </w:r>
    </w:p>
    <w:p w:rsidR="00B620DA" w:rsidRDefault="00B620DA" w:rsidP="008D0E8A">
      <w:pPr>
        <w:pStyle w:val="Nadpis3"/>
      </w:pPr>
      <w:bookmarkStart w:id="88" w:name="_Toc356613998"/>
      <w:proofErr w:type="spellStart"/>
      <w:r>
        <w:t>Member</w:t>
      </w:r>
      <w:bookmarkEnd w:id="88"/>
      <w:proofErr w:type="spellEnd"/>
    </w:p>
    <w:p w:rsidR="00494BDE" w:rsidRDefault="00494BDE" w:rsidP="008D0E8A">
      <w:pPr>
        <w:pStyle w:val="Odstavecprvn"/>
      </w:pPr>
      <w:r w:rsidRPr="00383EC2">
        <w:t xml:space="preserve">Třída </w:t>
      </w:r>
      <w:proofErr w:type="spellStart"/>
      <w:r>
        <w:rPr>
          <w:i/>
        </w:rPr>
        <w:t>Member</w:t>
      </w:r>
      <w:proofErr w:type="spellEnd"/>
      <w:r w:rsidRPr="00383EC2">
        <w:t xml:space="preserve"> (dále</w:t>
      </w:r>
      <w:r>
        <w:t xml:space="preserve"> účastník</w:t>
      </w:r>
      <w:r w:rsidR="00E81439">
        <w:t>, uživatel</w:t>
      </w:r>
      <w:r w:rsidRPr="00383EC2">
        <w:t xml:space="preserve">) slouží k definici </w:t>
      </w:r>
      <w:r>
        <w:t>osoby, jež se účastní dané konference ať už jako autor článků, nebo  jejich recenzent</w:t>
      </w:r>
      <w:r w:rsidRPr="00383EC2">
        <w:t xml:space="preserve">. </w:t>
      </w:r>
      <w:r>
        <w:t xml:space="preserve">Její atributy udávají základní údaje o uživateli a jeho </w:t>
      </w:r>
      <w:r>
        <w:lastRenderedPageBreak/>
        <w:t xml:space="preserve">článcích a recenzích. Objektová síť třídy </w:t>
      </w:r>
      <w:proofErr w:type="spellStart"/>
      <w:r w:rsidR="00E81439">
        <w:rPr>
          <w:i/>
        </w:rPr>
        <w:t>Member</w:t>
      </w:r>
      <w:proofErr w:type="spellEnd"/>
      <w:r>
        <w:t xml:space="preserve"> nespecifikuje žádnou vlastní aktivitu. Veřejnými atributy třídy 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w:t>
      </w:r>
      <w:r w:rsidR="00E81439">
        <w:t>jméno uživatele, které je rovněž jeho přihlašovacím jménem do systému</w:t>
      </w:r>
      <w:r>
        <w:t>;</w:t>
      </w:r>
    </w:p>
    <w:p w:rsidR="00494BDE" w:rsidRPr="00896267" w:rsidRDefault="00E81439" w:rsidP="008D0E8A">
      <w:pPr>
        <w:pStyle w:val="Odstavecdal"/>
        <w:numPr>
          <w:ilvl w:val="0"/>
          <w:numId w:val="15"/>
        </w:numPr>
      </w:pPr>
      <w:r>
        <w:rPr>
          <w:rFonts w:ascii="Courier New" w:hAnsi="Courier New" w:cs="Courier New"/>
        </w:rPr>
        <w:t>role</w:t>
      </w:r>
      <w:r w:rsidR="00494BDE">
        <w:t xml:space="preserve">, obsahující </w:t>
      </w:r>
      <w:r>
        <w:rPr>
          <w:i/>
        </w:rPr>
        <w:t>symbol</w:t>
      </w:r>
      <w:r w:rsidR="00494BDE">
        <w:t xml:space="preserve"> udávající</w:t>
      </w:r>
      <w:r>
        <w:t xml:space="preserve"> roli uživatele v systému</w:t>
      </w:r>
      <w:r w:rsidR="00494BDE">
        <w:t>;</w:t>
      </w:r>
    </w:p>
    <w:p w:rsidR="00494BDE" w:rsidRDefault="00E81439" w:rsidP="008D0E8A">
      <w:pPr>
        <w:pStyle w:val="Odstavecdal"/>
        <w:numPr>
          <w:ilvl w:val="0"/>
          <w:numId w:val="15"/>
        </w:numPr>
      </w:pPr>
      <w:r>
        <w:rPr>
          <w:rFonts w:ascii="Courier New" w:hAnsi="Courier New" w:cs="Courier New"/>
        </w:rPr>
        <w:t>email</w:t>
      </w:r>
      <w:r w:rsidR="00494BDE">
        <w:t xml:space="preserve">, obsahující </w:t>
      </w:r>
      <w:r w:rsidR="00494BDE" w:rsidRPr="00C20B47">
        <w:rPr>
          <w:i/>
        </w:rPr>
        <w:t>řetězec</w:t>
      </w:r>
      <w:r w:rsidR="00494BDE">
        <w:t xml:space="preserve"> udávající </w:t>
      </w:r>
      <w:r>
        <w:t xml:space="preserve">emailovou </w:t>
      </w:r>
      <w:r w:rsidR="00494BDE">
        <w:t xml:space="preserve">adresu </w:t>
      </w:r>
      <w:r>
        <w:t>uživatele;</w:t>
      </w:r>
    </w:p>
    <w:p w:rsidR="00E81439" w:rsidRDefault="00E81439" w:rsidP="008D0E8A">
      <w:pPr>
        <w:pStyle w:val="Odstavecdal"/>
        <w:numPr>
          <w:ilvl w:val="0"/>
          <w:numId w:val="15"/>
        </w:numPr>
      </w:pPr>
      <w:proofErr w:type="spellStart"/>
      <w:r>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jichž je uživatel autorem;</w:t>
      </w:r>
    </w:p>
    <w:p w:rsidR="00E81439" w:rsidRDefault="00E81439"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napsaných článků</w:t>
      </w:r>
      <w:r w:rsidR="00D47766">
        <w:t>.</w:t>
      </w:r>
    </w:p>
    <w:p w:rsidR="00494BDE" w:rsidRDefault="00494BDE" w:rsidP="008D0E8A">
      <w:pPr>
        <w:pStyle w:val="Odstavecdal"/>
      </w:pPr>
      <w:r>
        <w:t xml:space="preserve">Třída </w:t>
      </w:r>
      <w:proofErr w:type="spellStart"/>
      <w:r w:rsidR="005D62E5">
        <w:rPr>
          <w:i/>
        </w:rPr>
        <w:t>Member</w:t>
      </w:r>
      <w:proofErr w:type="spellEnd"/>
      <w:r w:rsidR="005D62E5">
        <w:t xml:space="preserve"> obsahuje jednu </w:t>
      </w:r>
      <w:r w:rsidR="00D45122">
        <w:t>rozšiřující metodu</w:t>
      </w:r>
      <w:r w:rsidR="00502CDC">
        <w:t xml:space="preserve"> </w:t>
      </w:r>
      <w:r w:rsidR="00D45122"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D45122" w:rsidRPr="00502CDC">
        <w:rPr>
          <w:rFonts w:ascii="Courier New" w:hAnsi="Courier New" w:cs="Courier New"/>
        </w:rPr>
        <w:t>name</w:t>
      </w:r>
      <w:proofErr w:type="spellEnd"/>
      <w:r w:rsidR="00D45122" w:rsidRPr="00502CDC">
        <w:rPr>
          <w:rFonts w:ascii="Courier New" w:hAnsi="Courier New" w:cs="Courier New"/>
        </w:rPr>
        <w:t>:</w:t>
      </w:r>
      <w:proofErr w:type="spellStart"/>
      <w:r w:rsidR="00502CDC" w:rsidRPr="00502CDC">
        <w:rPr>
          <w:rFonts w:ascii="Courier New" w:hAnsi="Courier New" w:cs="Courier New"/>
          <w:i/>
        </w:rPr>
        <w:t>name</w:t>
      </w:r>
      <w:proofErr w:type="spellEnd"/>
      <w:r w:rsidR="00D45122">
        <w:t xml:space="preserve"> a </w:t>
      </w:r>
      <w:r w:rsidR="00502CDC">
        <w:t>tři</w:t>
      </w:r>
      <w:r w:rsidR="00D45122">
        <w:t xml:space="preserve"> predikáty testující roli uživatele.</w:t>
      </w:r>
      <w:r w:rsidR="00502CDC">
        <w:t xml:space="preserve"> Veškerá rozšíření jsou vidět na obrázku ***. Metoda </w:t>
      </w:r>
      <w:r w:rsidR="00502CDC"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502CDC" w:rsidRPr="00502CDC">
        <w:rPr>
          <w:rFonts w:ascii="Courier New" w:hAnsi="Courier New" w:cs="Courier New"/>
        </w:rPr>
        <w:t>name</w:t>
      </w:r>
      <w:proofErr w:type="spellEnd"/>
      <w:r w:rsidR="00502CDC" w:rsidRPr="00502CDC">
        <w:rPr>
          <w:rFonts w:ascii="Courier New" w:hAnsi="Courier New" w:cs="Courier New"/>
        </w:rPr>
        <w:t>:</w:t>
      </w:r>
      <w:proofErr w:type="spellStart"/>
      <w:r w:rsidR="00502CDC" w:rsidRPr="00502CDC">
        <w:rPr>
          <w:rFonts w:ascii="Courier New" w:hAnsi="Courier New" w:cs="Courier New"/>
          <w:i/>
        </w:rPr>
        <w:t>name</w:t>
      </w:r>
      <w:proofErr w:type="spellEnd"/>
      <w:r w:rsidR="00502CDC">
        <w:t xml:space="preserve"> provádí inicializaci objektu nastavením jeho role a jména. Můžeme říct, že je to pouze zkrácená verze dvou po sobě volaných </w:t>
      </w:r>
      <w:proofErr w:type="spellStart"/>
      <w:r w:rsidR="00502CDC">
        <w:t>setterů</w:t>
      </w:r>
      <w:proofErr w:type="spellEnd"/>
      <w:r w:rsidR="00502CDC">
        <w:t xml:space="preserve">. Přídavné porty, resp. predikáty, </w:t>
      </w:r>
      <w:r w:rsidR="00D47766">
        <w:t>testují roli uživatele pomocí symbolů reprezentujících jednotlivé role.</w:t>
      </w:r>
    </w:p>
    <w:p w:rsidR="00877CF1" w:rsidRPr="00502CDC" w:rsidRDefault="00877CF1" w:rsidP="008D0E8A">
      <w:pPr>
        <w:pStyle w:val="Odstavecdal"/>
      </w:pPr>
    </w:p>
    <w:p w:rsidR="00494BDE" w:rsidRPr="00494BDE" w:rsidRDefault="00D45122" w:rsidP="008D0E8A">
      <w:pPr>
        <w:pStyle w:val="Odstavecprvn"/>
      </w:pPr>
      <w:r>
        <w:t xml:space="preserve">** TODO: </w:t>
      </w:r>
      <w:r w:rsidR="00877CF1">
        <w:t xml:space="preserve">graf. </w:t>
      </w:r>
      <w:r>
        <w:t>definice rozšíření **</w:t>
      </w:r>
    </w:p>
    <w:p w:rsidR="00B620DA" w:rsidRDefault="00B620DA" w:rsidP="008D0E8A">
      <w:pPr>
        <w:pStyle w:val="Nadpis3"/>
      </w:pPr>
      <w:bookmarkStart w:id="89" w:name="_Toc356613999"/>
      <w:proofErr w:type="spellStart"/>
      <w:r>
        <w:t>Paper</w:t>
      </w:r>
      <w:bookmarkEnd w:id="89"/>
      <w:proofErr w:type="spellEnd"/>
    </w:p>
    <w:p w:rsidR="00D47766" w:rsidRDefault="00D47766" w:rsidP="008D0E8A">
      <w:pPr>
        <w:pStyle w:val="Odstavecprvn"/>
      </w:pPr>
      <w:r w:rsidRPr="00383EC2">
        <w:t xml:space="preserve">Třída </w:t>
      </w:r>
      <w:proofErr w:type="spellStart"/>
      <w:r>
        <w:rPr>
          <w:i/>
        </w:rPr>
        <w:t>Paper</w:t>
      </w:r>
      <w:proofErr w:type="spellEnd"/>
      <w:r w:rsidRPr="00383EC2">
        <w:t xml:space="preserve"> (dále</w:t>
      </w:r>
      <w:r>
        <w:t xml:space="preserve"> článek</w:t>
      </w:r>
      <w:r w:rsidRPr="00383EC2">
        <w:t xml:space="preserve">) slouží k definici </w:t>
      </w:r>
      <w:r>
        <w:t>článku registrovaného v systému</w:t>
      </w:r>
      <w:r w:rsidRPr="00383EC2">
        <w:t xml:space="preserve">. </w:t>
      </w:r>
      <w:r>
        <w:t xml:space="preserve">Její atributy udávají název a obsah článku, jeho autory, stav a recenzi. Objektová síť třídy </w:t>
      </w:r>
      <w:proofErr w:type="spellStart"/>
      <w:r>
        <w:rPr>
          <w:i/>
        </w:rPr>
        <w:t>Paper</w:t>
      </w:r>
      <w:proofErr w:type="spellEnd"/>
      <w:r>
        <w:t xml:space="preserve"> nespecifikuje žádnou vlastní aktivitu. Veřejnými atributy třídy jsou:</w:t>
      </w:r>
    </w:p>
    <w:p w:rsidR="00D47766" w:rsidRDefault="00D47766"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článku;</w:t>
      </w:r>
    </w:p>
    <w:p w:rsidR="00D47766" w:rsidRPr="00896267" w:rsidRDefault="00D47766"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článku;</w:t>
      </w:r>
    </w:p>
    <w:p w:rsidR="00D47766" w:rsidRDefault="00D47766" w:rsidP="008D0E8A">
      <w:pPr>
        <w:pStyle w:val="Odstavecdal"/>
        <w:numPr>
          <w:ilvl w:val="0"/>
          <w:numId w:val="15"/>
        </w:numPr>
      </w:pPr>
      <w:proofErr w:type="spellStart"/>
      <w:r>
        <w:rPr>
          <w:rFonts w:ascii="Courier New" w:hAnsi="Courier New" w:cs="Courier New"/>
        </w:rPr>
        <w:t>state</w:t>
      </w:r>
      <w:proofErr w:type="spellEnd"/>
      <w:r>
        <w:t xml:space="preserve">, obsahující </w:t>
      </w:r>
      <w:r>
        <w:rPr>
          <w:i/>
        </w:rPr>
        <w:t>symbol</w:t>
      </w:r>
      <w:r>
        <w:t xml:space="preserve"> udávající stav článku;</w:t>
      </w:r>
    </w:p>
    <w:p w:rsidR="00D47766" w:rsidRDefault="00D47766" w:rsidP="008D0E8A">
      <w:pPr>
        <w:pStyle w:val="Odstavecdal"/>
        <w:numPr>
          <w:ilvl w:val="0"/>
          <w:numId w:val="15"/>
        </w:numPr>
      </w:pPr>
      <w:proofErr w:type="spellStart"/>
      <w:r>
        <w:rPr>
          <w:rFonts w:ascii="Courier New" w:hAnsi="Courier New" w:cs="Courier New"/>
        </w:rPr>
        <w:t>authors</w:t>
      </w:r>
      <w:proofErr w:type="spellEnd"/>
      <w:r>
        <w:t xml:space="preserve">, obsahující </w:t>
      </w:r>
      <w:r w:rsidRPr="00C20B47">
        <w:rPr>
          <w:i/>
        </w:rPr>
        <w:t>kolekci</w:t>
      </w:r>
      <w:r>
        <w:t xml:space="preserve"> uživatelů  (instancí třídy </w:t>
      </w:r>
      <w:proofErr w:type="spellStart"/>
      <w:r>
        <w:rPr>
          <w:i/>
        </w:rPr>
        <w:t>Member</w:t>
      </w:r>
      <w:proofErr w:type="spellEnd"/>
      <w:r>
        <w:t>) jež jsou autory článku;</w:t>
      </w:r>
    </w:p>
    <w:p w:rsidR="00D47766" w:rsidRDefault="00D47766" w:rsidP="008D0E8A">
      <w:pPr>
        <w:pStyle w:val="Odstavecdal"/>
        <w:numPr>
          <w:ilvl w:val="0"/>
          <w:numId w:val="15"/>
        </w:numPr>
      </w:pPr>
      <w:proofErr w:type="spellStart"/>
      <w:r>
        <w:rPr>
          <w:rFonts w:ascii="Courier New" w:hAnsi="Courier New" w:cs="Courier New"/>
        </w:rPr>
        <w:t>authorsCount</w:t>
      </w:r>
      <w:proofErr w:type="spellEnd"/>
      <w:r>
        <w:t xml:space="preserve">, obsahující </w:t>
      </w:r>
      <w:r>
        <w:rPr>
          <w:i/>
        </w:rPr>
        <w:t>číslo</w:t>
      </w:r>
      <w:r>
        <w:t xml:space="preserve"> udávající počet autorů</w:t>
      </w:r>
      <w:r w:rsidR="00746459">
        <w:t>;</w:t>
      </w:r>
    </w:p>
    <w:p w:rsidR="00746459" w:rsidRDefault="00746459" w:rsidP="008D0E8A">
      <w:pPr>
        <w:pStyle w:val="Odstavecdal"/>
        <w:numPr>
          <w:ilvl w:val="0"/>
          <w:numId w:val="15"/>
        </w:numPr>
      </w:pPr>
      <w:proofErr w:type="spellStart"/>
      <w:r>
        <w:rPr>
          <w:rFonts w:ascii="Courier New" w:hAnsi="Courier New" w:cs="Courier New"/>
        </w:rPr>
        <w:t>review</w:t>
      </w:r>
      <w:proofErr w:type="spellEnd"/>
      <w:r>
        <w:t xml:space="preserve">, obsahující instanci třídy </w:t>
      </w:r>
      <w:proofErr w:type="spellStart"/>
      <w:r>
        <w:rPr>
          <w:i/>
        </w:rPr>
        <w:t>Review</w:t>
      </w:r>
      <w:proofErr w:type="spellEnd"/>
      <w:r>
        <w:t>.</w:t>
      </w:r>
    </w:p>
    <w:p w:rsidR="0051565F" w:rsidRDefault="00D47766" w:rsidP="008D0E8A">
      <w:pPr>
        <w:pStyle w:val="Odstavecdal"/>
      </w:pPr>
      <w:r>
        <w:t xml:space="preserve">Třída </w:t>
      </w:r>
      <w:proofErr w:type="spellStart"/>
      <w:r>
        <w:rPr>
          <w:i/>
        </w:rPr>
        <w:t>Pape</w:t>
      </w:r>
      <w:r w:rsidR="00DE2265">
        <w:rPr>
          <w:i/>
        </w:rPr>
        <w:t>r</w:t>
      </w:r>
      <w:proofErr w:type="spellEnd"/>
      <w:r>
        <w:t xml:space="preserve"> </w:t>
      </w:r>
      <w:r w:rsidR="00DE2265">
        <w:t xml:space="preserve">implementuje rozšířené </w:t>
      </w:r>
      <w:r w:rsidR="00D90C8E">
        <w:t xml:space="preserve">chování metody </w:t>
      </w:r>
      <w:proofErr w:type="spellStart"/>
      <w:r w:rsidR="00D90C8E">
        <w:rPr>
          <w:rFonts w:ascii="Courier New" w:hAnsi="Courier New" w:cs="Courier New"/>
        </w:rPr>
        <w:t>addAuthor</w:t>
      </w:r>
      <w:proofErr w:type="spellEnd"/>
      <w:r w:rsidR="00D90C8E">
        <w:rPr>
          <w:rFonts w:ascii="Courier New" w:hAnsi="Courier New" w:cs="Courier New"/>
        </w:rPr>
        <w:t xml:space="preserve">: </w:t>
      </w:r>
      <w:proofErr w:type="spellStart"/>
      <w:r w:rsidR="00D90C8E" w:rsidRPr="00D90C8E">
        <w:rPr>
          <w:rFonts w:ascii="Courier New" w:hAnsi="Courier New" w:cs="Courier New"/>
          <w:i/>
        </w:rPr>
        <w:t>author</w:t>
      </w:r>
      <w:proofErr w:type="spellEnd"/>
      <w:r w:rsidR="00D90C8E">
        <w:t xml:space="preserve">, ve které provádí volání zprávy </w:t>
      </w:r>
      <w:proofErr w:type="spellStart"/>
      <w:r w:rsidR="00D90C8E" w:rsidRPr="00D90C8E">
        <w:rPr>
          <w:rFonts w:ascii="Courier New" w:hAnsi="Courier New" w:cs="Courier New"/>
        </w:rPr>
        <w:t>addPaper</w:t>
      </w:r>
      <w:proofErr w:type="spellEnd"/>
      <w:r w:rsidR="00D90C8E" w:rsidRPr="00D90C8E">
        <w:rPr>
          <w:rFonts w:ascii="Courier New" w:hAnsi="Courier New" w:cs="Courier New"/>
        </w:rPr>
        <w:t xml:space="preserve">: </w:t>
      </w:r>
      <w:proofErr w:type="spellStart"/>
      <w:r w:rsidR="00D90C8E" w:rsidRPr="00D90C8E">
        <w:rPr>
          <w:rFonts w:ascii="Courier New" w:hAnsi="Courier New" w:cs="Courier New"/>
          <w:i/>
        </w:rPr>
        <w:t>self</w:t>
      </w:r>
      <w:proofErr w:type="spellEnd"/>
      <w:r w:rsidR="00D90C8E">
        <w:t xml:space="preserve"> nad instancí autora. Toto rozšíření mírně automatizuje vzájemné přiřa</w:t>
      </w:r>
      <w:r w:rsidR="009621DA">
        <w:t>zování autorů k článku a naopak, stačí článku přidat autora a obě přiřazení se provedou společně.</w:t>
      </w:r>
      <w:r w:rsidR="006D615F">
        <w:t xml:space="preserve"> Dále si všimněme, že atribut </w:t>
      </w:r>
      <w:proofErr w:type="spellStart"/>
      <w:r w:rsidR="006D615F">
        <w:rPr>
          <w:rFonts w:ascii="Courier New" w:hAnsi="Courier New" w:cs="Courier New"/>
        </w:rPr>
        <w:t>review</w:t>
      </w:r>
      <w:proofErr w:type="spellEnd"/>
      <w:r w:rsidR="006D615F">
        <w:t xml:space="preserve"> není popsán jako kolekce, ale jednoduchý atribut. Tato vlastnost vyplývá ze specifikace systému a návrhu tříd.</w:t>
      </w:r>
    </w:p>
    <w:p w:rsidR="00D47766" w:rsidRPr="006D615F" w:rsidRDefault="0051565F" w:rsidP="008D0E8A">
      <w:pPr>
        <w:pStyle w:val="Odstavecdal"/>
      </w:pPr>
      <w:r>
        <w:t>** TODO: upravit podle kone</w:t>
      </w:r>
      <w:r w:rsidR="006D615F">
        <w:t>č</w:t>
      </w:r>
      <w:r>
        <w:t>n</w:t>
      </w:r>
      <w:r w:rsidR="006D615F">
        <w:t>é specifikace**</w:t>
      </w:r>
    </w:p>
    <w:p w:rsidR="00B620DA" w:rsidRDefault="00B620DA" w:rsidP="008D0E8A">
      <w:pPr>
        <w:pStyle w:val="Nadpis3"/>
      </w:pPr>
      <w:bookmarkStart w:id="90" w:name="_Toc356614000"/>
      <w:proofErr w:type="spellStart"/>
      <w:r>
        <w:t>Review</w:t>
      </w:r>
      <w:bookmarkEnd w:id="90"/>
      <w:proofErr w:type="spellEnd"/>
    </w:p>
    <w:p w:rsidR="00746459" w:rsidRDefault="00746459" w:rsidP="008D0E8A">
      <w:pPr>
        <w:pStyle w:val="Odstavecprvn"/>
      </w:pPr>
      <w:r w:rsidRPr="00383EC2">
        <w:t xml:space="preserve">Třída </w:t>
      </w:r>
      <w:proofErr w:type="spellStart"/>
      <w:r w:rsidR="0004265E">
        <w:rPr>
          <w:i/>
        </w:rPr>
        <w:t>Review</w:t>
      </w:r>
      <w:proofErr w:type="spellEnd"/>
      <w:r w:rsidRPr="00383EC2">
        <w:t xml:space="preserve"> (dále</w:t>
      </w:r>
      <w:r w:rsidR="0004265E">
        <w:t xml:space="preserve"> recenze</w:t>
      </w:r>
      <w:r w:rsidRPr="00383EC2">
        <w:t>) slouží k definici</w:t>
      </w:r>
      <w:r w:rsidR="0004265E">
        <w:t xml:space="preserve"> recenze vytvořené k nějakému článku</w:t>
      </w:r>
      <w:r w:rsidRPr="00383EC2">
        <w:t xml:space="preserve">. </w:t>
      </w:r>
      <w:r>
        <w:t>Její atributy udávají obsah</w:t>
      </w:r>
      <w:r w:rsidR="0004265E">
        <w:t xml:space="preserve"> recenze a </w:t>
      </w:r>
      <w:r>
        <w:t xml:space="preserve"> je</w:t>
      </w:r>
      <w:r w:rsidR="0004265E">
        <w:t>jího autora</w:t>
      </w:r>
      <w:r>
        <w:t xml:space="preserve">. Objektová síť třídy </w:t>
      </w:r>
      <w:proofErr w:type="spellStart"/>
      <w:r w:rsidR="0004265E">
        <w:rPr>
          <w:i/>
        </w:rPr>
        <w:t>Review</w:t>
      </w:r>
      <w:proofErr w:type="spellEnd"/>
      <w:r>
        <w:t xml:space="preserve"> nespecifikuje žádnou vlastní aktivitu. Veřejnými atributy třídy jsou:</w:t>
      </w:r>
    </w:p>
    <w:p w:rsidR="00746459" w:rsidRPr="00896267" w:rsidRDefault="00746459"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w:t>
      </w:r>
      <w:r w:rsidR="0004265E">
        <w:t>recenze</w:t>
      </w:r>
      <w:r>
        <w:t>;</w:t>
      </w:r>
    </w:p>
    <w:p w:rsidR="00746459" w:rsidRDefault="00746459" w:rsidP="008D0E8A">
      <w:pPr>
        <w:pStyle w:val="Odstavecdal"/>
        <w:numPr>
          <w:ilvl w:val="0"/>
          <w:numId w:val="15"/>
        </w:numPr>
      </w:pPr>
      <w:proofErr w:type="spellStart"/>
      <w:r w:rsidRPr="0004265E">
        <w:rPr>
          <w:rFonts w:ascii="Courier New" w:hAnsi="Courier New" w:cs="Courier New"/>
        </w:rPr>
        <w:t>author</w:t>
      </w:r>
      <w:proofErr w:type="spellEnd"/>
      <w:r>
        <w:t xml:space="preserve">, obsahující instancí třídy </w:t>
      </w:r>
      <w:proofErr w:type="spellStart"/>
      <w:r w:rsidRPr="0004265E">
        <w:rPr>
          <w:i/>
        </w:rPr>
        <w:t>Member</w:t>
      </w:r>
      <w:proofErr w:type="spellEnd"/>
      <w:r w:rsidR="0004265E">
        <w:t xml:space="preserve">, reprezentující autora recenze. </w:t>
      </w:r>
    </w:p>
    <w:p w:rsidR="0054363D" w:rsidRDefault="00746459" w:rsidP="008D0E8A">
      <w:pPr>
        <w:pStyle w:val="Odstavecdal"/>
      </w:pPr>
      <w:r>
        <w:lastRenderedPageBreak/>
        <w:t xml:space="preserve">Třída </w:t>
      </w:r>
      <w:proofErr w:type="spellStart"/>
      <w:r w:rsidR="0004265E">
        <w:rPr>
          <w:i/>
        </w:rPr>
        <w:t>Review</w:t>
      </w:r>
      <w:proofErr w:type="spellEnd"/>
      <w:r>
        <w:t xml:space="preserve"> </w:t>
      </w:r>
      <w:r w:rsidR="0004265E">
        <w:t xml:space="preserve">neobsahuje žádné nadstandardní metody nebo porty. Všimněme si atributu </w:t>
      </w:r>
      <w:proofErr w:type="spellStart"/>
      <w:r w:rsidR="0004265E" w:rsidRPr="0004265E">
        <w:rPr>
          <w:rFonts w:ascii="Courier New" w:hAnsi="Courier New" w:cs="Courier New"/>
        </w:rPr>
        <w:t>author</w:t>
      </w:r>
      <w:proofErr w:type="spellEnd"/>
      <w:r w:rsidR="0004265E">
        <w:t xml:space="preserve">, který reprezentuje jedinou instanci třídy </w:t>
      </w:r>
      <w:proofErr w:type="spellStart"/>
      <w:r w:rsidR="0004265E" w:rsidRPr="0004265E">
        <w:rPr>
          <w:i/>
        </w:rPr>
        <w:t>Member</w:t>
      </w:r>
      <w:proofErr w:type="spellEnd"/>
      <w:r w:rsidR="0004265E">
        <w:t>, tak jak to vyplývá ze specifikace systému a návrhu tříd.</w:t>
      </w:r>
    </w:p>
    <w:p w:rsidR="00B620DA" w:rsidRPr="00B620DA" w:rsidRDefault="00B620DA" w:rsidP="008D0E8A">
      <w:r>
        <w:br w:type="page"/>
      </w:r>
    </w:p>
    <w:p w:rsidR="00941D3D" w:rsidRDefault="00BB4332" w:rsidP="008D0E8A">
      <w:pPr>
        <w:pStyle w:val="Nadpis1"/>
      </w:pPr>
      <w:bookmarkStart w:id="91" w:name="_Toc356614001"/>
      <w:r>
        <w:lastRenderedPageBreak/>
        <w:t>Nasazení modelu</w:t>
      </w:r>
      <w:r w:rsidR="0064386F">
        <w:t xml:space="preserve"> </w:t>
      </w:r>
      <w:r>
        <w:t>systému</w:t>
      </w:r>
      <w:bookmarkEnd w:id="91"/>
    </w:p>
    <w:p w:rsidR="0064359B" w:rsidRPr="0064359B" w:rsidRDefault="00C40883" w:rsidP="008D0E8A">
      <w:pPr>
        <w:pStyle w:val="Odstavecprvn"/>
      </w:pPr>
      <w:r>
        <w:t xml:space="preserve">Model vytvořený v předchozí kapitole nyní nasadíme do cílové aplikace. Forma aplikace byla určena zadáním této práce, jedná se o webovou aplikaci. Z možností nasazení vytvořeného modelu jsem zvolil použití modelu jako součásti aplikace (model </w:t>
      </w:r>
      <w:proofErr w:type="spellStart"/>
      <w:r>
        <w:t>continuity</w:t>
      </w:r>
      <w:proofErr w:type="spellEnd"/>
      <w:r>
        <w:t>)</w:t>
      </w:r>
      <w:r w:rsidR="000E30C1">
        <w:t>.</w:t>
      </w:r>
      <w:r w:rsidR="0022511F">
        <w:t xml:space="preserve"> </w:t>
      </w:r>
      <w:r>
        <w:t>Další možností byla transformace modelu do zdrojového k</w:t>
      </w:r>
      <w:r w:rsidR="000E30C1">
        <w:t>ódu nějakého programovacího jazyka a následné využití kódu ve výsledné aplikace. Druhým zmíněným přístupem bychom se ale vraceli zpět ke klasickým metodám vývoje SW.</w:t>
      </w:r>
      <w:r w:rsidR="00C81A10">
        <w:t xml:space="preserve"> Varianta přímého nasazené modelu byla zvolena díky tomu, že p</w:t>
      </w:r>
      <w:r w:rsidR="0064359B">
        <w:t xml:space="preserve">rostředí </w:t>
      </w:r>
      <w:proofErr w:type="spellStart"/>
      <w:r w:rsidR="0064359B" w:rsidRPr="0064359B">
        <w:rPr>
          <w:i/>
        </w:rPr>
        <w:t>Squeak</w:t>
      </w:r>
      <w:proofErr w:type="spellEnd"/>
      <w:r w:rsidR="0064359B">
        <w:t xml:space="preserve"> obsahuje volně dostupný </w:t>
      </w:r>
      <w:proofErr w:type="spellStart"/>
      <w:r w:rsidR="00DB49C1">
        <w:t>framework</w:t>
      </w:r>
      <w:proofErr w:type="spellEnd"/>
      <w:r w:rsidR="0064359B">
        <w:t xml:space="preserve"> pro tvorbu webových aplikací zvaný </w:t>
      </w:r>
      <w:proofErr w:type="spellStart"/>
      <w:r w:rsidR="0064359B">
        <w:rPr>
          <w:i/>
        </w:rPr>
        <w:t>Seaside</w:t>
      </w:r>
      <w:proofErr w:type="spellEnd"/>
      <w:r w:rsidR="0064359B">
        <w:t xml:space="preserve">. Pomocí tohoto nástroje </w:t>
      </w:r>
      <w:r w:rsidR="00C81A10">
        <w:t>je možné</w:t>
      </w:r>
      <w:r w:rsidR="0064359B">
        <w:t xml:space="preserve"> z virtuálního prostředí </w:t>
      </w:r>
      <w:proofErr w:type="spellStart"/>
      <w:r w:rsidR="0064359B">
        <w:rPr>
          <w:i/>
        </w:rPr>
        <w:t>Squeak</w:t>
      </w:r>
      <w:proofErr w:type="spellEnd"/>
      <w:r w:rsidR="0064359B">
        <w:t xml:space="preserve"> </w:t>
      </w:r>
      <w:r w:rsidR="00C81A10">
        <w:t xml:space="preserve">jednoduše udělat </w:t>
      </w:r>
      <w:r w:rsidR="0064359B">
        <w:t>webový server, který může hostovat v</w:t>
      </w:r>
      <w:r w:rsidR="00C81A10">
        <w:t>íce než jednu webovou aplikaci.</w:t>
      </w:r>
    </w:p>
    <w:p w:rsidR="00630170" w:rsidRDefault="005148D9" w:rsidP="008D0E8A">
      <w:pPr>
        <w:pStyle w:val="Odstavecdal"/>
      </w:pPr>
      <w:r w:rsidRPr="0064359B">
        <w:t>Architektura</w:t>
      </w:r>
      <w:r>
        <w:t xml:space="preserve"> </w:t>
      </w:r>
      <w:r w:rsidR="001C5C74">
        <w:t xml:space="preserve">výsledné </w:t>
      </w:r>
      <w:r>
        <w:t xml:space="preserve">aplikace bude připomínat architekturu </w:t>
      </w:r>
      <w:r w:rsidRPr="00DD5FC7">
        <w:rPr>
          <w:i/>
        </w:rPr>
        <w:t xml:space="preserve">Model </w:t>
      </w:r>
      <w:proofErr w:type="spellStart"/>
      <w:r w:rsidRPr="00DD5FC7">
        <w:rPr>
          <w:i/>
        </w:rPr>
        <w:t>View</w:t>
      </w:r>
      <w:proofErr w:type="spellEnd"/>
      <w:r w:rsidRPr="00DD5FC7">
        <w:rPr>
          <w:i/>
        </w:rPr>
        <w:t xml:space="preserve"> </w:t>
      </w:r>
      <w:proofErr w:type="spellStart"/>
      <w:r w:rsidRPr="00DD5FC7">
        <w:rPr>
          <w:i/>
        </w:rPr>
        <w:t>Contro</w:t>
      </w:r>
      <w:r>
        <w:rPr>
          <w:i/>
        </w:rPr>
        <w:t>l</w:t>
      </w:r>
      <w:r w:rsidRPr="00DD5FC7">
        <w:rPr>
          <w:i/>
        </w:rPr>
        <w:t>ler</w:t>
      </w:r>
      <w:proofErr w:type="spellEnd"/>
      <w:r w:rsidR="00630170">
        <w:t xml:space="preserve"> (zkr. MVC)</w:t>
      </w:r>
      <w:r>
        <w:t xml:space="preserve">, která je v dnešní době </w:t>
      </w:r>
      <w:r w:rsidR="00630170">
        <w:t xml:space="preserve">webovými </w:t>
      </w:r>
      <w:r>
        <w:t xml:space="preserve">programátory hojně využívaná. Jedná se o architekturu aplikace rozdělenou do tří vrstev, jež mají zodpovědnost za jiné části aplikace. Spodní vrstva </w:t>
      </w:r>
      <w:r>
        <w:rPr>
          <w:i/>
        </w:rPr>
        <w:t>Model</w:t>
      </w:r>
      <w:r>
        <w:t xml:space="preserve"> má zodpovědnost za práci s daty, jejich ukládání, vybírání a modifikování. Určuje také způsob rozložení dat a zapouzdřuje případné rozsáhlejší operace. Naopak horní vrstva </w:t>
      </w:r>
      <w:proofErr w:type="spellStart"/>
      <w:r>
        <w:rPr>
          <w:i/>
        </w:rPr>
        <w:t>View</w:t>
      </w:r>
      <w:proofErr w:type="spellEnd"/>
      <w:r>
        <w:t xml:space="preserve"> zajišťuje uživatelské rozhraní, včetně zobrazování dat a komunikace uživatele se systémem. Tyto dvě vrstvy jsou propojeny vrstvou </w:t>
      </w:r>
      <w:proofErr w:type="spellStart"/>
      <w:r>
        <w:rPr>
          <w:i/>
        </w:rPr>
        <w:t>Controller</w:t>
      </w:r>
      <w:proofErr w:type="spellEnd"/>
      <w:r>
        <w:t xml:space="preserve">, která má na starosti vhodně zpracovávat požadované uživatelské akce, které přijímá od vrstvy </w:t>
      </w:r>
      <w:proofErr w:type="spellStart"/>
      <w:r>
        <w:rPr>
          <w:i/>
        </w:rPr>
        <w:t>View</w:t>
      </w:r>
      <w:proofErr w:type="spellEnd"/>
      <w:r>
        <w:t xml:space="preserve"> a naopak </w:t>
      </w:r>
      <w:r w:rsidR="00630170">
        <w:t xml:space="preserve">vyvolává odpovídající </w:t>
      </w:r>
      <w:r>
        <w:t xml:space="preserve">akce vrstvy </w:t>
      </w:r>
      <w:r>
        <w:rPr>
          <w:i/>
        </w:rPr>
        <w:t>Model</w:t>
      </w:r>
      <w:r>
        <w:t>.</w:t>
      </w:r>
      <w:r w:rsidR="00630170">
        <w:t xml:space="preserve"> Architektura MVC tak odděluje ucelené části systému, které jsou potom jednodušeji udržovatelné a nahraditelné bez dopadu na zbytek systému. Jako příklad poslouží změna způsobu ukládání dat, potom stačí pozměnit implementaci vrstvy </w:t>
      </w:r>
      <w:r w:rsidR="00630170">
        <w:rPr>
          <w:i/>
        </w:rPr>
        <w:t>Model</w:t>
      </w:r>
      <w:r w:rsidR="00630170">
        <w:t>, která bude s daty pracovat novým způsobem, ale zachová</w:t>
      </w:r>
      <w:r w:rsidR="004D695C">
        <w:t xml:space="preserve"> si původní rozhraní, které využívá </w:t>
      </w:r>
      <w:r w:rsidR="00630170">
        <w:t>zbytek aplikace.</w:t>
      </w:r>
    </w:p>
    <w:p w:rsidR="005200AA" w:rsidRDefault="004D695C" w:rsidP="008D0E8A">
      <w:pPr>
        <w:pStyle w:val="Odstavecdal"/>
      </w:pPr>
      <w:r>
        <w:t xml:space="preserve">U malých a středních webových aplikací je úložiště dat nejčastěji realizováno </w:t>
      </w:r>
      <w:r>
        <w:rPr>
          <w:i/>
        </w:rPr>
        <w:t>relační databází</w:t>
      </w:r>
      <w:r>
        <w:t xml:space="preserve">. Při využití objektově orientovaného jazyka pro tvorbu </w:t>
      </w:r>
      <w:r w:rsidR="00E8571D">
        <w:t xml:space="preserve">webové </w:t>
      </w:r>
      <w:r>
        <w:t>aplika</w:t>
      </w:r>
      <w:r w:rsidR="00E8571D">
        <w:t>ce potom vzniká problém ukládání zapouzdřených objektů do relační databáze, který se obvykle řeší zavedením ORM</w:t>
      </w:r>
      <w:r w:rsidR="00E8571D">
        <w:rPr>
          <w:rStyle w:val="Znakapoznpodarou"/>
        </w:rPr>
        <w:footnoteReference w:id="9"/>
      </w:r>
      <w:r w:rsidR="00E8571D">
        <w:t xml:space="preserve"> (</w:t>
      </w:r>
      <w:proofErr w:type="spellStart"/>
      <w:r w:rsidR="00E8571D">
        <w:t>Object</w:t>
      </w:r>
      <w:proofErr w:type="spellEnd"/>
      <w:r w:rsidR="00E8571D">
        <w:t>-</w:t>
      </w:r>
      <w:proofErr w:type="spellStart"/>
      <w:r w:rsidR="00E8571D">
        <w:t>relational</w:t>
      </w:r>
      <w:proofErr w:type="spellEnd"/>
      <w:r w:rsidR="00E8571D">
        <w:t xml:space="preserve"> </w:t>
      </w:r>
      <w:proofErr w:type="spellStart"/>
      <w:r w:rsidR="00E8571D">
        <w:t>mapping</w:t>
      </w:r>
      <w:proofErr w:type="spellEnd"/>
      <w:r w:rsidR="00E8571D">
        <w:t xml:space="preserve">) nástrojů. V našem případě nebudeme využívat externího úložiště dat, protože nám prostředí </w:t>
      </w:r>
      <w:proofErr w:type="spellStart"/>
      <w:r w:rsidR="00E8571D">
        <w:rPr>
          <w:i/>
        </w:rPr>
        <w:t>Squeak</w:t>
      </w:r>
      <w:proofErr w:type="spellEnd"/>
      <w:r w:rsidR="00E8571D">
        <w:t xml:space="preserve"> umožňuje uchovávat </w:t>
      </w:r>
      <w:r w:rsidR="005200AA">
        <w:t xml:space="preserve">data </w:t>
      </w:r>
      <w:r w:rsidR="00E8571D">
        <w:t xml:space="preserve">v sobě samém. </w:t>
      </w:r>
      <w:r w:rsidR="005200AA">
        <w:t xml:space="preserve">Toto řešení přináší značné ulehčení, ale také poměrně nepříjemnou nevýhodu v podobě rizika ztráty dat při nečekaném pádu prostředí </w:t>
      </w:r>
      <w:proofErr w:type="spellStart"/>
      <w:r w:rsidR="005200AA">
        <w:rPr>
          <w:i/>
        </w:rPr>
        <w:t>Squeak</w:t>
      </w:r>
      <w:proofErr w:type="spellEnd"/>
      <w:r w:rsidR="005200AA">
        <w:t xml:space="preserve">, ve kterém poběží jak model systému, tak webový server. </w:t>
      </w:r>
      <w:r w:rsidR="00E8571D">
        <w:t xml:space="preserve">Řešení dostupnosti dat napříč všech spuštěných instancí webové aplikace bude probráno v kapitole </w:t>
      </w:r>
      <w:r w:rsidR="00F02DCA">
        <w:fldChar w:fldCharType="begin"/>
      </w:r>
      <w:r w:rsidR="00E8571D">
        <w:instrText xml:space="preserve"> REF _Ref355913379 \r \h </w:instrText>
      </w:r>
      <w:r w:rsidR="00F02DCA">
        <w:fldChar w:fldCharType="separate"/>
      </w:r>
      <w:r w:rsidR="000620C2">
        <w:t>7.2</w:t>
      </w:r>
      <w:r w:rsidR="00F02DCA">
        <w:fldChar w:fldCharType="end"/>
      </w:r>
      <w:r w:rsidR="00E8571D">
        <w:t>.</w:t>
      </w:r>
    </w:p>
    <w:p w:rsidR="00C40883" w:rsidRDefault="005200AA" w:rsidP="008D0E8A">
      <w:pPr>
        <w:pStyle w:val="Odstavecdal"/>
      </w:pPr>
      <w:r>
        <w:t>V</w:t>
      </w:r>
      <w:r w:rsidR="00517E08">
        <w:t>rstvu</w:t>
      </w:r>
      <w:r w:rsidR="00B31A5A">
        <w:t xml:space="preserve"> </w:t>
      </w:r>
      <w:r w:rsidR="00B31A5A">
        <w:rPr>
          <w:i/>
        </w:rPr>
        <w:t>Model</w:t>
      </w:r>
      <w:r w:rsidR="00B31A5A">
        <w:t xml:space="preserve"> </w:t>
      </w:r>
      <w:r>
        <w:t xml:space="preserve">tedy bude zastávat </w:t>
      </w:r>
      <w:r w:rsidR="00B31A5A">
        <w:t xml:space="preserve">model systému představený v kapitole </w:t>
      </w:r>
      <w:r w:rsidR="00F02DCA">
        <w:fldChar w:fldCharType="begin"/>
      </w:r>
      <w:r w:rsidR="00B31A5A">
        <w:instrText xml:space="preserve"> REF _Ref355912747 \r \h </w:instrText>
      </w:r>
      <w:r w:rsidR="00F02DCA">
        <w:fldChar w:fldCharType="separate"/>
      </w:r>
      <w:r w:rsidR="000620C2">
        <w:t>6</w:t>
      </w:r>
      <w:r w:rsidR="00F02DCA">
        <w:fldChar w:fldCharType="end"/>
      </w:r>
      <w:r>
        <w:t xml:space="preserve"> společně s</w:t>
      </w:r>
      <w:r w:rsidR="00324CD0">
        <w:t>e</w:t>
      </w:r>
      <w:r>
        <w:t xml:space="preserve"> </w:t>
      </w:r>
      <w:r w:rsidR="00324CD0">
        <w:t xml:space="preserve">řídícími </w:t>
      </w:r>
      <w:r>
        <w:t xml:space="preserve">OOPN sítěmi, o kterých si povíme v kapitole </w:t>
      </w:r>
      <w:r w:rsidR="00F02DCA">
        <w:fldChar w:fldCharType="begin"/>
      </w:r>
      <w:r>
        <w:instrText xml:space="preserve"> REF _Ref356435135 \r \h </w:instrText>
      </w:r>
      <w:r w:rsidR="00F02DCA">
        <w:fldChar w:fldCharType="separate"/>
      </w:r>
      <w:r w:rsidR="000620C2">
        <w:t>7.1</w:t>
      </w:r>
      <w:r w:rsidR="00F02DCA">
        <w:fldChar w:fldCharType="end"/>
      </w:r>
      <w:r>
        <w:t>. Vrstvy</w:t>
      </w:r>
      <w:r w:rsidR="00B31A5A">
        <w:t xml:space="preserve"> </w:t>
      </w:r>
      <w:proofErr w:type="spellStart"/>
      <w:r w:rsidR="00B31A5A" w:rsidRPr="005200AA">
        <w:rPr>
          <w:i/>
        </w:rPr>
        <w:t>Controller</w:t>
      </w:r>
      <w:proofErr w:type="spellEnd"/>
      <w:r>
        <w:t xml:space="preserve"> a </w:t>
      </w:r>
      <w:proofErr w:type="spellStart"/>
      <w:r>
        <w:rPr>
          <w:i/>
        </w:rPr>
        <w:t>View</w:t>
      </w:r>
      <w:proofErr w:type="spellEnd"/>
      <w:r>
        <w:t xml:space="preserve">  budou implementovány </w:t>
      </w:r>
      <w:proofErr w:type="spellStart"/>
      <w:r w:rsidR="00DB49C1">
        <w:t>frameworkem</w:t>
      </w:r>
      <w:proofErr w:type="spellEnd"/>
      <w:r w:rsidR="00DB49C1">
        <w:t xml:space="preserve"> </w:t>
      </w:r>
      <w:proofErr w:type="spellStart"/>
      <w:r>
        <w:t>Seaside</w:t>
      </w:r>
      <w:proofErr w:type="spellEnd"/>
      <w:r w:rsidR="00DB49C1">
        <w:t xml:space="preserve"> a prezentovány v kapitole </w:t>
      </w:r>
      <w:r w:rsidR="00F02DCA">
        <w:fldChar w:fldCharType="begin"/>
      </w:r>
      <w:r w:rsidR="00DB49C1">
        <w:instrText xml:space="preserve"> REF _Ref355913379 \r \h </w:instrText>
      </w:r>
      <w:r w:rsidR="00F02DCA">
        <w:fldChar w:fldCharType="separate"/>
      </w:r>
      <w:r w:rsidR="000620C2">
        <w:t>7.2</w:t>
      </w:r>
      <w:r w:rsidR="00F02DCA">
        <w:fldChar w:fldCharType="end"/>
      </w:r>
      <w:r w:rsidR="00DB49C1">
        <w:t>.</w:t>
      </w:r>
    </w:p>
    <w:p w:rsidR="00941D3D" w:rsidRDefault="00324CD0" w:rsidP="008D0E8A">
      <w:pPr>
        <w:pStyle w:val="Nadpis2"/>
      </w:pPr>
      <w:bookmarkStart w:id="92" w:name="_Ref355900583"/>
      <w:bookmarkStart w:id="93" w:name="_Ref356435135"/>
      <w:bookmarkStart w:id="94" w:name="_Toc356614002"/>
      <w:r>
        <w:lastRenderedPageBreak/>
        <w:t xml:space="preserve">Řídící </w:t>
      </w:r>
      <w:commentRangeStart w:id="95"/>
      <w:r w:rsidR="000F23A8">
        <w:t>sítě</w:t>
      </w:r>
      <w:bookmarkEnd w:id="92"/>
      <w:commentRangeEnd w:id="95"/>
      <w:r w:rsidR="00E1064A">
        <w:rPr>
          <w:rStyle w:val="Odkaznakoment"/>
          <w:rFonts w:cs="Times New Roman"/>
          <w:b w:val="0"/>
          <w:bCs w:val="0"/>
          <w:iCs w:val="0"/>
        </w:rPr>
        <w:commentReference w:id="95"/>
      </w:r>
      <w:bookmarkEnd w:id="93"/>
      <w:bookmarkEnd w:id="94"/>
    </w:p>
    <w:p w:rsidR="000D790C" w:rsidRDefault="00C012AA" w:rsidP="008D0E8A">
      <w:pPr>
        <w:pStyle w:val="Odstavecprvn"/>
      </w:pPr>
      <w:r>
        <w:t xml:space="preserve">Nyní si popíšeme </w:t>
      </w:r>
      <w:r w:rsidR="00324CD0">
        <w:t xml:space="preserve">řídící </w:t>
      </w:r>
      <w:r>
        <w:t xml:space="preserve">sítě, které </w:t>
      </w:r>
      <w:r w:rsidR="00C21789">
        <w:t>operují</w:t>
      </w:r>
      <w:r>
        <w:t xml:space="preserve"> nad modelem systému z kapitoly </w:t>
      </w:r>
      <w:r w:rsidR="00F02DCA">
        <w:fldChar w:fldCharType="begin"/>
      </w:r>
      <w:r>
        <w:instrText xml:space="preserve"> REF _Ref355912742 \r \h </w:instrText>
      </w:r>
      <w:r w:rsidR="00F02DCA">
        <w:fldChar w:fldCharType="separate"/>
      </w:r>
      <w:r w:rsidR="000620C2">
        <w:t>6</w:t>
      </w:r>
      <w:r w:rsidR="00F02DCA">
        <w:fldChar w:fldCharType="end"/>
      </w:r>
      <w:r w:rsidR="00C21789">
        <w:t xml:space="preserve"> a zprostředkovávají tak akce modelu pro jakoukoliv zastřešující aplikaci (v našem případě webovou aplikaci). Nejdůležitější síť z této skupiny je nazvaná </w:t>
      </w:r>
      <w:proofErr w:type="spellStart"/>
      <w:r w:rsidR="00C21789">
        <w:rPr>
          <w:i/>
        </w:rPr>
        <w:t>SystemNet</w:t>
      </w:r>
      <w:proofErr w:type="spellEnd"/>
      <w:r w:rsidR="00C21789">
        <w:t xml:space="preserve">, která, jak už název napovídá, zodpovídá za celý konferenční systém. Ostatní </w:t>
      </w:r>
      <w:r w:rsidR="00324CD0">
        <w:t xml:space="preserve">řídící </w:t>
      </w:r>
      <w:r w:rsidR="00C21789">
        <w:t>sítě jsou vázány na roli uživatele a zprostředkovávají uživatelsky specifické akce (např. vložení článku autorem, vytvoření n</w:t>
      </w:r>
      <w:r w:rsidR="00F42379">
        <w:t xml:space="preserve">ové konference administrátorem). Pro představu jejich provázanosti mezi sebou a s původním modelem systému slouží diagram tříd na obrázku ***. Diagram je zjednodušený o detaily </w:t>
      </w:r>
      <w:r w:rsidR="008C3336">
        <w:t xml:space="preserve">a vzájemné vazby </w:t>
      </w:r>
      <w:r w:rsidR="00F42379">
        <w:t xml:space="preserve">tříd představených dříve v kapitole </w:t>
      </w:r>
      <w:r w:rsidR="00F02DCA">
        <w:fldChar w:fldCharType="begin"/>
      </w:r>
      <w:r w:rsidR="00F42379">
        <w:instrText xml:space="preserve"> REF _Ref356439177 \r \h </w:instrText>
      </w:r>
      <w:r w:rsidR="00F02DCA">
        <w:fldChar w:fldCharType="separate"/>
      </w:r>
      <w:r w:rsidR="000620C2">
        <w:t>6.1</w:t>
      </w:r>
      <w:r w:rsidR="00F02DCA">
        <w:fldChar w:fldCharType="end"/>
      </w:r>
      <w:r w:rsidR="008C3336">
        <w:t xml:space="preserve">, ale přináší nový vztah - </w:t>
      </w:r>
      <w:r w:rsidR="008C3336">
        <w:rPr>
          <w:i/>
        </w:rPr>
        <w:t>Generalizaci</w:t>
      </w:r>
      <w:r w:rsidR="00D1677C">
        <w:t>. Generalizace znázorňuje zobecnění skupiny tříd zavedením</w:t>
      </w:r>
      <w:r w:rsidR="000421E6">
        <w:t xml:space="preserve"> třídy obsahující společné vlastnosti podtříd. Generalizace modeluje dědičnost a v diagramu ji vidíme mezi třídami </w:t>
      </w:r>
      <w:proofErr w:type="spellStart"/>
      <w:r w:rsidR="000421E6">
        <w:rPr>
          <w:i/>
        </w:rPr>
        <w:t>AdminNet</w:t>
      </w:r>
      <w:proofErr w:type="spellEnd"/>
      <w:r w:rsidR="000421E6">
        <w:t xml:space="preserve">, </w:t>
      </w:r>
      <w:proofErr w:type="spellStart"/>
      <w:r w:rsidR="000421E6">
        <w:rPr>
          <w:i/>
        </w:rPr>
        <w:t>AuthorNet</w:t>
      </w:r>
      <w:proofErr w:type="spellEnd"/>
      <w:r w:rsidR="000421E6">
        <w:t xml:space="preserve">, </w:t>
      </w:r>
      <w:proofErr w:type="spellStart"/>
      <w:r w:rsidR="000421E6">
        <w:rPr>
          <w:i/>
        </w:rPr>
        <w:t>ReviewerNet</w:t>
      </w:r>
      <w:proofErr w:type="spellEnd"/>
      <w:r w:rsidR="000421E6">
        <w:t xml:space="preserve"> a </w:t>
      </w:r>
      <w:proofErr w:type="spellStart"/>
      <w:r w:rsidR="000421E6">
        <w:rPr>
          <w:i/>
        </w:rPr>
        <w:t>UserNet</w:t>
      </w:r>
      <w:proofErr w:type="spellEnd"/>
      <w:r w:rsidR="000421E6">
        <w:t xml:space="preserve">. </w:t>
      </w:r>
      <w:r w:rsidR="00F42379">
        <w:t xml:space="preserve">V diagramu </w:t>
      </w:r>
      <w:r w:rsidR="000421E6">
        <w:t xml:space="preserve">také </w:t>
      </w:r>
      <w:r w:rsidR="00F42379">
        <w:t xml:space="preserve">vidíme provázanost třídy </w:t>
      </w:r>
      <w:commentRangeStart w:id="96"/>
      <w:proofErr w:type="spellStart"/>
      <w:r w:rsidR="00F42379">
        <w:rPr>
          <w:i/>
        </w:rPr>
        <w:t>SystemNet</w:t>
      </w:r>
      <w:proofErr w:type="spellEnd"/>
      <w:r w:rsidR="00F42379">
        <w:t xml:space="preserve"> </w:t>
      </w:r>
      <w:commentRangeEnd w:id="96"/>
      <w:r w:rsidR="00C8363B">
        <w:rPr>
          <w:rStyle w:val="Odkaznakoment"/>
        </w:rPr>
        <w:commentReference w:id="96"/>
      </w:r>
      <w:r w:rsidR="00F42379">
        <w:t>se všemi ostatními třídami modelu</w:t>
      </w:r>
      <w:r w:rsidR="000421E6">
        <w:t>.</w:t>
      </w:r>
    </w:p>
    <w:p w:rsidR="00D3262C" w:rsidRDefault="00D3262C" w:rsidP="008D0E8A">
      <w:pPr>
        <w:pStyle w:val="Odstavecdal"/>
      </w:pPr>
    </w:p>
    <w:p w:rsidR="00D3262C" w:rsidRPr="00D3262C" w:rsidRDefault="00D3262C" w:rsidP="008D0E8A">
      <w:pPr>
        <w:pStyle w:val="Odstavecdal"/>
      </w:pPr>
      <w:r>
        <w:t xml:space="preserve">** TODO: Diagram </w:t>
      </w:r>
      <w:r w:rsidR="00324CD0">
        <w:t xml:space="preserve">řídící </w:t>
      </w:r>
      <w:r>
        <w:t>tříd **</w:t>
      </w:r>
    </w:p>
    <w:p w:rsidR="00791E5B" w:rsidRDefault="006B424A" w:rsidP="008D0E8A">
      <w:pPr>
        <w:pStyle w:val="Nadpis3"/>
      </w:pPr>
      <w:bookmarkStart w:id="97" w:name="_Ref356596622"/>
      <w:bookmarkStart w:id="98" w:name="_Toc356614003"/>
      <w:proofErr w:type="spellStart"/>
      <w:r>
        <w:t>SystemNet</w:t>
      </w:r>
      <w:bookmarkEnd w:id="97"/>
      <w:bookmarkEnd w:id="98"/>
      <w:proofErr w:type="spellEnd"/>
    </w:p>
    <w:p w:rsidR="00791E5B" w:rsidRDefault="00791E5B" w:rsidP="008D0E8A">
      <w:pPr>
        <w:pStyle w:val="Odstavecprvn"/>
      </w:pPr>
      <w:r>
        <w:t xml:space="preserve">Třídu </w:t>
      </w:r>
      <w:proofErr w:type="spellStart"/>
      <w:r>
        <w:rPr>
          <w:i/>
        </w:rPr>
        <w:t>System</w:t>
      </w:r>
      <w:r w:rsidR="006E1722">
        <w:rPr>
          <w:i/>
        </w:rPr>
        <w:t>Net</w:t>
      </w:r>
      <w:proofErr w:type="spellEnd"/>
      <w:r>
        <w:t xml:space="preserve"> </w:t>
      </w:r>
      <w:r w:rsidR="00FC0EE7">
        <w:t xml:space="preserve">je </w:t>
      </w:r>
      <w:r>
        <w:t>nejdůležitější tříd</w:t>
      </w:r>
      <w:r w:rsidR="00FC0EE7">
        <w:t>ou</w:t>
      </w:r>
      <w:r>
        <w:t xml:space="preserve"> celého Konferenčního systému. Tato třída specifikuje systém jako takový a její instance se bude na serveru vyskytovat jako </w:t>
      </w:r>
      <w:commentRangeStart w:id="99"/>
      <w:proofErr w:type="spellStart"/>
      <w:r>
        <w:t>singleton</w:t>
      </w:r>
      <w:commentRangeEnd w:id="99"/>
      <w:proofErr w:type="spellEnd"/>
      <w:r>
        <w:rPr>
          <w:rStyle w:val="Znakapoznpodarou"/>
        </w:rPr>
        <w:footnoteReference w:id="10"/>
      </w:r>
      <w:r>
        <w:rPr>
          <w:rStyle w:val="Odkaznakoment"/>
        </w:rPr>
        <w:commentReference w:id="99"/>
      </w:r>
      <w:r>
        <w:t xml:space="preserve">. Veškeré spuštěné instance aplikace budou přistupovat k tomuto </w:t>
      </w:r>
      <w:proofErr w:type="spellStart"/>
      <w:r>
        <w:t>singletonu</w:t>
      </w:r>
      <w:proofErr w:type="spellEnd"/>
      <w:r>
        <w:t xml:space="preserve">, jediné instanci třídy </w:t>
      </w:r>
      <w:proofErr w:type="spellStart"/>
      <w:r>
        <w:rPr>
          <w:i/>
        </w:rPr>
        <w:t>System</w:t>
      </w:r>
      <w:r w:rsidR="006E1722">
        <w:rPr>
          <w:i/>
        </w:rPr>
        <w:t>Net</w:t>
      </w:r>
      <w:proofErr w:type="spellEnd"/>
      <w:r>
        <w:t xml:space="preserve">, který budeme dále nazývat Systém. </w:t>
      </w:r>
      <w:proofErr w:type="spellStart"/>
      <w:r w:rsidR="00FC0EE7">
        <w:t>Singleton</w:t>
      </w:r>
      <w:proofErr w:type="spellEnd"/>
      <w:r>
        <w:t xml:space="preserve"> Systém</w:t>
      </w:r>
      <w:r w:rsidR="00FC0EE7">
        <w:t xml:space="preserve"> slouží jako přístupový bod k modelu</w:t>
      </w:r>
      <w:r>
        <w:t xml:space="preserve"> Konferenčního systému, uchovává všechna data systému a </w:t>
      </w:r>
      <w:r w:rsidR="00F808F3">
        <w:t>zajišťuje</w:t>
      </w:r>
      <w:r>
        <w:t xml:space="preserve"> obsluhu základních operací jako například přihlášení/odhlášení uživatele do/ze systému, nebo tovární metody</w:t>
      </w:r>
      <w:r>
        <w:rPr>
          <w:rStyle w:val="Znakapoznpodarou"/>
        </w:rPr>
        <w:footnoteReference w:id="11"/>
      </w:r>
      <w:r>
        <w:t xml:space="preserve"> pro vytváření nových objektů v systému.</w:t>
      </w:r>
      <w:r w:rsidR="006E1722">
        <w:t xml:space="preserve"> Jelikož jazyk </w:t>
      </w:r>
      <w:proofErr w:type="spellStart"/>
      <w:r w:rsidR="006E1722">
        <w:t>PNtalk</w:t>
      </w:r>
      <w:proofErr w:type="spellEnd"/>
      <w:r w:rsidR="006E1722">
        <w:t xml:space="preserve"> neumožňuje definici třídy jako </w:t>
      </w:r>
      <w:proofErr w:type="spellStart"/>
      <w:r w:rsidR="006E1722">
        <w:t>singletonu</w:t>
      </w:r>
      <w:proofErr w:type="spellEnd"/>
      <w:r w:rsidR="006E1722">
        <w:t>, je tato skutečnost ošetřena</w:t>
      </w:r>
      <w:r w:rsidR="001B0150">
        <w:t xml:space="preserve"> v </w:t>
      </w:r>
      <w:proofErr w:type="spellStart"/>
      <w:r w:rsidR="006E1722">
        <w:t>konstruktoru</w:t>
      </w:r>
      <w:proofErr w:type="spellEnd"/>
      <w:r w:rsidR="006E1722">
        <w:t xml:space="preserve"> třídy webové aplikace (viz ***).</w:t>
      </w:r>
    </w:p>
    <w:p w:rsidR="006E1722" w:rsidRDefault="006E1722" w:rsidP="008D0E8A">
      <w:pPr>
        <w:pStyle w:val="Odstavecdal"/>
      </w:pPr>
      <w:r>
        <w:t xml:space="preserve">Třída </w:t>
      </w:r>
      <w:proofErr w:type="spellStart"/>
      <w:r w:rsidRPr="006E1722">
        <w:rPr>
          <w:i/>
        </w:rPr>
        <w:t>SystemNet</w:t>
      </w:r>
      <w:proofErr w:type="spellEnd"/>
      <w:r>
        <w:t xml:space="preserve"> obsahuje následující veřejné atributy:</w:t>
      </w:r>
    </w:p>
    <w:p w:rsidR="006E1722" w:rsidRDefault="006E1722" w:rsidP="008D0E8A">
      <w:pPr>
        <w:pStyle w:val="Odstavecdal"/>
        <w:numPr>
          <w:ilvl w:val="0"/>
          <w:numId w:val="16"/>
        </w:numPr>
      </w:pPr>
      <w:proofErr w:type="spellStart"/>
      <w:r>
        <w:rPr>
          <w:rFonts w:ascii="Courier New" w:hAnsi="Courier New" w:cs="Courier New"/>
        </w:rPr>
        <w:t>conferences</w:t>
      </w:r>
      <w:proofErr w:type="spellEnd"/>
      <w:r>
        <w:t xml:space="preserve">, obsahující </w:t>
      </w:r>
      <w:r w:rsidRPr="006E1722">
        <w:rPr>
          <w:i/>
        </w:rPr>
        <w:t>kolekci</w:t>
      </w:r>
      <w:r>
        <w:t xml:space="preserve"> všech instancí třídy </w:t>
      </w:r>
      <w:proofErr w:type="spellStart"/>
      <w:r>
        <w:rPr>
          <w:i/>
        </w:rPr>
        <w:t>Conference</w:t>
      </w:r>
      <w:proofErr w:type="spellEnd"/>
      <w:r>
        <w:t xml:space="preserve"> vyskytujících se v systému;</w:t>
      </w:r>
    </w:p>
    <w:p w:rsidR="006E1722" w:rsidRPr="006E1722" w:rsidRDefault="006E1722" w:rsidP="008D0E8A">
      <w:pPr>
        <w:pStyle w:val="Odstavecdal"/>
        <w:numPr>
          <w:ilvl w:val="0"/>
          <w:numId w:val="16"/>
        </w:numPr>
      </w:pPr>
      <w:r>
        <w:t>** pro ostatní entity</w:t>
      </w:r>
      <w:r w:rsidR="00664FD8">
        <w:t xml:space="preserve"> </w:t>
      </w:r>
      <w:r w:rsidR="008F29A5">
        <w:t xml:space="preserve">systému </w:t>
      </w:r>
      <w:r w:rsidR="00664FD8">
        <w:t>**</w:t>
      </w:r>
    </w:p>
    <w:p w:rsidR="006E1722" w:rsidRDefault="006E1722" w:rsidP="008D0E8A">
      <w:pPr>
        <w:pStyle w:val="Odstavecdal"/>
        <w:numPr>
          <w:ilvl w:val="0"/>
          <w:numId w:val="16"/>
        </w:numPr>
      </w:pPr>
      <w:proofErr w:type="spellStart"/>
      <w:r>
        <w:rPr>
          <w:rFonts w:ascii="Courier New" w:hAnsi="Courier New" w:cs="Courier New"/>
        </w:rPr>
        <w:t>users</w:t>
      </w:r>
      <w:proofErr w:type="spellEnd"/>
      <w:r>
        <w:t xml:space="preserve">, obsahující </w:t>
      </w:r>
      <w:r>
        <w:rPr>
          <w:i/>
        </w:rPr>
        <w:t>kolekci</w:t>
      </w:r>
      <w:r>
        <w:t xml:space="preserve"> všech instancí třídy </w:t>
      </w:r>
      <w:proofErr w:type="spellStart"/>
      <w:r>
        <w:rPr>
          <w:i/>
        </w:rPr>
        <w:t>Member</w:t>
      </w:r>
      <w:proofErr w:type="spellEnd"/>
      <w:r>
        <w:t xml:space="preserve"> vyskytujících se v systému, reprezentující registrované uživatele;</w:t>
      </w:r>
    </w:p>
    <w:p w:rsidR="001B0150" w:rsidRDefault="006E1722" w:rsidP="008D0E8A">
      <w:pPr>
        <w:pStyle w:val="Odstavecdal"/>
        <w:numPr>
          <w:ilvl w:val="0"/>
          <w:numId w:val="16"/>
        </w:numPr>
      </w:pPr>
      <w:proofErr w:type="spellStart"/>
      <w:r w:rsidRPr="006E1722">
        <w:rPr>
          <w:rFonts w:ascii="Courier New" w:hAnsi="Courier New" w:cs="Courier New"/>
        </w:rPr>
        <w:t>loggedUserNet</w:t>
      </w:r>
      <w:r>
        <w:rPr>
          <w:rFonts w:ascii="Courier New" w:hAnsi="Courier New" w:cs="Courier New"/>
        </w:rPr>
        <w:t>s</w:t>
      </w:r>
      <w:proofErr w:type="spellEnd"/>
      <w:r>
        <w:t xml:space="preserve">, </w:t>
      </w:r>
      <w:r w:rsidR="00C91F5E">
        <w:t xml:space="preserve">obsahující </w:t>
      </w:r>
      <w:r w:rsidR="00C91F5E">
        <w:rPr>
          <w:i/>
        </w:rPr>
        <w:t>kolekci</w:t>
      </w:r>
      <w:r w:rsidR="00C91F5E">
        <w:t xml:space="preserve"> instancí třídy </w:t>
      </w:r>
      <w:proofErr w:type="spellStart"/>
      <w:r w:rsidR="00C91F5E">
        <w:rPr>
          <w:i/>
        </w:rPr>
        <w:t>Member</w:t>
      </w:r>
      <w:proofErr w:type="spellEnd"/>
      <w:r w:rsidR="00C91F5E">
        <w:t>, reprezentující</w:t>
      </w:r>
      <w:r w:rsidR="001B0150">
        <w:t xml:space="preserve"> množinu přihlášených uživatelů</w:t>
      </w:r>
      <w:r w:rsidR="00DC1842">
        <w:t>.</w:t>
      </w:r>
    </w:p>
    <w:p w:rsidR="00712F5B" w:rsidRDefault="00DC1842" w:rsidP="008D0E8A">
      <w:pPr>
        <w:pStyle w:val="Odstavecdal"/>
      </w:pPr>
      <w:r>
        <w:t xml:space="preserve">Objektová síť třídy </w:t>
      </w:r>
      <w:proofErr w:type="spellStart"/>
      <w:r>
        <w:rPr>
          <w:i/>
        </w:rPr>
        <w:t>SystemNet</w:t>
      </w:r>
      <w:proofErr w:type="spellEnd"/>
      <w:r w:rsidR="00712F5B">
        <w:t xml:space="preserve"> má definovánu vlastní aktivitu, kterou obsluhuje registraci a přihlášení uživatelů. Adekvátní část specifikace třídy </w:t>
      </w:r>
      <w:proofErr w:type="spellStart"/>
      <w:r w:rsidR="00712F5B">
        <w:rPr>
          <w:i/>
        </w:rPr>
        <w:t>SystemNet</w:t>
      </w:r>
      <w:proofErr w:type="spellEnd"/>
      <w:r w:rsidR="00712F5B">
        <w:t xml:space="preserve"> je vyobrazena na obrázku *** a popsána v následujícím textu.</w:t>
      </w:r>
    </w:p>
    <w:p w:rsidR="00664FD8" w:rsidRDefault="00712F5B" w:rsidP="008D0E8A">
      <w:pPr>
        <w:pStyle w:val="Odstavecdal"/>
      </w:pPr>
      <w:r>
        <w:lastRenderedPageBreak/>
        <w:t>Proces registrace, přihlášení a odhlášení vyžaduje metody:</w:t>
      </w:r>
    </w:p>
    <w:p w:rsidR="00DC1842" w:rsidRDefault="00DC1842" w:rsidP="008D0E8A">
      <w:pPr>
        <w:pStyle w:val="Odstavecdal"/>
        <w:numPr>
          <w:ilvl w:val="0"/>
          <w:numId w:val="18"/>
        </w:numPr>
      </w:pPr>
      <w:proofErr w:type="spellStart"/>
      <w:r>
        <w:rPr>
          <w:rFonts w:ascii="Courier New" w:hAnsi="Courier New" w:cs="Courier New"/>
        </w:rPr>
        <w:t>newVerify</w:t>
      </w:r>
      <w:proofErr w:type="spellEnd"/>
      <w:r>
        <w:rPr>
          <w:rFonts w:ascii="Courier New" w:hAnsi="Courier New" w:cs="Courier New"/>
        </w:rPr>
        <w:t>:</w:t>
      </w:r>
      <w:proofErr w:type="spellStart"/>
      <w:r>
        <w:rPr>
          <w:rFonts w:ascii="Courier New" w:hAnsi="Courier New" w:cs="Courier New"/>
          <w:i/>
        </w:rPr>
        <w:t>name</w:t>
      </w:r>
      <w:proofErr w:type="spellEnd"/>
      <w:r>
        <w:rPr>
          <w:rFonts w:ascii="Courier New" w:hAnsi="Courier New" w:cs="Courier New"/>
        </w:rPr>
        <w:t xml:space="preserve"> as:</w:t>
      </w:r>
      <w:r>
        <w:rPr>
          <w:rFonts w:ascii="Courier New" w:hAnsi="Courier New" w:cs="Courier New"/>
          <w:i/>
        </w:rPr>
        <w:t>role</w:t>
      </w:r>
      <w:r>
        <w:t>, implementující registraci uživatele do systému, tzn. kontrolu unikátního jména</w:t>
      </w:r>
      <w:r w:rsidR="001E5BB7">
        <w:t>, vytvoření nového uživatele systému a následné přihlášení;</w:t>
      </w:r>
    </w:p>
    <w:p w:rsidR="001E5BB7" w:rsidRDefault="001E5BB7" w:rsidP="008D0E8A">
      <w:pPr>
        <w:pStyle w:val="Odstavecdal"/>
        <w:numPr>
          <w:ilvl w:val="0"/>
          <w:numId w:val="18"/>
        </w:numPr>
      </w:pPr>
      <w:proofErr w:type="spellStart"/>
      <w:r>
        <w:rPr>
          <w:rFonts w:ascii="Courier New" w:hAnsi="Courier New" w:cs="Courier New"/>
        </w:rPr>
        <w:t>verify</w:t>
      </w:r>
      <w:proofErr w:type="spellEnd"/>
      <w:r>
        <w:rPr>
          <w:rFonts w:ascii="Courier New" w:hAnsi="Courier New" w:cs="Courier New"/>
        </w:rPr>
        <w:t>:</w:t>
      </w:r>
      <w:r>
        <w:rPr>
          <w:rFonts w:ascii="Courier New" w:hAnsi="Courier New" w:cs="Courier New"/>
          <w:i/>
        </w:rPr>
        <w:t>user</w:t>
      </w:r>
      <w:r>
        <w:t>, provádějící přihlášení uživatele do systému, tedy vytvoření řídící sítě, její uložení do systému a podání její reference aplikaci;</w:t>
      </w:r>
    </w:p>
    <w:p w:rsidR="001E5BB7" w:rsidRDefault="00EC3A3A" w:rsidP="008D0E8A">
      <w:pPr>
        <w:pStyle w:val="Odstavecdal"/>
      </w:pPr>
      <w:r>
        <w:t>predikát</w:t>
      </w:r>
      <w:r w:rsidR="006B3D92">
        <w:t>y</w:t>
      </w:r>
      <w:r w:rsidR="001E5BB7">
        <w:t>:</w:t>
      </w:r>
    </w:p>
    <w:p w:rsidR="001E5BB7" w:rsidRDefault="001E5BB7" w:rsidP="008D0E8A">
      <w:pPr>
        <w:pStyle w:val="Odstavecdal"/>
        <w:numPr>
          <w:ilvl w:val="0"/>
          <w:numId w:val="19"/>
        </w:numPr>
      </w:pPr>
      <w:r>
        <w:rPr>
          <w:rFonts w:ascii="Courier New" w:hAnsi="Courier New" w:cs="Courier New"/>
        </w:rPr>
        <w:t>user:</w:t>
      </w:r>
      <w:r>
        <w:rPr>
          <w:rFonts w:ascii="Courier New" w:hAnsi="Courier New" w:cs="Courier New"/>
          <w:i/>
        </w:rPr>
        <w:t>user</w:t>
      </w:r>
      <w:r>
        <w:rPr>
          <w:rFonts w:ascii="Courier New" w:hAnsi="Courier New" w:cs="Courier New"/>
        </w:rPr>
        <w:t xml:space="preserve"> </w:t>
      </w:r>
      <w:proofErr w:type="spellStart"/>
      <w:r>
        <w:rPr>
          <w:rFonts w:ascii="Courier New" w:hAnsi="Courier New" w:cs="Courier New"/>
        </w:rPr>
        <w:t>named</w:t>
      </w:r>
      <w:proofErr w:type="spellEnd"/>
      <w:r>
        <w:rPr>
          <w:rFonts w:ascii="Courier New" w:hAnsi="Courier New" w:cs="Courier New"/>
        </w:rPr>
        <w:t>:</w:t>
      </w:r>
      <w:proofErr w:type="spellStart"/>
      <w:r>
        <w:rPr>
          <w:rFonts w:ascii="Courier New" w:hAnsi="Courier New" w:cs="Courier New"/>
          <w:i/>
        </w:rPr>
        <w:t>name</w:t>
      </w:r>
      <w:proofErr w:type="spellEnd"/>
      <w:r>
        <w:t>, testující stav systému na existenci registrovaného uživatele s určitým jménem;</w:t>
      </w:r>
    </w:p>
    <w:p w:rsidR="001E5BB7" w:rsidRPr="00EC3A3A" w:rsidRDefault="001E5BB7" w:rsidP="008D0E8A">
      <w:pPr>
        <w:pStyle w:val="Odstavecdal"/>
        <w:numPr>
          <w:ilvl w:val="0"/>
          <w:numId w:val="19"/>
        </w:numPr>
        <w:rPr>
          <w:rFonts w:ascii="Courier New" w:hAnsi="Courier New" w:cs="Courier New"/>
        </w:rPr>
      </w:pPr>
      <w:proofErr w:type="spellStart"/>
      <w:r w:rsidRPr="00EC3A3A">
        <w:rPr>
          <w:rFonts w:ascii="Courier New" w:hAnsi="Courier New" w:cs="Courier New"/>
        </w:rPr>
        <w:t>login</w:t>
      </w:r>
      <w:proofErr w:type="spellEnd"/>
      <w:r w:rsidRPr="00EC3A3A">
        <w:rPr>
          <w:rFonts w:ascii="Courier New" w:hAnsi="Courier New" w:cs="Courier New"/>
        </w:rPr>
        <w:t>:</w:t>
      </w:r>
      <w:proofErr w:type="spellStart"/>
      <w:r w:rsidRPr="00EC3A3A">
        <w:rPr>
          <w:rFonts w:ascii="Courier New" w:hAnsi="Courier New" w:cs="Courier New"/>
          <w:i/>
        </w:rPr>
        <w:t>name</w:t>
      </w:r>
      <w:proofErr w:type="spellEnd"/>
      <w:r w:rsidR="00EC3A3A" w:rsidRPr="00EC3A3A">
        <w:rPr>
          <w:rFonts w:ascii="Courier New" w:hAnsi="Courier New" w:cs="Courier New"/>
        </w:rPr>
        <w:t xml:space="preserve"> user:</w:t>
      </w:r>
      <w:r w:rsidR="00EC3A3A" w:rsidRPr="00EC3A3A">
        <w:rPr>
          <w:rFonts w:ascii="Courier New" w:hAnsi="Courier New" w:cs="Courier New"/>
          <w:i/>
        </w:rPr>
        <w:t>user</w:t>
      </w:r>
      <w:r w:rsidR="00EC3A3A">
        <w:t xml:space="preserve">, testující, zda je v systému registrován uživatel s daným jménem a jeho navrácení přes volnou proměnou </w:t>
      </w:r>
      <w:r w:rsidR="00EC3A3A">
        <w:rPr>
          <w:rFonts w:ascii="Courier New" w:hAnsi="Courier New" w:cs="Courier New"/>
          <w:i/>
        </w:rPr>
        <w:t>user</w:t>
      </w:r>
      <w:r w:rsidR="00EC3A3A">
        <w:t xml:space="preserve"> (musí být volán s volnou proměnnou);</w:t>
      </w:r>
    </w:p>
    <w:p w:rsidR="00EC3A3A" w:rsidRDefault="00EC3A3A" w:rsidP="008D0E8A">
      <w:pPr>
        <w:pStyle w:val="Odstavecdal"/>
      </w:pPr>
      <w:r>
        <w:t xml:space="preserve">a </w:t>
      </w:r>
      <w:r w:rsidRPr="00EC3A3A">
        <w:t>synchronní</w:t>
      </w:r>
      <w:r>
        <w:t xml:space="preserve"> port:</w:t>
      </w:r>
    </w:p>
    <w:p w:rsidR="00EC3A3A" w:rsidRDefault="00EC3A3A" w:rsidP="008D0E8A">
      <w:pPr>
        <w:pStyle w:val="Odstavecdal"/>
        <w:numPr>
          <w:ilvl w:val="0"/>
          <w:numId w:val="20"/>
        </w:numPr>
      </w:pPr>
      <w:proofErr w:type="spellStart"/>
      <w:r>
        <w:rPr>
          <w:rFonts w:ascii="Courier New" w:hAnsi="Courier New" w:cs="Courier New"/>
        </w:rPr>
        <w:t>logout</w:t>
      </w:r>
      <w:proofErr w:type="spellEnd"/>
      <w:r>
        <w:rPr>
          <w:rFonts w:ascii="Courier New" w:hAnsi="Courier New" w:cs="Courier New"/>
        </w:rPr>
        <w:t>:</w:t>
      </w:r>
      <w:proofErr w:type="spellStart"/>
      <w:r>
        <w:rPr>
          <w:rFonts w:ascii="Courier New" w:hAnsi="Courier New" w:cs="Courier New"/>
          <w:i/>
        </w:rPr>
        <w:t>net</w:t>
      </w:r>
      <w:proofErr w:type="spellEnd"/>
      <w:r>
        <w:t>, realizující test, jestli je uživatel s danou řídící sítí přihlášen, a jeho odhlášení</w:t>
      </w:r>
      <w:r w:rsidR="006B3D92">
        <w:t>.</w:t>
      </w:r>
    </w:p>
    <w:p w:rsidR="006B3D92" w:rsidRDefault="006B3D92" w:rsidP="008D0E8A">
      <w:pPr>
        <w:pStyle w:val="Odstavecdal"/>
      </w:pPr>
      <w:r>
        <w:t xml:space="preserve">Registrace je </w:t>
      </w:r>
      <w:r w:rsidR="003B2E9D">
        <w:t>realizována voláním</w:t>
      </w:r>
      <w:r>
        <w:t xml:space="preserve"> </w:t>
      </w:r>
      <w:r w:rsidR="003B2E9D">
        <w:t>metody</w:t>
      </w:r>
      <w:r>
        <w:t xml:space="preserve"> </w:t>
      </w:r>
      <w:proofErr w:type="spellStart"/>
      <w:r>
        <w:t>n</w:t>
      </w:r>
      <w:r>
        <w:rPr>
          <w:rFonts w:ascii="Courier New" w:hAnsi="Courier New" w:cs="Courier New"/>
        </w:rPr>
        <w:t>ewVerify</w:t>
      </w:r>
      <w:proofErr w:type="spellEnd"/>
      <w:r>
        <w:t xml:space="preserve">, přihlášení přes test na predikátu </w:t>
      </w:r>
      <w:proofErr w:type="spellStart"/>
      <w:r>
        <w:rPr>
          <w:rFonts w:ascii="Courier New" w:hAnsi="Courier New" w:cs="Courier New"/>
        </w:rPr>
        <w:t>login</w:t>
      </w:r>
      <w:proofErr w:type="spellEnd"/>
      <w:r w:rsidR="005E59D2">
        <w:rPr>
          <w:rFonts w:ascii="Courier New" w:hAnsi="Courier New" w:cs="Courier New"/>
        </w:rPr>
        <w:t>:user:</w:t>
      </w:r>
      <w:r>
        <w:t xml:space="preserve"> a následném volání metody </w:t>
      </w:r>
      <w:proofErr w:type="spellStart"/>
      <w:r>
        <w:rPr>
          <w:rFonts w:ascii="Courier New" w:hAnsi="Courier New" w:cs="Courier New"/>
        </w:rPr>
        <w:t>verify</w:t>
      </w:r>
      <w:proofErr w:type="spellEnd"/>
      <w:r w:rsidR="005E59D2">
        <w:t xml:space="preserve"> a odhlášení přes synchronní port </w:t>
      </w:r>
      <w:proofErr w:type="spellStart"/>
      <w:r w:rsidR="005E59D2">
        <w:rPr>
          <w:rFonts w:ascii="Courier New" w:hAnsi="Courier New" w:cs="Courier New"/>
        </w:rPr>
        <w:t>logout</w:t>
      </w:r>
      <w:proofErr w:type="spellEnd"/>
      <w:r w:rsidR="005E59D2">
        <w:t>.</w:t>
      </w:r>
    </w:p>
    <w:p w:rsidR="003B2E9D" w:rsidRDefault="003B2E9D" w:rsidP="008D0E8A">
      <w:pPr>
        <w:pStyle w:val="Odstavecdal"/>
      </w:pPr>
    </w:p>
    <w:p w:rsidR="003B2E9D" w:rsidRDefault="003B2E9D" w:rsidP="008D0E8A">
      <w:pPr>
        <w:pStyle w:val="Odstavecdal"/>
      </w:pPr>
      <w:r>
        <w:t>** TODO: obrázek výseku sítě **</w:t>
      </w:r>
    </w:p>
    <w:p w:rsidR="00BE0AC8" w:rsidRDefault="00BE0AC8" w:rsidP="008D0E8A">
      <w:pPr>
        <w:pStyle w:val="Odstavecdal"/>
      </w:pPr>
    </w:p>
    <w:p w:rsidR="00762E74" w:rsidRDefault="00762E74" w:rsidP="008D0E8A">
      <w:pPr>
        <w:pStyle w:val="Odstavecdal"/>
      </w:pPr>
      <w:r>
        <w:t xml:space="preserve">Třída </w:t>
      </w:r>
      <w:proofErr w:type="spellStart"/>
      <w:r>
        <w:rPr>
          <w:i/>
        </w:rPr>
        <w:t>SystemNet</w:t>
      </w:r>
      <w:proofErr w:type="spellEnd"/>
      <w:r>
        <w:t xml:space="preserve"> dále zprostředkovává metody pro správu entit systému, jimiž jsou (znak * zastupuje název entity):</w:t>
      </w:r>
    </w:p>
    <w:p w:rsidR="00762E74" w:rsidRDefault="00762E74" w:rsidP="008D0E8A">
      <w:pPr>
        <w:pStyle w:val="Odstavecdal"/>
        <w:numPr>
          <w:ilvl w:val="0"/>
          <w:numId w:val="20"/>
        </w:numPr>
      </w:pPr>
      <w:proofErr w:type="spellStart"/>
      <w:r>
        <w:rPr>
          <w:rFonts w:ascii="Courier New" w:hAnsi="Courier New" w:cs="Courier New"/>
        </w:rPr>
        <w:t>new</w:t>
      </w:r>
      <w:proofErr w:type="spellEnd"/>
      <w:r>
        <w:t>*, tovární metody pro vytváření nových entit systému;</w:t>
      </w:r>
    </w:p>
    <w:p w:rsidR="00762E74" w:rsidRPr="00762E74" w:rsidRDefault="00762E74" w:rsidP="008D0E8A">
      <w:pPr>
        <w:pStyle w:val="Odstavecdal"/>
        <w:numPr>
          <w:ilvl w:val="0"/>
          <w:numId w:val="20"/>
        </w:numPr>
      </w:pPr>
      <w:proofErr w:type="spellStart"/>
      <w:r>
        <w:rPr>
          <w:rFonts w:ascii="Courier New" w:hAnsi="Courier New" w:cs="Courier New"/>
        </w:rPr>
        <w:t>add</w:t>
      </w:r>
      <w:proofErr w:type="spellEnd"/>
      <w:r w:rsidR="00D04BFF">
        <w:t>*, metody pro přidávání entit do systému;</w:t>
      </w:r>
    </w:p>
    <w:p w:rsidR="00762E74" w:rsidRDefault="00762E74" w:rsidP="008D0E8A">
      <w:pPr>
        <w:pStyle w:val="Odstavecdal"/>
        <w:numPr>
          <w:ilvl w:val="0"/>
          <w:numId w:val="20"/>
        </w:numPr>
      </w:pPr>
      <w:proofErr w:type="spellStart"/>
      <w:r>
        <w:rPr>
          <w:rFonts w:ascii="Courier New" w:hAnsi="Courier New" w:cs="Courier New"/>
        </w:rPr>
        <w:t>remove</w:t>
      </w:r>
      <w:proofErr w:type="spellEnd"/>
      <w:r>
        <w:t>*</w:t>
      </w:r>
      <w:r w:rsidR="00D04BFF">
        <w:t>, metody pro odstraňování entit ze systému.</w:t>
      </w:r>
    </w:p>
    <w:p w:rsidR="00D04BFF" w:rsidRDefault="00D04BFF" w:rsidP="008D0E8A">
      <w:pPr>
        <w:pStyle w:val="Odstavecdal"/>
      </w:pPr>
      <w:r>
        <w:t xml:space="preserve">Všechny tři zmíněné metody jsou zobrazeny na obrázku ***, kde operují s instancí třídy </w:t>
      </w:r>
      <w:proofErr w:type="spellStart"/>
      <w:r w:rsidRPr="00D04BFF">
        <w:rPr>
          <w:i/>
        </w:rPr>
        <w:t>Conference</w:t>
      </w:r>
      <w:proofErr w:type="spellEnd"/>
      <w:r>
        <w:t>.</w:t>
      </w:r>
    </w:p>
    <w:p w:rsidR="00BE0AC8" w:rsidRPr="00D04BFF" w:rsidRDefault="00BE0AC8" w:rsidP="008D0E8A">
      <w:pPr>
        <w:pStyle w:val="Odstavecdal"/>
      </w:pPr>
    </w:p>
    <w:p w:rsidR="003B2E9D" w:rsidRDefault="003B2E9D" w:rsidP="008D0E8A">
      <w:pPr>
        <w:pStyle w:val="Odstavecdal"/>
      </w:pPr>
      <w:r>
        <w:t xml:space="preserve">** TODO: obrázek ukázka tovární metody a </w:t>
      </w:r>
      <w:proofErr w:type="spellStart"/>
      <w:r w:rsidR="00762E74">
        <w:t>add</w:t>
      </w:r>
      <w:proofErr w:type="spellEnd"/>
      <w:r w:rsidR="00762E74">
        <w:t>/</w:t>
      </w:r>
      <w:proofErr w:type="spellStart"/>
      <w:r>
        <w:t>remove</w:t>
      </w:r>
      <w:proofErr w:type="spellEnd"/>
      <w:r>
        <w:t xml:space="preserve"> metody **</w:t>
      </w:r>
    </w:p>
    <w:p w:rsidR="00BE0AC8" w:rsidRPr="005E59D2" w:rsidRDefault="00BE0AC8" w:rsidP="008D0E8A">
      <w:pPr>
        <w:pStyle w:val="Odstavecdal"/>
      </w:pPr>
    </w:p>
    <w:p w:rsidR="00324CD0" w:rsidRDefault="00324CD0" w:rsidP="008D0E8A">
      <w:pPr>
        <w:pStyle w:val="Nadpis3"/>
      </w:pPr>
      <w:bookmarkStart w:id="100" w:name="_Toc356614004"/>
      <w:proofErr w:type="spellStart"/>
      <w:r>
        <w:t>User</w:t>
      </w:r>
      <w:r w:rsidR="00967FBA">
        <w:t>Net</w:t>
      </w:r>
      <w:bookmarkEnd w:id="100"/>
      <w:proofErr w:type="spellEnd"/>
    </w:p>
    <w:p w:rsidR="00555A02" w:rsidRDefault="00555A02" w:rsidP="008D0E8A">
      <w:pPr>
        <w:pStyle w:val="Odstavecprvn"/>
      </w:pPr>
      <w:r>
        <w:t xml:space="preserve">** Pravděpodobně zde zůstane pouze jedna uživatelská síť, která bude kontrolní bod pro všechny typy uživatelů. Myslím že to bude stačit. Rozdíly ve zobrazení budou řešeny v </w:t>
      </w:r>
      <w:proofErr w:type="spellStart"/>
      <w:r>
        <w:t>Seaside</w:t>
      </w:r>
      <w:proofErr w:type="spellEnd"/>
      <w:r>
        <w:t xml:space="preserve"> podle typu přihlášeného uživatele. Je zbytečné mít 3 třídy implementující skoro to stejné. **</w:t>
      </w:r>
    </w:p>
    <w:p w:rsidR="00555A02" w:rsidRPr="00555A02" w:rsidRDefault="00555A02" w:rsidP="008D0E8A">
      <w:pPr>
        <w:pStyle w:val="Odstavecdal"/>
      </w:pPr>
      <w:r>
        <w:t xml:space="preserve">** Mimochodem - zkoušel jsem v </w:t>
      </w:r>
      <w:proofErr w:type="spellStart"/>
      <w:r>
        <w:t>PNtalku</w:t>
      </w:r>
      <w:proofErr w:type="spellEnd"/>
      <w:r>
        <w:t xml:space="preserve"> vytvořit třídu dědící od již existující třídy ale nepovedlo se mi to. </w:t>
      </w:r>
      <w:proofErr w:type="spellStart"/>
      <w:r>
        <w:t>PNtalk</w:t>
      </w:r>
      <w:proofErr w:type="spellEnd"/>
      <w:r>
        <w:t xml:space="preserve"> tedy nepodporuje dědičnost mezi uživatelsky definovanými třídami? Nakonec nebudu potřebovat dědit, ale zajímalo by mě to. **</w:t>
      </w:r>
    </w:p>
    <w:p w:rsidR="00F463E6" w:rsidRPr="00F463E6" w:rsidRDefault="00C62A66" w:rsidP="008D0E8A">
      <w:pPr>
        <w:pStyle w:val="Nadpis3"/>
      </w:pPr>
      <w:bookmarkStart w:id="101" w:name="_Toc356614005"/>
      <w:proofErr w:type="spellStart"/>
      <w:r>
        <w:lastRenderedPageBreak/>
        <w:t>AdminNet</w:t>
      </w:r>
      <w:bookmarkEnd w:id="101"/>
      <w:proofErr w:type="spellEnd"/>
    </w:p>
    <w:p w:rsidR="00F463E6" w:rsidRPr="00F463E6" w:rsidRDefault="00967FBA" w:rsidP="008D0E8A">
      <w:pPr>
        <w:pStyle w:val="Nadpis3"/>
      </w:pPr>
      <w:bookmarkStart w:id="102" w:name="_Toc356614006"/>
      <w:proofErr w:type="spellStart"/>
      <w:r>
        <w:t>AuthorNet</w:t>
      </w:r>
      <w:bookmarkEnd w:id="102"/>
      <w:proofErr w:type="spellEnd"/>
    </w:p>
    <w:p w:rsidR="00967FBA" w:rsidRDefault="00967FBA" w:rsidP="008D0E8A">
      <w:pPr>
        <w:pStyle w:val="Nadpis3"/>
      </w:pPr>
      <w:bookmarkStart w:id="103" w:name="_Toc356614007"/>
      <w:proofErr w:type="spellStart"/>
      <w:r>
        <w:t>ReviewerNet</w:t>
      </w:r>
      <w:bookmarkEnd w:id="103"/>
      <w:proofErr w:type="spellEnd"/>
    </w:p>
    <w:p w:rsidR="00F463E6" w:rsidRPr="00F463E6" w:rsidRDefault="00F463E6" w:rsidP="008D0E8A">
      <w:pPr>
        <w:pStyle w:val="Odstavecprvn"/>
      </w:pPr>
    </w:p>
    <w:p w:rsidR="007A798E" w:rsidRDefault="007A798E" w:rsidP="008D0E8A">
      <w:pPr>
        <w:pStyle w:val="Nadpis2"/>
      </w:pPr>
      <w:bookmarkStart w:id="104" w:name="_Ref355913379"/>
      <w:bookmarkStart w:id="105" w:name="_Toc356614008"/>
      <w:r>
        <w:t>Uživatelské rozhraní</w:t>
      </w:r>
      <w:bookmarkEnd w:id="104"/>
      <w:bookmarkEnd w:id="105"/>
    </w:p>
    <w:p w:rsidR="00F529EA" w:rsidRDefault="00920554" w:rsidP="004529D4">
      <w:pPr>
        <w:pStyle w:val="Odstavecprvn"/>
      </w:pPr>
      <w:r>
        <w:t xml:space="preserve">Uživatelské rozhraní je podstatnou částí aplikace, která zajišťuje obousměrnou komunikaci s uživatelem. Pro jazyk </w:t>
      </w:r>
      <w:proofErr w:type="spellStart"/>
      <w:r>
        <w:t>Smalltalk</w:t>
      </w:r>
      <w:proofErr w:type="spellEnd"/>
      <w:r>
        <w:t xml:space="preserve"> existuje volně dostupný </w:t>
      </w:r>
      <w:proofErr w:type="spellStart"/>
      <w:r>
        <w:t>framework</w:t>
      </w:r>
      <w:proofErr w:type="spellEnd"/>
      <w:r>
        <w:t xml:space="preserve"> </w:t>
      </w:r>
      <w:proofErr w:type="spellStart"/>
      <w:r>
        <w:rPr>
          <w:i/>
        </w:rPr>
        <w:t>Seaside</w:t>
      </w:r>
      <w:proofErr w:type="spellEnd"/>
      <w:r w:rsidR="00D3454D">
        <w:t xml:space="preserve"> </w:t>
      </w:r>
      <w:sdt>
        <w:sdtPr>
          <w:id w:val="138327476"/>
          <w:citation/>
        </w:sdtPr>
        <w:sdtContent>
          <w:fldSimple w:instr=" CITATION Duc10 \l 1029 ">
            <w:r w:rsidR="000620C2">
              <w:rPr>
                <w:noProof/>
              </w:rPr>
              <w:t>[13]</w:t>
            </w:r>
          </w:fldSimple>
        </w:sdtContent>
      </w:sdt>
      <w:r>
        <w:t xml:space="preserve">, který využijeme v naší aplikaci. </w:t>
      </w:r>
      <w:proofErr w:type="spellStart"/>
      <w:r w:rsidR="00283A13">
        <w:t>Seaside</w:t>
      </w:r>
      <w:proofErr w:type="spellEnd"/>
      <w:r w:rsidR="00283A13">
        <w:t xml:space="preserve"> </w:t>
      </w:r>
      <w:r w:rsidR="007C11DC">
        <w:t>je</w:t>
      </w:r>
      <w:r w:rsidR="00283A13">
        <w:t xml:space="preserve">, stejně jako </w:t>
      </w:r>
      <w:proofErr w:type="spellStart"/>
      <w:r w:rsidR="00283A13">
        <w:t>Smalltalk</w:t>
      </w:r>
      <w:proofErr w:type="spellEnd"/>
      <w:r w:rsidR="00283A13">
        <w:t>, čistě objektově orientovaný</w:t>
      </w:r>
      <w:r w:rsidR="00283A13">
        <w:rPr>
          <w:rStyle w:val="Znakapoznpodarou"/>
        </w:rPr>
        <w:footnoteReference w:id="12"/>
      </w:r>
      <w:r w:rsidR="00283A13">
        <w:t xml:space="preserve"> </w:t>
      </w:r>
      <w:proofErr w:type="spellStart"/>
      <w:r w:rsidR="007C11DC">
        <w:t>framework</w:t>
      </w:r>
      <w:proofErr w:type="spellEnd"/>
      <w:r w:rsidR="007C11DC">
        <w:t xml:space="preserve">, který byl </w:t>
      </w:r>
      <w:r w:rsidR="00283A13">
        <w:t>navržen pro</w:t>
      </w:r>
      <w:r w:rsidR="007C11DC">
        <w:t xml:space="preserve"> vývoj dynamických a komplexních webových aplikací.</w:t>
      </w:r>
      <w:r w:rsidR="000375C5">
        <w:t xml:space="preserve"> Obsahuje několik</w:t>
      </w:r>
      <w:r w:rsidR="00BD248D">
        <w:t xml:space="preserve"> </w:t>
      </w:r>
      <w:r w:rsidR="000375C5">
        <w:t xml:space="preserve">desítek </w:t>
      </w:r>
      <w:r w:rsidR="00BD248D">
        <w:t>předdefinovaných komponent, ze kterých lze stavět výslednou aplikaci.</w:t>
      </w:r>
    </w:p>
    <w:p w:rsidR="005B6661" w:rsidRDefault="007C11DC" w:rsidP="008D0E8A">
      <w:pPr>
        <w:pStyle w:val="Odstavecdal"/>
      </w:pPr>
      <w:proofErr w:type="spellStart"/>
      <w:r>
        <w:t>Seaside</w:t>
      </w:r>
      <w:proofErr w:type="spellEnd"/>
      <w:r>
        <w:t xml:space="preserve"> </w:t>
      </w:r>
      <w:r w:rsidR="00BD248D">
        <w:t>je založen na komponentní</w:t>
      </w:r>
      <w:r>
        <w:t xml:space="preserve"> </w:t>
      </w:r>
      <w:r w:rsidR="00BD248D">
        <w:t>architektuře využívající</w:t>
      </w:r>
      <w:r>
        <w:t xml:space="preserve"> kontinuace, známé spíše z funkcionálních jazyků.</w:t>
      </w:r>
      <w:r w:rsidR="00BD248D">
        <w:t xml:space="preserve"> Jedná se o přístup, kdy každá komponenta má své vlastní řízení</w:t>
      </w:r>
      <w:r w:rsidR="000375C5">
        <w:t xml:space="preserve"> a stav a umožňuje volání jiných komponent </w:t>
      </w:r>
      <w:r w:rsidR="009A23BC">
        <w:t>s</w:t>
      </w:r>
      <w:r w:rsidR="000375C5">
        <w:t xml:space="preserve"> </w:t>
      </w:r>
      <w:r w:rsidR="00FC7784">
        <w:t xml:space="preserve">tzv. </w:t>
      </w:r>
      <w:proofErr w:type="spellStart"/>
      <w:r w:rsidR="00FC7784" w:rsidRPr="0012213D">
        <w:rPr>
          <w:i/>
        </w:rPr>
        <w:t>backtracking</w:t>
      </w:r>
      <w:r w:rsidR="009A23BC" w:rsidRPr="0012213D">
        <w:rPr>
          <w:i/>
        </w:rPr>
        <w:t>em</w:t>
      </w:r>
      <w:proofErr w:type="spellEnd"/>
      <w:r w:rsidR="00FC7784">
        <w:t xml:space="preserve"> (navracení se) </w:t>
      </w:r>
      <w:r w:rsidR="000375C5">
        <w:t>zpět do místa volání. Struktura webové aplikace potom připomíná strom samostatných komponent řídí</w:t>
      </w:r>
      <w:r w:rsidR="00E05DA0">
        <w:t>cí</w:t>
      </w:r>
      <w:r w:rsidR="000375C5">
        <w:t xml:space="preserve">ch dílčí části aplikace. Tento přístup k tvorbě webových aplikací je mezi ostatními </w:t>
      </w:r>
      <w:proofErr w:type="spellStart"/>
      <w:r w:rsidR="000375C5">
        <w:t>frameworky</w:t>
      </w:r>
      <w:proofErr w:type="spellEnd"/>
      <w:r w:rsidR="000375C5">
        <w:t xml:space="preserve"> spíše neobvyklý.</w:t>
      </w:r>
    </w:p>
    <w:p w:rsidR="007C11DC" w:rsidRDefault="00E05DA0" w:rsidP="008D0E8A">
      <w:pPr>
        <w:pStyle w:val="Odstavecdal"/>
      </w:pPr>
      <w:r>
        <w:t xml:space="preserve">Oproti jiným </w:t>
      </w:r>
      <w:proofErr w:type="spellStart"/>
      <w:r>
        <w:t>frameworkům</w:t>
      </w:r>
      <w:proofErr w:type="spellEnd"/>
      <w:r>
        <w:t>, které využívají šablony, nebo organizaci pěkných URL adres,</w:t>
      </w:r>
      <w:r w:rsidR="009A23BC">
        <w:t xml:space="preserve"> </w:t>
      </w:r>
      <w:proofErr w:type="spellStart"/>
      <w:r w:rsidR="009A23BC">
        <w:t>Seaside</w:t>
      </w:r>
      <w:proofErr w:type="spellEnd"/>
      <w:r w:rsidR="009A23BC">
        <w:t xml:space="preserve"> generuje obsah pomocí čistého </w:t>
      </w:r>
      <w:proofErr w:type="spellStart"/>
      <w:r w:rsidR="009A23BC">
        <w:t>Smalltalku</w:t>
      </w:r>
      <w:proofErr w:type="spellEnd"/>
      <w:r w:rsidR="009A23BC">
        <w:t xml:space="preserve"> a URL adresy jsou generovány dynamicky</w:t>
      </w:r>
      <w:r w:rsidR="007B2B0E">
        <w:t xml:space="preserve"> </w:t>
      </w:r>
      <w:proofErr w:type="spellStart"/>
      <w:r w:rsidR="007B2B0E">
        <w:t>samotým</w:t>
      </w:r>
      <w:proofErr w:type="spellEnd"/>
      <w:r w:rsidR="007B2B0E">
        <w:t xml:space="preserve"> </w:t>
      </w:r>
      <w:proofErr w:type="spellStart"/>
      <w:r w:rsidR="007B2B0E">
        <w:t>Seaside</w:t>
      </w:r>
      <w:proofErr w:type="spellEnd"/>
      <w:r w:rsidR="009A23BC">
        <w:t>, přičemž historie adres reflektuje předávání řízení mezi komponentami, na jejich</w:t>
      </w:r>
      <w:r w:rsidR="00E73417">
        <w:t>ž</w:t>
      </w:r>
      <w:r w:rsidR="009A23BC">
        <w:t xml:space="preserve"> interakci je </w:t>
      </w:r>
      <w:proofErr w:type="spellStart"/>
      <w:r w:rsidR="009A23BC">
        <w:t>framework</w:t>
      </w:r>
      <w:proofErr w:type="spellEnd"/>
      <w:r w:rsidR="009A23BC">
        <w:t xml:space="preserve"> založen.</w:t>
      </w:r>
    </w:p>
    <w:p w:rsidR="00C26566" w:rsidRDefault="00DA2A06" w:rsidP="008D0E8A">
      <w:pPr>
        <w:pStyle w:val="Odstavecdal"/>
      </w:pPr>
      <w:r>
        <w:t xml:space="preserve">Životní cyklus </w:t>
      </w:r>
      <w:r w:rsidR="00C26566">
        <w:t xml:space="preserve">každé </w:t>
      </w:r>
      <w:r>
        <w:t>komponenty sestává ze tří</w:t>
      </w:r>
      <w:r w:rsidR="00C26566">
        <w:t xml:space="preserve"> základních kroků:</w:t>
      </w:r>
    </w:p>
    <w:p w:rsidR="00DA2A06" w:rsidRDefault="00C26566" w:rsidP="008D0E8A">
      <w:pPr>
        <w:pStyle w:val="Odstavecdal"/>
        <w:numPr>
          <w:ilvl w:val="0"/>
          <w:numId w:val="21"/>
        </w:numPr>
      </w:pPr>
      <w:r>
        <w:t xml:space="preserve">zobrazení dle svého stavu. Tuto akci obstarává metoda </w:t>
      </w:r>
      <w:proofErr w:type="spellStart"/>
      <w:r>
        <w:rPr>
          <w:rFonts w:ascii="Courier New" w:hAnsi="Courier New" w:cs="Courier New"/>
        </w:rPr>
        <w:t>renderContentOn</w:t>
      </w:r>
      <w:proofErr w:type="spellEnd"/>
      <w:r>
        <w:rPr>
          <w:rFonts w:ascii="Courier New" w:hAnsi="Courier New" w:cs="Courier New"/>
        </w:rPr>
        <w:t>:</w:t>
      </w:r>
      <w:proofErr w:type="spellStart"/>
      <w:r w:rsidR="006244B5">
        <w:rPr>
          <w:rFonts w:ascii="Courier New" w:hAnsi="Courier New" w:cs="Courier New"/>
          <w:i/>
        </w:rPr>
        <w:t>aCanvas</w:t>
      </w:r>
      <w:proofErr w:type="spellEnd"/>
      <w:r w:rsidRPr="00C26566">
        <w:t>, pravděpodobně nejdůležitější metoda</w:t>
      </w:r>
      <w:r>
        <w:t xml:space="preserve"> v </w:t>
      </w:r>
      <w:proofErr w:type="spellStart"/>
      <w:r>
        <w:t>Seaside</w:t>
      </w:r>
      <w:proofErr w:type="spellEnd"/>
      <w:r>
        <w:t>.</w:t>
      </w:r>
      <w:r w:rsidR="000B447F">
        <w:t xml:space="preserve"> Metoda jako parametr přijímá objekt třídy </w:t>
      </w:r>
      <w:proofErr w:type="spellStart"/>
      <w:r w:rsidR="000B447F">
        <w:rPr>
          <w:i/>
        </w:rPr>
        <w:t>WACanvas</w:t>
      </w:r>
      <w:proofErr w:type="spellEnd"/>
      <w:r w:rsidR="000B447F">
        <w:t>, který zastupuje vykreslovanou stránku</w:t>
      </w:r>
      <w:r w:rsidR="000B447F">
        <w:rPr>
          <w:rStyle w:val="Znakapoznpodarou"/>
        </w:rPr>
        <w:footnoteReference w:id="13"/>
      </w:r>
      <w:r w:rsidR="000B447F">
        <w:t xml:space="preserve"> a zprostředkovává tvorbu obsahu stránky.</w:t>
      </w:r>
    </w:p>
    <w:p w:rsidR="00C26566" w:rsidRDefault="00C26566" w:rsidP="008D0E8A">
      <w:pPr>
        <w:pStyle w:val="Odstavecdal"/>
        <w:numPr>
          <w:ilvl w:val="0"/>
          <w:numId w:val="21"/>
        </w:numPr>
      </w:pPr>
      <w:r>
        <w:t>Čekání na uživatelský vstup, kterým může být např. kliknutí na odkaz, potvrzení formuláře. Každá akce má definovanou reakci.</w:t>
      </w:r>
    </w:p>
    <w:p w:rsidR="00B43635" w:rsidRDefault="00C26566" w:rsidP="008D0E8A">
      <w:pPr>
        <w:pStyle w:val="Odstavecdal"/>
        <w:numPr>
          <w:ilvl w:val="0"/>
          <w:numId w:val="21"/>
        </w:numPr>
      </w:pPr>
      <w:r>
        <w:t>Obsloužení provedené akc</w:t>
      </w:r>
      <w:r w:rsidR="00B43635">
        <w:t>e, kterým může být změna stavu systému</w:t>
      </w:r>
      <w:r w:rsidR="00426437">
        <w:t>,</w:t>
      </w:r>
      <w:r w:rsidR="00B43635">
        <w:t xml:space="preserve"> komponenty, nebo také volání jiné komponenty.</w:t>
      </w:r>
      <w:r w:rsidR="00480220">
        <w:t xml:space="preserve"> Obsluha akce je v </w:t>
      </w:r>
      <w:proofErr w:type="spellStart"/>
      <w:r w:rsidR="00480220">
        <w:t>Seaside</w:t>
      </w:r>
      <w:proofErr w:type="spellEnd"/>
      <w:r w:rsidR="00480220">
        <w:t xml:space="preserve"> definována zprávou </w:t>
      </w:r>
      <w:proofErr w:type="spellStart"/>
      <w:r w:rsidR="00480220">
        <w:rPr>
          <w:rFonts w:ascii="Courier New" w:hAnsi="Courier New" w:cs="Courier New"/>
        </w:rPr>
        <w:t>callback</w:t>
      </w:r>
      <w:proofErr w:type="spellEnd"/>
      <w:r w:rsidR="00480220">
        <w:t xml:space="preserve"> </w:t>
      </w:r>
      <w:r w:rsidR="00480220">
        <w:lastRenderedPageBreak/>
        <w:t xml:space="preserve">zaslanou aktivním prvkům stránky (např. odkaz, tlačítko). Zpráva </w:t>
      </w:r>
      <w:proofErr w:type="spellStart"/>
      <w:r w:rsidR="00480220">
        <w:rPr>
          <w:rFonts w:ascii="Courier New" w:hAnsi="Courier New" w:cs="Courier New"/>
        </w:rPr>
        <w:t>callback</w:t>
      </w:r>
      <w:proofErr w:type="spellEnd"/>
      <w:r w:rsidR="00480220">
        <w:t xml:space="preserve"> přijímá jako parametr programový blok</w:t>
      </w:r>
      <w:r w:rsidR="00B63113">
        <w:rPr>
          <w:rStyle w:val="Znakapoznpodarou"/>
        </w:rPr>
        <w:footnoteReference w:id="14"/>
      </w:r>
      <w:r w:rsidR="00480220">
        <w:t>, který bude po provedení akce proveden.</w:t>
      </w:r>
    </w:p>
    <w:p w:rsidR="00992962" w:rsidRDefault="00B43635" w:rsidP="008D0E8A">
      <w:pPr>
        <w:pStyle w:val="Odstavecdal"/>
      </w:pPr>
      <w:r>
        <w:t xml:space="preserve">Po dokončení obsloužení akce se komponenta dostane na začátek cyklu a znovu se vykreslí podle svého aktuálního stavu. Nejzajímavější akcí je právě volání jiné komponenty metodou </w:t>
      </w:r>
      <w:proofErr w:type="spellStart"/>
      <w:r>
        <w:rPr>
          <w:rFonts w:ascii="Courier New" w:hAnsi="Courier New" w:cs="Courier New"/>
        </w:rPr>
        <w:t>call</w:t>
      </w:r>
      <w:proofErr w:type="spellEnd"/>
      <w:r>
        <w:rPr>
          <w:rFonts w:ascii="Courier New" w:hAnsi="Courier New" w:cs="Courier New"/>
        </w:rPr>
        <w:t>:</w:t>
      </w:r>
      <w:r w:rsidR="000B447F">
        <w:t>, která</w:t>
      </w:r>
      <w:r>
        <w:t xml:space="preserve"> provede vytvoření dané komponenty a předání řízení této komponentě. Nová komponenta opět provádí svůj cyklus dokud </w:t>
      </w:r>
      <w:r w:rsidR="00885943">
        <w:t xml:space="preserve">vlastní </w:t>
      </w:r>
      <w:r>
        <w:t xml:space="preserve">metodou </w:t>
      </w:r>
      <w:proofErr w:type="spellStart"/>
      <w:r>
        <w:rPr>
          <w:rFonts w:ascii="Courier New" w:hAnsi="Courier New" w:cs="Courier New"/>
        </w:rPr>
        <w:t>answer</w:t>
      </w:r>
      <w:proofErr w:type="spellEnd"/>
      <w:r>
        <w:t xml:space="preserve"> nevrátí řízení původní komponentě. </w:t>
      </w:r>
      <w:r w:rsidR="00885943">
        <w:t xml:space="preserve">V procesu navrácení řízení může proběhnout také předání </w:t>
      </w:r>
      <w:r w:rsidR="006B68D2">
        <w:t>parametrů</w:t>
      </w:r>
      <w:r w:rsidR="00BD6023">
        <w:t xml:space="preserve">, </w:t>
      </w:r>
      <w:r w:rsidR="006B68D2">
        <w:t>např.</w:t>
      </w:r>
      <w:r w:rsidR="00BD6023">
        <w:t xml:space="preserve"> </w:t>
      </w:r>
      <w:r w:rsidR="00885943">
        <w:t>výsledku běhu komponenty.</w:t>
      </w:r>
    </w:p>
    <w:p w:rsidR="00992962" w:rsidRDefault="00992962" w:rsidP="008D0E8A">
      <w:pPr>
        <w:pStyle w:val="Odstavecdal"/>
      </w:pPr>
    </w:p>
    <w:p w:rsidR="00992962" w:rsidRDefault="00992962" w:rsidP="008D0E8A">
      <w:pPr>
        <w:pStyle w:val="Odstavecdal"/>
      </w:pPr>
      <w:r>
        <w:t xml:space="preserve">** </w:t>
      </w:r>
      <w:proofErr w:type="spellStart"/>
      <w:r>
        <w:t>moz</w:t>
      </w:r>
      <w:r w:rsidR="00E13867">
        <w:t>n</w:t>
      </w:r>
      <w:r>
        <w:t>a</w:t>
      </w:r>
      <w:proofErr w:type="spellEnd"/>
      <w:r>
        <w:t xml:space="preserve"> </w:t>
      </w:r>
      <w:proofErr w:type="spellStart"/>
      <w:r>
        <w:t>sekv</w:t>
      </w:r>
      <w:proofErr w:type="spellEnd"/>
      <w:r>
        <w:t xml:space="preserve">. diagram? viz </w:t>
      </w:r>
      <w:proofErr w:type="spellStart"/>
      <w:r>
        <w:t>papir</w:t>
      </w:r>
      <w:proofErr w:type="spellEnd"/>
      <w:r>
        <w:t xml:space="preserve"> **</w:t>
      </w:r>
    </w:p>
    <w:p w:rsidR="00992962" w:rsidRDefault="00992962" w:rsidP="008D0E8A">
      <w:pPr>
        <w:pStyle w:val="Odstavecdal"/>
      </w:pPr>
    </w:p>
    <w:p w:rsidR="00E05DA0" w:rsidRDefault="006244B5" w:rsidP="008D0E8A">
      <w:pPr>
        <w:pStyle w:val="Odstavecdal"/>
      </w:pPr>
      <w:r>
        <w:t xml:space="preserve">Kromě volání a předání celého řízení jiné komponentě umožňuje </w:t>
      </w:r>
      <w:proofErr w:type="spellStart"/>
      <w:r>
        <w:t>Seaside</w:t>
      </w:r>
      <w:proofErr w:type="spellEnd"/>
      <w:r>
        <w:t xml:space="preserve"> také vnořování komponent. Jedna komponenta potom může být poskládána z více komponent, které mají nezávislé řízení. Toho lze docílit metodou </w:t>
      </w:r>
      <w:proofErr w:type="spellStart"/>
      <w:r>
        <w:rPr>
          <w:rFonts w:ascii="Courier New" w:hAnsi="Courier New" w:cs="Courier New"/>
        </w:rPr>
        <w:t>render</w:t>
      </w:r>
      <w:proofErr w:type="spellEnd"/>
      <w:r>
        <w:rPr>
          <w:rFonts w:ascii="Courier New" w:hAnsi="Courier New" w:cs="Courier New"/>
        </w:rPr>
        <w:t>:</w:t>
      </w:r>
      <w:r>
        <w:t xml:space="preserve"> </w:t>
      </w:r>
      <w:r w:rsidR="000B447F">
        <w:t xml:space="preserve">nad objektem třídy </w:t>
      </w:r>
      <w:proofErr w:type="spellStart"/>
      <w:r w:rsidR="000B447F" w:rsidRPr="006244B5">
        <w:rPr>
          <w:i/>
        </w:rPr>
        <w:t>WACanvas</w:t>
      </w:r>
      <w:proofErr w:type="spellEnd"/>
      <w:r>
        <w:t>, které dané komponentě vymezí prostor na stránce pro vykreslení a vlastní řízení.</w:t>
      </w:r>
      <w:r w:rsidR="00C92971">
        <w:t xml:space="preserve"> </w:t>
      </w:r>
      <w:r w:rsidR="00BD6023">
        <w:t xml:space="preserve">Stav </w:t>
      </w:r>
      <w:r w:rsidR="006B68D2">
        <w:t>vykreslené stránky</w:t>
      </w:r>
      <w:r w:rsidR="00BD6023">
        <w:t xml:space="preserve"> je takto zachycen</w:t>
      </w:r>
      <w:r w:rsidR="006B68D2">
        <w:t xml:space="preserve"> stavem všech dílčích komponent na stránce.</w:t>
      </w:r>
    </w:p>
    <w:p w:rsidR="00F45F96" w:rsidRDefault="00BD6023" w:rsidP="008D0E8A">
      <w:pPr>
        <w:pStyle w:val="Odstavecdal"/>
      </w:pPr>
      <w:r>
        <w:t xml:space="preserve">Výše popsané chování </w:t>
      </w:r>
      <w:r w:rsidR="00C826E3">
        <w:t xml:space="preserve">si nyní </w:t>
      </w:r>
      <w:r>
        <w:t>budeme demonstrovat na</w:t>
      </w:r>
      <w:r w:rsidR="002A225B">
        <w:t xml:space="preserve"> jednoduchém</w:t>
      </w:r>
      <w:r>
        <w:t xml:space="preserve"> příkladu </w:t>
      </w:r>
      <w:r w:rsidR="002A225B">
        <w:t xml:space="preserve">podobném </w:t>
      </w:r>
      <w:proofErr w:type="spellStart"/>
      <w:r w:rsidR="002A225B">
        <w:rPr>
          <w:i/>
        </w:rPr>
        <w:t>Hello</w:t>
      </w:r>
      <w:proofErr w:type="spellEnd"/>
      <w:r w:rsidR="002A225B">
        <w:rPr>
          <w:i/>
        </w:rPr>
        <w:t> </w:t>
      </w:r>
      <w:proofErr w:type="spellStart"/>
      <w:r w:rsidR="002A225B">
        <w:rPr>
          <w:i/>
        </w:rPr>
        <w:t>World</w:t>
      </w:r>
      <w:proofErr w:type="spellEnd"/>
      <w:r w:rsidR="002A225B">
        <w:rPr>
          <w:rStyle w:val="Znakapoznpodarou"/>
          <w:i/>
        </w:rPr>
        <w:footnoteReference w:id="15"/>
      </w:r>
      <w:r w:rsidR="00E73417">
        <w:t xml:space="preserve">. </w:t>
      </w:r>
      <w:r w:rsidR="009F6880">
        <w:t xml:space="preserve">Aplikace po nás bude vyžadovat jméno, pomocí něhož nás poté pozdraví. </w:t>
      </w:r>
      <w:r w:rsidR="00C826E3">
        <w:t xml:space="preserve">Představme si tedy definici kořenové třídy </w:t>
      </w:r>
      <w:proofErr w:type="spellStart"/>
      <w:r w:rsidR="00C826E3" w:rsidRPr="009D5F75">
        <w:rPr>
          <w:i/>
        </w:rPr>
        <w:t>WA</w:t>
      </w:r>
      <w:r w:rsidR="004D060E" w:rsidRPr="009D5F75">
        <w:rPr>
          <w:i/>
        </w:rPr>
        <w:t>Hello</w:t>
      </w:r>
      <w:proofErr w:type="spellEnd"/>
      <w:r w:rsidR="00B211D7">
        <w:t xml:space="preserve">, která říká, že bude odvozena od třídy </w:t>
      </w:r>
      <w:proofErr w:type="spellStart"/>
      <w:r w:rsidR="00B211D7" w:rsidRPr="009D5F75">
        <w:rPr>
          <w:i/>
        </w:rPr>
        <w:t>WAComponent</w:t>
      </w:r>
      <w:proofErr w:type="spellEnd"/>
      <w:r w:rsidR="00B211D7">
        <w:t>, prozatím má</w:t>
      </w:r>
      <w:r w:rsidR="00146F53">
        <w:t xml:space="preserve"> pouze jednu</w:t>
      </w:r>
      <w:r w:rsidR="008473A3">
        <w:t xml:space="preserve"> instanční</w:t>
      </w:r>
      <w:r w:rsidR="00146F53">
        <w:t xml:space="preserve"> proměnnou </w:t>
      </w:r>
      <w:proofErr w:type="spellStart"/>
      <w:r w:rsidR="00146F53" w:rsidRPr="00146F53">
        <w:rPr>
          <w:rFonts w:ascii="Courier New" w:hAnsi="Courier New" w:cs="Courier New"/>
        </w:rPr>
        <w:t>name</w:t>
      </w:r>
      <w:proofErr w:type="spellEnd"/>
      <w:r w:rsidR="008473A3">
        <w:t>,</w:t>
      </w:r>
      <w:r w:rsidR="00146F53">
        <w:t xml:space="preserve"> se kterou budeme pracovat později. Poslední řádek určuje kategorii</w:t>
      </w:r>
      <w:r w:rsidR="00146F53">
        <w:rPr>
          <w:rStyle w:val="Znakapoznpodarou"/>
        </w:rPr>
        <w:footnoteReference w:id="16"/>
      </w:r>
      <w:r w:rsidR="00146F53">
        <w:t xml:space="preserve">, </w:t>
      </w:r>
      <w:r w:rsidR="003140CA">
        <w:t xml:space="preserve">ve které se </w:t>
      </w:r>
      <w:r w:rsidR="00146F53">
        <w:t>třída nachází</w:t>
      </w:r>
      <w:r w:rsidR="008473A3">
        <w:t xml:space="preserve">. Metoda </w:t>
      </w:r>
      <w:proofErr w:type="spellStart"/>
      <w:r w:rsidR="008473A3">
        <w:rPr>
          <w:rFonts w:ascii="Courier New" w:hAnsi="Courier New" w:cs="Courier New"/>
        </w:rPr>
        <w:t>canBeRoot</w:t>
      </w:r>
      <w:proofErr w:type="spellEnd"/>
      <w:r w:rsidR="008473A3">
        <w:t xml:space="preserve"> přepisuje rodičovskou metodu a </w:t>
      </w:r>
      <w:r w:rsidR="0063097E">
        <w:t xml:space="preserve">vrací hodnotu </w:t>
      </w:r>
      <w:proofErr w:type="spellStart"/>
      <w:r w:rsidR="0063097E" w:rsidRPr="0063097E">
        <w:rPr>
          <w:rFonts w:ascii="Courier New" w:hAnsi="Courier New" w:cs="Courier New"/>
        </w:rPr>
        <w:t>true</w:t>
      </w:r>
      <w:proofErr w:type="spellEnd"/>
      <w:r w:rsidR="0063097E">
        <w:t xml:space="preserve">, </w:t>
      </w:r>
      <w:r w:rsidR="008473A3" w:rsidRPr="0063097E">
        <w:t>určuje</w:t>
      </w:r>
      <w:r w:rsidR="0063097E">
        <w:t xml:space="preserve"> tím</w:t>
      </w:r>
      <w:r w:rsidR="008473A3">
        <w:t xml:space="preserve"> </w:t>
      </w:r>
      <w:r w:rsidR="0063097E">
        <w:t xml:space="preserve">že tato třída </w:t>
      </w:r>
      <w:r w:rsidR="00DA232A">
        <w:t>bude výchozím bodem aplikace</w:t>
      </w:r>
      <w:r w:rsidR="0063097E">
        <w:t xml:space="preserve"> a objeví se v nabídce web aplikací poskytovaných </w:t>
      </w:r>
      <w:proofErr w:type="spellStart"/>
      <w:r w:rsidR="0063097E">
        <w:t>frameworkem</w:t>
      </w:r>
      <w:proofErr w:type="spellEnd"/>
      <w:r w:rsidR="0063097E">
        <w:t xml:space="preserve"> </w:t>
      </w:r>
      <w:proofErr w:type="spellStart"/>
      <w:r w:rsidR="0063097E">
        <w:t>Seaside</w:t>
      </w:r>
      <w:proofErr w:type="spellEnd"/>
      <w:r w:rsidR="0063097E">
        <w:t>.</w:t>
      </w:r>
    </w:p>
    <w:p w:rsidR="008D0E8A" w:rsidRDefault="001630F3" w:rsidP="008D0E8A">
      <w:pPr>
        <w:pStyle w:val="Codeblock"/>
      </w:pPr>
      <w:proofErr w:type="spellStart"/>
      <w:r>
        <w:t>WAComponent</w:t>
      </w:r>
      <w:proofErr w:type="spellEnd"/>
      <w:r>
        <w:t xml:space="preserve"> </w:t>
      </w:r>
      <w:proofErr w:type="spellStart"/>
      <w:r>
        <w:t>subclass</w:t>
      </w:r>
      <w:proofErr w:type="spellEnd"/>
      <w:r>
        <w:t>: #</w:t>
      </w:r>
      <w:proofErr w:type="spellStart"/>
      <w:r>
        <w:t>WA</w:t>
      </w:r>
      <w:r w:rsidR="004D060E">
        <w:t>Hello</w:t>
      </w:r>
      <w:proofErr w:type="spellEnd"/>
      <w:r>
        <w:br/>
      </w:r>
      <w:r>
        <w:tab/>
      </w:r>
      <w:proofErr w:type="spellStart"/>
      <w:r>
        <w:t>instanceVariableNames</w:t>
      </w:r>
      <w:proofErr w:type="spellEnd"/>
      <w:r>
        <w:t xml:space="preserve">: </w:t>
      </w:r>
      <w:r w:rsidRPr="00146F53">
        <w:rPr>
          <w:lang w:val="en-US"/>
        </w:rPr>
        <w:t>'name'</w:t>
      </w:r>
      <w:r>
        <w:br/>
      </w:r>
      <w:r>
        <w:tab/>
      </w:r>
      <w:proofErr w:type="spellStart"/>
      <w:r>
        <w:t>classVariableNames</w:t>
      </w:r>
      <w:proofErr w:type="spellEnd"/>
      <w:r>
        <w:t xml:space="preserve">: </w:t>
      </w:r>
      <w:r>
        <w:rPr>
          <w:lang w:val="en-US"/>
        </w:rPr>
        <w:t>''</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rsidR="00F45F96">
        <w:br/>
      </w:r>
      <w:r>
        <w:br/>
      </w:r>
      <w:proofErr w:type="spellStart"/>
      <w:r>
        <w:t>canBeRoot</w:t>
      </w:r>
      <w:proofErr w:type="spellEnd"/>
      <w:r>
        <w:br/>
      </w:r>
      <w:r>
        <w:tab/>
      </w:r>
      <w:r>
        <w:rPr>
          <w:lang w:val="en-US"/>
        </w:rPr>
        <w:t xml:space="preserve">^ </w:t>
      </w:r>
      <w:proofErr w:type="spellStart"/>
      <w:r>
        <w:t>true</w:t>
      </w:r>
      <w:proofErr w:type="spellEnd"/>
      <w:r>
        <w:t>.</w:t>
      </w:r>
    </w:p>
    <w:p w:rsidR="001630F3" w:rsidRPr="00A241AA" w:rsidRDefault="001630F3" w:rsidP="008D0E8A">
      <w:pPr>
        <w:pStyle w:val="Odstavecdal"/>
      </w:pPr>
      <w:r>
        <w:t xml:space="preserve">Pro inicializační nastavení instance nám je poskytnuta metoda </w:t>
      </w:r>
      <w:proofErr w:type="spellStart"/>
      <w:r w:rsidRPr="0074496C">
        <w:rPr>
          <w:rFonts w:ascii="Courier New" w:hAnsi="Courier New" w:cs="Courier New"/>
        </w:rPr>
        <w:t>initialize</w:t>
      </w:r>
      <w:proofErr w:type="spellEnd"/>
      <w:r>
        <w:t xml:space="preserve">, kterou ale prozatím nebudeme využívat. Pustíme se nyní do vytvoření obsahu stránky, tedy definice metody </w:t>
      </w:r>
      <w:proofErr w:type="spellStart"/>
      <w:r w:rsidRPr="00563590">
        <w:rPr>
          <w:rFonts w:ascii="Courier New" w:hAnsi="Courier New" w:cs="Courier New"/>
        </w:rPr>
        <w:t>renderContentOn</w:t>
      </w:r>
      <w:proofErr w:type="spellEnd"/>
      <w:r>
        <w:t>:</w:t>
      </w:r>
      <w:proofErr w:type="spellStart"/>
      <w:r w:rsidRPr="00563590">
        <w:rPr>
          <w:rFonts w:ascii="Courier New" w:hAnsi="Courier New" w:cs="Courier New"/>
          <w:i/>
        </w:rPr>
        <w:t>html</w:t>
      </w:r>
      <w:proofErr w:type="spellEnd"/>
      <w:r>
        <w:t xml:space="preserve"> která je v následujícím úryvku kódu.</w:t>
      </w:r>
    </w:p>
    <w:p w:rsidR="008D0E8A" w:rsidRDefault="009E3007" w:rsidP="008D0E8A">
      <w:pPr>
        <w:pStyle w:val="Codeblock"/>
      </w:pPr>
      <w:proofErr w:type="spellStart"/>
      <w:r>
        <w:lastRenderedPageBreak/>
        <w:t>WA</w:t>
      </w:r>
      <w:r w:rsidR="00C236DB">
        <w:t>Hello</w:t>
      </w:r>
      <w:proofErr w:type="spellEnd"/>
      <w:r>
        <w:t xml:space="preserve"> </w:t>
      </w:r>
      <w:r>
        <w:rPr>
          <w:lang w:val="en-US"/>
        </w:rPr>
        <w:t xml:space="preserve">&gt;&gt; </w:t>
      </w:r>
      <w:proofErr w:type="spellStart"/>
      <w:r w:rsidR="001630F3">
        <w:t>renderContentOn</w:t>
      </w:r>
      <w:proofErr w:type="spellEnd"/>
      <w:r w:rsidR="001630F3">
        <w:t xml:space="preserve">: </w:t>
      </w:r>
      <w:proofErr w:type="spellStart"/>
      <w:r w:rsidR="001630F3" w:rsidRPr="003E5A8B">
        <w:rPr>
          <w:i/>
        </w:rPr>
        <w:t>html</w:t>
      </w:r>
      <w:proofErr w:type="spellEnd"/>
      <w:r w:rsidR="001630F3">
        <w:br/>
      </w:r>
      <w:r w:rsidR="001630F3">
        <w:tab/>
      </w:r>
      <w:proofErr w:type="spellStart"/>
      <w:r w:rsidR="001630F3" w:rsidRPr="003E5A8B">
        <w:rPr>
          <w:i/>
        </w:rPr>
        <w:t>html</w:t>
      </w:r>
      <w:proofErr w:type="spellEnd"/>
      <w:r w:rsidR="001630F3">
        <w:t xml:space="preserve"> </w:t>
      </w:r>
      <w:proofErr w:type="spellStart"/>
      <w:r w:rsidR="001630F3">
        <w:t>heading</w:t>
      </w:r>
      <w:proofErr w:type="spellEnd"/>
      <w:r w:rsidR="001630F3">
        <w:t>: '</w:t>
      </w:r>
      <w:proofErr w:type="spellStart"/>
      <w:r w:rsidR="00C76EE2">
        <w:t>SayHello</w:t>
      </w:r>
      <w:proofErr w:type="spellEnd"/>
      <w:r w:rsidR="00CA2B68">
        <w:t xml:space="preserve"> </w:t>
      </w:r>
      <w:proofErr w:type="spellStart"/>
      <w:r w:rsidR="00CA2B68">
        <w:t>app</w:t>
      </w:r>
      <w:proofErr w:type="spellEnd"/>
      <w:r w:rsidR="001630F3">
        <w:t>'.</w:t>
      </w:r>
      <w:r w:rsidR="001630F3">
        <w:br/>
      </w:r>
      <w:r w:rsidR="001630F3">
        <w:tab/>
      </w:r>
      <w:proofErr w:type="spellStart"/>
      <w:r w:rsidR="001630F3">
        <w:rPr>
          <w:i/>
        </w:rPr>
        <w:t>html</w:t>
      </w:r>
      <w:proofErr w:type="spellEnd"/>
      <w:r w:rsidR="001630F3">
        <w:t xml:space="preserve"> </w:t>
      </w:r>
      <w:proofErr w:type="spellStart"/>
      <w:r w:rsidR="001630F3">
        <w:t>form</w:t>
      </w:r>
      <w:proofErr w:type="spellEnd"/>
      <w:r w:rsidR="001630F3">
        <w:t>: [</w:t>
      </w:r>
      <w:r w:rsidR="001630F3">
        <w:br/>
      </w:r>
      <w:r w:rsidR="001630F3">
        <w:tab/>
      </w:r>
      <w:r w:rsidR="001630F3">
        <w:tab/>
      </w:r>
      <w:proofErr w:type="spellStart"/>
      <w:r w:rsidR="001630F3" w:rsidRPr="004863CD">
        <w:rPr>
          <w:i/>
        </w:rPr>
        <w:t>html</w:t>
      </w:r>
      <w:proofErr w:type="spellEnd"/>
      <w:r w:rsidR="001630F3">
        <w:t xml:space="preserve"> text: '</w:t>
      </w:r>
      <w:proofErr w:type="spellStart"/>
      <w:r w:rsidR="001630F3">
        <w:t>Name</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textInput</w:t>
      </w:r>
      <w:proofErr w:type="spellEnd"/>
      <w:r w:rsidR="001630F3">
        <w:br/>
      </w:r>
      <w:r w:rsidR="001630F3">
        <w:tab/>
      </w:r>
      <w:r w:rsidR="001630F3">
        <w:tab/>
      </w:r>
      <w:r w:rsidR="001630F3">
        <w:tab/>
        <w:t>on:#</w:t>
      </w:r>
      <w:proofErr w:type="spellStart"/>
      <w:r w:rsidR="001630F3" w:rsidRPr="00C76EE2">
        <w:t>name</w:t>
      </w:r>
      <w:proofErr w:type="spellEnd"/>
      <w:r w:rsidR="001630F3">
        <w:t xml:space="preserve"> </w:t>
      </w:r>
      <w:proofErr w:type="spellStart"/>
      <w:r w:rsidR="001630F3">
        <w:t>of</w:t>
      </w:r>
      <w:proofErr w:type="spellEnd"/>
      <w:r w:rsidR="001630F3">
        <w:t xml:space="preserve">: </w:t>
      </w:r>
      <w:proofErr w:type="spellStart"/>
      <w:r w:rsidR="001630F3">
        <w:t>self</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submitButton</w:t>
      </w:r>
      <w:proofErr w:type="spellEnd"/>
      <w:r w:rsidR="001630F3">
        <w:br/>
      </w:r>
      <w:r w:rsidR="001630F3">
        <w:tab/>
      </w:r>
      <w:r w:rsidR="001630F3">
        <w:tab/>
      </w:r>
      <w:r w:rsidR="001630F3">
        <w:tab/>
      </w:r>
      <w:proofErr w:type="spellStart"/>
      <w:r w:rsidR="001630F3">
        <w:t>callback</w:t>
      </w:r>
      <w:proofErr w:type="spellEnd"/>
      <w:r w:rsidR="001630F3">
        <w:t>:[</w:t>
      </w:r>
      <w:r w:rsidR="001630F3">
        <w:br/>
      </w:r>
      <w:r w:rsidR="001630F3">
        <w:tab/>
      </w:r>
      <w:r w:rsidR="001630F3">
        <w:tab/>
      </w:r>
      <w:r w:rsidR="001630F3">
        <w:tab/>
      </w:r>
      <w:r>
        <w:tab/>
      </w:r>
      <w:proofErr w:type="spellStart"/>
      <w:r w:rsidR="00526BB6">
        <w:t>self</w:t>
      </w:r>
      <w:proofErr w:type="spellEnd"/>
      <w:r w:rsidR="00526BB6">
        <w:t xml:space="preserve"> </w:t>
      </w:r>
      <w:proofErr w:type="spellStart"/>
      <w:r w:rsidR="00526BB6">
        <w:t>call</w:t>
      </w:r>
      <w:proofErr w:type="spellEnd"/>
      <w:r w:rsidR="00526BB6">
        <w:t>: (</w:t>
      </w:r>
      <w:proofErr w:type="spellStart"/>
      <w:r w:rsidR="00526BB6">
        <w:t>SayHello</w:t>
      </w:r>
      <w:proofErr w:type="spellEnd"/>
      <w:r w:rsidR="001630F3">
        <w:t xml:space="preserve"> </w:t>
      </w:r>
      <w:proofErr w:type="spellStart"/>
      <w:r w:rsidR="001630F3">
        <w:t>new</w:t>
      </w:r>
      <w:proofErr w:type="spellEnd"/>
      <w:r w:rsidR="00526BB6">
        <w:t xml:space="preserve"> to: </w:t>
      </w:r>
      <w:proofErr w:type="spellStart"/>
      <w:r w:rsidR="00526BB6">
        <w:t>name</w:t>
      </w:r>
      <w:proofErr w:type="spellEnd"/>
      <w:r w:rsidR="00526BB6">
        <w:t>).</w:t>
      </w:r>
      <w:r w:rsidR="001630F3">
        <w:br/>
      </w:r>
      <w:r w:rsidR="001630F3">
        <w:tab/>
      </w:r>
      <w:r w:rsidR="001630F3">
        <w:tab/>
      </w:r>
      <w:r w:rsidR="001630F3">
        <w:tab/>
        <w:t xml:space="preserve">]; </w:t>
      </w:r>
      <w:proofErr w:type="spellStart"/>
      <w:r w:rsidR="001630F3">
        <w:t>with</w:t>
      </w:r>
      <w:proofErr w:type="spellEnd"/>
      <w:r w:rsidR="001630F3">
        <w:t>: '</w:t>
      </w:r>
      <w:proofErr w:type="spellStart"/>
      <w:r w:rsidR="004D060E">
        <w:t>Say</w:t>
      </w:r>
      <w:proofErr w:type="spellEnd"/>
      <w:r w:rsidR="004D060E">
        <w:t xml:space="preserve"> </w:t>
      </w:r>
      <w:proofErr w:type="spellStart"/>
      <w:r w:rsidR="004D060E">
        <w:t>hello</w:t>
      </w:r>
      <w:proofErr w:type="spellEnd"/>
      <w:r w:rsidR="001630F3">
        <w:t>'.</w:t>
      </w:r>
      <w:r w:rsidR="001630F3">
        <w:br/>
      </w:r>
      <w:r w:rsidR="001630F3">
        <w:tab/>
        <w:t>]</w:t>
      </w:r>
      <w:r w:rsidR="008D0E8A">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br/>
      </w:r>
      <w:r w:rsidR="001630F3">
        <w:tab/>
      </w:r>
      <w:r w:rsidR="001630F3">
        <w:rPr>
          <w:lang w:val="en-US"/>
        </w:rPr>
        <w:t>^ name.</w:t>
      </w:r>
      <w:r w:rsidR="001630F3">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t xml:space="preserve">: </w:t>
      </w:r>
      <w:proofErr w:type="spellStart"/>
      <w:r w:rsidR="001630F3" w:rsidRPr="00146F53">
        <w:rPr>
          <w:i/>
        </w:rPr>
        <w:t>aName</w:t>
      </w:r>
      <w:proofErr w:type="spellEnd"/>
      <w:r w:rsidR="001630F3">
        <w:br/>
      </w:r>
      <w:r w:rsidR="001630F3">
        <w:tab/>
      </w:r>
      <w:proofErr w:type="spellStart"/>
      <w:r w:rsidR="001630F3">
        <w:t>name</w:t>
      </w:r>
      <w:proofErr w:type="spellEnd"/>
      <w:r w:rsidR="001630F3">
        <w:t xml:space="preserve"> _ </w:t>
      </w:r>
      <w:proofErr w:type="spellStart"/>
      <w:r w:rsidR="001630F3" w:rsidRPr="001C5A05">
        <w:rPr>
          <w:i/>
        </w:rPr>
        <w:t>aName</w:t>
      </w:r>
      <w:proofErr w:type="spellEnd"/>
      <w:r w:rsidR="008D0E8A">
        <w:t>.</w:t>
      </w:r>
    </w:p>
    <w:p w:rsidR="00BC4030" w:rsidRDefault="00FC63D7" w:rsidP="008D0E8A">
      <w:pPr>
        <w:pStyle w:val="Odstavecdal"/>
      </w:pPr>
      <w:r>
        <w:t>Připomeňme</w:t>
      </w:r>
      <w:r w:rsidR="001630F3">
        <w:t xml:space="preserve"> </w:t>
      </w:r>
      <w:r w:rsidR="00A241AA">
        <w:t>si, že tato metoda přijímá jeden parametr</w:t>
      </w:r>
      <w:r w:rsidR="00E2665F">
        <w:t xml:space="preserve"> jménem</w:t>
      </w:r>
      <w:r w:rsidR="00A241AA">
        <w:t xml:space="preserve"> </w:t>
      </w:r>
      <w:proofErr w:type="spellStart"/>
      <w:r w:rsidR="00A241AA">
        <w:rPr>
          <w:rFonts w:ascii="Courier New" w:hAnsi="Courier New" w:cs="Courier New"/>
          <w:i/>
        </w:rPr>
        <w:t>html</w:t>
      </w:r>
      <w:proofErr w:type="spellEnd"/>
      <w:r w:rsidR="00A241AA">
        <w:t xml:space="preserve"> </w:t>
      </w:r>
      <w:r>
        <w:t xml:space="preserve">reprezentující </w:t>
      </w:r>
      <w:r w:rsidR="000B447F">
        <w:t xml:space="preserve"> </w:t>
      </w:r>
      <w:r>
        <w:t>objekt</w:t>
      </w:r>
      <w:r w:rsidR="000B447F">
        <w:t xml:space="preserve"> třídy </w:t>
      </w:r>
      <w:proofErr w:type="spellStart"/>
      <w:r w:rsidR="000B447F">
        <w:rPr>
          <w:i/>
        </w:rPr>
        <w:t>WACanvas</w:t>
      </w:r>
      <w:proofErr w:type="spellEnd"/>
      <w:r w:rsidR="00A241AA">
        <w:t>. Obsah tvoříme zasíláním zpráv tomuto objektu</w:t>
      </w:r>
      <w:r w:rsidR="005A3FF8">
        <w:t>, přičemž v</w:t>
      </w:r>
      <w:r w:rsidR="00A241AA">
        <w:t>ýznam zpráv je často již ze zápisu pochopitelný</w:t>
      </w:r>
      <w:r w:rsidR="00A81A21">
        <w:t>,</w:t>
      </w:r>
      <w:r w:rsidR="00E2665F">
        <w:t xml:space="preserve"> </w:t>
      </w:r>
      <w:r w:rsidR="00A241AA">
        <w:t>ale přesto si popíšeme alespoň ty</w:t>
      </w:r>
      <w:r w:rsidR="005A3FF8">
        <w:t xml:space="preserve"> zprávy</w:t>
      </w:r>
      <w:r w:rsidR="00A241AA">
        <w:t>, které budeme často využívat.</w:t>
      </w:r>
      <w:r w:rsidR="00A81A21">
        <w:t xml:space="preserve"> Více</w:t>
      </w:r>
      <w:r w:rsidR="002D6E11">
        <w:t xml:space="preserve"> informací najdete v knize o</w:t>
      </w:r>
      <w:r w:rsidR="00A81A21">
        <w:t xml:space="preserve"> </w:t>
      </w:r>
      <w:proofErr w:type="spellStart"/>
      <w:r w:rsidR="00A81A21">
        <w:t>Seaside</w:t>
      </w:r>
      <w:proofErr w:type="spellEnd"/>
      <w:r w:rsidR="00A81A21">
        <w:t xml:space="preserve"> </w:t>
      </w:r>
      <w:sdt>
        <w:sdtPr>
          <w:id w:val="138327475"/>
          <w:citation/>
        </w:sdtPr>
        <w:sdtContent>
          <w:fldSimple w:instr=" CITATION Duc10 \l 1029 ">
            <w:r w:rsidR="000620C2">
              <w:rPr>
                <w:noProof/>
              </w:rPr>
              <w:t>[13]</w:t>
            </w:r>
          </w:fldSimple>
        </w:sdtContent>
      </w:sdt>
      <w:r w:rsidR="002D6E11">
        <w:t xml:space="preserve">, nebo v dokumentaci na webových stránkách </w:t>
      </w:r>
      <w:proofErr w:type="spellStart"/>
      <w:r w:rsidR="002D6E11">
        <w:t>frameworku</w:t>
      </w:r>
      <w:proofErr w:type="spellEnd"/>
      <w:r w:rsidR="002D6E11">
        <w:t xml:space="preserve"> </w:t>
      </w:r>
      <w:sdt>
        <w:sdtPr>
          <w:id w:val="140895018"/>
          <w:citation/>
        </w:sdtPr>
        <w:sdtContent>
          <w:fldSimple w:instr=" CITATION sea13 \l 1029 ">
            <w:r w:rsidR="000620C2">
              <w:rPr>
                <w:noProof/>
              </w:rPr>
              <w:t>[14]</w:t>
            </w:r>
          </w:fldSimple>
        </w:sdtContent>
      </w:sdt>
      <w:r w:rsidR="002D6E11">
        <w:t xml:space="preserve"> v sekci dokumentace</w:t>
      </w:r>
      <w:r w:rsidR="002D6E8A">
        <w:t>.</w:t>
      </w:r>
    </w:p>
    <w:p w:rsidR="00EB7EF7" w:rsidRDefault="00275B50" w:rsidP="008D0E8A">
      <w:pPr>
        <w:pStyle w:val="Odstavecdal"/>
      </w:pPr>
      <w:r>
        <w:t xml:space="preserve">První použitou zprávou je </w:t>
      </w:r>
      <w:r w:rsidR="005A3FF8">
        <w:t xml:space="preserve">zpráva </w:t>
      </w:r>
      <w:proofErr w:type="spellStart"/>
      <w:r w:rsidR="005A3FF8">
        <w:rPr>
          <w:rFonts w:ascii="Courier New" w:hAnsi="Courier New" w:cs="Courier New"/>
        </w:rPr>
        <w:t>heading</w:t>
      </w:r>
      <w:proofErr w:type="spellEnd"/>
      <w:r w:rsidR="005A3FF8">
        <w:t xml:space="preserve">, která přijímá řetězec a tvoří HTML element nadpisu - </w:t>
      </w:r>
      <w:r w:rsidR="00283635" w:rsidRPr="00F629F4">
        <w:rPr>
          <w:rFonts w:ascii="Courier New" w:hAnsi="Courier New" w:cs="Courier New"/>
          <w:lang w:val="en-US"/>
        </w:rPr>
        <w:t>h1</w:t>
      </w:r>
      <w:r w:rsidR="00283635">
        <w:rPr>
          <w:lang w:val="en-US"/>
        </w:rPr>
        <w:t xml:space="preserve">. </w:t>
      </w:r>
      <w:r w:rsidR="005A3FF8" w:rsidRPr="00283635">
        <w:t>Úroveň</w:t>
      </w:r>
      <w:r w:rsidR="005A3FF8">
        <w:t xml:space="preserve"> nadpisu lze specifikovat </w:t>
      </w:r>
      <w:r w:rsidR="001C750C">
        <w:t xml:space="preserve">volitelným </w:t>
      </w:r>
      <w:r w:rsidR="00F629F4">
        <w:t xml:space="preserve">parametrem </w:t>
      </w:r>
      <w:proofErr w:type="spellStart"/>
      <w:r w:rsidR="00F629F4">
        <w:t>uvozenýn</w:t>
      </w:r>
      <w:proofErr w:type="spellEnd"/>
      <w:r w:rsidR="005A3FF8">
        <w:t xml:space="preserve"> klíčovým slovem </w:t>
      </w:r>
      <w:proofErr w:type="spellStart"/>
      <w:r w:rsidR="005A3FF8">
        <w:rPr>
          <w:rFonts w:ascii="Courier New" w:hAnsi="Courier New" w:cs="Courier New"/>
        </w:rPr>
        <w:t>level</w:t>
      </w:r>
      <w:proofErr w:type="spellEnd"/>
      <w:r w:rsidR="005A3FF8">
        <w:rPr>
          <w:rFonts w:ascii="Courier New" w:hAnsi="Courier New" w:cs="Courier New"/>
        </w:rPr>
        <w:t>:</w:t>
      </w:r>
      <w:r w:rsidR="005A3FF8">
        <w:t>.</w:t>
      </w:r>
      <w:r w:rsidR="004A3773">
        <w:t xml:space="preserve"> Další zprávou, </w:t>
      </w:r>
      <w:r w:rsidR="001C5A05">
        <w:t xml:space="preserve">přijímanou </w:t>
      </w:r>
      <w:r w:rsidR="004A3773">
        <w:t>objekt</w:t>
      </w:r>
      <w:r w:rsidR="001C5A05">
        <w:t>em</w:t>
      </w:r>
      <w:r w:rsidR="004A3773">
        <w:t xml:space="preserve"> </w:t>
      </w:r>
      <w:proofErr w:type="spellStart"/>
      <w:r w:rsidR="004A3773">
        <w:rPr>
          <w:rFonts w:ascii="Courier New" w:hAnsi="Courier New" w:cs="Courier New"/>
          <w:i/>
        </w:rPr>
        <w:t>html</w:t>
      </w:r>
      <w:proofErr w:type="spellEnd"/>
      <w:r w:rsidR="004A3773">
        <w:t xml:space="preserve"> je zpráva </w:t>
      </w:r>
      <w:proofErr w:type="spellStart"/>
      <w:r w:rsidR="004A3773">
        <w:rPr>
          <w:rFonts w:ascii="Courier New" w:hAnsi="Courier New" w:cs="Courier New"/>
        </w:rPr>
        <w:t>form</w:t>
      </w:r>
      <w:proofErr w:type="spellEnd"/>
      <w:r w:rsidR="004A3773">
        <w:t xml:space="preserve"> následována </w:t>
      </w:r>
      <w:r w:rsidR="00F17314">
        <w:t>programovým blokem</w:t>
      </w:r>
      <w:r w:rsidR="001C5A05">
        <w:t xml:space="preserve">, ve kterém použijeme zprávu </w:t>
      </w:r>
      <w:r w:rsidR="001C5A05">
        <w:rPr>
          <w:rFonts w:ascii="Courier New" w:hAnsi="Courier New" w:cs="Courier New"/>
          <w:i/>
        </w:rPr>
        <w:t>text</w:t>
      </w:r>
      <w:r w:rsidR="001C5A05">
        <w:t>, která svůj parametr vypíše do HTML jako text</w:t>
      </w:r>
      <w:r w:rsidR="00FF5A35">
        <w:t>,</w:t>
      </w:r>
      <w:r w:rsidR="001C5A05">
        <w:t xml:space="preserve"> </w:t>
      </w:r>
      <w:r w:rsidR="001C750C">
        <w:t>a zprávy</w:t>
      </w:r>
      <w:r w:rsidR="001C5A05">
        <w:t xml:space="preserve"> </w:t>
      </w:r>
      <w:proofErr w:type="spellStart"/>
      <w:r w:rsidR="001C5A05" w:rsidRPr="003F0784">
        <w:rPr>
          <w:rFonts w:ascii="Courier New" w:hAnsi="Courier New" w:cs="Courier New"/>
        </w:rPr>
        <w:t>textInput</w:t>
      </w:r>
      <w:proofErr w:type="spellEnd"/>
      <w:r w:rsidR="001C750C">
        <w:rPr>
          <w:rFonts w:ascii="Courier New" w:hAnsi="Courier New" w:cs="Courier New"/>
        </w:rPr>
        <w:t xml:space="preserve"> a </w:t>
      </w:r>
      <w:proofErr w:type="spellStart"/>
      <w:r w:rsidR="001C750C">
        <w:rPr>
          <w:rFonts w:ascii="Courier New" w:hAnsi="Courier New" w:cs="Courier New"/>
        </w:rPr>
        <w:t>submitButton</w:t>
      </w:r>
      <w:proofErr w:type="spellEnd"/>
      <w:r w:rsidR="001C750C">
        <w:t>, popsané</w:t>
      </w:r>
      <w:r w:rsidR="003F0784">
        <w:t xml:space="preserve"> níže. Zpráva </w:t>
      </w:r>
      <w:proofErr w:type="spellStart"/>
      <w:r w:rsidR="003F0784">
        <w:rPr>
          <w:rFonts w:ascii="Courier New" w:hAnsi="Courier New" w:cs="Courier New"/>
        </w:rPr>
        <w:t>form</w:t>
      </w:r>
      <w:proofErr w:type="spellEnd"/>
      <w:r w:rsidR="003F0784">
        <w:t xml:space="preserve"> vytvoří HTML formulář, přičemž v bloku, který přijímá jako parametr můžeme specifikovat další HTML prvky, hlavně bychom zde měli uvézt požadované formulářové pole a tlačítka.</w:t>
      </w:r>
    </w:p>
    <w:p w:rsidR="00812B46" w:rsidRDefault="003F0784" w:rsidP="008D0E8A">
      <w:pPr>
        <w:pStyle w:val="Odstavecdal"/>
      </w:pPr>
      <w:r>
        <w:t xml:space="preserve">V našem případě využijeme textové pole, kterému je navázána proměnná, kterou reprezentuje. </w:t>
      </w:r>
      <w:r w:rsidR="00F629F4">
        <w:t xml:space="preserve">Konstrukcí </w:t>
      </w:r>
      <w:proofErr w:type="spellStart"/>
      <w:r w:rsidR="00F629F4">
        <w:rPr>
          <w:rFonts w:ascii="Courier New" w:hAnsi="Courier New" w:cs="Courier New"/>
          <w:i/>
        </w:rPr>
        <w:t>html</w:t>
      </w:r>
      <w:proofErr w:type="spellEnd"/>
      <w:r w:rsidR="00F629F4">
        <w:rPr>
          <w:rFonts w:ascii="Courier New" w:hAnsi="Courier New" w:cs="Courier New"/>
        </w:rPr>
        <w:t xml:space="preserve"> </w:t>
      </w:r>
      <w:proofErr w:type="spellStart"/>
      <w:r w:rsidR="00F629F4">
        <w:rPr>
          <w:rFonts w:ascii="Courier New" w:hAnsi="Courier New" w:cs="Courier New"/>
        </w:rPr>
        <w:t>textInput</w:t>
      </w:r>
      <w:proofErr w:type="spellEnd"/>
      <w:r w:rsidR="00F629F4">
        <w:rPr>
          <w:rFonts w:ascii="Courier New" w:hAnsi="Courier New" w:cs="Courier New"/>
        </w:rPr>
        <w:t xml:space="preserve"> on:</w:t>
      </w:r>
      <w:r w:rsidR="00F629F4">
        <w:rPr>
          <w:rFonts w:ascii="Courier New" w:hAnsi="Courier New" w:cs="Courier New"/>
          <w:lang w:val="en-US"/>
        </w:rPr>
        <w:t>#</w:t>
      </w:r>
      <w:proofErr w:type="spellStart"/>
      <w:r w:rsidR="00F629F4" w:rsidRPr="00F629F4">
        <w:rPr>
          <w:rFonts w:ascii="Courier New" w:hAnsi="Courier New" w:cs="Courier New"/>
        </w:rPr>
        <w:t>name</w:t>
      </w:r>
      <w:proofErr w:type="spellEnd"/>
      <w:r w:rsidR="00F629F4">
        <w:rPr>
          <w:rFonts w:ascii="Courier New" w:hAnsi="Courier New" w:cs="Courier New"/>
        </w:rPr>
        <w:t xml:space="preserve"> </w:t>
      </w:r>
      <w:proofErr w:type="spellStart"/>
      <w:r w:rsidR="00F629F4">
        <w:rPr>
          <w:rFonts w:ascii="Courier New" w:hAnsi="Courier New" w:cs="Courier New"/>
        </w:rPr>
        <w:t>of</w:t>
      </w:r>
      <w:proofErr w:type="spellEnd"/>
      <w:r w:rsidR="00F629F4">
        <w:rPr>
          <w:rFonts w:ascii="Courier New" w:hAnsi="Courier New" w:cs="Courier New"/>
        </w:rPr>
        <w:t>:</w:t>
      </w:r>
      <w:proofErr w:type="spellStart"/>
      <w:r w:rsidR="00F629F4" w:rsidRPr="00F629F4">
        <w:rPr>
          <w:rFonts w:ascii="Courier New" w:hAnsi="Courier New" w:cs="Courier New"/>
        </w:rPr>
        <w:t>self</w:t>
      </w:r>
      <w:proofErr w:type="spellEnd"/>
      <w:r w:rsidR="00F629F4">
        <w:t xml:space="preserve"> tedy požadujeme od objektu </w:t>
      </w:r>
      <w:proofErr w:type="spellStart"/>
      <w:r w:rsidR="00F629F4">
        <w:rPr>
          <w:rFonts w:ascii="Courier New" w:hAnsi="Courier New" w:cs="Courier New"/>
          <w:i/>
        </w:rPr>
        <w:t>html</w:t>
      </w:r>
      <w:proofErr w:type="spellEnd"/>
      <w:r w:rsidR="00F629F4">
        <w:t xml:space="preserve"> vytvoření textového vstupního pole, který bude obsluhovat atribut </w:t>
      </w:r>
      <w:proofErr w:type="spellStart"/>
      <w:r w:rsidR="00F629F4">
        <w:rPr>
          <w:i/>
        </w:rPr>
        <w:t>name</w:t>
      </w:r>
      <w:proofErr w:type="spellEnd"/>
      <w:r w:rsidR="00F629F4">
        <w:t xml:space="preserve"> objektu </w:t>
      </w:r>
      <w:proofErr w:type="spellStart"/>
      <w:r w:rsidR="00F629F4">
        <w:rPr>
          <w:i/>
        </w:rPr>
        <w:t>self</w:t>
      </w:r>
      <w:proofErr w:type="spellEnd"/>
      <w:r w:rsidR="00F629F4">
        <w:t xml:space="preserve">. </w:t>
      </w:r>
      <w:r>
        <w:t>T</w:t>
      </w:r>
      <w:r w:rsidR="00F629F4">
        <w:t>ento atribut</w:t>
      </w:r>
      <w:r>
        <w:t xml:space="preserve"> musí </w:t>
      </w:r>
      <w:r w:rsidR="00F629F4">
        <w:t>být v dané třídě specifikován a mít tam definovány</w:t>
      </w:r>
      <w:r>
        <w:t xml:space="preserve"> své </w:t>
      </w:r>
      <w:proofErr w:type="spellStart"/>
      <w:r>
        <w:t>get</w:t>
      </w:r>
      <w:proofErr w:type="spellEnd"/>
      <w:r>
        <w:t xml:space="preserve">/set metody, které </w:t>
      </w:r>
      <w:r w:rsidR="00F629F4">
        <w:t xml:space="preserve">také </w:t>
      </w:r>
      <w:r>
        <w:t>vidíme</w:t>
      </w:r>
      <w:r w:rsidR="00F629F4">
        <w:t xml:space="preserve"> v představeném kódu výše.</w:t>
      </w:r>
      <w:r w:rsidR="00B012EF">
        <w:t xml:space="preserve"> Při zobrazení našeho textového vstupu jej </w:t>
      </w:r>
      <w:proofErr w:type="spellStart"/>
      <w:r w:rsidR="00B012EF">
        <w:t>Seaside</w:t>
      </w:r>
      <w:proofErr w:type="spellEnd"/>
      <w:r w:rsidR="00B012EF">
        <w:t xml:space="preserve"> automaticky naplní hodnotou, kterou mu vrátí metoda </w:t>
      </w:r>
      <w:proofErr w:type="spellStart"/>
      <w:r w:rsidR="00B012EF">
        <w:rPr>
          <w:rFonts w:ascii="Courier New" w:hAnsi="Courier New" w:cs="Courier New"/>
        </w:rPr>
        <w:t>name</w:t>
      </w:r>
      <w:proofErr w:type="spellEnd"/>
      <w:r w:rsidR="00B012EF">
        <w:t xml:space="preserve">, a při potvrzení formuláře bude aktuální hodnota vstupu zpracována pomocí metody </w:t>
      </w:r>
      <w:proofErr w:type="spellStart"/>
      <w:r w:rsidR="00B012EF">
        <w:rPr>
          <w:rFonts w:ascii="Courier New" w:hAnsi="Courier New" w:cs="Courier New"/>
        </w:rPr>
        <w:t>name</w:t>
      </w:r>
      <w:proofErr w:type="spellEnd"/>
      <w:r w:rsidR="00B012EF">
        <w:rPr>
          <w:rFonts w:ascii="Courier New" w:hAnsi="Courier New" w:cs="Courier New"/>
        </w:rPr>
        <w:t>:</w:t>
      </w:r>
      <w:r w:rsidR="00B012EF">
        <w:t>. Tento princip ulehčuje automatické zpracování formulářů, a</w:t>
      </w:r>
      <w:r w:rsidR="00EB7EF7">
        <w:t xml:space="preserve">le je také možné definovat si </w:t>
      </w:r>
      <w:r w:rsidR="00B012EF">
        <w:t>vlastní</w:t>
      </w:r>
      <w:r w:rsidR="00812B46">
        <w:t xml:space="preserve">, typicky v </w:t>
      </w:r>
      <w:proofErr w:type="spellStart"/>
      <w:r w:rsidR="00812B46" w:rsidRPr="00812B46">
        <w:rPr>
          <w:i/>
        </w:rPr>
        <w:t>callbacku</w:t>
      </w:r>
      <w:proofErr w:type="spellEnd"/>
      <w:r w:rsidR="00812B46">
        <w:t xml:space="preserve"> potvrzovacího tlačítka</w:t>
      </w:r>
      <w:r w:rsidR="00B012EF">
        <w:t>.</w:t>
      </w:r>
      <w:r w:rsidR="004C6CEE">
        <w:t xml:space="preserve"> </w:t>
      </w:r>
      <w:r w:rsidR="004D060E">
        <w:t xml:space="preserve">Dalším prvkem formuláře jsme </w:t>
      </w:r>
      <w:r w:rsidR="00812B46">
        <w:t xml:space="preserve">zprávou </w:t>
      </w:r>
      <w:proofErr w:type="spellStart"/>
      <w:r w:rsidR="00812B46">
        <w:rPr>
          <w:rFonts w:ascii="Courier New" w:hAnsi="Courier New" w:cs="Courier New"/>
        </w:rPr>
        <w:t>submitButton</w:t>
      </w:r>
      <w:proofErr w:type="spellEnd"/>
      <w:r w:rsidR="00812B46">
        <w:t xml:space="preserve"> </w:t>
      </w:r>
      <w:r w:rsidR="004D060E">
        <w:t>definovali potvrzovací tlačítko</w:t>
      </w:r>
      <w:r w:rsidR="00812B46">
        <w:t xml:space="preserve"> formuláře, kterému jsme přiřadili obsluhu </w:t>
      </w:r>
      <w:r w:rsidR="008329D0">
        <w:t xml:space="preserve">(programový blok) </w:t>
      </w:r>
      <w:r w:rsidR="00812B46">
        <w:t xml:space="preserve">pomocí </w:t>
      </w:r>
      <w:proofErr w:type="spellStart"/>
      <w:r w:rsidR="00812B46">
        <w:rPr>
          <w:rFonts w:ascii="Courier New" w:hAnsi="Courier New" w:cs="Courier New"/>
        </w:rPr>
        <w:t>callback</w:t>
      </w:r>
      <w:proofErr w:type="spellEnd"/>
      <w:r w:rsidR="00812B46">
        <w:t xml:space="preserve"> a popisek pomocí </w:t>
      </w:r>
      <w:proofErr w:type="spellStart"/>
      <w:r w:rsidR="00812B46">
        <w:rPr>
          <w:rFonts w:ascii="Courier New" w:hAnsi="Courier New" w:cs="Courier New"/>
        </w:rPr>
        <w:t>with</w:t>
      </w:r>
      <w:proofErr w:type="spellEnd"/>
      <w:r w:rsidR="00812B46">
        <w:t xml:space="preserve">. Obsluha tlačítka se </w:t>
      </w:r>
      <w:r w:rsidR="008329D0">
        <w:t xml:space="preserve">provede </w:t>
      </w:r>
      <w:r w:rsidR="00812B46">
        <w:t>kliknutím na něj.</w:t>
      </w:r>
      <w:r w:rsidR="008329D0">
        <w:t xml:space="preserve"> Dříve než si popíšeme co se vlastně stane, ukážeme si kód nové komponenty </w:t>
      </w:r>
      <w:proofErr w:type="spellStart"/>
      <w:r w:rsidR="008329D0">
        <w:rPr>
          <w:i/>
        </w:rPr>
        <w:t>SayHello</w:t>
      </w:r>
      <w:proofErr w:type="spellEnd"/>
      <w:r w:rsidR="008329D0">
        <w:rPr>
          <w:i/>
        </w:rPr>
        <w:t>.</w:t>
      </w:r>
    </w:p>
    <w:p w:rsidR="008329D0" w:rsidRDefault="008329D0" w:rsidP="00910CDD">
      <w:pPr>
        <w:pStyle w:val="Codeblock"/>
      </w:pPr>
      <w:proofErr w:type="spellStart"/>
      <w:r>
        <w:t>WAComponent</w:t>
      </w:r>
      <w:proofErr w:type="spellEnd"/>
      <w:r>
        <w:t xml:space="preserve"> </w:t>
      </w:r>
      <w:proofErr w:type="spellStart"/>
      <w:r>
        <w:t>subclass</w:t>
      </w:r>
      <w:proofErr w:type="spellEnd"/>
      <w:r>
        <w:t>: #</w:t>
      </w:r>
      <w:proofErr w:type="spellStart"/>
      <w:r>
        <w:t>SayHello</w:t>
      </w:r>
      <w:proofErr w:type="spellEnd"/>
      <w:r>
        <w:br/>
      </w:r>
      <w:r>
        <w:tab/>
      </w:r>
      <w:proofErr w:type="spellStart"/>
      <w:r>
        <w:t>instanceVariableNames</w:t>
      </w:r>
      <w:proofErr w:type="spellEnd"/>
      <w:r>
        <w:t>: '</w:t>
      </w:r>
      <w:proofErr w:type="spellStart"/>
      <w:r>
        <w:t>name</w:t>
      </w:r>
      <w:proofErr w:type="spellEnd"/>
      <w:r>
        <w:t>'</w:t>
      </w:r>
      <w:r>
        <w:br/>
      </w:r>
      <w:r>
        <w:lastRenderedPageBreak/>
        <w:tab/>
      </w:r>
      <w:proofErr w:type="spellStart"/>
      <w:r>
        <w:t>classVariableNames</w:t>
      </w:r>
      <w:proofErr w:type="spellEnd"/>
      <w:r>
        <w:t>: ''</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br/>
      </w:r>
      <w:r>
        <w:br/>
      </w:r>
      <w:proofErr w:type="spellStart"/>
      <w:r>
        <w:t>SayHello</w:t>
      </w:r>
      <w:proofErr w:type="spellEnd"/>
      <w:r>
        <w:t xml:space="preserve"> </w:t>
      </w:r>
      <w:r>
        <w:rPr>
          <w:lang w:val="en-US"/>
        </w:rPr>
        <w:t xml:space="preserve">&gt;&gt; </w:t>
      </w:r>
      <w:proofErr w:type="spellStart"/>
      <w:r>
        <w:t>renderContentOn</w:t>
      </w:r>
      <w:proofErr w:type="spellEnd"/>
      <w:r>
        <w:t xml:space="preserve">: </w:t>
      </w:r>
      <w:proofErr w:type="spellStart"/>
      <w:r w:rsidRPr="003E5A8B">
        <w:rPr>
          <w:i/>
        </w:rPr>
        <w:t>html</w:t>
      </w:r>
      <w:proofErr w:type="spellEnd"/>
      <w:r>
        <w:br/>
      </w:r>
      <w:r>
        <w:tab/>
      </w:r>
      <w:proofErr w:type="spellStart"/>
      <w:r w:rsidR="00566605">
        <w:rPr>
          <w:i/>
        </w:rPr>
        <w:t>html</w:t>
      </w:r>
      <w:proofErr w:type="spellEnd"/>
      <w:r w:rsidR="00566605">
        <w:rPr>
          <w:i/>
        </w:rPr>
        <w:t xml:space="preserve"> </w:t>
      </w:r>
      <w:proofErr w:type="spellStart"/>
      <w:r w:rsidR="00566605">
        <w:rPr>
          <w:i/>
        </w:rPr>
        <w:t>heading</w:t>
      </w:r>
      <w:proofErr w:type="spellEnd"/>
      <w:r w:rsidR="00566605">
        <w:rPr>
          <w:i/>
        </w:rPr>
        <w:t>: '</w:t>
      </w:r>
      <w:proofErr w:type="spellStart"/>
      <w:r w:rsidR="00566605">
        <w:rPr>
          <w:i/>
        </w:rPr>
        <w:t>Hello</w:t>
      </w:r>
      <w:proofErr w:type="spellEnd"/>
      <w:r w:rsidR="00910CDD" w:rsidRPr="00910CDD">
        <w:rPr>
          <w:i/>
        </w:rPr>
        <w:t xml:space="preserve"> ', </w:t>
      </w:r>
      <w:proofErr w:type="spellStart"/>
      <w:r w:rsidR="00910CDD" w:rsidRPr="00910CDD">
        <w:rPr>
          <w:i/>
        </w:rPr>
        <w:t>name</w:t>
      </w:r>
      <w:proofErr w:type="spellEnd"/>
      <w:r w:rsidR="00910CDD" w:rsidRPr="00910CDD">
        <w:rPr>
          <w:i/>
        </w:rPr>
        <w:t>, '!'.</w:t>
      </w:r>
      <w:r w:rsidR="00910CDD">
        <w:rPr>
          <w:i/>
        </w:rPr>
        <w:br/>
      </w:r>
      <w:r w:rsidR="00910CDD" w:rsidRPr="00910CDD">
        <w:rPr>
          <w:i/>
        </w:rPr>
        <w:tab/>
      </w:r>
      <w:proofErr w:type="spellStart"/>
      <w:r w:rsidR="00910CDD" w:rsidRPr="00910CDD">
        <w:rPr>
          <w:i/>
        </w:rPr>
        <w:t>html</w:t>
      </w:r>
      <w:proofErr w:type="spellEnd"/>
      <w:r w:rsidR="00910CDD" w:rsidRPr="00910CDD">
        <w:rPr>
          <w:i/>
        </w:rPr>
        <w:t xml:space="preserve"> </w:t>
      </w:r>
      <w:proofErr w:type="spellStart"/>
      <w:r w:rsidR="00910CDD" w:rsidRPr="00910CDD">
        <w:rPr>
          <w:i/>
        </w:rPr>
        <w:t>anchor</w:t>
      </w:r>
      <w:proofErr w:type="spellEnd"/>
      <w:r w:rsidR="00910CDD" w:rsidRPr="00910CDD">
        <w:rPr>
          <w:i/>
        </w:rPr>
        <w:t xml:space="preserve"> </w:t>
      </w:r>
      <w:proofErr w:type="spellStart"/>
      <w:r w:rsidR="00910CDD" w:rsidRPr="00910CDD">
        <w:rPr>
          <w:i/>
        </w:rPr>
        <w:t>callback</w:t>
      </w:r>
      <w:proofErr w:type="spellEnd"/>
      <w:r w:rsidR="00910CDD" w:rsidRPr="00910CDD">
        <w:rPr>
          <w:i/>
        </w:rPr>
        <w:t xml:space="preserve">: [ </w:t>
      </w:r>
      <w:proofErr w:type="spellStart"/>
      <w:r w:rsidR="00910CDD" w:rsidRPr="00910CDD">
        <w:rPr>
          <w:i/>
        </w:rPr>
        <w:t>self</w:t>
      </w:r>
      <w:proofErr w:type="spellEnd"/>
      <w:r w:rsidR="00910CDD" w:rsidRPr="00910CDD">
        <w:rPr>
          <w:i/>
        </w:rPr>
        <w:t xml:space="preserve"> </w:t>
      </w:r>
      <w:proofErr w:type="spellStart"/>
      <w:r w:rsidR="00910CDD" w:rsidRPr="00910CDD">
        <w:rPr>
          <w:i/>
        </w:rPr>
        <w:t>answer</w:t>
      </w:r>
      <w:proofErr w:type="spellEnd"/>
      <w:r w:rsidR="00566605">
        <w:rPr>
          <w:i/>
        </w:rPr>
        <w:t xml:space="preserve">. </w:t>
      </w:r>
      <w:r w:rsidR="00910CDD" w:rsidRPr="00910CDD">
        <w:rPr>
          <w:i/>
        </w:rPr>
        <w:t xml:space="preserve">]; </w:t>
      </w:r>
      <w:proofErr w:type="spellStart"/>
      <w:r w:rsidR="00910CDD" w:rsidRPr="00910CDD">
        <w:rPr>
          <w:i/>
        </w:rPr>
        <w:t>with</w:t>
      </w:r>
      <w:proofErr w:type="spellEnd"/>
      <w:r w:rsidR="00910CDD" w:rsidRPr="00910CDD">
        <w:rPr>
          <w:i/>
        </w:rPr>
        <w:t>: '</w:t>
      </w:r>
      <w:proofErr w:type="spellStart"/>
      <w:r w:rsidR="00910CDD" w:rsidRPr="00910CDD">
        <w:rPr>
          <w:i/>
        </w:rPr>
        <w:t>Change</w:t>
      </w:r>
      <w:proofErr w:type="spellEnd"/>
      <w:r w:rsidR="00910CDD" w:rsidRPr="00910CDD">
        <w:rPr>
          <w:i/>
        </w:rPr>
        <w:t xml:space="preserve"> </w:t>
      </w:r>
      <w:proofErr w:type="spellStart"/>
      <w:r w:rsidR="00910CDD" w:rsidRPr="00910CDD">
        <w:rPr>
          <w:i/>
        </w:rPr>
        <w:t>name</w:t>
      </w:r>
      <w:proofErr w:type="spellEnd"/>
      <w:r w:rsidR="00910CDD" w:rsidRPr="00910CDD">
        <w:rPr>
          <w:i/>
        </w:rPr>
        <w:t>'.</w:t>
      </w:r>
      <w:r w:rsidR="00910CDD">
        <w:rPr>
          <w:i/>
        </w:rPr>
        <w:br/>
      </w:r>
      <w:r>
        <w:br/>
      </w:r>
      <w:proofErr w:type="spellStart"/>
      <w:r>
        <w:t>SayHello</w:t>
      </w:r>
      <w:proofErr w:type="spellEnd"/>
      <w:r>
        <w:t xml:space="preserve"> </w:t>
      </w:r>
      <w:r>
        <w:rPr>
          <w:lang w:val="en-US"/>
        </w:rPr>
        <w:t xml:space="preserve">&gt;&gt; </w:t>
      </w:r>
      <w:r>
        <w:t xml:space="preserve">to: </w:t>
      </w:r>
      <w:proofErr w:type="spellStart"/>
      <w:r w:rsidRPr="008329D0">
        <w:rPr>
          <w:i/>
        </w:rPr>
        <w:t>aName</w:t>
      </w:r>
      <w:proofErr w:type="spellEnd"/>
      <w:r>
        <w:br/>
      </w:r>
      <w:r>
        <w:tab/>
      </w:r>
      <w:r>
        <w:rPr>
          <w:lang w:val="en-US"/>
        </w:rPr>
        <w:t xml:space="preserve">name _ </w:t>
      </w:r>
      <w:proofErr w:type="spellStart"/>
      <w:r w:rsidRPr="008329D0">
        <w:rPr>
          <w:i/>
          <w:lang w:val="en-US"/>
        </w:rPr>
        <w:t>aName</w:t>
      </w:r>
      <w:proofErr w:type="spellEnd"/>
      <w:r>
        <w:rPr>
          <w:lang w:val="en-US"/>
        </w:rPr>
        <w:t>.</w:t>
      </w:r>
    </w:p>
    <w:p w:rsidR="00A241AA" w:rsidRPr="00A064CB" w:rsidRDefault="00812B46" w:rsidP="008329D0">
      <w:pPr>
        <w:pStyle w:val="Odstavecdal"/>
      </w:pPr>
      <w:r>
        <w:t xml:space="preserve">Co se tety stane? Vytvoří se nová komponenta třídy </w:t>
      </w:r>
      <w:proofErr w:type="spellStart"/>
      <w:r>
        <w:rPr>
          <w:i/>
        </w:rPr>
        <w:t>SayHello</w:t>
      </w:r>
      <w:proofErr w:type="spellEnd"/>
      <w:r>
        <w:t xml:space="preserve">, které je hned zaslána zpráva </w:t>
      </w:r>
      <w:r>
        <w:rPr>
          <w:rFonts w:ascii="Courier New" w:hAnsi="Courier New" w:cs="Courier New"/>
        </w:rPr>
        <w:t>to:</w:t>
      </w:r>
      <w:proofErr w:type="spellStart"/>
      <w:r>
        <w:rPr>
          <w:rFonts w:ascii="Courier New" w:hAnsi="Courier New" w:cs="Courier New"/>
        </w:rPr>
        <w:t>name</w:t>
      </w:r>
      <w:proofErr w:type="spellEnd"/>
      <w:r>
        <w:t xml:space="preserve">. Tato komponenta je pomocí </w:t>
      </w:r>
      <w:proofErr w:type="spellStart"/>
      <w:r>
        <w:rPr>
          <w:rFonts w:ascii="Courier New" w:hAnsi="Courier New" w:cs="Courier New"/>
        </w:rPr>
        <w:t>self</w:t>
      </w:r>
      <w:proofErr w:type="spellEnd"/>
      <w:r>
        <w:rPr>
          <w:rFonts w:ascii="Courier New" w:hAnsi="Courier New" w:cs="Courier New"/>
        </w:rPr>
        <w:t xml:space="preserve"> </w:t>
      </w:r>
      <w:proofErr w:type="spellStart"/>
      <w:r>
        <w:rPr>
          <w:rFonts w:ascii="Courier New" w:hAnsi="Courier New" w:cs="Courier New"/>
        </w:rPr>
        <w:t>call</w:t>
      </w:r>
      <w:proofErr w:type="spellEnd"/>
      <w:r>
        <w:rPr>
          <w:rFonts w:ascii="Courier New" w:hAnsi="Courier New" w:cs="Courier New"/>
        </w:rPr>
        <w:t>:</w:t>
      </w:r>
      <w:r>
        <w:t xml:space="preserve"> vyvolána do popředí a je</w:t>
      </w:r>
      <w:r w:rsidR="008329D0">
        <w:t xml:space="preserve"> jí předáno řízení aplikace. Znamená to, že se nám změní obsah stránky</w:t>
      </w:r>
      <w:r w:rsidR="00E729FE">
        <w:t xml:space="preserve"> na takový, jak jej definuje metoda </w:t>
      </w:r>
      <w:proofErr w:type="spellStart"/>
      <w:r w:rsidR="00E729FE">
        <w:rPr>
          <w:rFonts w:ascii="Courier New" w:hAnsi="Courier New" w:cs="Courier New"/>
        </w:rPr>
        <w:t>renderContentOn</w:t>
      </w:r>
      <w:proofErr w:type="spellEnd"/>
      <w:r w:rsidR="00E729FE">
        <w:rPr>
          <w:rFonts w:ascii="Courier New" w:hAnsi="Courier New" w:cs="Courier New"/>
        </w:rPr>
        <w:t>:</w:t>
      </w:r>
      <w:r w:rsidR="00E729FE">
        <w:t xml:space="preserve"> komponenty </w:t>
      </w:r>
      <w:proofErr w:type="spellStart"/>
      <w:r w:rsidR="00497D28">
        <w:rPr>
          <w:i/>
        </w:rPr>
        <w:t>SayHello</w:t>
      </w:r>
      <w:proofErr w:type="spellEnd"/>
      <w:r w:rsidR="00497D28">
        <w:t xml:space="preserve">. V této metodě vidíme opět definici nadpisu, tentokrát nejenom pouze s textem, ale také proměnnou, jejíž hodnota je konkatenována k textu. </w:t>
      </w:r>
      <w:r w:rsidR="009D5F75">
        <w:t xml:space="preserve">Hodnota proměnné </w:t>
      </w:r>
      <w:proofErr w:type="spellStart"/>
      <w:r w:rsidR="009D5F75">
        <w:rPr>
          <w:rFonts w:ascii="Courier New" w:hAnsi="Courier New" w:cs="Courier New"/>
        </w:rPr>
        <w:t>name</w:t>
      </w:r>
      <w:proofErr w:type="spellEnd"/>
      <w:r w:rsidR="009D5F75">
        <w:t xml:space="preserve"> je nastavena metodou </w:t>
      </w:r>
      <w:r w:rsidR="009D5F75">
        <w:rPr>
          <w:rFonts w:ascii="Courier New" w:hAnsi="Courier New" w:cs="Courier New"/>
        </w:rPr>
        <w:t>to:</w:t>
      </w:r>
      <w:r w:rsidR="009D5F75">
        <w:t xml:space="preserve"> již při volání komponenty. Dále je zde pomocí zprávy </w:t>
      </w:r>
      <w:proofErr w:type="spellStart"/>
      <w:r w:rsidR="009D5F75">
        <w:rPr>
          <w:rFonts w:ascii="Courier New" w:hAnsi="Courier New" w:cs="Courier New"/>
        </w:rPr>
        <w:t>anchor</w:t>
      </w:r>
      <w:proofErr w:type="spellEnd"/>
      <w:r w:rsidR="009D5F75">
        <w:t xml:space="preserve"> definován odkaz, který ve své obsluze provede kód </w:t>
      </w:r>
      <w:proofErr w:type="spellStart"/>
      <w:r w:rsidR="009D5F75">
        <w:rPr>
          <w:rFonts w:ascii="Courier New" w:hAnsi="Courier New" w:cs="Courier New"/>
        </w:rPr>
        <w:t>self</w:t>
      </w:r>
      <w:proofErr w:type="spellEnd"/>
      <w:r w:rsidR="009D5F75">
        <w:rPr>
          <w:rFonts w:ascii="Courier New" w:hAnsi="Courier New" w:cs="Courier New"/>
        </w:rPr>
        <w:t xml:space="preserve"> </w:t>
      </w:r>
      <w:proofErr w:type="spellStart"/>
      <w:r w:rsidR="009D5F75">
        <w:rPr>
          <w:rFonts w:ascii="Courier New" w:hAnsi="Courier New" w:cs="Courier New"/>
        </w:rPr>
        <w:t>answer</w:t>
      </w:r>
      <w:proofErr w:type="spellEnd"/>
      <w:r w:rsidR="00B7523B">
        <w:t xml:space="preserve"> vedoucí</w:t>
      </w:r>
      <w:r w:rsidR="009D5F75">
        <w:t xml:space="preserve"> k navrácení řízení původní komponentě </w:t>
      </w:r>
      <w:proofErr w:type="spellStart"/>
      <w:r w:rsidR="009D5F75">
        <w:rPr>
          <w:i/>
        </w:rPr>
        <w:t>WAHello</w:t>
      </w:r>
      <w:proofErr w:type="spellEnd"/>
      <w:r w:rsidR="009D5F75">
        <w:t>.</w:t>
      </w:r>
      <w:r w:rsidR="00964BF9">
        <w:t xml:space="preserve"> Posloupnost těchto akcí z pohledu uživatele znázorňuje obrázek ***</w:t>
      </w:r>
      <w:r w:rsidR="00A064CB">
        <w:t>. Všimněme si, že po návratu do úvodní komponent</w:t>
      </w:r>
      <w:r w:rsidR="00255A5B">
        <w:t>y zůstalo vstupní pole vyplněné,</w:t>
      </w:r>
      <w:r w:rsidR="00A064CB">
        <w:t xml:space="preserve"> to proto, protože dříve při </w:t>
      </w:r>
      <w:r w:rsidR="00274D0F">
        <w:t xml:space="preserve">potvrzení formuláře se </w:t>
      </w:r>
      <w:r w:rsidR="00A064CB">
        <w:t>hodnota z pole</w:t>
      </w:r>
      <w:r w:rsidR="00D81E76">
        <w:t xml:space="preserve"> uložila do proměnné komponenty a nyní je</w:t>
      </w:r>
      <w:r w:rsidR="00255A5B">
        <w:t xml:space="preserve"> tedy načtena do vstupního pole, což dokazuje, že jsme se opravdu vrátili do původní komponenty, která nyní pokračuje ve svém cy</w:t>
      </w:r>
      <w:r w:rsidR="00E366B2">
        <w:t>klu a bylo znovu vykreslena.</w:t>
      </w:r>
    </w:p>
    <w:p w:rsidR="00395222" w:rsidRDefault="00395222" w:rsidP="008D0E8A">
      <w:pPr>
        <w:pStyle w:val="Odstavecdal"/>
      </w:pPr>
    </w:p>
    <w:p w:rsidR="00395222" w:rsidRPr="003F0784" w:rsidRDefault="00395222" w:rsidP="008D0E8A">
      <w:pPr>
        <w:pStyle w:val="Odstavecdal"/>
      </w:pPr>
      <w:r>
        <w:t xml:space="preserve">** </w:t>
      </w:r>
      <w:r w:rsidR="00964BF9">
        <w:t>TODO: obr posloupností stránek **</w:t>
      </w:r>
    </w:p>
    <w:p w:rsidR="005A3FF8" w:rsidRDefault="005A3FF8" w:rsidP="008D0E8A">
      <w:pPr>
        <w:pStyle w:val="Odstavecdal"/>
      </w:pPr>
    </w:p>
    <w:p w:rsidR="009926CD" w:rsidRDefault="0053355E" w:rsidP="009926CD">
      <w:pPr>
        <w:pStyle w:val="Nadpis3"/>
      </w:pPr>
      <w:bookmarkStart w:id="106" w:name="_Toc356614009"/>
      <w:r>
        <w:t xml:space="preserve">Napojení na </w:t>
      </w:r>
      <w:proofErr w:type="spellStart"/>
      <w:r>
        <w:t>PNtalk</w:t>
      </w:r>
      <w:bookmarkEnd w:id="106"/>
      <w:proofErr w:type="spellEnd"/>
    </w:p>
    <w:p w:rsidR="008157B9" w:rsidRDefault="008157B9" w:rsidP="008157B9">
      <w:pPr>
        <w:pStyle w:val="Odstavecprvn"/>
      </w:pPr>
      <w:r>
        <w:t xml:space="preserve">** počítám s tím, že v kap o </w:t>
      </w:r>
      <w:proofErr w:type="spellStart"/>
      <w:r>
        <w:t>PNtalk</w:t>
      </w:r>
      <w:proofErr w:type="spellEnd"/>
      <w:r>
        <w:t xml:space="preserve"> je popsáno vytvoření instance nějaké </w:t>
      </w:r>
      <w:proofErr w:type="spellStart"/>
      <w:r>
        <w:t>PNtalk</w:t>
      </w:r>
      <w:proofErr w:type="spellEnd"/>
      <w:r>
        <w:t xml:space="preserve"> třídy a její puštění v simulaci pomocí </w:t>
      </w:r>
      <w:proofErr w:type="spellStart"/>
      <w:r>
        <w:t>Workspace</w:t>
      </w:r>
      <w:proofErr w:type="spellEnd"/>
      <w:r>
        <w:t xml:space="preserve"> **</w:t>
      </w:r>
    </w:p>
    <w:p w:rsidR="008157B9" w:rsidRPr="008157B9" w:rsidRDefault="008157B9" w:rsidP="008157B9">
      <w:pPr>
        <w:pStyle w:val="Odstavecdal"/>
      </w:pPr>
    </w:p>
    <w:p w:rsidR="0080019B" w:rsidRDefault="009926CD" w:rsidP="00125D7A">
      <w:pPr>
        <w:pStyle w:val="Odstavecprvn"/>
      </w:pPr>
      <w:r>
        <w:t>Nyní, když už máme představu o tom, jak fu</w:t>
      </w:r>
      <w:r w:rsidR="00CB73DA">
        <w:t>n</w:t>
      </w:r>
      <w:r>
        <w:t xml:space="preserve">guje </w:t>
      </w:r>
      <w:proofErr w:type="spellStart"/>
      <w:r>
        <w:t>framework</w:t>
      </w:r>
      <w:proofErr w:type="spellEnd"/>
      <w:r>
        <w:t xml:space="preserve"> </w:t>
      </w:r>
      <w:proofErr w:type="spellStart"/>
      <w:r>
        <w:t>Seaside</w:t>
      </w:r>
      <w:proofErr w:type="spellEnd"/>
      <w:r>
        <w:t xml:space="preserve">, popíšeme </w:t>
      </w:r>
      <w:r w:rsidR="00CC2932">
        <w:t xml:space="preserve">si </w:t>
      </w:r>
      <w:r>
        <w:t xml:space="preserve">jeho propojení s objekty vytvořenými v </w:t>
      </w:r>
      <w:proofErr w:type="spellStart"/>
      <w:r>
        <w:t>PNtalku</w:t>
      </w:r>
      <w:proofErr w:type="spellEnd"/>
      <w:r w:rsidR="00C71DE4">
        <w:t>, které</w:t>
      </w:r>
      <w:r w:rsidR="00CC2932">
        <w:t xml:space="preserve"> budeme </w:t>
      </w:r>
      <w:r w:rsidR="003E6851">
        <w:t xml:space="preserve">dále </w:t>
      </w:r>
      <w:r w:rsidR="00C71DE4">
        <w:t xml:space="preserve">nazývat </w:t>
      </w:r>
      <w:r w:rsidR="00CC2932">
        <w:t>sítě</w:t>
      </w:r>
      <w:r>
        <w:t xml:space="preserve">. </w:t>
      </w:r>
      <w:r w:rsidR="00CC2932">
        <w:t xml:space="preserve">V kapitole </w:t>
      </w:r>
      <w:r w:rsidR="00F02DCA">
        <w:fldChar w:fldCharType="begin"/>
      </w:r>
      <w:r w:rsidR="00CC2932">
        <w:instrText xml:space="preserve"> REF _Ref356592596 \r \h </w:instrText>
      </w:r>
      <w:r w:rsidR="00F02DCA">
        <w:fldChar w:fldCharType="separate"/>
      </w:r>
      <w:r w:rsidR="000620C2">
        <w:t>4.4</w:t>
      </w:r>
      <w:r w:rsidR="00F02DCA">
        <w:fldChar w:fldCharType="end"/>
      </w:r>
      <w:r w:rsidR="00CC2932">
        <w:t xml:space="preserve"> jsme si popsali </w:t>
      </w:r>
      <w:proofErr w:type="spellStart"/>
      <w:r w:rsidR="00CC2932">
        <w:t>instanciaci</w:t>
      </w:r>
      <w:proofErr w:type="spellEnd"/>
      <w:r w:rsidR="00CC2932">
        <w:t xml:space="preserve"> sítě a její spuštění v simulaci. Pokud chceme aby komponenta </w:t>
      </w:r>
      <w:proofErr w:type="spellStart"/>
      <w:r w:rsidR="00CC2932">
        <w:t>Seasidu</w:t>
      </w:r>
      <w:proofErr w:type="spellEnd"/>
      <w:r w:rsidR="00CC2932">
        <w:t xml:space="preserve"> mohla komunikovat s nějakou sítí, je třeba toto vytvoření a začlenění do simulace integrovat do její inicializační metody, přičemž si v nějaké proměnné ponecháme referenci na danou síť.</w:t>
      </w:r>
      <w:r w:rsidR="0080019B">
        <w:t xml:space="preserve"> V kapitole o řídících sítích </w:t>
      </w:r>
      <w:r w:rsidR="00F02DCA">
        <w:fldChar w:fldCharType="begin"/>
      </w:r>
      <w:r w:rsidR="0080019B">
        <w:instrText xml:space="preserve"> REF _Ref356435135 \r \h </w:instrText>
      </w:r>
      <w:r w:rsidR="00F02DCA">
        <w:fldChar w:fldCharType="separate"/>
      </w:r>
      <w:r w:rsidR="000620C2">
        <w:t>7.1</w:t>
      </w:r>
      <w:r w:rsidR="00F02DCA">
        <w:fldChar w:fldCharType="end"/>
      </w:r>
      <w:r w:rsidR="0080019B">
        <w:t xml:space="preserve"> jsme zmínili, že základem celé aplikace z pohledu </w:t>
      </w:r>
      <w:proofErr w:type="spellStart"/>
      <w:r w:rsidR="0080019B">
        <w:t>PNtalku</w:t>
      </w:r>
      <w:proofErr w:type="spellEnd"/>
      <w:r w:rsidR="0080019B">
        <w:t xml:space="preserve"> bude síť </w:t>
      </w:r>
      <w:proofErr w:type="spellStart"/>
      <w:r w:rsidR="0080019B">
        <w:rPr>
          <w:i/>
        </w:rPr>
        <w:t>SystemNet</w:t>
      </w:r>
      <w:proofErr w:type="spellEnd"/>
      <w:r w:rsidR="0080019B">
        <w:t xml:space="preserve">, která se bude v systému vyskytovat jako </w:t>
      </w:r>
      <w:proofErr w:type="spellStart"/>
      <w:r w:rsidR="0080019B">
        <w:t>singleton</w:t>
      </w:r>
      <w:proofErr w:type="spellEnd"/>
      <w:r w:rsidR="0080019B">
        <w:t xml:space="preserve">, což </w:t>
      </w:r>
      <w:r w:rsidR="0033168A">
        <w:t>musíme ošetřit</w:t>
      </w:r>
      <w:r w:rsidR="0080019B">
        <w:t xml:space="preserve"> při její</w:t>
      </w:r>
      <w:r w:rsidR="0033168A">
        <w:t>m</w:t>
      </w:r>
      <w:r w:rsidR="0080019B">
        <w:t xml:space="preserve"> vytváření v </w:t>
      </w:r>
      <w:r w:rsidR="00125D7A">
        <w:t xml:space="preserve">metodě </w:t>
      </w:r>
      <w:proofErr w:type="spellStart"/>
      <w:r w:rsidR="00125D7A">
        <w:rPr>
          <w:rFonts w:ascii="Courier New" w:hAnsi="Courier New" w:cs="Courier New"/>
        </w:rPr>
        <w:t>initialize</w:t>
      </w:r>
      <w:proofErr w:type="spellEnd"/>
      <w:r w:rsidR="00125D7A">
        <w:t xml:space="preserve"> naší k</w:t>
      </w:r>
      <w:r w:rsidR="0033168A">
        <w:t xml:space="preserve">ořenové komponenty. Protože </w:t>
      </w:r>
      <w:proofErr w:type="spellStart"/>
      <w:r w:rsidR="0033168A">
        <w:t>Seaside</w:t>
      </w:r>
      <w:proofErr w:type="spellEnd"/>
      <w:r w:rsidR="0033168A">
        <w:t xml:space="preserve"> pro každé připojení k webové aplikaci vytváří novou instanci kořenové komponenty, je </w:t>
      </w:r>
      <w:r w:rsidR="008E3091">
        <w:t>po</w:t>
      </w:r>
      <w:r w:rsidR="0033168A">
        <w:t xml:space="preserve">třeba síť </w:t>
      </w:r>
      <w:proofErr w:type="spellStart"/>
      <w:r w:rsidR="0033168A">
        <w:rPr>
          <w:i/>
        </w:rPr>
        <w:t>SystemNet</w:t>
      </w:r>
      <w:proofErr w:type="spellEnd"/>
      <w:r w:rsidR="0033168A">
        <w:t xml:space="preserve"> uchovávat v třídní proměnné, kterou nazveme </w:t>
      </w:r>
      <w:proofErr w:type="spellStart"/>
      <w:r w:rsidR="0033168A">
        <w:rPr>
          <w:rFonts w:ascii="Courier New" w:hAnsi="Courier New" w:cs="Courier New"/>
        </w:rPr>
        <w:t>system</w:t>
      </w:r>
      <w:proofErr w:type="spellEnd"/>
      <w:r w:rsidR="0033168A">
        <w:t>, a zároveň kontrolovat</w:t>
      </w:r>
      <w:r w:rsidR="008E3091">
        <w:t xml:space="preserve"> jestli už nebylo </w:t>
      </w:r>
      <w:proofErr w:type="spellStart"/>
      <w:r w:rsidR="008E3091">
        <w:t>instanciována</w:t>
      </w:r>
      <w:proofErr w:type="spellEnd"/>
      <w:r w:rsidR="0033168A">
        <w:t>.</w:t>
      </w:r>
      <w:r w:rsidR="00125D7A">
        <w:t xml:space="preserve"> </w:t>
      </w:r>
      <w:r w:rsidR="0080019B">
        <w:t xml:space="preserve">Teď trochu přeskočíme a prozradíme, že kořenová komponenta naší aplikace Konferenčního systému se bude jmenovat </w:t>
      </w:r>
      <w:proofErr w:type="spellStart"/>
      <w:r w:rsidR="0080019B">
        <w:rPr>
          <w:i/>
        </w:rPr>
        <w:t>WAConferenceSystemDP</w:t>
      </w:r>
      <w:proofErr w:type="spellEnd"/>
      <w:r w:rsidR="00125D7A">
        <w:t xml:space="preserve"> a následující úryvek kódu je její metodou </w:t>
      </w:r>
      <w:proofErr w:type="spellStart"/>
      <w:r w:rsidR="00125D7A">
        <w:rPr>
          <w:rFonts w:ascii="Courier New" w:hAnsi="Courier New" w:cs="Courier New"/>
        </w:rPr>
        <w:t>initialize</w:t>
      </w:r>
      <w:proofErr w:type="spellEnd"/>
      <w:r w:rsidR="00125D7A">
        <w:t>.</w:t>
      </w:r>
    </w:p>
    <w:p w:rsidR="00125D7A" w:rsidRPr="00125D7A" w:rsidRDefault="00125D7A" w:rsidP="00125D7A">
      <w:pPr>
        <w:pStyle w:val="Codeblock"/>
      </w:pPr>
      <w:proofErr w:type="spellStart"/>
      <w:r>
        <w:lastRenderedPageBreak/>
        <w:t>WACoferenceSystemDP</w:t>
      </w:r>
      <w:proofErr w:type="spellEnd"/>
      <w:r>
        <w:t xml:space="preserve"> </w:t>
      </w:r>
      <w:r>
        <w:rPr>
          <w:lang w:val="en-US"/>
        </w:rPr>
        <w:t xml:space="preserve">&gt;&gt; </w:t>
      </w:r>
      <w:proofErr w:type="spellStart"/>
      <w:r>
        <w:t>initialize</w:t>
      </w:r>
      <w:proofErr w:type="spellEnd"/>
      <w:r>
        <w:br/>
      </w:r>
      <w:r>
        <w:tab/>
        <w:t xml:space="preserve">| </w:t>
      </w:r>
      <w:proofErr w:type="spellStart"/>
      <w:r>
        <w:t>regCls</w:t>
      </w:r>
      <w:proofErr w:type="spellEnd"/>
      <w:r>
        <w:t xml:space="preserve"> |</w:t>
      </w:r>
      <w:r>
        <w:br/>
      </w:r>
      <w:r>
        <w:tab/>
        <w:t xml:space="preserve">super </w:t>
      </w:r>
      <w:proofErr w:type="spellStart"/>
      <w:r>
        <w:t>initialize</w:t>
      </w:r>
      <w:proofErr w:type="spellEnd"/>
      <w:r>
        <w:t>.</w:t>
      </w:r>
      <w:r>
        <w:br/>
      </w:r>
      <w:r>
        <w:tab/>
      </w:r>
      <w:proofErr w:type="spellStart"/>
      <w:r>
        <w:t>system</w:t>
      </w:r>
      <w:proofErr w:type="spellEnd"/>
      <w:r>
        <w:t xml:space="preserve"> </w:t>
      </w:r>
      <w:proofErr w:type="spellStart"/>
      <w:r>
        <w:t>isNil</w:t>
      </w:r>
      <w:proofErr w:type="spellEnd"/>
      <w:r>
        <w:t xml:space="preserve"> </w:t>
      </w:r>
      <w:proofErr w:type="spellStart"/>
      <w:r>
        <w:t>ifTrue</w:t>
      </w:r>
      <w:proofErr w:type="spellEnd"/>
      <w:r>
        <w:t xml:space="preserve">: [ </w:t>
      </w:r>
      <w:r>
        <w:br/>
      </w:r>
      <w:r>
        <w:tab/>
      </w:r>
      <w:r>
        <w:tab/>
      </w:r>
      <w:proofErr w:type="spellStart"/>
      <w:r>
        <w:t>regCls</w:t>
      </w:r>
      <w:proofErr w:type="spellEnd"/>
      <w:r>
        <w:t xml:space="preserve"> _ </w:t>
      </w:r>
      <w:proofErr w:type="spellStart"/>
      <w:r>
        <w:t>MyRepository</w:t>
      </w:r>
      <w:proofErr w:type="spellEnd"/>
      <w:r>
        <w:t xml:space="preserve"> </w:t>
      </w:r>
      <w:proofErr w:type="spellStart"/>
      <w:r>
        <w:t>objectWithPathName</w:t>
      </w:r>
      <w:proofErr w:type="spellEnd"/>
      <w:r>
        <w:t>: '/</w:t>
      </w:r>
      <w:proofErr w:type="spellStart"/>
      <w:r>
        <w:t>PNtalk</w:t>
      </w:r>
      <w:proofErr w:type="spellEnd"/>
      <w:r>
        <w:t xml:space="preserve"> </w:t>
      </w:r>
      <w:proofErr w:type="spellStart"/>
      <w:r>
        <w:t>classes</w:t>
      </w:r>
      <w:proofErr w:type="spellEnd"/>
      <w:r>
        <w:t>/</w:t>
      </w:r>
      <w:proofErr w:type="spellStart"/>
      <w:r>
        <w:t>ConferenceSystemDP</w:t>
      </w:r>
      <w:proofErr w:type="spellEnd"/>
      <w:r>
        <w:t>/</w:t>
      </w:r>
      <w:proofErr w:type="spellStart"/>
      <w:r>
        <w:t>SystemNet</w:t>
      </w:r>
      <w:proofErr w:type="spellEnd"/>
      <w:r>
        <w:t>'.</w:t>
      </w:r>
      <w:r>
        <w:br/>
      </w:r>
      <w:r>
        <w:tab/>
      </w:r>
      <w:r>
        <w:tab/>
      </w:r>
      <w:proofErr w:type="spellStart"/>
      <w:r>
        <w:t>system</w:t>
      </w:r>
      <w:proofErr w:type="spellEnd"/>
      <w:r>
        <w:t xml:space="preserve"> _ </w:t>
      </w:r>
      <w:proofErr w:type="spellStart"/>
      <w:r>
        <w:t>regCls</w:t>
      </w:r>
      <w:proofErr w:type="spellEnd"/>
      <w:r>
        <w:t xml:space="preserve"> </w:t>
      </w:r>
      <w:proofErr w:type="spellStart"/>
      <w:r>
        <w:t>newIn</w:t>
      </w:r>
      <w:proofErr w:type="spellEnd"/>
      <w:r>
        <w:t>: (</w:t>
      </w:r>
      <w:proofErr w:type="spellStart"/>
      <w:r>
        <w:t>PNtalkSimulation</w:t>
      </w:r>
      <w:proofErr w:type="spellEnd"/>
      <w:r>
        <w:t xml:space="preserve"> default </w:t>
      </w:r>
      <w:proofErr w:type="spellStart"/>
      <w:r>
        <w:t>world</w:t>
      </w:r>
      <w:proofErr w:type="spellEnd"/>
      <w:r>
        <w:t>).</w:t>
      </w:r>
      <w:r>
        <w:br/>
      </w:r>
      <w:r>
        <w:tab/>
        <w:t>].</w:t>
      </w:r>
    </w:p>
    <w:p w:rsidR="00046B83" w:rsidRPr="005C2D60" w:rsidRDefault="00046B83" w:rsidP="0080019B">
      <w:pPr>
        <w:pStyle w:val="Odstavecdal"/>
      </w:pPr>
      <w:r>
        <w:t xml:space="preserve">Vytvořili jsme si proměnnou </w:t>
      </w:r>
      <w:r w:rsidR="005C2D60">
        <w:t xml:space="preserve">uchovávající síť </w:t>
      </w:r>
      <w:proofErr w:type="spellStart"/>
      <w:r w:rsidR="005C2D60">
        <w:rPr>
          <w:i/>
        </w:rPr>
        <w:t>SystemNet</w:t>
      </w:r>
      <w:proofErr w:type="spellEnd"/>
      <w:r w:rsidR="005C2D60">
        <w:t>, která bude přístupná</w:t>
      </w:r>
      <w:r>
        <w:t xml:space="preserve"> všem instancím naší webové aplikace.</w:t>
      </w:r>
      <w:r w:rsidR="005C2D60">
        <w:t xml:space="preserve"> Po přistoupení k aplikaci přes webový prohlížeč uvidíme v prostředí </w:t>
      </w:r>
      <w:proofErr w:type="spellStart"/>
      <w:r w:rsidR="005C2D60">
        <w:t>Squeaku</w:t>
      </w:r>
      <w:proofErr w:type="spellEnd"/>
      <w:r w:rsidR="005C2D60">
        <w:t xml:space="preserve">, že opravdu byla tato síť vytvořena a je připravena k simulaci. Zde přichází menší zádrhel, že tu simulaci musí manuálně spustit, aby se síť </w:t>
      </w:r>
      <w:proofErr w:type="spellStart"/>
      <w:r w:rsidR="005C2D60">
        <w:rPr>
          <w:i/>
        </w:rPr>
        <w:t>SystemNet</w:t>
      </w:r>
      <w:proofErr w:type="spellEnd"/>
      <w:r w:rsidR="005C2D60">
        <w:t xml:space="preserve"> stala aktivní a mohla reagovat na zaslané zprávy.</w:t>
      </w:r>
      <w:r w:rsidR="00BB0E29">
        <w:t xml:space="preserve"> Toto je bohužel další </w:t>
      </w:r>
      <w:proofErr w:type="spellStart"/>
      <w:r w:rsidR="00BB0E29">
        <w:t>prozatimní</w:t>
      </w:r>
      <w:proofErr w:type="spellEnd"/>
      <w:r w:rsidR="00BB0E29">
        <w:t xml:space="preserve"> vada experimentálního nástroje </w:t>
      </w:r>
      <w:proofErr w:type="spellStart"/>
      <w:r w:rsidR="00BB0E29">
        <w:t>PNtalk</w:t>
      </w:r>
      <w:proofErr w:type="spellEnd"/>
      <w:r w:rsidR="00BB0E29">
        <w:t>.</w:t>
      </w:r>
    </w:p>
    <w:p w:rsidR="006805E4" w:rsidRDefault="00CC2932" w:rsidP="0080019B">
      <w:pPr>
        <w:pStyle w:val="Odstavecdal"/>
      </w:pPr>
      <w:r>
        <w:t xml:space="preserve">Jelikož je síť </w:t>
      </w:r>
      <w:proofErr w:type="spellStart"/>
      <w:r w:rsidR="00F72D25">
        <w:t>PNtalku</w:t>
      </w:r>
      <w:proofErr w:type="spellEnd"/>
      <w:r w:rsidR="00F72D25">
        <w:t xml:space="preserve"> </w:t>
      </w:r>
      <w:r w:rsidR="0080019B">
        <w:t xml:space="preserve">ve skutečnosti objekt, je možné ji zasílat zprávy a tím vyvolávat jeho metody. Toto se zatím od standardního použití </w:t>
      </w:r>
      <w:proofErr w:type="spellStart"/>
      <w:r w:rsidR="0080019B">
        <w:t>Smalltalku</w:t>
      </w:r>
      <w:proofErr w:type="spellEnd"/>
      <w:r w:rsidR="0080019B">
        <w:t xml:space="preserve">. Sítě </w:t>
      </w:r>
      <w:proofErr w:type="spellStart"/>
      <w:r w:rsidR="0080019B">
        <w:t>PNtalku</w:t>
      </w:r>
      <w:proofErr w:type="spellEnd"/>
      <w:r w:rsidR="0080019B">
        <w:t xml:space="preserve"> ale mohou obsahovat synchronní porty a predikáty (viz kapitola </w:t>
      </w:r>
      <w:r w:rsidR="00F02DCA">
        <w:fldChar w:fldCharType="begin"/>
      </w:r>
      <w:r w:rsidR="0080019B">
        <w:instrText xml:space="preserve"> REF _Ref356593197 \r \h </w:instrText>
      </w:r>
      <w:r w:rsidR="00F02DCA">
        <w:fldChar w:fldCharType="separate"/>
      </w:r>
      <w:r w:rsidR="000620C2">
        <w:t>4.2.2</w:t>
      </w:r>
      <w:r w:rsidR="00F02DCA">
        <w:fldChar w:fldCharType="end"/>
      </w:r>
      <w:r w:rsidR="0080019B">
        <w:t>), které se od kla</w:t>
      </w:r>
      <w:r w:rsidR="00F72D25">
        <w:t>sických metod liší a je potřeba je volat speciálním způsobem</w:t>
      </w:r>
      <w:r w:rsidR="007D04B5">
        <w:t>, jak ukazuje příklad zdrojového kódu níže.</w:t>
      </w:r>
      <w:r w:rsidR="00B04888">
        <w:t xml:space="preserve"> Zasláním zprávy </w:t>
      </w:r>
      <w:proofErr w:type="spellStart"/>
      <w:r w:rsidR="00B04888">
        <w:rPr>
          <w:rFonts w:ascii="Courier New" w:hAnsi="Courier New" w:cs="Courier New"/>
        </w:rPr>
        <w:t>asPort</w:t>
      </w:r>
      <w:proofErr w:type="spellEnd"/>
      <w:r w:rsidR="00B04888">
        <w:t xml:space="preserve"> objektu </w:t>
      </w:r>
      <w:proofErr w:type="spellStart"/>
      <w:r w:rsidR="00B04888">
        <w:t>PNtalku</w:t>
      </w:r>
      <w:proofErr w:type="spellEnd"/>
      <w:r w:rsidR="00B04888">
        <w:t xml:space="preserve"> získáme objekt (dále </w:t>
      </w:r>
      <w:r w:rsidR="00B04888" w:rsidRPr="00B04888">
        <w:rPr>
          <w:i/>
        </w:rPr>
        <w:t>port</w:t>
      </w:r>
      <w:r w:rsidR="00B04888">
        <w:t xml:space="preserve">), jehož metody odpovídají synchronním portům objektu </w:t>
      </w:r>
      <w:proofErr w:type="spellStart"/>
      <w:r w:rsidR="00B04888">
        <w:t>PNtalku</w:t>
      </w:r>
      <w:proofErr w:type="spellEnd"/>
      <w:r w:rsidR="00B04888">
        <w:t xml:space="preserve">. Voláním metody objektu </w:t>
      </w:r>
      <w:r w:rsidR="00B04888">
        <w:rPr>
          <w:i/>
        </w:rPr>
        <w:t>port</w:t>
      </w:r>
      <w:r w:rsidR="00B04888">
        <w:t xml:space="preserve"> se ve skutečnosti dotazujeme na stejnojmenný synchronní port původní sítě. Pokud má port nějaké parametry, můžeme </w:t>
      </w:r>
      <w:r w:rsidR="00634A01">
        <w:t>jej volat</w:t>
      </w:r>
      <w:r w:rsidR="00B04888">
        <w:t xml:space="preserve">, stejně jako při volání ze sítě </w:t>
      </w:r>
      <w:proofErr w:type="spellStart"/>
      <w:r w:rsidR="00B04888">
        <w:t>PNtalku</w:t>
      </w:r>
      <w:proofErr w:type="spellEnd"/>
      <w:r w:rsidR="00B04888">
        <w:t xml:space="preserve">, </w:t>
      </w:r>
      <w:r w:rsidR="00634A01">
        <w:t xml:space="preserve">s volnými, nebo vázanými proměnnými. Volání s vázanou proměnnou se neliší od jiného volání metod s parametrem, ale při volání s volnou proměnnou musíme na místo proměnné napsat </w:t>
      </w:r>
      <w:r w:rsidR="00634A01">
        <w:rPr>
          <w:rFonts w:ascii="Courier New" w:hAnsi="Courier New" w:cs="Courier New"/>
        </w:rPr>
        <w:t>(</w:t>
      </w:r>
      <w:proofErr w:type="spellStart"/>
      <w:r w:rsidR="00634A01">
        <w:rPr>
          <w:rFonts w:ascii="Courier New" w:hAnsi="Courier New" w:cs="Courier New"/>
        </w:rPr>
        <w:t>PNVariable</w:t>
      </w:r>
      <w:proofErr w:type="spellEnd"/>
      <w:r w:rsidR="00634A01">
        <w:rPr>
          <w:rFonts w:ascii="Courier New" w:hAnsi="Courier New" w:cs="Courier New"/>
        </w:rPr>
        <w:t xml:space="preserve"> </w:t>
      </w:r>
      <w:proofErr w:type="spellStart"/>
      <w:r w:rsidR="00634A01">
        <w:rPr>
          <w:rFonts w:ascii="Courier New" w:hAnsi="Courier New" w:cs="Courier New"/>
        </w:rPr>
        <w:t>name</w:t>
      </w:r>
      <w:proofErr w:type="spellEnd"/>
      <w:r w:rsidR="00634A01">
        <w:rPr>
          <w:rFonts w:ascii="Courier New" w:hAnsi="Courier New" w:cs="Courier New"/>
        </w:rPr>
        <w:t>:</w:t>
      </w:r>
      <w:r w:rsidR="00634A01">
        <w:rPr>
          <w:rFonts w:ascii="Courier New" w:hAnsi="Courier New" w:cs="Courier New"/>
          <w:lang w:val="en-US"/>
        </w:rPr>
        <w:t>#</w:t>
      </w:r>
      <w:proofErr w:type="spellStart"/>
      <w:r w:rsidR="00634A01">
        <w:rPr>
          <w:rFonts w:ascii="Courier New" w:hAnsi="Courier New" w:cs="Courier New"/>
          <w:lang w:val="en-US"/>
        </w:rPr>
        <w:t>var</w:t>
      </w:r>
      <w:proofErr w:type="spellEnd"/>
      <w:r w:rsidR="00634A01" w:rsidRPr="00634A01">
        <w:rPr>
          <w:rFonts w:ascii="Courier New" w:hAnsi="Courier New" w:cs="Courier New"/>
          <w:lang w:val="en-US"/>
        </w:rPr>
        <w:t>)</w:t>
      </w:r>
      <w:r w:rsidR="00634A01">
        <w:rPr>
          <w:lang w:val="en-US"/>
        </w:rPr>
        <w:t xml:space="preserve">, </w:t>
      </w:r>
      <w:r w:rsidR="00634A01">
        <w:t xml:space="preserve">kde </w:t>
      </w:r>
      <w:r w:rsidR="00634A01">
        <w:rPr>
          <w:rFonts w:ascii="Courier New" w:hAnsi="Courier New" w:cs="Courier New"/>
        </w:rPr>
        <w:t>var</w:t>
      </w:r>
      <w:r w:rsidR="00634A01">
        <w:t xml:space="preserve"> je jméno volné proměnné a bude na ni navázána hodnota, dle pravidel OOPN.</w:t>
      </w:r>
      <w:r w:rsidR="006805E4">
        <w:t xml:space="preserve"> </w:t>
      </w:r>
      <w:r w:rsidR="00B04888">
        <w:t xml:space="preserve">Výsledkem volání </w:t>
      </w:r>
      <w:r w:rsidR="006805E4">
        <w:t xml:space="preserve">portu </w:t>
      </w:r>
      <w:r w:rsidR="00B04888">
        <w:t xml:space="preserve">je </w:t>
      </w:r>
      <w:r w:rsidR="006805E4">
        <w:t xml:space="preserve">potom </w:t>
      </w:r>
      <w:r w:rsidR="00B04888">
        <w:t xml:space="preserve">objekt, který nazveme </w:t>
      </w:r>
      <w:r w:rsidR="00B04888">
        <w:rPr>
          <w:i/>
        </w:rPr>
        <w:t>res</w:t>
      </w:r>
      <w:r w:rsidR="006805E4">
        <w:t xml:space="preserve">, a který umožňuje volání </w:t>
      </w:r>
      <w:r w:rsidR="007D3380">
        <w:t>metod</w:t>
      </w:r>
      <w:r w:rsidR="006805E4">
        <w:t>:</w:t>
      </w:r>
    </w:p>
    <w:p w:rsidR="00B04888" w:rsidRDefault="006805E4" w:rsidP="006805E4">
      <w:pPr>
        <w:pStyle w:val="Odstavecdal"/>
        <w:numPr>
          <w:ilvl w:val="0"/>
          <w:numId w:val="22"/>
        </w:numPr>
      </w:pPr>
      <w:proofErr w:type="spellStart"/>
      <w:r>
        <w:rPr>
          <w:rFonts w:ascii="Courier New" w:hAnsi="Courier New" w:cs="Courier New"/>
        </w:rPr>
        <w:t>isTrue</w:t>
      </w:r>
      <w:proofErr w:type="spellEnd"/>
      <w:r>
        <w:t xml:space="preserve">, která vrací </w:t>
      </w:r>
      <w:proofErr w:type="spellStart"/>
      <w:r>
        <w:rPr>
          <w:rFonts w:ascii="Courier New" w:hAnsi="Courier New" w:cs="Courier New"/>
        </w:rPr>
        <w:t>true</w:t>
      </w:r>
      <w:proofErr w:type="spellEnd"/>
      <w:r>
        <w:t xml:space="preserve"> pokud je synchronní port proveditelný;</w:t>
      </w:r>
    </w:p>
    <w:p w:rsidR="006805E4" w:rsidRDefault="006805E4" w:rsidP="006805E4">
      <w:pPr>
        <w:pStyle w:val="Odstavecdal"/>
        <w:numPr>
          <w:ilvl w:val="0"/>
          <w:numId w:val="22"/>
        </w:numPr>
      </w:pPr>
      <w:proofErr w:type="spellStart"/>
      <w:r w:rsidRPr="006805E4">
        <w:rPr>
          <w:rFonts w:ascii="Courier New" w:hAnsi="Courier New" w:cs="Courier New"/>
        </w:rPr>
        <w:t>perform</w:t>
      </w:r>
      <w:proofErr w:type="spellEnd"/>
      <w:r>
        <w:t>, která synchronní port provede</w:t>
      </w:r>
      <w:r>
        <w:rPr>
          <w:rStyle w:val="Znakapoznpodarou"/>
        </w:rPr>
        <w:footnoteReference w:id="17"/>
      </w:r>
      <w:r>
        <w:t>;</w:t>
      </w:r>
    </w:p>
    <w:p w:rsidR="007D3380" w:rsidRDefault="007D3380" w:rsidP="006805E4">
      <w:pPr>
        <w:pStyle w:val="Odstavecdal"/>
        <w:numPr>
          <w:ilvl w:val="0"/>
          <w:numId w:val="22"/>
        </w:numPr>
      </w:pPr>
      <w:proofErr w:type="spellStart"/>
      <w:r>
        <w:rPr>
          <w:rFonts w:ascii="Courier New" w:hAnsi="Courier New" w:cs="Courier New"/>
        </w:rPr>
        <w: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rPr>
          <w:lang w:val="en-US"/>
        </w:rPr>
        <w:t xml:space="preserve">, </w:t>
      </w:r>
      <w:r w:rsidRPr="007D3380">
        <w:t>která</w:t>
      </w:r>
      <w:r>
        <w:t xml:space="preserve"> vrátí výsledek navázání (objekt) na volnou proměnnou nazvanou </w:t>
      </w:r>
      <w:r>
        <w:rPr>
          <w:rFonts w:ascii="Courier New" w:hAnsi="Courier New" w:cs="Courier New"/>
        </w:rPr>
        <w:t>var</w:t>
      </w:r>
      <w:r>
        <w:t>;</w:t>
      </w:r>
    </w:p>
    <w:p w:rsidR="007D3380" w:rsidRDefault="007D3380" w:rsidP="006805E4">
      <w:pPr>
        <w:pStyle w:val="Odstavecdal"/>
        <w:numPr>
          <w:ilvl w:val="0"/>
          <w:numId w:val="22"/>
        </w:numPr>
      </w:pPr>
      <w:proofErr w:type="spellStart"/>
      <w:r w:rsidRPr="007D3380">
        <w:rPr>
          <w:rFonts w:ascii="Courier New" w:hAnsi="Courier New" w:cs="Courier New"/>
        </w:rPr>
        <w:t>collectVariable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t xml:space="preserve">, která vrátí kolekci všech možný navázání na volnou proměnnou </w:t>
      </w:r>
      <w:r>
        <w:rPr>
          <w:rFonts w:ascii="Courier New" w:hAnsi="Courier New" w:cs="Courier New"/>
        </w:rPr>
        <w:t>var.</w:t>
      </w:r>
    </w:p>
    <w:p w:rsidR="00312B7C" w:rsidRPr="00BC7CE2" w:rsidRDefault="001F7706" w:rsidP="007D3380">
      <w:pPr>
        <w:pStyle w:val="Odstavecdal"/>
      </w:pPr>
      <w:r>
        <w:t xml:space="preserve">Pro názornost si ukážeme kus kódu, </w:t>
      </w:r>
      <w:r w:rsidR="001024DC">
        <w:t>předpokládejme, že</w:t>
      </w:r>
      <w:r>
        <w:t xml:space="preserve"> proměnná </w:t>
      </w:r>
      <w:proofErr w:type="spellStart"/>
      <w:r w:rsidR="00B130AD" w:rsidRPr="00B130AD">
        <w:rPr>
          <w:rFonts w:ascii="Courier New" w:hAnsi="Courier New" w:cs="Courier New"/>
          <w:i/>
        </w:rPr>
        <w:t>system</w:t>
      </w:r>
      <w:proofErr w:type="spellEnd"/>
      <w:r>
        <w:t xml:space="preserve"> je referencí na objekt </w:t>
      </w:r>
      <w:r w:rsidR="001024DC">
        <w:t xml:space="preserve">OOPN </w:t>
      </w:r>
      <w:r>
        <w:t xml:space="preserve">třídy </w:t>
      </w:r>
      <w:proofErr w:type="spellStart"/>
      <w:r>
        <w:rPr>
          <w:i/>
        </w:rPr>
        <w:t>SystemNet</w:t>
      </w:r>
      <w:proofErr w:type="spellEnd"/>
      <w:r>
        <w:t xml:space="preserve"> představené v kapitole </w:t>
      </w:r>
      <w:r w:rsidR="00F02DCA">
        <w:fldChar w:fldCharType="begin"/>
      </w:r>
      <w:r>
        <w:instrText xml:space="preserve"> REF _Ref356596622 \r \h </w:instrText>
      </w:r>
      <w:r w:rsidR="00F02DCA">
        <w:fldChar w:fldCharType="separate"/>
      </w:r>
      <w:r w:rsidR="000620C2">
        <w:t>7.1.1</w:t>
      </w:r>
      <w:r w:rsidR="00F02DCA">
        <w:fldChar w:fldCharType="end"/>
      </w:r>
      <w:r>
        <w:t>.</w:t>
      </w:r>
      <w:r w:rsidR="00312B7C">
        <w:t xml:space="preserve"> V ukázce se vyskytuje také objekt </w:t>
      </w:r>
      <w:r w:rsidR="001024DC">
        <w:t xml:space="preserve">OOPN </w:t>
      </w:r>
      <w:r w:rsidR="00312B7C">
        <w:t xml:space="preserve">třídy </w:t>
      </w:r>
      <w:proofErr w:type="spellStart"/>
      <w:r w:rsidR="00312B7C">
        <w:rPr>
          <w:i/>
        </w:rPr>
        <w:t>Conference</w:t>
      </w:r>
      <w:proofErr w:type="spellEnd"/>
      <w:r w:rsidR="00312B7C">
        <w:t xml:space="preserve"> popsané v kapitole </w:t>
      </w:r>
      <w:r w:rsidR="00F02DCA">
        <w:fldChar w:fldCharType="begin"/>
      </w:r>
      <w:r w:rsidR="00312B7C">
        <w:instrText xml:space="preserve"> REF _Ref356597035 \r \h </w:instrText>
      </w:r>
      <w:r w:rsidR="00F02DCA">
        <w:fldChar w:fldCharType="separate"/>
      </w:r>
      <w:r w:rsidR="000620C2">
        <w:t>6.2.1</w:t>
      </w:r>
      <w:r w:rsidR="00F02DCA">
        <w:fldChar w:fldCharType="end"/>
      </w:r>
      <w:r w:rsidR="00312B7C">
        <w:t>.</w:t>
      </w:r>
    </w:p>
    <w:p w:rsidR="007D3380" w:rsidRDefault="008960DC" w:rsidP="007D3380">
      <w:pPr>
        <w:pStyle w:val="Odstavecdal"/>
      </w:pPr>
      <w:r>
        <w:t xml:space="preserve">V kódu provádíme výpis jmen všech konferencí obsažených v systému. Jelikož je synchronní port </w:t>
      </w:r>
      <w:proofErr w:type="spellStart"/>
      <w:r>
        <w:rPr>
          <w:i/>
        </w:rPr>
        <w:t>conferences</w:t>
      </w:r>
      <w:proofErr w:type="spellEnd"/>
      <w:r>
        <w:rPr>
          <w:i/>
        </w:rPr>
        <w:t>:</w:t>
      </w:r>
      <w:r>
        <w:t xml:space="preserve"> ve skutečnosti pouze predikátem, nevoláme nad výsledkem metodu </w:t>
      </w:r>
      <w:proofErr w:type="spellStart"/>
      <w:r>
        <w:rPr>
          <w:rFonts w:ascii="Courier New" w:hAnsi="Courier New" w:cs="Courier New"/>
        </w:rPr>
        <w:t>perform</w:t>
      </w:r>
      <w:proofErr w:type="spellEnd"/>
      <w:r>
        <w:t>.</w:t>
      </w:r>
    </w:p>
    <w:p w:rsidR="00312B7C" w:rsidRDefault="00BC7CE2" w:rsidP="002D4E0F">
      <w:pPr>
        <w:pStyle w:val="Codeblock"/>
      </w:pPr>
      <w:proofErr w:type="spellStart"/>
      <w:r w:rsidRPr="00BC7CE2">
        <w:t>renderContentOn</w:t>
      </w:r>
      <w:proofErr w:type="spellEnd"/>
      <w:r w:rsidRPr="00BC7CE2">
        <w:t>:</w:t>
      </w:r>
      <w:r>
        <w:rPr>
          <w:i/>
        </w:rPr>
        <w:t xml:space="preserve"> </w:t>
      </w:r>
      <w:proofErr w:type="spellStart"/>
      <w:r w:rsidRPr="00BC7CE2">
        <w:rPr>
          <w:i/>
        </w:rPr>
        <w:t>html</w:t>
      </w:r>
      <w:proofErr w:type="spellEnd"/>
      <w:r>
        <w:rPr>
          <w:i/>
        </w:rPr>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'Conf1'</w:t>
      </w:r>
      <w:r w:rsidR="00312B7C">
        <w:t>).</w:t>
      </w:r>
      <w:r w:rsidR="00312B7C">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'Conf2'</w:t>
      </w:r>
      <w:r w:rsidR="00312B7C">
        <w:t>).</w:t>
      </w:r>
      <w:r w:rsidR="00312B7C">
        <w:br/>
      </w:r>
      <w:r w:rsidR="002E012F">
        <w:lastRenderedPageBreak/>
        <w:tab/>
      </w:r>
      <w:r w:rsidR="002D4E0F">
        <w:br/>
      </w:r>
      <w:r w:rsidR="002E012F">
        <w:tab/>
      </w:r>
      <w:r w:rsidR="002D4E0F">
        <w:t xml:space="preserve">res _ </w:t>
      </w:r>
      <w:proofErr w:type="spellStart"/>
      <w:r w:rsidR="002D4E0F">
        <w:t>system</w:t>
      </w:r>
      <w:proofErr w:type="spellEnd"/>
      <w:r w:rsidR="002D4E0F">
        <w:t xml:space="preserve"> </w:t>
      </w:r>
      <w:proofErr w:type="spellStart"/>
      <w:r w:rsidR="002D4E0F">
        <w:t>asPort</w:t>
      </w:r>
      <w:proofErr w:type="spellEnd"/>
      <w:r w:rsidR="002D4E0F">
        <w:t xml:space="preserve"> </w:t>
      </w:r>
      <w:proofErr w:type="spellStart"/>
      <w:r w:rsidR="002D4E0F">
        <w:t>conferences</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#c).</w:t>
      </w:r>
      <w:r w:rsidR="002D4E0F">
        <w:br/>
      </w:r>
      <w:r w:rsidR="002E012F">
        <w:tab/>
      </w:r>
      <w:r w:rsidR="002D4E0F">
        <w:t xml:space="preserve">res </w:t>
      </w:r>
      <w:proofErr w:type="spellStart"/>
      <w:r w:rsidR="002D4E0F">
        <w:t>isTrue</w:t>
      </w:r>
      <w:proofErr w:type="spellEnd"/>
      <w:r w:rsidR="002D4E0F">
        <w:br/>
      </w:r>
      <w:r w:rsidR="002D4E0F">
        <w:tab/>
      </w:r>
      <w:r w:rsidR="002E012F">
        <w:tab/>
      </w:r>
      <w:proofErr w:type="spellStart"/>
      <w:r w:rsidR="002D4E0F">
        <w:t>ifTrue</w:t>
      </w:r>
      <w:proofErr w:type="spellEnd"/>
      <w:r w:rsidR="002D4E0F">
        <w:t>: [</w:t>
      </w:r>
      <w:r w:rsidR="002D4E0F">
        <w:br/>
      </w:r>
      <w:r w:rsidR="002D4E0F">
        <w:tab/>
      </w:r>
      <w:r w:rsidR="002E012F">
        <w:tab/>
      </w:r>
      <w:r w:rsidR="002D4E0F">
        <w:tab/>
        <w:t>(</w:t>
      </w:r>
      <w:proofErr w:type="spellStart"/>
      <w:r w:rsidR="002D4E0F">
        <w:t>conferences</w:t>
      </w:r>
      <w:proofErr w:type="spellEnd"/>
      <w:r w:rsidR="002D4E0F">
        <w:t xml:space="preserve"> </w:t>
      </w:r>
      <w:proofErr w:type="spellStart"/>
      <w:r w:rsidR="002D4E0F">
        <w:t>collectVariable</w:t>
      </w:r>
      <w:proofErr w:type="spellEnd"/>
      <w:r w:rsidR="002D4E0F">
        <w:t>: #c) do:</w:t>
      </w:r>
      <w:r w:rsidR="002D4E0F">
        <w:br/>
      </w:r>
      <w:r w:rsidR="002D4E0F">
        <w:tab/>
      </w:r>
      <w:r w:rsidR="002D4E0F">
        <w:tab/>
      </w:r>
      <w:r w:rsidR="002E012F">
        <w:tab/>
      </w:r>
      <w:r w:rsidR="002D4E0F">
        <w:tab/>
        <w:t>[:</w:t>
      </w:r>
      <w:proofErr w:type="spellStart"/>
      <w:r w:rsidR="002D4E0F">
        <w:t>conf</w:t>
      </w:r>
      <w:proofErr w:type="spellEnd"/>
      <w:r w:rsidR="002D4E0F">
        <w:t xml:space="preserve"> |</w:t>
      </w:r>
      <w:r w:rsidR="002D4E0F">
        <w:br/>
      </w:r>
      <w:r w:rsidR="002D4E0F">
        <w:tab/>
      </w:r>
      <w:r w:rsidR="002D4E0F">
        <w:tab/>
      </w:r>
      <w:r w:rsidR="002E012F">
        <w:tab/>
      </w:r>
      <w:r w:rsidR="002D4E0F">
        <w:tab/>
      </w:r>
      <w:r w:rsidR="002D4E0F">
        <w:tab/>
        <w:t xml:space="preserve">res _ </w:t>
      </w:r>
      <w:proofErr w:type="spellStart"/>
      <w:r w:rsidR="002D4E0F">
        <w:t>conf</w:t>
      </w:r>
      <w:proofErr w:type="spellEnd"/>
      <w:r w:rsidR="002D4E0F">
        <w:t xml:space="preserve"> </w:t>
      </w:r>
      <w:proofErr w:type="spellStart"/>
      <w:r w:rsidR="002D4E0F">
        <w:t>asPort</w:t>
      </w:r>
      <w:proofErr w:type="spellEnd"/>
      <w:r w:rsidR="002D4E0F">
        <w:t xml:space="preserve"> </w:t>
      </w:r>
      <w:proofErr w:type="spellStart"/>
      <w:r w:rsidR="002D4E0F">
        <w:t>name</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#var).</w:t>
      </w:r>
      <w:r w:rsidR="002D4E0F">
        <w:br/>
      </w:r>
      <w:r w:rsidR="002D4E0F">
        <w:tab/>
      </w:r>
      <w:r w:rsidR="002D4E0F">
        <w:tab/>
      </w:r>
      <w:r w:rsidR="002E012F">
        <w:tab/>
      </w:r>
      <w:r w:rsidR="002D4E0F">
        <w:tab/>
      </w:r>
      <w:r w:rsidR="002D4E0F">
        <w:tab/>
      </w:r>
      <w:proofErr w:type="spellStart"/>
      <w:r w:rsidR="002D4E0F">
        <w:t>name</w:t>
      </w:r>
      <w:proofErr w:type="spellEnd"/>
      <w:r w:rsidR="002D4E0F">
        <w:t xml:space="preserve"> _ res </w:t>
      </w:r>
      <w:proofErr w:type="spellStart"/>
      <w:r w:rsidR="002D4E0F">
        <w:t>variable</w:t>
      </w:r>
      <w:proofErr w:type="spellEnd"/>
      <w:r w:rsidR="002D4E0F">
        <w:t>: #var.</w:t>
      </w:r>
      <w:r w:rsidR="002E012F">
        <w:br/>
      </w:r>
      <w:r>
        <w:tab/>
      </w:r>
      <w:r>
        <w:tab/>
      </w:r>
      <w:r w:rsidR="002E012F">
        <w:tab/>
      </w:r>
      <w:r>
        <w:tab/>
      </w:r>
      <w:r>
        <w:tab/>
      </w:r>
      <w:proofErr w:type="spellStart"/>
      <w:r w:rsidRPr="00BC7CE2">
        <w:rPr>
          <w:i/>
        </w:rPr>
        <w:t>html</w:t>
      </w:r>
      <w:proofErr w:type="spellEnd"/>
      <w:r w:rsidR="002E012F">
        <w:rPr>
          <w:i/>
        </w:rPr>
        <w:t xml:space="preserve"> </w:t>
      </w:r>
      <w:r w:rsidR="002E012F">
        <w:t xml:space="preserve">text: </w:t>
      </w:r>
      <w:proofErr w:type="spellStart"/>
      <w:r w:rsidR="002E012F">
        <w:t>name</w:t>
      </w:r>
      <w:proofErr w:type="spellEnd"/>
      <w:r w:rsidR="002E012F">
        <w:t>.</w:t>
      </w:r>
      <w:r w:rsidR="002E012F">
        <w:br/>
      </w:r>
      <w:r w:rsidR="002E012F">
        <w:tab/>
      </w:r>
      <w:r w:rsidR="002E012F">
        <w:tab/>
      </w:r>
      <w:r w:rsidR="002E012F">
        <w:tab/>
      </w:r>
      <w:r w:rsidR="002E012F">
        <w:tab/>
      </w:r>
      <w:r w:rsidR="002E012F">
        <w:tab/>
      </w:r>
      <w:proofErr w:type="spellStart"/>
      <w:r w:rsidR="002E012F">
        <w:rPr>
          <w:i/>
        </w:rPr>
        <w:t>html</w:t>
      </w:r>
      <w:proofErr w:type="spellEnd"/>
      <w:r w:rsidR="002E012F">
        <w:t xml:space="preserve"> </w:t>
      </w:r>
      <w:proofErr w:type="spellStart"/>
      <w:r w:rsidR="002E012F">
        <w:t>break</w:t>
      </w:r>
      <w:proofErr w:type="spellEnd"/>
      <w:r w:rsidR="002E012F">
        <w:t>.</w:t>
      </w:r>
      <w:r w:rsidR="002D4E0F">
        <w:br/>
      </w:r>
      <w:r w:rsidR="002D4E0F">
        <w:tab/>
      </w:r>
      <w:r w:rsidR="002D4E0F">
        <w:tab/>
      </w:r>
      <w:r w:rsidR="002D4E0F">
        <w:tab/>
      </w:r>
      <w:r w:rsidR="002E012F">
        <w:tab/>
      </w:r>
      <w:r w:rsidR="002D4E0F">
        <w:rPr>
          <w:lang w:val="en-US"/>
        </w:rPr>
        <w:t>].</w:t>
      </w:r>
      <w:r w:rsidR="002D4E0F">
        <w:br/>
      </w:r>
      <w:r w:rsidR="002D4E0F">
        <w:tab/>
      </w:r>
      <w:r w:rsidR="002E012F">
        <w:tab/>
      </w:r>
      <w:r w:rsidR="00585F9E">
        <w:rPr>
          <w:lang w:val="en-US"/>
        </w:rPr>
        <w:t>]</w:t>
      </w:r>
      <w:r w:rsidR="00585F9E">
        <w:br/>
      </w:r>
      <w:r w:rsidR="00585F9E">
        <w:tab/>
      </w:r>
      <w:r w:rsidR="00585F9E">
        <w:tab/>
      </w:r>
      <w:proofErr w:type="spellStart"/>
      <w:r w:rsidR="00585F9E">
        <w:t>ifFalse</w:t>
      </w:r>
      <w:proofErr w:type="spellEnd"/>
      <w:r w:rsidR="00585F9E">
        <w:t xml:space="preserve">: </w:t>
      </w:r>
      <w:r w:rsidR="00585F9E">
        <w:rPr>
          <w:lang w:val="en-US"/>
        </w:rPr>
        <w:t>[</w:t>
      </w:r>
      <w:r w:rsidR="00585F9E">
        <w:rPr>
          <w:lang w:val="en-US"/>
        </w:rPr>
        <w:br/>
      </w:r>
      <w:r w:rsidR="00585F9E">
        <w:rPr>
          <w:lang w:val="en-US"/>
        </w:rPr>
        <w:tab/>
      </w:r>
      <w:r w:rsidR="00585F9E">
        <w:rPr>
          <w:lang w:val="en-US"/>
        </w:rPr>
        <w:tab/>
      </w:r>
      <w:r w:rsidR="00585F9E">
        <w:rPr>
          <w:lang w:val="en-US"/>
        </w:rPr>
        <w:tab/>
      </w:r>
      <w:r w:rsidR="00585F9E" w:rsidRPr="00585F9E">
        <w:rPr>
          <w:i/>
          <w:lang w:val="en-US"/>
        </w:rPr>
        <w:t>html</w:t>
      </w:r>
      <w:r w:rsidR="00585F9E">
        <w:rPr>
          <w:lang w:val="en-US"/>
        </w:rPr>
        <w:t xml:space="preserve"> text: 'There is no conferences in system.'.</w:t>
      </w:r>
      <w:r w:rsidR="00585F9E">
        <w:rPr>
          <w:lang w:val="en-US"/>
        </w:rPr>
        <w:br/>
      </w:r>
      <w:r w:rsidR="00585F9E">
        <w:rPr>
          <w:lang w:val="en-US"/>
        </w:rPr>
        <w:tab/>
      </w:r>
      <w:r w:rsidR="00585F9E">
        <w:rPr>
          <w:lang w:val="en-US"/>
        </w:rPr>
        <w:tab/>
        <w:t>]</w:t>
      </w:r>
      <w:r w:rsidR="00312B7C">
        <w:br/>
      </w:r>
    </w:p>
    <w:p w:rsidR="009926CD" w:rsidRPr="00FA0B74" w:rsidRDefault="00652E1B" w:rsidP="00312B7C">
      <w:pPr>
        <w:pStyle w:val="Odstavecdal"/>
      </w:pPr>
      <w:r>
        <w:t xml:space="preserve">Úryvek kódu představuje metodu </w:t>
      </w:r>
      <w:proofErr w:type="spellStart"/>
      <w:r>
        <w:rPr>
          <w:rFonts w:ascii="Courier New" w:hAnsi="Courier New" w:cs="Courier New"/>
        </w:rPr>
        <w:t>renderContentOn</w:t>
      </w:r>
      <w:proofErr w:type="spellEnd"/>
      <w:r>
        <w:t xml:space="preserve"> jejíž význam byl vysvětlen v úvodu této kapitoly </w:t>
      </w:r>
      <w:r w:rsidR="00F02DCA">
        <w:fldChar w:fldCharType="begin"/>
      </w:r>
      <w:r>
        <w:instrText xml:space="preserve"> REF _Ref355913379 \r \h </w:instrText>
      </w:r>
      <w:r w:rsidR="00F02DCA">
        <w:fldChar w:fldCharType="separate"/>
      </w:r>
      <w:r w:rsidR="000620C2">
        <w:t>7.2</w:t>
      </w:r>
      <w:r w:rsidR="00F02DCA">
        <w:fldChar w:fldCharType="end"/>
      </w:r>
      <w:r>
        <w:t xml:space="preserve">. </w:t>
      </w:r>
      <w:r w:rsidR="00A84309">
        <w:t>Nejprve se provede</w:t>
      </w:r>
      <w:r>
        <w:t xml:space="preserve"> vložení dvou konferencí do systému pomocí volání odpovídajících metod třídy </w:t>
      </w:r>
      <w:proofErr w:type="spellStart"/>
      <w:r>
        <w:rPr>
          <w:i/>
        </w:rPr>
        <w:t>SystemNet</w:t>
      </w:r>
      <w:proofErr w:type="spellEnd"/>
      <w:r>
        <w:t xml:space="preserve">. Tento kousek kódu by z hlediska dobrých programovacích praktik neměl být součástí vykreslovací metody, ale pro účel demonstrace jej zde necháme. </w:t>
      </w:r>
      <w:r w:rsidR="00FA0B74">
        <w:t>Dále je proveden</w:t>
      </w:r>
      <w:r w:rsidR="00585F9E">
        <w:t xml:space="preserve"> test portu </w:t>
      </w:r>
      <w:proofErr w:type="spellStart"/>
      <w:r w:rsidR="00585F9E">
        <w:rPr>
          <w:rFonts w:ascii="Courier New" w:hAnsi="Courier New" w:cs="Courier New"/>
        </w:rPr>
        <w:t>conferences</w:t>
      </w:r>
      <w:proofErr w:type="spellEnd"/>
      <w:r w:rsidR="00585F9E">
        <w:t xml:space="preserve"> s volnou proměnnou </w:t>
      </w:r>
      <w:proofErr w:type="spellStart"/>
      <w:r w:rsidR="00585F9E">
        <w:rPr>
          <w:rFonts w:ascii="Courier New" w:hAnsi="Courier New" w:cs="Courier New"/>
        </w:rPr>
        <w:t>c</w:t>
      </w:r>
      <w:proofErr w:type="spellEnd"/>
      <w:r w:rsidR="00585F9E">
        <w:t xml:space="preserve">. Pokud je výsledek testu pravdivý, pak </w:t>
      </w:r>
      <w:r w:rsidR="00EC7F06">
        <w:t xml:space="preserve">se </w:t>
      </w:r>
      <w:r w:rsidR="00FA0B74">
        <w:t xml:space="preserve">přistoupí </w:t>
      </w:r>
      <w:r w:rsidR="00A84309">
        <w:t xml:space="preserve">k větvi </w:t>
      </w:r>
      <w:proofErr w:type="spellStart"/>
      <w:r w:rsidR="00A84309">
        <w:rPr>
          <w:rFonts w:ascii="Courier New" w:hAnsi="Courier New" w:cs="Courier New"/>
        </w:rPr>
        <w:t>ifTrue</w:t>
      </w:r>
      <w:proofErr w:type="spellEnd"/>
      <w:r w:rsidR="00A84309">
        <w:t xml:space="preserve"> (toto je podmiňovací konstrukce jazyka </w:t>
      </w:r>
      <w:proofErr w:type="spellStart"/>
      <w:r w:rsidR="00A84309">
        <w:t>Smalltalk</w:t>
      </w:r>
      <w:proofErr w:type="spellEnd"/>
      <w:r w:rsidR="00A84309">
        <w:t xml:space="preserve">), ve které </w:t>
      </w:r>
      <w:r w:rsidR="00FA0B74">
        <w:t xml:space="preserve">je pomocí metody </w:t>
      </w:r>
      <w:proofErr w:type="spellStart"/>
      <w:r w:rsidR="00FA0B74">
        <w:rPr>
          <w:rFonts w:ascii="Courier New" w:hAnsi="Courier New" w:cs="Courier New"/>
        </w:rPr>
        <w:t>collectVariable</w:t>
      </w:r>
      <w:proofErr w:type="spellEnd"/>
      <w:r w:rsidR="00FA0B74">
        <w:t xml:space="preserve"> získána kolekce všech konferencí obsažených v systému nad kterou je proveden cyklus </w:t>
      </w:r>
      <w:r w:rsidR="00EC7F06">
        <w:rPr>
          <w:i/>
        </w:rPr>
        <w:t>do</w:t>
      </w:r>
      <w:r w:rsidR="00FA0B74">
        <w:t xml:space="preserve"> (</w:t>
      </w:r>
      <w:proofErr w:type="spellStart"/>
      <w:r w:rsidR="00EC7F06" w:rsidRPr="00EC7F06">
        <w:rPr>
          <w:i/>
        </w:rPr>
        <w:t>foreach</w:t>
      </w:r>
      <w:proofErr w:type="spellEnd"/>
      <w:r w:rsidR="00EC7F06">
        <w:t xml:space="preserve"> smyčka </w:t>
      </w:r>
      <w:proofErr w:type="spellStart"/>
      <w:r w:rsidR="00FA0B74">
        <w:t>Smalltalku</w:t>
      </w:r>
      <w:proofErr w:type="spellEnd"/>
      <w:r w:rsidR="00FA0B74">
        <w:t xml:space="preserve">), ve kterém je přes synchronní port </w:t>
      </w:r>
      <w:proofErr w:type="spellStart"/>
      <w:r w:rsidR="00FA0B74">
        <w:rPr>
          <w:i/>
        </w:rPr>
        <w:t>name</w:t>
      </w:r>
      <w:proofErr w:type="spellEnd"/>
      <w:r w:rsidR="00FA0B74">
        <w:t xml:space="preserve"> objektu konference získáno jméno konference, které je následně vypsáno na stránku </w:t>
      </w:r>
      <w:r w:rsidR="00EC7F06">
        <w:t xml:space="preserve"> a </w:t>
      </w:r>
      <w:r w:rsidR="00FA0B74">
        <w:t xml:space="preserve">následováno zalomením řádku. Pokud by výsledek volání synchronního portu </w:t>
      </w:r>
      <w:proofErr w:type="spellStart"/>
      <w:r w:rsidR="00FA0B74">
        <w:rPr>
          <w:i/>
        </w:rPr>
        <w:t>conferences</w:t>
      </w:r>
      <w:proofErr w:type="spellEnd"/>
      <w:r w:rsidR="00FA0B74">
        <w:t xml:space="preserve"> byl nepravdivý, provedla by se větev </w:t>
      </w:r>
      <w:proofErr w:type="spellStart"/>
      <w:r w:rsidR="00FA0B74">
        <w:rPr>
          <w:rFonts w:ascii="Courier New" w:hAnsi="Courier New" w:cs="Courier New"/>
        </w:rPr>
        <w:t>ifFalse</w:t>
      </w:r>
      <w:proofErr w:type="spellEnd"/>
      <w:r w:rsidR="00FA0B74">
        <w:t xml:space="preserve"> s výpisem informace o neexistenci žádné konference v systému.</w:t>
      </w:r>
    </w:p>
    <w:p w:rsidR="00214D17" w:rsidRDefault="00214D17" w:rsidP="008D0E8A">
      <w:pPr>
        <w:pStyle w:val="Odstavecdal"/>
      </w:pPr>
    </w:p>
    <w:p w:rsidR="00214D17" w:rsidRDefault="00214D17" w:rsidP="008D0E8A">
      <w:pPr>
        <w:pStyle w:val="Odstavecdal"/>
      </w:pPr>
      <w:r>
        <w:t xml:space="preserve">** </w:t>
      </w:r>
      <w:r w:rsidR="00E36473">
        <w:t xml:space="preserve">TODO: </w:t>
      </w:r>
      <w:r w:rsidR="00F529EA">
        <w:t>obrázek</w:t>
      </w:r>
      <w:r>
        <w:t xml:space="preserve"> vrstev a naznačení role </w:t>
      </w:r>
      <w:proofErr w:type="spellStart"/>
      <w:r>
        <w:t>singletonu</w:t>
      </w:r>
      <w:proofErr w:type="spellEnd"/>
      <w:r>
        <w:t xml:space="preserve"> systém v aplikaci **</w:t>
      </w:r>
    </w:p>
    <w:p w:rsidR="0096131E" w:rsidRDefault="0096131E" w:rsidP="008D0E8A">
      <w:pPr>
        <w:pStyle w:val="Odstavecdal"/>
      </w:pPr>
    </w:p>
    <w:p w:rsidR="001024DC" w:rsidRDefault="001024DC" w:rsidP="001024DC">
      <w:pPr>
        <w:pStyle w:val="Nadpis2"/>
      </w:pPr>
      <w:bookmarkStart w:id="107" w:name="_Toc356614010"/>
      <w:r>
        <w:t>Vlastní provedení UI</w:t>
      </w:r>
      <w:bookmarkEnd w:id="107"/>
    </w:p>
    <w:p w:rsidR="0096131E" w:rsidRDefault="0096131E" w:rsidP="008D0E8A">
      <w:pPr>
        <w:pStyle w:val="Odstavecdal"/>
      </w:pPr>
      <w:r>
        <w:t>** TODO: kapitola o mém provedení už. rozhraní?</w:t>
      </w:r>
    </w:p>
    <w:p w:rsidR="0096131E" w:rsidRPr="00214D17" w:rsidRDefault="0096131E" w:rsidP="008D0E8A">
      <w:pPr>
        <w:pStyle w:val="Odstavecdal"/>
      </w:pPr>
    </w:p>
    <w:p w:rsidR="007A798E" w:rsidRDefault="007A798E" w:rsidP="008D0E8A">
      <w:r>
        <w:br w:type="page"/>
      </w:r>
    </w:p>
    <w:p w:rsidR="005360D1" w:rsidRDefault="005360D1" w:rsidP="008D0E8A">
      <w:pPr>
        <w:pStyle w:val="Nadpis1"/>
      </w:pPr>
      <w:bookmarkStart w:id="108" w:name="_Ref355886177"/>
      <w:bookmarkStart w:id="109" w:name="_Ref355886183"/>
      <w:bookmarkStart w:id="110" w:name="_Toc356614011"/>
      <w:r>
        <w:lastRenderedPageBreak/>
        <w:t>Testování/simulace</w:t>
      </w:r>
      <w:bookmarkEnd w:id="108"/>
      <w:bookmarkEnd w:id="109"/>
      <w:bookmarkEnd w:id="110"/>
    </w:p>
    <w:p w:rsidR="005360D1" w:rsidRDefault="005360D1" w:rsidP="008D0E8A">
      <w:pPr>
        <w:pStyle w:val="Nadpis2"/>
      </w:pPr>
      <w:bookmarkStart w:id="111" w:name="_Toc356614012"/>
      <w:r>
        <w:t>Návrh testů</w:t>
      </w:r>
      <w:bookmarkEnd w:id="111"/>
    </w:p>
    <w:p w:rsidR="00BC7F66" w:rsidRPr="00BC7F66" w:rsidRDefault="005360D1" w:rsidP="00BC7F66">
      <w:pPr>
        <w:pStyle w:val="Nadpis2"/>
      </w:pPr>
      <w:bookmarkStart w:id="112" w:name="_Toc356614013"/>
      <w:r>
        <w:t>Výsledky testů</w:t>
      </w:r>
      <w:bookmarkEnd w:id="112"/>
    </w:p>
    <w:p w:rsidR="005360D1" w:rsidRDefault="005360D1" w:rsidP="008D0E8A">
      <w:pPr>
        <w:pStyle w:val="Odstavecprvn"/>
      </w:pPr>
    </w:p>
    <w:p w:rsidR="005360D1" w:rsidRPr="005360D1" w:rsidRDefault="005360D1" w:rsidP="008D0E8A">
      <w:r>
        <w:br w:type="page"/>
      </w:r>
    </w:p>
    <w:p w:rsidR="001948C8" w:rsidRDefault="001948C8" w:rsidP="008D0E8A">
      <w:pPr>
        <w:pStyle w:val="Nadpis1"/>
      </w:pPr>
      <w:bookmarkStart w:id="113" w:name="_Toc356614014"/>
      <w:r w:rsidRPr="00A74C3A">
        <w:lastRenderedPageBreak/>
        <w:t>Závěr</w:t>
      </w:r>
      <w:bookmarkEnd w:id="64"/>
      <w:bookmarkEnd w:id="65"/>
      <w:bookmarkEnd w:id="66"/>
      <w:bookmarkEnd w:id="113"/>
    </w:p>
    <w:p w:rsidR="003326C2" w:rsidRDefault="003326C2" w:rsidP="008D0E8A">
      <w:pPr>
        <w:pStyle w:val="Odstavecprvn"/>
      </w:pPr>
      <w:commentRangeStart w:id="114"/>
      <w:r>
        <w:t xml:space="preserve">** </w:t>
      </w:r>
      <w:r w:rsidR="00F84BDF">
        <w:t xml:space="preserve">zatím </w:t>
      </w:r>
      <w:r>
        <w:t>stále stejný jako v SEP **</w:t>
      </w:r>
      <w:commentRangeEnd w:id="114"/>
      <w:r>
        <w:rPr>
          <w:rStyle w:val="Odkaznakoment"/>
        </w:rPr>
        <w:commentReference w:id="114"/>
      </w:r>
    </w:p>
    <w:p w:rsidR="008050F2" w:rsidRPr="008050F2" w:rsidRDefault="008050F2" w:rsidP="008050F2">
      <w:pPr>
        <w:pStyle w:val="Odstavecdal"/>
      </w:pPr>
      <w:r>
        <w:t>** napsat, že DEVS nebyl nakonec využit, sloužil by pouze ke strukturálnímu rozdělení **</w:t>
      </w:r>
    </w:p>
    <w:p w:rsidR="001948C8" w:rsidRDefault="001948C8" w:rsidP="008D0E8A">
      <w:pPr>
        <w:pStyle w:val="Odstavecprvn"/>
      </w:pPr>
      <w:r>
        <w:t xml:space="preserve">V této práci jsem se zabýval </w:t>
      </w:r>
      <w:r>
        <w:rPr>
          <w:i/>
        </w:rPr>
        <w:t>modelem řízeným návrhem</w:t>
      </w:r>
      <w:r w:rsidR="0016397A">
        <w:t xml:space="preserve"> počítačových systémů.</w:t>
      </w:r>
      <w:r>
        <w:t xml:space="preserve"> </w:t>
      </w:r>
      <w:r w:rsidR="0016397A">
        <w:t>S</w:t>
      </w:r>
      <w:r>
        <w:t>truč</w:t>
      </w:r>
      <w:r w:rsidR="004E279F">
        <w:t>n</w:t>
      </w:r>
      <w:r>
        <w:t xml:space="preserve">ě </w:t>
      </w:r>
      <w:r w:rsidR="0016397A">
        <w:t xml:space="preserve">jsem </w:t>
      </w:r>
      <w:r>
        <w:t xml:space="preserve">prošel dosavadní historií </w:t>
      </w:r>
      <w:r w:rsidR="0016397A">
        <w:t>vývoje softwarového inženýrství, a poté</w:t>
      </w:r>
      <w:r>
        <w:t xml:space="preserve"> jsem se detailněji zaměřil na </w:t>
      </w:r>
      <w:r w:rsidR="00C5587E">
        <w:t>techniku modelem řízeného návrh (</w:t>
      </w:r>
      <w:r w:rsidR="00C5587E" w:rsidRPr="00CB49B4">
        <w:rPr>
          <w:i/>
        </w:rPr>
        <w:t>MBD</w:t>
      </w:r>
      <w:r w:rsidR="00C5587E">
        <w:t xml:space="preserve">), přesněji </w:t>
      </w:r>
      <w:r>
        <w:t xml:space="preserve">metodiku </w:t>
      </w:r>
      <w:r w:rsidRPr="00CB49B4">
        <w:rPr>
          <w:i/>
        </w:rPr>
        <w:t>MDA</w:t>
      </w:r>
      <w:r>
        <w:t xml:space="preserve"> (Model </w:t>
      </w:r>
      <w:proofErr w:type="spellStart"/>
      <w:r>
        <w:t>Driven</w:t>
      </w:r>
      <w:proofErr w:type="spellEnd"/>
      <w:r>
        <w:t xml:space="preserve"> </w:t>
      </w:r>
      <w:proofErr w:type="spellStart"/>
      <w:r>
        <w:t>Architecture</w:t>
      </w:r>
      <w:proofErr w:type="spellEnd"/>
      <w:r>
        <w:t xml:space="preserve">) </w:t>
      </w:r>
      <w:r w:rsidR="000F40C0">
        <w:t>specifikovanou</w:t>
      </w:r>
      <w:r>
        <w:t xml:space="preserve"> skupinou OMG (viz. </w:t>
      </w:r>
      <w:sdt>
        <w:sdtPr>
          <w:id w:val="101129131"/>
          <w:citation/>
        </w:sdtPr>
        <w:sdtContent>
          <w:fldSimple w:instr=" CITATION Obj12 \l 1029 ">
            <w:r w:rsidR="000620C2">
              <w:rPr>
                <w:noProof/>
              </w:rPr>
              <w:t>[1]</w:t>
            </w:r>
          </w:fldSimple>
        </w:sdtContent>
      </w:sdt>
      <w:r>
        <w:t>).</w:t>
      </w:r>
      <w:r w:rsidR="0016397A">
        <w:t xml:space="preserve"> MBD odstraňuje hlavní nevýhody</w:t>
      </w:r>
      <w:r w:rsidR="00C5587E">
        <w:t xml:space="preserve"> klasický</w:t>
      </w:r>
      <w:r w:rsidR="0016397A">
        <w:t>ch návrhových metod, které jsou</w:t>
      </w:r>
      <w:r w:rsidR="00C5587E">
        <w:t xml:space="preserve"> neko</w:t>
      </w:r>
      <w:r w:rsidR="0016397A">
        <w:t>nzistentnost návrhových modelů s výslednou implementací</w:t>
      </w:r>
      <w:r w:rsidR="00C5587E">
        <w:t xml:space="preserve"> a nemožnost testovat a validovat systém ve fázi návrhu, tedy tvorby modelu systému. Návrh technikou </w:t>
      </w:r>
      <w:r w:rsidR="00C5587E" w:rsidRPr="00CB49B4">
        <w:rPr>
          <w:i/>
        </w:rPr>
        <w:t>MBD</w:t>
      </w:r>
      <w:r w:rsidR="00C5587E">
        <w:t xml:space="preserve"> je založen na formálně popsaných funkčních modelech, díky kterým je možné systém </w:t>
      </w:r>
      <w:proofErr w:type="spellStart"/>
      <w:r w:rsidR="00C5587E">
        <w:t>prototypovat</w:t>
      </w:r>
      <w:proofErr w:type="spellEnd"/>
      <w:r w:rsidR="00C5587E">
        <w:t xml:space="preserve"> a testovat již ve fázi návrhu. Překlad na odpovídající implementační kód je </w:t>
      </w:r>
      <w:r w:rsidR="007D1FE4">
        <w:t xml:space="preserve">oproti klasických metod, kdy implementační tým přepisuje model manuálně </w:t>
      </w:r>
      <w:r w:rsidR="000C23DF">
        <w:t>řádově několik měsíců</w:t>
      </w:r>
      <w:r w:rsidR="007D1FE4">
        <w:t xml:space="preserve">, </w:t>
      </w:r>
      <w:r w:rsidR="00C5587E">
        <w:t>prováděn automaticky pomocí mapovacích pravidel odpovídající</w:t>
      </w:r>
      <w:r w:rsidR="007D1FE4">
        <w:t>ch</w:t>
      </w:r>
      <w:r w:rsidR="00C5587E">
        <w:t xml:space="preserve"> dané cílové platformě, nebo je místo transformace funkční model zachován v aplikaci </w:t>
      </w:r>
      <w:r w:rsidR="000C23DF">
        <w:t>i při</w:t>
      </w:r>
      <w:r w:rsidR="00C5587E">
        <w:t xml:space="preserve"> reálném nasazení (</w:t>
      </w:r>
      <w:r w:rsidR="00C5587E" w:rsidRPr="00133942">
        <w:rPr>
          <w:i/>
        </w:rPr>
        <w:t xml:space="preserve">model </w:t>
      </w:r>
      <w:proofErr w:type="spellStart"/>
      <w:r w:rsidR="00C5587E" w:rsidRPr="00133942">
        <w:rPr>
          <w:i/>
        </w:rPr>
        <w:t>continuity</w:t>
      </w:r>
      <w:proofErr w:type="spellEnd"/>
      <w:r w:rsidR="00C5587E">
        <w:t>).</w:t>
      </w:r>
      <w:r w:rsidR="00175C37">
        <w:t xml:space="preserve"> Konkrétně u </w:t>
      </w:r>
      <w:r w:rsidR="00175C37" w:rsidRPr="00CB49B4">
        <w:rPr>
          <w:i/>
        </w:rPr>
        <w:t>MDA</w:t>
      </w:r>
      <w:r w:rsidR="00175C37">
        <w:t xml:space="preserve"> je návrhový model pop</w:t>
      </w:r>
      <w:r w:rsidR="00FB7B52">
        <w:t xml:space="preserve">sán jazykem </w:t>
      </w:r>
      <w:proofErr w:type="spellStart"/>
      <w:r w:rsidR="00FB7B52" w:rsidRPr="00CB49B4">
        <w:rPr>
          <w:i/>
        </w:rPr>
        <w:t>xUML</w:t>
      </w:r>
      <w:proofErr w:type="spellEnd"/>
      <w:r w:rsidR="00FB7B52">
        <w:t xml:space="preserve">, který je vytvořen z notačního modelovacího jazyka </w:t>
      </w:r>
      <w:r w:rsidR="00FB7B52" w:rsidRPr="00CB49B4">
        <w:rPr>
          <w:i/>
        </w:rPr>
        <w:t>UML</w:t>
      </w:r>
      <w:r w:rsidR="00FB7B52">
        <w:t>, přičemž odstraňuje sémanticky slabé elementy a zbylým přidává striktně specifikovanou syntaxi a sémantiku.</w:t>
      </w:r>
    </w:p>
    <w:p w:rsidR="001948C8" w:rsidRPr="00C773C1" w:rsidRDefault="00133942" w:rsidP="008D0E8A">
      <w:pPr>
        <w:pStyle w:val="Odstavecdal"/>
      </w:pPr>
      <w:r>
        <w:t xml:space="preserve">V další kapitole </w:t>
      </w:r>
      <w:r w:rsidR="001948C8">
        <w:t>jsem probral</w:t>
      </w:r>
      <w:r>
        <w:t xml:space="preserve"> obecný</w:t>
      </w:r>
      <w:r w:rsidR="001948C8">
        <w:t xml:space="preserve"> význam využití modelování a simulací ve vývoji systémů a poukázal jsem na výzkum probíhající na fakultě informačních technologií na VUT v Brně (viz. stránky výzkumné skupiny </w:t>
      </w:r>
      <w:sdt>
        <w:sdtPr>
          <w:id w:val="101129132"/>
          <w:citation/>
        </w:sdtPr>
        <w:sdtContent>
          <w:fldSimple w:instr=" CITATION Koč12 \l 1029 ">
            <w:r w:rsidR="000620C2">
              <w:rPr>
                <w:noProof/>
              </w:rPr>
              <w:t>[2]</w:t>
            </w:r>
          </w:fldSimple>
        </w:sdtContent>
      </w:sdt>
      <w:r w:rsidR="001948C8">
        <w:t xml:space="preserve">), který je zaměřen na využití formalismů jako </w:t>
      </w:r>
      <w:r w:rsidR="001948C8" w:rsidRPr="00CB49B4">
        <w:rPr>
          <w:i/>
        </w:rPr>
        <w:t>DEVS</w:t>
      </w:r>
      <w:r w:rsidR="001948C8">
        <w:t xml:space="preserve"> a </w:t>
      </w:r>
      <w:r w:rsidR="001948C8" w:rsidRPr="00CB49B4">
        <w:rPr>
          <w:i/>
        </w:rPr>
        <w:t>OOPN</w:t>
      </w:r>
      <w:r w:rsidR="001948C8">
        <w:t xml:space="preserve"> (Objek</w:t>
      </w:r>
      <w:r>
        <w:t>tově</w:t>
      </w:r>
      <w:r w:rsidR="008622F4">
        <w:t xml:space="preserve"> </w:t>
      </w:r>
      <w:r>
        <w:t xml:space="preserve">orientované </w:t>
      </w:r>
      <w:proofErr w:type="spellStart"/>
      <w:r>
        <w:t>Petriho</w:t>
      </w:r>
      <w:proofErr w:type="spellEnd"/>
      <w:r>
        <w:t xml:space="preserve"> sítě),</w:t>
      </w:r>
      <w:r w:rsidR="008622F4">
        <w:t xml:space="preserve"> vývoj nástrojů pro práci</w:t>
      </w:r>
      <w:r w:rsidR="001948C8">
        <w:t xml:space="preserve"> s těmito formalismy a </w:t>
      </w:r>
      <w:r>
        <w:t xml:space="preserve">aplikaci dříve zmiňovaného </w:t>
      </w:r>
      <w:r>
        <w:rPr>
          <w:i/>
        </w:rPr>
        <w:t xml:space="preserve">model </w:t>
      </w:r>
      <w:proofErr w:type="spellStart"/>
      <w:r>
        <w:rPr>
          <w:i/>
        </w:rPr>
        <w:t>continuity</w:t>
      </w:r>
      <w:proofErr w:type="spellEnd"/>
      <w:r w:rsidR="001948C8">
        <w:t>.</w:t>
      </w:r>
      <w:r w:rsidR="00A43092">
        <w:t xml:space="preserve"> Podrobněji jsem se seznámil s </w:t>
      </w:r>
      <w:r>
        <w:t xml:space="preserve">formalismem </w:t>
      </w:r>
      <w:r w:rsidRPr="00CB49B4">
        <w:rPr>
          <w:i/>
        </w:rPr>
        <w:t>DEVS</w:t>
      </w:r>
      <w:r>
        <w:t xml:space="preserve">, který umožňuje hierarchické skládání podsystémů (komponent) v jeden komplexní </w:t>
      </w:r>
      <w:r w:rsidR="00C773C1">
        <w:t xml:space="preserve">událostně řízený diskrétní systém. Komponenty zde mohou být opět spojované, nebo atomické, kde se </w:t>
      </w:r>
      <w:r w:rsidR="00CB49B4">
        <w:t>mimo jiných formálních popisu chování, j</w:t>
      </w:r>
      <w:r w:rsidR="000244CC">
        <w:t>ako například konečné automaty,</w:t>
      </w:r>
      <w:r w:rsidR="00C773C1">
        <w:t xml:space="preserve"> uplatní </w:t>
      </w:r>
      <w:r w:rsidR="000244CC">
        <w:t>hlavně</w:t>
      </w:r>
      <w:r w:rsidR="00C773C1">
        <w:t xml:space="preserve"> formalismu</w:t>
      </w:r>
      <w:r w:rsidR="00690436">
        <w:t>s</w:t>
      </w:r>
      <w:r w:rsidR="00C773C1">
        <w:t xml:space="preserve"> </w:t>
      </w:r>
      <w:r w:rsidR="00C773C1" w:rsidRPr="00CB49B4">
        <w:rPr>
          <w:i/>
        </w:rPr>
        <w:t>OOPN</w:t>
      </w:r>
      <w:r w:rsidR="00C773C1">
        <w:t xml:space="preserve">, který spojuje výhody objektového programování a formálního </w:t>
      </w:r>
      <w:r w:rsidR="00F707D1">
        <w:t xml:space="preserve">matematického </w:t>
      </w:r>
      <w:r w:rsidR="00C773C1">
        <w:t xml:space="preserve">aparátu </w:t>
      </w:r>
      <w:proofErr w:type="spellStart"/>
      <w:r w:rsidR="00C773C1">
        <w:t>Petriho</w:t>
      </w:r>
      <w:proofErr w:type="spellEnd"/>
      <w:r w:rsidR="00C773C1">
        <w:t xml:space="preserve"> sítí. Teoreticky jsem se seznámil s vyvíjenými nástroji </w:t>
      </w:r>
      <w:proofErr w:type="spellStart"/>
      <w:r w:rsidR="00C773C1">
        <w:rPr>
          <w:i/>
        </w:rPr>
        <w:t>SmallDEVS</w:t>
      </w:r>
      <w:proofErr w:type="spellEnd"/>
      <w:r w:rsidR="00C773C1">
        <w:rPr>
          <w:i/>
        </w:rPr>
        <w:t>/</w:t>
      </w:r>
      <w:proofErr w:type="spellStart"/>
      <w:r w:rsidR="00C773C1">
        <w:rPr>
          <w:i/>
        </w:rPr>
        <w:t>PNtalk</w:t>
      </w:r>
      <w:proofErr w:type="spellEnd"/>
      <w:r w:rsidR="00C773C1">
        <w:t>, které umožňují programování modelu pomocí zmíněných formalismů</w:t>
      </w:r>
      <w:r w:rsidR="00CB49B4">
        <w:t>,</w:t>
      </w:r>
      <w:r w:rsidR="00C773C1">
        <w:t xml:space="preserve"> s důrazem na dynamičnost systému a možnost reálného nasazení modelu, respektive propojení</w:t>
      </w:r>
      <w:r w:rsidR="005C459F">
        <w:t xml:space="preserve"> simulovaných a reálných subsystémů, a kombinaci s jinými formalismy.</w:t>
      </w:r>
    </w:p>
    <w:p w:rsidR="00E2691B" w:rsidRDefault="00A43092" w:rsidP="008D0E8A">
      <w:pPr>
        <w:pStyle w:val="Odstavecdal"/>
      </w:pPr>
      <w:r>
        <w:t>Doposud jsem provedl teoretickou přípravu pro modelem řízený návrh konferenčního systému, který je hlavním cílem mé diplomové práce. Pomocí uvedených formalismů</w:t>
      </w:r>
      <w:r w:rsidR="005C459F">
        <w:t xml:space="preserve"> a nástrojů</w:t>
      </w:r>
      <w:r>
        <w:t xml:space="preserve"> budu </w:t>
      </w:r>
      <w:r w:rsidR="000244CC">
        <w:t>vytvářet konferenční</w:t>
      </w:r>
      <w:r>
        <w:t xml:space="preserve"> sys</w:t>
      </w:r>
      <w:r w:rsidR="000244CC">
        <w:t>tém</w:t>
      </w:r>
      <w:r w:rsidR="0055780D">
        <w:t xml:space="preserve"> v základní funkčnosti. </w:t>
      </w:r>
      <w:r w:rsidR="005C459F">
        <w:t>Účelem mé diplomové práce je</w:t>
      </w:r>
      <w:r w:rsidR="00DC1347">
        <w:t xml:space="preserve"> na statickém, deterministickém informačním systému</w:t>
      </w:r>
      <w:r>
        <w:t xml:space="preserve"> demonstrovat techniky vývoje zkoumané výzkumnou skupinou Modelování a Simulace při fakultě FIT VUT v Brně</w:t>
      </w:r>
      <w:r w:rsidR="005C459F">
        <w:t>. Tento proces</w:t>
      </w:r>
      <w:r w:rsidR="0055780D">
        <w:t xml:space="preserve"> </w:t>
      </w:r>
      <w:r w:rsidR="005C459F">
        <w:t>vývoje poté</w:t>
      </w:r>
      <w:r w:rsidR="0055780D">
        <w:t xml:space="preserve"> zhodnotím a porovnám s klasickou met</w:t>
      </w:r>
      <w:r w:rsidR="005C459F">
        <w:t>odou vývoje informačních systémů.</w:t>
      </w:r>
    </w:p>
    <w:p w:rsidR="001948C8" w:rsidRDefault="001948C8" w:rsidP="008D0E8A">
      <w:pPr>
        <w:pStyle w:val="Odstavecdal"/>
      </w:pPr>
      <w:r w:rsidRPr="00912EE1">
        <w:br w:type="page"/>
      </w:r>
    </w:p>
    <w:sdt>
      <w:sdtPr>
        <w:rPr>
          <w:rFonts w:cs="Times New Roman"/>
          <w:b w:val="0"/>
          <w:bCs w:val="0"/>
          <w:kern w:val="0"/>
          <w:sz w:val="22"/>
          <w:szCs w:val="24"/>
        </w:rPr>
        <w:id w:val="3167289"/>
        <w:docPartObj>
          <w:docPartGallery w:val="Bibliographies"/>
          <w:docPartUnique/>
        </w:docPartObj>
      </w:sdtPr>
      <w:sdtContent>
        <w:bookmarkStart w:id="115" w:name="_Toc343033302" w:displacedByCustomXml="prev"/>
        <w:p w:rsidR="001948C8" w:rsidRDefault="00F96C4B" w:rsidP="00F96C4B">
          <w:pPr>
            <w:pStyle w:val="Nadpis1"/>
            <w:numPr>
              <w:ilvl w:val="0"/>
              <w:numId w:val="0"/>
            </w:numPr>
            <w:ind w:left="1134" w:hanging="1134"/>
          </w:pPr>
          <w:r>
            <w:rPr>
              <w:rFonts w:cs="Times New Roman"/>
              <w:b w:val="0"/>
              <w:bCs w:val="0"/>
              <w:kern w:val="0"/>
              <w:sz w:val="22"/>
              <w:szCs w:val="24"/>
            </w:rPr>
            <w:tab/>
          </w:r>
          <w:bookmarkStart w:id="116" w:name="_Toc356614015"/>
          <w:commentRangeStart w:id="117"/>
          <w:r w:rsidR="00C8648A">
            <w:t>Bi</w:t>
          </w:r>
          <w:r w:rsidR="001948C8">
            <w:t>bliografie</w:t>
          </w:r>
          <w:bookmarkEnd w:id="115"/>
          <w:commentRangeEnd w:id="117"/>
          <w:r w:rsidR="0097331B">
            <w:rPr>
              <w:rStyle w:val="Odkaznakoment"/>
              <w:rFonts w:cs="Times New Roman"/>
              <w:b w:val="0"/>
              <w:bCs w:val="0"/>
              <w:kern w:val="0"/>
            </w:rPr>
            <w:commentReference w:id="117"/>
          </w:r>
          <w:bookmarkEnd w:id="116"/>
        </w:p>
        <w:sdt>
          <w:sdtPr>
            <w:id w:val="111145805"/>
            <w:bibliography/>
          </w:sdtPr>
          <w:sdtContent>
            <w:p w:rsidR="000620C2" w:rsidRDefault="00F02DCA" w:rsidP="000620C2">
              <w:pPr>
                <w:pStyle w:val="Bibliografie"/>
                <w:rPr>
                  <w:noProof/>
                </w:rPr>
              </w:pPr>
              <w:r>
                <w:fldChar w:fldCharType="begin"/>
              </w:r>
              <w:r w:rsidR="001948C8">
                <w:instrText xml:space="preserve"> BIBLIOGRAPHY </w:instrText>
              </w:r>
              <w:r>
                <w:fldChar w:fldCharType="separate"/>
              </w:r>
              <w:r w:rsidR="000620C2">
                <w:rPr>
                  <w:noProof/>
                </w:rPr>
                <w:t xml:space="preserve">[1] </w:t>
              </w:r>
              <w:r w:rsidR="000620C2">
                <w:rPr>
                  <w:b/>
                  <w:bCs/>
                  <w:noProof/>
                </w:rPr>
                <w:t>Object Management Group, Inc.</w:t>
              </w:r>
              <w:r w:rsidR="000620C2">
                <w:rPr>
                  <w:noProof/>
                </w:rPr>
                <w:t xml:space="preserve"> MDA. </w:t>
              </w:r>
              <w:r w:rsidR="000620C2">
                <w:rPr>
                  <w:i/>
                  <w:iCs/>
                  <w:noProof/>
                </w:rPr>
                <w:t xml:space="preserve">Object Management Group. </w:t>
              </w:r>
              <w:r w:rsidR="000620C2">
                <w:rPr>
                  <w:noProof/>
                </w:rPr>
                <w:t>[Online] 30. 10 2012. [Citace: 10. 12 2012.] http://www.omg.org/mda/.</w:t>
              </w:r>
            </w:p>
            <w:p w:rsidR="000620C2" w:rsidRDefault="000620C2" w:rsidP="000620C2">
              <w:pPr>
                <w:pStyle w:val="Bibliografie"/>
                <w:rPr>
                  <w:noProof/>
                </w:rPr>
              </w:pPr>
              <w:r>
                <w:rPr>
                  <w:noProof/>
                </w:rPr>
                <w:t xml:space="preserve">[2] </w:t>
              </w:r>
              <w:r>
                <w:rPr>
                  <w:b/>
                  <w:bCs/>
                  <w:noProof/>
                </w:rPr>
                <w:t>Kočí, R., a další.</w:t>
              </w:r>
              <w:r>
                <w:rPr>
                  <w:noProof/>
                </w:rPr>
                <w:t xml:space="preserve"> Modelování a simulace. </w:t>
              </w:r>
              <w:r>
                <w:rPr>
                  <w:i/>
                  <w:iCs/>
                  <w:noProof/>
                </w:rPr>
                <w:t xml:space="preserve">Modelování a simulace. </w:t>
              </w:r>
              <w:r>
                <w:rPr>
                  <w:noProof/>
                </w:rPr>
                <w:t>[Online] [Citace: 11. 12 2012.] http://perchta.fit.vutbr.cz/research-modeling-and-simulation.</w:t>
              </w:r>
            </w:p>
            <w:p w:rsidR="000620C2" w:rsidRDefault="000620C2" w:rsidP="000620C2">
              <w:pPr>
                <w:pStyle w:val="Bibliografie"/>
                <w:rPr>
                  <w:noProof/>
                </w:rPr>
              </w:pPr>
              <w:r>
                <w:rPr>
                  <w:noProof/>
                </w:rPr>
                <w:t xml:space="preserve">[3] </w:t>
              </w:r>
              <w:r>
                <w:rPr>
                  <w:b/>
                  <w:bCs/>
                  <w:noProof/>
                </w:rPr>
                <w:t>Object Management Group, Inc.</w:t>
              </w:r>
              <w:r>
                <w:rPr>
                  <w:noProof/>
                </w:rPr>
                <w:t xml:space="preserve"> UML Resource Page. </w:t>
              </w:r>
              <w:r>
                <w:rPr>
                  <w:i/>
                  <w:iCs/>
                  <w:noProof/>
                </w:rPr>
                <w:t xml:space="preserve">Object Management Group - UML. </w:t>
              </w:r>
              <w:r>
                <w:rPr>
                  <w:noProof/>
                </w:rPr>
                <w:t>[Online] 28. 11 2012. [Citace: 10. 12 2012.] http://www.uml.org/.</w:t>
              </w:r>
            </w:p>
            <w:p w:rsidR="000620C2" w:rsidRDefault="000620C2" w:rsidP="000620C2">
              <w:pPr>
                <w:pStyle w:val="Bibliografie"/>
                <w:rPr>
                  <w:noProof/>
                </w:rPr>
              </w:pPr>
              <w:r>
                <w:rPr>
                  <w:noProof/>
                </w:rPr>
                <w:t xml:space="preserve">[4] </w:t>
              </w:r>
              <w:r>
                <w:rPr>
                  <w:b/>
                  <w:bCs/>
                  <w:noProof/>
                </w:rPr>
                <w:t>Kočí, R. a Janoušek, V.</w:t>
              </w:r>
              <w:r>
                <w:rPr>
                  <w:noProof/>
                </w:rPr>
                <w:t xml:space="preserve"> Simulace a vývoj systémů. </w:t>
              </w:r>
              <w:r>
                <w:rPr>
                  <w:i/>
                  <w:iCs/>
                  <w:noProof/>
                </w:rPr>
                <w:t xml:space="preserve">Modelování a simulace. </w:t>
              </w:r>
              <w:r>
                <w:rPr>
                  <w:noProof/>
                </w:rPr>
                <w:t>[Online] 17. 9 2010. [Citace: 11. 12 2012.] http://perchta.fit.vutbr.cz/research-modeling-and-simulation/3.</w:t>
              </w:r>
            </w:p>
            <w:p w:rsidR="000620C2" w:rsidRDefault="000620C2" w:rsidP="000620C2">
              <w:pPr>
                <w:pStyle w:val="Bibliografie"/>
                <w:rPr>
                  <w:noProof/>
                </w:rPr>
              </w:pPr>
              <w:r>
                <w:rPr>
                  <w:noProof/>
                </w:rPr>
                <w:t xml:space="preserve">[5] </w:t>
              </w:r>
              <w:r>
                <w:rPr>
                  <w:b/>
                  <w:bCs/>
                  <w:noProof/>
                </w:rPr>
                <w:t>Raistrick, Ch., a další.</w:t>
              </w:r>
              <w:r>
                <w:rPr>
                  <w:noProof/>
                </w:rPr>
                <w:t xml:space="preserve"> </w:t>
              </w:r>
              <w:r>
                <w:rPr>
                  <w:i/>
                  <w:iCs/>
                  <w:noProof/>
                </w:rPr>
                <w:t xml:space="preserve">Model Driven Architecture with Executable UML. </w:t>
              </w:r>
              <w:r>
                <w:rPr>
                  <w:noProof/>
                </w:rPr>
                <w:t>London : Cambridge University Press, 2004. ISBN 0 521 53771 1.</w:t>
              </w:r>
            </w:p>
            <w:p w:rsidR="000620C2" w:rsidRDefault="000620C2" w:rsidP="000620C2">
              <w:pPr>
                <w:pStyle w:val="Bibliografie"/>
                <w:rPr>
                  <w:noProof/>
                </w:rPr>
              </w:pPr>
              <w:r>
                <w:rPr>
                  <w:noProof/>
                </w:rPr>
                <w:t xml:space="preserve">[6] </w:t>
              </w:r>
              <w:r>
                <w:rPr>
                  <w:b/>
                  <w:bCs/>
                  <w:noProof/>
                </w:rPr>
                <w:t>Zendulka, Jaroslav.</w:t>
              </w:r>
              <w:r>
                <w:rPr>
                  <w:noProof/>
                </w:rPr>
                <w:t xml:space="preserve"> Projektování programových systémů. [Online] [Citace: 10. 12 2012.] http://www.fit.vutbr.cz/study/courses/PPS/public/pdf/11_2.pdf.</w:t>
              </w:r>
            </w:p>
            <w:p w:rsidR="000620C2" w:rsidRDefault="000620C2" w:rsidP="000620C2">
              <w:pPr>
                <w:pStyle w:val="Bibliografie"/>
                <w:rPr>
                  <w:noProof/>
                </w:rPr>
              </w:pPr>
              <w:r>
                <w:rPr>
                  <w:noProof/>
                </w:rPr>
                <w:t xml:space="preserve">[7] </w:t>
              </w:r>
              <w:r>
                <w:rPr>
                  <w:b/>
                  <w:bCs/>
                  <w:noProof/>
                </w:rPr>
                <w:t>Patočka, Miroslav.</w:t>
              </w:r>
              <w:r>
                <w:rPr>
                  <w:noProof/>
                </w:rPr>
                <w:t xml:space="preserve"> </w:t>
              </w:r>
              <w:r>
                <w:rPr>
                  <w:i/>
                  <w:iCs/>
                  <w:noProof/>
                </w:rPr>
                <w:t xml:space="preserve">Řešení IS pomocí Model Driven Architecture. </w:t>
              </w:r>
              <w:r>
                <w:rPr>
                  <w:noProof/>
                </w:rPr>
                <w:t>[pdf] Brno : Masarykova Univerzita, 2008. Diplomová práce.</w:t>
              </w:r>
            </w:p>
            <w:p w:rsidR="000620C2" w:rsidRDefault="000620C2" w:rsidP="000620C2">
              <w:pPr>
                <w:pStyle w:val="Bibliografie"/>
                <w:rPr>
                  <w:noProof/>
                </w:rPr>
              </w:pPr>
              <w:r>
                <w:rPr>
                  <w:noProof/>
                </w:rPr>
                <w:t xml:space="preserve">[8] </w:t>
              </w:r>
              <w:r>
                <w:rPr>
                  <w:b/>
                  <w:bCs/>
                  <w:noProof/>
                </w:rPr>
                <w:t>Ziegler, B.P., Preahofer, H. a Kim, T.G.</w:t>
              </w:r>
              <w:r>
                <w:rPr>
                  <w:noProof/>
                </w:rPr>
                <w:t xml:space="preserve"> </w:t>
              </w:r>
              <w:r>
                <w:rPr>
                  <w:i/>
                  <w:iCs/>
                  <w:noProof/>
                </w:rPr>
                <w:t xml:space="preserve">Theory of Modeling and Simulation: Integrating discrete event and continuous complex dynamic systems. </w:t>
              </w:r>
              <w:r>
                <w:rPr>
                  <w:noProof/>
                </w:rPr>
                <w:t>Vyd. 2. San Diego : Academic Press, 2000. ISBN 01-277-8455-1.</w:t>
              </w:r>
            </w:p>
            <w:p w:rsidR="000620C2" w:rsidRDefault="000620C2" w:rsidP="000620C2">
              <w:pPr>
                <w:pStyle w:val="Bibliografie"/>
                <w:rPr>
                  <w:noProof/>
                </w:rPr>
              </w:pPr>
              <w:r>
                <w:rPr>
                  <w:noProof/>
                </w:rPr>
                <w:t xml:space="preserve">[9] </w:t>
              </w:r>
              <w:r>
                <w:rPr>
                  <w:b/>
                  <w:bCs/>
                  <w:noProof/>
                </w:rPr>
                <w:t>Janoušek, V.</w:t>
              </w:r>
              <w:r>
                <w:rPr>
                  <w:noProof/>
                </w:rPr>
                <w:t xml:space="preserve"> Modelování objektů Petriho sítěmi. </w:t>
              </w:r>
              <w:r>
                <w:rPr>
                  <w:i/>
                  <w:iCs/>
                  <w:noProof/>
                </w:rPr>
                <w:t xml:space="preserve">Disertační práce. </w:t>
              </w:r>
              <w:r>
                <w:rPr>
                  <w:noProof/>
                </w:rPr>
                <w:t>Brno : Fakulta informačních technologií, Vysoké učení technické v Brně, 1998. ISBN 978-80-214-3747-4.</w:t>
              </w:r>
            </w:p>
            <w:p w:rsidR="000620C2" w:rsidRDefault="000620C2" w:rsidP="000620C2">
              <w:pPr>
                <w:pStyle w:val="Bibliografie"/>
                <w:rPr>
                  <w:noProof/>
                </w:rPr>
              </w:pPr>
              <w:r>
                <w:rPr>
                  <w:noProof/>
                </w:rPr>
                <w:t xml:space="preserve">[10] </w:t>
              </w:r>
              <w:r>
                <w:rPr>
                  <w:b/>
                  <w:bCs/>
                  <w:noProof/>
                </w:rPr>
                <w:t>Kočí, R. a V., Janoušek.</w:t>
              </w:r>
              <w:r>
                <w:rPr>
                  <w:noProof/>
                </w:rPr>
                <w:t xml:space="preserve"> Enhancing the PNtalk Language with Negative Predicates. </w:t>
              </w:r>
              <w:r>
                <w:rPr>
                  <w:i/>
                  <w:iCs/>
                  <w:noProof/>
                </w:rPr>
                <w:t xml:space="preserve">MOSIS '08. </w:t>
              </w:r>
              <w:r>
                <w:rPr>
                  <w:noProof/>
                </w:rPr>
                <w:t>Ostrava, CZ : MARQ, 2008. stránky 28-34. ISBN 978-80-86840-40-6.</w:t>
              </w:r>
            </w:p>
            <w:p w:rsidR="000620C2" w:rsidRDefault="000620C2" w:rsidP="000620C2">
              <w:pPr>
                <w:pStyle w:val="Bibliografie"/>
                <w:rPr>
                  <w:noProof/>
                </w:rPr>
              </w:pPr>
              <w:r>
                <w:rPr>
                  <w:noProof/>
                </w:rPr>
                <w:t xml:space="preserve">[11] </w:t>
              </w:r>
              <w:r>
                <w:rPr>
                  <w:b/>
                  <w:bCs/>
                  <w:noProof/>
                </w:rPr>
                <w:t>Janoušek, V.</w:t>
              </w:r>
              <w:r>
                <w:rPr>
                  <w:noProof/>
                </w:rPr>
                <w:t xml:space="preserve"> Systémy s diskrétními událostmi, formalismus DEVS. </w:t>
              </w:r>
              <w:r>
                <w:rPr>
                  <w:i/>
                  <w:iCs/>
                  <w:noProof/>
                </w:rPr>
                <w:t xml:space="preserve">Prezentace k přednáškám. </w:t>
              </w:r>
              <w:r>
                <w:rPr>
                  <w:noProof/>
                </w:rPr>
                <w:t xml:space="preserve">[pdf]. </w:t>
              </w:r>
            </w:p>
            <w:p w:rsidR="000620C2" w:rsidRDefault="000620C2" w:rsidP="000620C2">
              <w:pPr>
                <w:pStyle w:val="Bibliografie"/>
                <w:rPr>
                  <w:noProof/>
                </w:rPr>
              </w:pPr>
              <w:r>
                <w:rPr>
                  <w:noProof/>
                </w:rPr>
                <w:t xml:space="preserve">[12] </w:t>
              </w:r>
              <w:r>
                <w:rPr>
                  <w:b/>
                  <w:bCs/>
                  <w:noProof/>
                </w:rPr>
                <w:t>Peringer, P.</w:t>
              </w:r>
              <w:r>
                <w:rPr>
                  <w:noProof/>
                </w:rPr>
                <w:t xml:space="preserve"> Simulační nástroje a techniky. </w:t>
              </w:r>
              <w:r>
                <w:rPr>
                  <w:i/>
                  <w:iCs/>
                  <w:noProof/>
                </w:rPr>
                <w:t xml:space="preserve">Prezentace k přednáškám. </w:t>
              </w:r>
              <w:r>
                <w:rPr>
                  <w:noProof/>
                </w:rPr>
                <w:t>[pdf]. Brno : Fakulta informačních techologií, Vysoké učení technické v Brně, 2011.</w:t>
              </w:r>
            </w:p>
            <w:p w:rsidR="000620C2" w:rsidRDefault="000620C2" w:rsidP="000620C2">
              <w:pPr>
                <w:pStyle w:val="Bibliografie"/>
                <w:rPr>
                  <w:noProof/>
                </w:rPr>
              </w:pPr>
              <w:r>
                <w:rPr>
                  <w:noProof/>
                </w:rPr>
                <w:t xml:space="preserve">[13] </w:t>
              </w:r>
              <w:r>
                <w:rPr>
                  <w:b/>
                  <w:bCs/>
                  <w:noProof/>
                </w:rPr>
                <w:t>Ducasse, S., a další.</w:t>
              </w:r>
              <w:r>
                <w:rPr>
                  <w:noProof/>
                </w:rPr>
                <w:t xml:space="preserve"> </w:t>
              </w:r>
              <w:r>
                <w:rPr>
                  <w:i/>
                  <w:iCs/>
                  <w:noProof/>
                </w:rPr>
                <w:t xml:space="preserve">Dynamic Web development with Seaside. </w:t>
              </w:r>
              <w:r>
                <w:rPr>
                  <w:noProof/>
                </w:rPr>
                <w:t>Switzerland : Square Bracket Associates, 2010.</w:t>
              </w:r>
            </w:p>
            <w:p w:rsidR="000620C2" w:rsidRDefault="000620C2" w:rsidP="000620C2">
              <w:pPr>
                <w:pStyle w:val="Bibliografie"/>
                <w:rPr>
                  <w:noProof/>
                </w:rPr>
              </w:pPr>
              <w:r>
                <w:rPr>
                  <w:noProof/>
                </w:rPr>
                <w:t xml:space="preserve">[14] seaside.st: Home. </w:t>
              </w:r>
              <w:r>
                <w:rPr>
                  <w:i/>
                  <w:iCs/>
                  <w:noProof/>
                </w:rPr>
                <w:t xml:space="preserve">Seaside. </w:t>
              </w:r>
              <w:r>
                <w:rPr>
                  <w:noProof/>
                </w:rPr>
                <w:t>[Online] [Citace: 10. 4 2013.] http://www.seaside.st/.</w:t>
              </w:r>
            </w:p>
            <w:p w:rsidR="000620C2" w:rsidRDefault="000620C2" w:rsidP="000620C2">
              <w:pPr>
                <w:pStyle w:val="Bibliografie"/>
                <w:rPr>
                  <w:noProof/>
                </w:rPr>
              </w:pPr>
              <w:r>
                <w:rPr>
                  <w:noProof/>
                </w:rPr>
                <w:t xml:space="preserve">[15] </w:t>
              </w:r>
              <w:r>
                <w:rPr>
                  <w:b/>
                  <w:bCs/>
                  <w:noProof/>
                </w:rPr>
                <w:t>Girault, C. a Valk, R.</w:t>
              </w:r>
              <w:r>
                <w:rPr>
                  <w:noProof/>
                </w:rPr>
                <w:t xml:space="preserve"> </w:t>
              </w:r>
              <w:r>
                <w:rPr>
                  <w:i/>
                  <w:iCs/>
                  <w:noProof/>
                </w:rPr>
                <w:t xml:space="preserve">Petri Nets for Systems Engineering. A Guide to Modeling, Verification, and Applications. </w:t>
              </w:r>
              <w:r>
                <w:rPr>
                  <w:noProof/>
                </w:rPr>
                <w:t>Berlin : Springer, 2003. ISBN 3-560-41217-4.</w:t>
              </w:r>
            </w:p>
            <w:p w:rsidR="000620C2" w:rsidRDefault="000620C2" w:rsidP="000620C2">
              <w:pPr>
                <w:pStyle w:val="Bibliografie"/>
                <w:rPr>
                  <w:noProof/>
                </w:rPr>
              </w:pPr>
              <w:r>
                <w:rPr>
                  <w:noProof/>
                </w:rPr>
                <w:lastRenderedPageBreak/>
                <w:t xml:space="preserve">[16] Objektová Petriho síť. </w:t>
              </w:r>
              <w:r>
                <w:rPr>
                  <w:i/>
                  <w:iCs/>
                  <w:noProof/>
                </w:rPr>
                <w:t xml:space="preserve">akela.mendelu.cz. </w:t>
              </w:r>
              <w:r>
                <w:rPr>
                  <w:noProof/>
                </w:rPr>
                <w:t>[Online] [Citace: 11. 12 2012.] https://akela.mendelu.cz/~petrj/opnml/opn.html.</w:t>
              </w:r>
            </w:p>
            <w:p w:rsidR="002D444A" w:rsidRPr="002D444A" w:rsidRDefault="00F02DCA" w:rsidP="000620C2">
              <w:r>
                <w:fldChar w:fldCharType="end"/>
              </w:r>
            </w:p>
          </w:sdtContent>
        </w:sdt>
      </w:sdtContent>
    </w:sdt>
    <w:sectPr w:rsidR="002D444A" w:rsidRPr="002D444A" w:rsidSect="00C8648A">
      <w:type w:val="continuous"/>
      <w:pgSz w:w="11906" w:h="16838"/>
      <w:pgMar w:top="1701" w:right="1286" w:bottom="2127" w:left="162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Matron" w:date="2013-05-18T04:15:00Z" w:initials="M">
    <w:p w:rsidR="004158DC" w:rsidRDefault="004158DC" w:rsidP="004158DC">
      <w:pPr>
        <w:pStyle w:val="Textkomente"/>
      </w:pPr>
      <w:r>
        <w:rPr>
          <w:rStyle w:val="Odkaznakoment"/>
        </w:rPr>
        <w:annotationRef/>
      </w:r>
      <w:r>
        <w:t>přepsat na aktuální a podepsat</w:t>
      </w:r>
    </w:p>
  </w:comment>
  <w:comment w:id="4" w:author="Matron" w:date="2013-05-18T04:15:00Z" w:initials="M">
    <w:p w:rsidR="004158DC" w:rsidRDefault="004158DC" w:rsidP="004158DC">
      <w:pPr>
        <w:pStyle w:val="Textkomente"/>
      </w:pPr>
      <w:r>
        <w:rPr>
          <w:rStyle w:val="Odkaznakoment"/>
        </w:rPr>
        <w:annotationRef/>
      </w:r>
      <w:r>
        <w:t>upravit. Děkovat rodině a přítelkyni?</w:t>
      </w:r>
    </w:p>
  </w:comment>
  <w:comment w:id="7" w:author="Matron" w:date="2013-04-18T23:58:00Z" w:initials="M">
    <w:p w:rsidR="00F02DCB" w:rsidRDefault="00F02DCB">
      <w:pPr>
        <w:pStyle w:val="Textkomente"/>
      </w:pPr>
      <w:r>
        <w:rPr>
          <w:rStyle w:val="Odkaznakoment"/>
        </w:rPr>
        <w:annotationRef/>
      </w:r>
      <w:r>
        <w:t>oprava: čárky a spojky</w:t>
      </w:r>
    </w:p>
  </w:comment>
  <w:comment w:id="8" w:author="Matron" w:date="2013-05-16T14:29:00Z" w:initials="M">
    <w:p w:rsidR="00F02DCB" w:rsidRDefault="00F02DCB">
      <w:pPr>
        <w:pStyle w:val="Textkomente"/>
      </w:pPr>
      <w:r>
        <w:t>Že prý moc podobné na obsah webu...</w:t>
      </w:r>
      <w:r>
        <w:rPr>
          <w:rStyle w:val="Odkaznakoment"/>
        </w:rPr>
        <w:annotationRef/>
      </w:r>
      <w:r>
        <w:t>Udělat odkazy</w:t>
      </w:r>
    </w:p>
  </w:comment>
  <w:comment w:id="34" w:author="Matron" w:date="2013-05-16T00:24:00Z" w:initials="M">
    <w:p w:rsidR="00F02DCB" w:rsidRDefault="00F02DCB">
      <w:pPr>
        <w:pStyle w:val="Textkomente"/>
      </w:pPr>
      <w:r>
        <w:rPr>
          <w:rStyle w:val="Odkaznakoment"/>
        </w:rPr>
        <w:annotationRef/>
      </w:r>
      <w:r>
        <w:t>moc kopíruje web, přepracovat vlastními slovy, asi i pozměnit strukturu</w:t>
      </w:r>
    </w:p>
  </w:comment>
  <w:comment w:id="41" w:author="Matron" w:date="2013-05-12T22:46:00Z" w:initials="M">
    <w:p w:rsidR="00F02DCB" w:rsidRDefault="00F02DCB" w:rsidP="00F15EA0">
      <w:pPr>
        <w:pStyle w:val="Textkomente"/>
      </w:pPr>
      <w:r>
        <w:rPr>
          <w:rStyle w:val="Odkaznakoment"/>
        </w:rPr>
        <w:annotationRef/>
      </w:r>
      <w:r>
        <w:t>Možná ještě více rozepsat</w:t>
      </w:r>
    </w:p>
  </w:comment>
  <w:comment w:id="44" w:author="Matron" w:date="2013-05-12T17:21:00Z" w:initials="M">
    <w:p w:rsidR="00F02DCB" w:rsidRDefault="00F02DCB">
      <w:pPr>
        <w:pStyle w:val="Textkomente"/>
      </w:pPr>
      <w:r>
        <w:rPr>
          <w:rStyle w:val="Odkaznakoment"/>
        </w:rPr>
        <w:annotationRef/>
      </w:r>
      <w:r>
        <w:t xml:space="preserve">napsat více konkrétněji dle OOPN str. 100? </w:t>
      </w:r>
      <w:proofErr w:type="spellStart"/>
      <w:r>
        <w:t>BUdeme</w:t>
      </w:r>
      <w:proofErr w:type="spellEnd"/>
      <w:r>
        <w:t xml:space="preserve"> používat ? Napsat co vlastně </w:t>
      </w:r>
      <w:proofErr w:type="spellStart"/>
      <w:r>
        <w:t>multimnožiny</w:t>
      </w:r>
      <w:proofErr w:type="spellEnd"/>
      <w:r>
        <w:t xml:space="preserve"> určují?</w:t>
      </w:r>
    </w:p>
  </w:comment>
  <w:comment w:id="51" w:author="Matron" w:date="2013-05-13T01:16:00Z" w:initials="M">
    <w:p w:rsidR="00F02DCB" w:rsidRDefault="00F02DCB">
      <w:pPr>
        <w:pStyle w:val="Textkomente"/>
      </w:pPr>
      <w:r>
        <w:rPr>
          <w:rStyle w:val="Odkaznakoment"/>
        </w:rPr>
        <w:annotationRef/>
      </w:r>
      <w:r>
        <w:t>zkontrolovat, jestli tam fakt jsou :D</w:t>
      </w:r>
    </w:p>
  </w:comment>
  <w:comment w:id="56" w:author="Matron" w:date="2013-05-18T03:26:00Z" w:initials="M">
    <w:p w:rsidR="003648B7" w:rsidRDefault="003648B7">
      <w:pPr>
        <w:pStyle w:val="Textkomente"/>
      </w:pPr>
      <w:r>
        <w:rPr>
          <w:rStyle w:val="Odkaznakoment"/>
        </w:rPr>
        <w:annotationRef/>
      </w:r>
      <w:r w:rsidR="004B07EE">
        <w:t>předělat do vektorového</w:t>
      </w:r>
    </w:p>
  </w:comment>
  <w:comment w:id="63" w:author="Matron" w:date="2013-05-18T00:52:00Z" w:initials="M">
    <w:p w:rsidR="00F02DCB" w:rsidRDefault="00F02DCB">
      <w:pPr>
        <w:pStyle w:val="Textkomente"/>
      </w:pPr>
      <w:r>
        <w:rPr>
          <w:rStyle w:val="Odkaznakoment"/>
        </w:rPr>
        <w:annotationRef/>
      </w:r>
      <w:r>
        <w:t>nedat do kap OOPN?</w:t>
      </w:r>
    </w:p>
  </w:comment>
  <w:comment w:id="69" w:author="Matron" w:date="2013-05-09T15:04:00Z" w:initials="M">
    <w:p w:rsidR="00F02DCB" w:rsidRDefault="00F02DCB">
      <w:pPr>
        <w:pStyle w:val="Textkomente"/>
      </w:pPr>
      <w:r>
        <w:rPr>
          <w:rStyle w:val="Odkaznakoment"/>
        </w:rPr>
        <w:annotationRef/>
      </w:r>
      <w:r>
        <w:t>Toto předělat podle toho jak to nakonec vlastně bude :D</w:t>
      </w:r>
    </w:p>
  </w:comment>
  <w:comment w:id="75" w:author="Matron" w:date="2013-05-16T00:39:00Z" w:initials="M">
    <w:p w:rsidR="00F02DCB" w:rsidRDefault="00F02DCB">
      <w:pPr>
        <w:pStyle w:val="Textkomente"/>
      </w:pPr>
      <w:r>
        <w:rPr>
          <w:rStyle w:val="Odkaznakoment"/>
        </w:rPr>
        <w:annotationRef/>
      </w:r>
      <w:r>
        <w:t>možná pryč s tím i tím testem.</w:t>
      </w:r>
    </w:p>
  </w:comment>
  <w:comment w:id="76" w:author="Matron" w:date="2013-05-16T00:56:00Z" w:initials="M">
    <w:p w:rsidR="00F02DCB" w:rsidRDefault="00F02DCB">
      <w:pPr>
        <w:pStyle w:val="Textkomente"/>
      </w:pPr>
      <w:r>
        <w:rPr>
          <w:rStyle w:val="Odkaznakoment"/>
        </w:rPr>
        <w:annotationRef/>
      </w:r>
      <w:r>
        <w:t>někde odkaz na tu kapitolu</w:t>
      </w:r>
    </w:p>
  </w:comment>
  <w:comment w:id="77" w:author="Matron" w:date="2013-05-15T20:23:00Z" w:initials="M">
    <w:p w:rsidR="00F02DCB" w:rsidRDefault="00F02DCB">
      <w:pPr>
        <w:pStyle w:val="Textkomente"/>
      </w:pPr>
      <w:r>
        <w:rPr>
          <w:rStyle w:val="Odkaznakoment"/>
        </w:rPr>
        <w:annotationRef/>
      </w:r>
      <w:r>
        <w:t>zkontrolovat, případně upravit čísla kapitol</w:t>
      </w:r>
    </w:p>
  </w:comment>
  <w:comment w:id="78" w:author="Matron" w:date="2013-05-16T00:58:00Z" w:initials="M">
    <w:p w:rsidR="00F02DCB" w:rsidRDefault="00F02DCB" w:rsidP="003D3177">
      <w:pPr>
        <w:pStyle w:val="Textkomente"/>
      </w:pPr>
      <w:r>
        <w:rPr>
          <w:rStyle w:val="Odkaznakoment"/>
        </w:rPr>
        <w:annotationRef/>
      </w:r>
      <w:r>
        <w:t>Možná ještě více rozepsat</w:t>
      </w:r>
    </w:p>
  </w:comment>
  <w:comment w:id="84" w:author="Matron" w:date="2013-05-13T03:28:00Z" w:initials="M">
    <w:p w:rsidR="00F02DCB" w:rsidRDefault="00F02DCB" w:rsidP="00D93024">
      <w:pPr>
        <w:pStyle w:val="Odstavecdal"/>
      </w:pPr>
      <w:r>
        <w:rPr>
          <w:rStyle w:val="Odkaznakoment"/>
        </w:rPr>
        <w:annotationRef/>
      </w:r>
      <w:r>
        <w:t xml:space="preserve">dle </w:t>
      </w:r>
      <w:proofErr w:type="spellStart"/>
      <w:r>
        <w:t>borca</w:t>
      </w:r>
      <w:proofErr w:type="spellEnd"/>
      <w:r>
        <w:t>? nebo svoje?</w:t>
      </w:r>
    </w:p>
  </w:comment>
  <w:comment w:id="95" w:author="Matron" w:date="2013-05-10T01:40:00Z" w:initials="M">
    <w:p w:rsidR="00F02DCB" w:rsidRDefault="00F02DCB" w:rsidP="00E1064A">
      <w:pPr>
        <w:pStyle w:val="Odstavecprvn"/>
      </w:pPr>
      <w:r>
        <w:rPr>
          <w:rStyle w:val="Odkaznakoment"/>
        </w:rPr>
        <w:annotationRef/>
      </w:r>
      <w:r>
        <w:t xml:space="preserve">Zde popsat sítě se kterými pracuje </w:t>
      </w:r>
      <w:proofErr w:type="spellStart"/>
      <w:r>
        <w:t>Seaside</w:t>
      </w:r>
      <w:proofErr w:type="spellEnd"/>
      <w:r>
        <w:t>. Jak jsou napojeny na model systému a že vlastně zapouzdřují skoro vše. Jak ale popsat to že editační věci mají přímé napojení na model?</w:t>
      </w:r>
    </w:p>
  </w:comment>
  <w:comment w:id="96" w:author="Matron" w:date="2013-05-16T04:41:00Z" w:initials="M">
    <w:p w:rsidR="00F02DCB" w:rsidRDefault="00F02DCB">
      <w:pPr>
        <w:pStyle w:val="Textkomente"/>
      </w:pPr>
      <w:r>
        <w:rPr>
          <w:rStyle w:val="Odkaznakoment"/>
        </w:rPr>
        <w:annotationRef/>
      </w:r>
      <w:r>
        <w:t xml:space="preserve">Napsat že je </w:t>
      </w:r>
      <w:proofErr w:type="spellStart"/>
      <w:r>
        <w:t>singleto</w:t>
      </w:r>
      <w:proofErr w:type="spellEnd"/>
      <w:r>
        <w:t>? Podle diagramu --</w:t>
      </w:r>
    </w:p>
  </w:comment>
  <w:comment w:id="99" w:author="Matron" w:date="2013-05-16T01:00:00Z" w:initials="M">
    <w:p w:rsidR="00F02DCB" w:rsidRDefault="00F02DCB" w:rsidP="00791E5B">
      <w:pPr>
        <w:pStyle w:val="Textkomente"/>
      </w:pPr>
      <w:r>
        <w:rPr>
          <w:rStyle w:val="Odkaznakoment"/>
        </w:rPr>
        <w:annotationRef/>
      </w:r>
      <w:r>
        <w:t>doplnit pozn. pod čarou</w:t>
      </w:r>
    </w:p>
  </w:comment>
  <w:comment w:id="114" w:author="Matron" w:date="2013-05-12T23:21:00Z" w:initials="M">
    <w:p w:rsidR="00F02DCB" w:rsidRDefault="00F02DCB">
      <w:pPr>
        <w:pStyle w:val="Textkomente"/>
      </w:pPr>
      <w:r>
        <w:rPr>
          <w:rStyle w:val="Odkaznakoment"/>
        </w:rPr>
        <w:annotationRef/>
      </w:r>
      <w:r>
        <w:t>přepsat</w:t>
      </w:r>
    </w:p>
  </w:comment>
  <w:comment w:id="117" w:author="Matron" w:date="2013-05-11T20:46:00Z" w:initials="M">
    <w:p w:rsidR="00F02DCB" w:rsidRDefault="00F02DCB">
      <w:pPr>
        <w:pStyle w:val="Textkomente"/>
      </w:pPr>
      <w:r>
        <w:rPr>
          <w:rStyle w:val="Odkaznakoment"/>
        </w:rPr>
        <w:annotationRef/>
      </w:r>
      <w:r>
        <w:t xml:space="preserve">tisknout bez tlustých jmen, případně použít jiný </w:t>
      </w:r>
      <w:proofErr w:type="spellStart"/>
      <w:r>
        <w:t>citátor</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053" w:rsidRDefault="00A06053">
      <w:r>
        <w:separator/>
      </w:r>
    </w:p>
  </w:endnote>
  <w:endnote w:type="continuationSeparator" w:id="0">
    <w:p w:rsidR="00A06053" w:rsidRDefault="00A060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8DC" w:rsidRDefault="004158DC"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4158DC" w:rsidRDefault="004158DC" w:rsidP="002975FF">
    <w:pPr>
      <w:pStyle w:val="Zp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8DC" w:rsidRDefault="004158DC" w:rsidP="002975FF">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CB" w:rsidRDefault="00F02DCA" w:rsidP="00877C96">
    <w:pPr>
      <w:pStyle w:val="Zpat"/>
      <w:framePr w:wrap="around" w:vAnchor="text" w:hAnchor="margin" w:xAlign="right" w:y="1"/>
      <w:rPr>
        <w:rStyle w:val="slostrnky"/>
      </w:rPr>
    </w:pPr>
    <w:r>
      <w:rPr>
        <w:rStyle w:val="slostrnky"/>
      </w:rPr>
      <w:fldChar w:fldCharType="begin"/>
    </w:r>
    <w:r w:rsidR="00F02DCB">
      <w:rPr>
        <w:rStyle w:val="slostrnky"/>
      </w:rPr>
      <w:instrText xml:space="preserve">PAGE  </w:instrText>
    </w:r>
    <w:r>
      <w:rPr>
        <w:rStyle w:val="slostrnky"/>
      </w:rPr>
      <w:fldChar w:fldCharType="end"/>
    </w:r>
  </w:p>
  <w:p w:rsidR="00F02DCB" w:rsidRDefault="00F02DCB" w:rsidP="002975FF">
    <w:pPr>
      <w:pStyle w:val="Zpat"/>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CB" w:rsidRDefault="00F02DCB" w:rsidP="002975FF">
    <w:pPr>
      <w:pStyle w:val="Zpat"/>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CB" w:rsidRDefault="00F02DCA" w:rsidP="00F70D8F">
    <w:pPr>
      <w:pStyle w:val="Zpat"/>
      <w:jc w:val="right"/>
    </w:pPr>
    <w:fldSimple w:instr=" STYLEREF  &quot;Nadpis 1&quot;  \* MERGEFORMAT ">
      <w:r w:rsidR="000620C2" w:rsidRPr="000620C2">
        <w:rPr>
          <w:rStyle w:val="slostrnky"/>
          <w:noProof/>
          <w:lang w:val="en-US"/>
        </w:rPr>
        <w:t>Úvod</w:t>
      </w:r>
    </w:fldSimple>
    <w:r w:rsidR="00C8648A">
      <w:rPr>
        <w:rStyle w:val="slostrnky"/>
        <w:lang w:val="en-US"/>
      </w:rPr>
      <w:t xml:space="preserve"> |</w:t>
    </w:r>
    <w:r w:rsidR="00C8648A">
      <w:rPr>
        <w:rStyle w:val="slostrnky"/>
      </w:rPr>
      <w:t xml:space="preserve"> </w:t>
    </w:r>
    <w:r>
      <w:rPr>
        <w:rStyle w:val="slostrnky"/>
      </w:rPr>
      <w:fldChar w:fldCharType="begin"/>
    </w:r>
    <w:r w:rsidR="00F02DCB">
      <w:rPr>
        <w:rStyle w:val="slostrnky"/>
      </w:rPr>
      <w:instrText xml:space="preserve">PAGE  </w:instrText>
    </w:r>
    <w:r>
      <w:rPr>
        <w:rStyle w:val="slostrnky"/>
      </w:rPr>
      <w:fldChar w:fldCharType="separate"/>
    </w:r>
    <w:r w:rsidR="000620C2">
      <w:rPr>
        <w:rStyle w:val="slostrnky"/>
        <w:noProof/>
      </w:rPr>
      <w:t>3</w:t>
    </w:r>
    <w:r>
      <w:rPr>
        <w:rStyle w:val="slostrnky"/>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053" w:rsidRDefault="00A06053">
      <w:r>
        <w:separator/>
      </w:r>
    </w:p>
  </w:footnote>
  <w:footnote w:type="continuationSeparator" w:id="0">
    <w:p w:rsidR="00A06053" w:rsidRDefault="00A06053">
      <w:r>
        <w:continuationSeparator/>
      </w:r>
    </w:p>
  </w:footnote>
  <w:footnote w:id="1">
    <w:p w:rsidR="00F02DCB" w:rsidRDefault="00F02DCB">
      <w:pPr>
        <w:pStyle w:val="Textpoznpodarou"/>
      </w:pPr>
      <w:r>
        <w:rPr>
          <w:rStyle w:val="Znakapoznpodarou"/>
        </w:rPr>
        <w:footnoteRef/>
      </w:r>
      <w:r>
        <w:t xml:space="preserve"> Kvaziparalelní systém neumožňuje opravdový paralelní běh, ale simuluje paralelismus kontrolovaným přepínáním provádění jednotlivých procesů.</w:t>
      </w:r>
    </w:p>
  </w:footnote>
  <w:footnote w:id="2">
    <w:p w:rsidR="00F02DCB" w:rsidRDefault="00F02DCB">
      <w:pPr>
        <w:pStyle w:val="Textpoznpodarou"/>
      </w:pPr>
      <w:r>
        <w:rPr>
          <w:rStyle w:val="Znakapoznpodarou"/>
        </w:rPr>
        <w:footnoteRef/>
      </w:r>
      <w:r>
        <w:t xml:space="preserve"> Termy jsou nejjednodušší výrazy </w:t>
      </w:r>
      <w:proofErr w:type="spellStart"/>
      <w:r>
        <w:t>PNtalku</w:t>
      </w:r>
      <w:proofErr w:type="spellEnd"/>
      <w:r>
        <w:t xml:space="preserve">. Reprezentují </w:t>
      </w:r>
      <w:proofErr w:type="spellStart"/>
      <w:r>
        <w:t>literály</w:t>
      </w:r>
      <w:proofErr w:type="spellEnd"/>
      <w:r>
        <w:t xml:space="preserve">, proměnné, </w:t>
      </w:r>
      <w:proofErr w:type="spellStart"/>
      <w:r>
        <w:t>pseudoproměnné</w:t>
      </w:r>
      <w:proofErr w:type="spellEnd"/>
      <w:r>
        <w:t xml:space="preserve"> nebo jména tříd.</w:t>
      </w:r>
    </w:p>
  </w:footnote>
  <w:footnote w:id="3">
    <w:p w:rsidR="00F02DCB" w:rsidRDefault="00F02DCB" w:rsidP="006D7F81">
      <w:pPr>
        <w:pStyle w:val="Textpoznpodarou"/>
      </w:pPr>
      <w:r>
        <w:rPr>
          <w:rStyle w:val="Znakapoznpodarou"/>
        </w:rPr>
        <w:footnoteRef/>
      </w:r>
      <w:r>
        <w:t xml:space="preserve"> </w:t>
      </w:r>
      <w:proofErr w:type="spellStart"/>
      <w:r>
        <w:t>Getter</w:t>
      </w:r>
      <w:proofErr w:type="spellEnd"/>
      <w:r>
        <w:t xml:space="preserve"> a </w:t>
      </w:r>
      <w:proofErr w:type="spellStart"/>
      <w:r>
        <w:t>setter</w:t>
      </w:r>
      <w:proofErr w:type="spellEnd"/>
      <w:r>
        <w:t xml:space="preserve"> jsou pojmy obecně užívané v objektově orientovaném programování k pojmenování metod </w:t>
      </w:r>
    </w:p>
    <w:p w:rsidR="00F02DCB" w:rsidRDefault="00F02DCB" w:rsidP="006D7F81">
      <w:pPr>
        <w:pStyle w:val="Textpoznpodarou"/>
      </w:pPr>
      <w:r>
        <w:t xml:space="preserve">provádějící získání, respektive nastavení, určitého atributu objektu, který často bývá privátní. Tyto dvě metody </w:t>
      </w:r>
    </w:p>
    <w:p w:rsidR="00F02DCB" w:rsidRDefault="00F02DCB" w:rsidP="006D7F81">
      <w:pPr>
        <w:pStyle w:val="Textpoznpodarou"/>
      </w:pPr>
      <w:r>
        <w:t>podporují myšlenku zapouzdření objektu.</w:t>
      </w:r>
    </w:p>
  </w:footnote>
  <w:footnote w:id="4">
    <w:p w:rsidR="00F02DCB" w:rsidRPr="00B9742A" w:rsidRDefault="00F02DCB">
      <w:pPr>
        <w:pStyle w:val="Textpoznpodarou"/>
      </w:pPr>
      <w:r>
        <w:rPr>
          <w:rStyle w:val="Znakapoznpodarou"/>
        </w:rPr>
        <w:footnoteRef/>
      </w:r>
      <w:r>
        <w:t xml:space="preserve"> Zkratka z anglického </w:t>
      </w:r>
      <w:proofErr w:type="spellStart"/>
      <w:r>
        <w:rPr>
          <w:i/>
        </w:rPr>
        <w:t>Graphical</w:t>
      </w:r>
      <w:proofErr w:type="spellEnd"/>
      <w:r>
        <w:rPr>
          <w:i/>
        </w:rPr>
        <w:t xml:space="preserve"> User Interface</w:t>
      </w:r>
      <w:r>
        <w:t>, v češtině tedy Grafické uživatelské rozhraní.</w:t>
      </w:r>
    </w:p>
  </w:footnote>
  <w:footnote w:id="5">
    <w:p w:rsidR="00F02DCB" w:rsidRPr="008E0801" w:rsidRDefault="00F02DCB" w:rsidP="008E0801">
      <w:pPr>
        <w:pStyle w:val="Odstavecdal"/>
      </w:pPr>
      <w:r>
        <w:rPr>
          <w:rStyle w:val="Znakapoznpodarou"/>
        </w:rPr>
        <w:footnoteRef/>
      </w:r>
      <w:r>
        <w:t xml:space="preserve"> Pojem CRUD je zkratka čtyř anglických slov </w:t>
      </w:r>
      <w:proofErr w:type="spellStart"/>
      <w:r>
        <w:rPr>
          <w:i/>
        </w:rPr>
        <w:t>Create</w:t>
      </w:r>
      <w:proofErr w:type="spellEnd"/>
      <w:r>
        <w:t xml:space="preserve">, </w:t>
      </w:r>
      <w:proofErr w:type="spellStart"/>
      <w:r>
        <w:rPr>
          <w:i/>
        </w:rPr>
        <w:t>Read</w:t>
      </w:r>
      <w:proofErr w:type="spellEnd"/>
      <w:r>
        <w:t xml:space="preserve">, </w:t>
      </w:r>
      <w:r>
        <w:rPr>
          <w:i/>
        </w:rPr>
        <w:t>Update</w:t>
      </w:r>
      <w:r>
        <w:t xml:space="preserve"> a </w:t>
      </w:r>
      <w:proofErr w:type="spellStart"/>
      <w:r>
        <w:rPr>
          <w:i/>
        </w:rPr>
        <w:t>Delete</w:t>
      </w:r>
      <w:proofErr w:type="spellEnd"/>
      <w:r>
        <w:t>.</w:t>
      </w:r>
    </w:p>
    <w:p w:rsidR="00F02DCB" w:rsidRDefault="00F02DCB">
      <w:pPr>
        <w:pStyle w:val="Textpoznpodarou"/>
      </w:pPr>
    </w:p>
  </w:footnote>
  <w:footnote w:id="6">
    <w:p w:rsidR="00F02DCB" w:rsidRPr="00604750" w:rsidRDefault="00F02DCB">
      <w:pPr>
        <w:pStyle w:val="Textpoznpodarou"/>
        <w:rPr>
          <w:lang w:val="en-US"/>
        </w:rPr>
      </w:pPr>
      <w:r>
        <w:rPr>
          <w:rStyle w:val="Znakapoznpodarou"/>
        </w:rPr>
        <w:footnoteRef/>
      </w:r>
      <w:r>
        <w:t xml:space="preserve"> Blok je strukturální prvek jazyka </w:t>
      </w:r>
      <w:proofErr w:type="spellStart"/>
      <w:r>
        <w:t>Smalltalk</w:t>
      </w:r>
      <w:proofErr w:type="spellEnd"/>
      <w:r>
        <w:t xml:space="preserve"> (také mnoha jiných). Blok může obsahovat sekvenci příkazů, nebo další bloky, a používá se pro strukturní rozdělení zdrojového kódu. Jeho hranice jsou určeny hranatými závorkami - </w:t>
      </w:r>
      <w:r>
        <w:rPr>
          <w:lang w:val="en-US"/>
        </w:rPr>
        <w:t>[ .. ].</w:t>
      </w:r>
    </w:p>
    <w:p w:rsidR="00F02DCB" w:rsidRPr="002E1976" w:rsidRDefault="00F02DCB">
      <w:pPr>
        <w:pStyle w:val="Textpoznpodarou"/>
      </w:pPr>
      <w:r>
        <w:t xml:space="preserve">Pozn.: Například jazyk C++ také využívá bloky a jeho hranice jsou určeny otevírací, respektive uzavírací, složenou závorkou - </w:t>
      </w:r>
      <w:r>
        <w:rPr>
          <w:lang w:val="en-US"/>
        </w:rPr>
        <w:t>{ ... }.</w:t>
      </w:r>
    </w:p>
  </w:footnote>
  <w:footnote w:id="7">
    <w:p w:rsidR="00F02DCB" w:rsidRPr="00585B70" w:rsidRDefault="00F02DCB">
      <w:pPr>
        <w:pStyle w:val="Textpoznpodarou"/>
      </w:pPr>
      <w:r>
        <w:rPr>
          <w:rStyle w:val="Znakapoznpodarou"/>
        </w:rPr>
        <w:footnoteRef/>
      </w:r>
      <w:r>
        <w:t xml:space="preserve"> V prostředí </w:t>
      </w:r>
      <w:proofErr w:type="spellStart"/>
      <w:r>
        <w:rPr>
          <w:i/>
        </w:rPr>
        <w:t>Squeak</w:t>
      </w:r>
      <w:proofErr w:type="spellEnd"/>
      <w:r>
        <w:t xml:space="preserve"> je standardním výstupem myšlen modul </w:t>
      </w:r>
      <w:proofErr w:type="spellStart"/>
      <w:r>
        <w:rPr>
          <w:i/>
        </w:rPr>
        <w:t>Transcript</w:t>
      </w:r>
      <w:proofErr w:type="spellEnd"/>
      <w:r>
        <w:t>.</w:t>
      </w:r>
    </w:p>
  </w:footnote>
  <w:footnote w:id="8">
    <w:p w:rsidR="00F02DCB" w:rsidRDefault="00F02DCB">
      <w:pPr>
        <w:pStyle w:val="Textpoznpodarou"/>
      </w:pPr>
      <w:r>
        <w:rPr>
          <w:rStyle w:val="Znakapoznpodarou"/>
        </w:rPr>
        <w:footnoteRef/>
      </w:r>
      <w:r>
        <w:t xml:space="preserve"> Dynamicky typované jazyky nepožadují specifikaci datového typu proměnných a ty mohou tudíž odkazovat na hodnoty jakéhokoli typu.</w:t>
      </w:r>
    </w:p>
  </w:footnote>
  <w:footnote w:id="9">
    <w:p w:rsidR="00F02DCB" w:rsidRDefault="00F02DCB">
      <w:pPr>
        <w:pStyle w:val="Textpoznpodarou"/>
      </w:pPr>
      <w:r>
        <w:rPr>
          <w:rStyle w:val="Znakapoznpodarou"/>
        </w:rPr>
        <w:footnoteRef/>
      </w:r>
      <w:r>
        <w:t xml:space="preserve"> ORM nástroje umožňují definovat mapování objektů aplikace do relačních databází a zpět. Jejich použití je téměř výhradně ve vrstvě </w:t>
      </w:r>
      <w:r w:rsidRPr="00E8571D">
        <w:t>Model</w:t>
      </w:r>
    </w:p>
  </w:footnote>
  <w:footnote w:id="10">
    <w:p w:rsidR="00F02DCB" w:rsidRPr="002F7F7E" w:rsidRDefault="00F02DCB" w:rsidP="00791E5B">
      <w:pPr>
        <w:pStyle w:val="Textpoznpodarou"/>
      </w:pPr>
      <w:r>
        <w:rPr>
          <w:rStyle w:val="Znakapoznpodarou"/>
        </w:rPr>
        <w:footnoteRef/>
      </w:r>
      <w:r>
        <w:t xml:space="preserve"> Návrhový vzor </w:t>
      </w:r>
      <w:proofErr w:type="spellStart"/>
      <w:r>
        <w:rPr>
          <w:i/>
        </w:rPr>
        <w:t>Singleton</w:t>
      </w:r>
      <w:proofErr w:type="spellEnd"/>
      <w:r>
        <w:t xml:space="preserve"> (jedináček) zajišťuje, že aplikace bude obsahovat maximálně jednu instanci dané třídy.</w:t>
      </w:r>
    </w:p>
  </w:footnote>
  <w:footnote w:id="11">
    <w:p w:rsidR="00F02DCB" w:rsidRPr="00E74E46" w:rsidRDefault="00F02DCB" w:rsidP="00791E5B">
      <w:pPr>
        <w:pStyle w:val="Textpoznpodarou"/>
      </w:pPr>
      <w:r>
        <w:rPr>
          <w:rStyle w:val="Znakapoznpodarou"/>
        </w:rPr>
        <w:footnoteRef/>
      </w:r>
      <w:r>
        <w:t xml:space="preserve"> Tovární metody implementují návrhový vzor </w:t>
      </w:r>
      <w:proofErr w:type="spellStart"/>
      <w:r>
        <w:rPr>
          <w:i/>
        </w:rPr>
        <w:t>Factory</w:t>
      </w:r>
      <w:proofErr w:type="spellEnd"/>
      <w:r>
        <w:t>.</w:t>
      </w:r>
    </w:p>
  </w:footnote>
  <w:footnote w:id="12">
    <w:p w:rsidR="00F02DCB" w:rsidRDefault="00F02DCB">
      <w:pPr>
        <w:pStyle w:val="Textpoznpodarou"/>
      </w:pPr>
      <w:r>
        <w:rPr>
          <w:rStyle w:val="Znakapoznpodarou"/>
        </w:rPr>
        <w:footnoteRef/>
      </w:r>
      <w:r>
        <w:t xml:space="preserve"> To znamená, že nabízí jen a pouze objektově orientovaný přístup. Dalšími čistými OO jazyky jsou například Ruby, JADE, </w:t>
      </w:r>
      <w:proofErr w:type="spellStart"/>
      <w:r>
        <w:t>Eiffel</w:t>
      </w:r>
      <w:proofErr w:type="spellEnd"/>
      <w:r>
        <w:t>.</w:t>
      </w:r>
    </w:p>
  </w:footnote>
  <w:footnote w:id="13">
    <w:p w:rsidR="00F02DCB" w:rsidRDefault="00F02DCB">
      <w:pPr>
        <w:pStyle w:val="Textpoznpodarou"/>
      </w:pPr>
      <w:r>
        <w:rPr>
          <w:rStyle w:val="Znakapoznpodarou"/>
        </w:rPr>
        <w:footnoteRef/>
      </w:r>
      <w:r>
        <w:t xml:space="preserve"> Pojem stránka je zde myšlen ve smyslu webové stránky.</w:t>
      </w:r>
    </w:p>
  </w:footnote>
  <w:footnote w:id="14">
    <w:p w:rsidR="00F02DCB" w:rsidRDefault="00F02DCB">
      <w:pPr>
        <w:pStyle w:val="Textpoznpodarou"/>
      </w:pPr>
      <w:r>
        <w:rPr>
          <w:rStyle w:val="Znakapoznpodarou"/>
        </w:rPr>
        <w:footnoteRef/>
      </w:r>
      <w:r>
        <w:t xml:space="preserve"> Ve </w:t>
      </w:r>
      <w:proofErr w:type="spellStart"/>
      <w:r>
        <w:t>Smalltalku</w:t>
      </w:r>
      <w:proofErr w:type="spellEnd"/>
      <w:r>
        <w:t xml:space="preserve"> je programový blok objekt zvaný </w:t>
      </w:r>
      <w:proofErr w:type="spellStart"/>
      <w:r>
        <w:rPr>
          <w:i/>
        </w:rPr>
        <w:t>BlockClosure</w:t>
      </w:r>
      <w:proofErr w:type="spellEnd"/>
      <w:r>
        <w:t>. Programový blok může obsahovat parametry, sekvenci příkazů, nebo další bloky.</w:t>
      </w:r>
    </w:p>
  </w:footnote>
  <w:footnote w:id="15">
    <w:p w:rsidR="00F02DCB" w:rsidRDefault="00F02DCB">
      <w:pPr>
        <w:pStyle w:val="Textpoznpodarou"/>
      </w:pPr>
      <w:r>
        <w:rPr>
          <w:rStyle w:val="Znakapoznpodarou"/>
        </w:rPr>
        <w:footnoteRef/>
      </w:r>
      <w:r>
        <w:t xml:space="preserve"> </w:t>
      </w:r>
      <w:proofErr w:type="spellStart"/>
      <w:r w:rsidRPr="002A225B">
        <w:rPr>
          <w:i/>
        </w:rPr>
        <w:t>Hello</w:t>
      </w:r>
      <w:proofErr w:type="spellEnd"/>
      <w:r w:rsidRPr="002A225B">
        <w:rPr>
          <w:i/>
        </w:rPr>
        <w:t xml:space="preserve"> </w:t>
      </w:r>
      <w:proofErr w:type="spellStart"/>
      <w:r w:rsidRPr="002A225B">
        <w:rPr>
          <w:i/>
        </w:rPr>
        <w:t>World</w:t>
      </w:r>
      <w:proofErr w:type="spellEnd"/>
      <w:r>
        <w:t xml:space="preserve"> je mezi programátory označována typicky první aplikace, kterou programátor vytvoří v jazyce, nebo prostředí, se kterým se nově </w:t>
      </w:r>
      <w:proofErr w:type="spellStart"/>
      <w:r>
        <w:t>sezamuje</w:t>
      </w:r>
      <w:proofErr w:type="spellEnd"/>
      <w:r>
        <w:t>.</w:t>
      </w:r>
    </w:p>
  </w:footnote>
  <w:footnote w:id="16">
    <w:p w:rsidR="00F02DCB" w:rsidRPr="00146F53" w:rsidRDefault="00F02DCB">
      <w:pPr>
        <w:pStyle w:val="Textpoznpodarou"/>
      </w:pPr>
      <w:r>
        <w:rPr>
          <w:rStyle w:val="Znakapoznpodarou"/>
        </w:rPr>
        <w:footnoteRef/>
      </w:r>
      <w:r>
        <w:t xml:space="preserve"> Kategorie ve </w:t>
      </w:r>
      <w:proofErr w:type="spellStart"/>
      <w:r>
        <w:t>Smalltalku</w:t>
      </w:r>
      <w:proofErr w:type="spellEnd"/>
      <w:r>
        <w:t xml:space="preserve"> </w:t>
      </w:r>
      <w:proofErr w:type="spellStart"/>
      <w:r>
        <w:t>jsoou</w:t>
      </w:r>
      <w:proofErr w:type="spellEnd"/>
      <w:r>
        <w:t xml:space="preserve"> pouze strukturálním rozdělením, nikoliv rozdělení do </w:t>
      </w:r>
      <w:proofErr w:type="spellStart"/>
      <w:r w:rsidRPr="00146F53">
        <w:rPr>
          <w:i/>
        </w:rPr>
        <w:t>Namespace</w:t>
      </w:r>
      <w:proofErr w:type="spellEnd"/>
      <w:r>
        <w:rPr>
          <w:i/>
        </w:rPr>
        <w:t xml:space="preserve"> (</w:t>
      </w:r>
      <w:r>
        <w:t>jmenných prostorů).</w:t>
      </w:r>
    </w:p>
  </w:footnote>
  <w:footnote w:id="17">
    <w:p w:rsidR="00F02DCB" w:rsidRDefault="00F02DCB">
      <w:pPr>
        <w:pStyle w:val="Textpoznpodarou"/>
      </w:pPr>
      <w:r>
        <w:rPr>
          <w:rStyle w:val="Znakapoznpodarou"/>
        </w:rPr>
        <w:footnoteRef/>
      </w:r>
      <w:r>
        <w:t xml:space="preserve"> Ačkoliv je v OOPN provedení portu automatické (viz </w:t>
      </w:r>
      <w:r w:rsidR="00F02DCA">
        <w:fldChar w:fldCharType="begin"/>
      </w:r>
      <w:r>
        <w:instrText xml:space="preserve"> REF _Ref356596103 \r \h </w:instrText>
      </w:r>
      <w:r w:rsidR="00F02DCA">
        <w:fldChar w:fldCharType="separate"/>
      </w:r>
      <w:r w:rsidR="004158DC">
        <w:t>4.2.2</w:t>
      </w:r>
      <w:r w:rsidR="00F02DCA">
        <w:fldChar w:fldCharType="end"/>
      </w:r>
      <w:r>
        <w:t xml:space="preserve">), tak při přistupování ze </w:t>
      </w:r>
      <w:proofErr w:type="spellStart"/>
      <w:r>
        <w:t>Seaside</w:t>
      </w:r>
      <w:proofErr w:type="spellEnd"/>
      <w:r>
        <w:t xml:space="preserve"> komponenty, respektive z objektu </w:t>
      </w:r>
      <w:proofErr w:type="spellStart"/>
      <w:r>
        <w:t>Smalltalku</w:t>
      </w:r>
      <w:proofErr w:type="spellEnd"/>
      <w:r>
        <w:t>, musí být provedení portu vyvoláno explicitě.</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6E"/>
    <w:multiLevelType w:val="hybridMultilevel"/>
    <w:tmpl w:val="0658C59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nsid w:val="0BA857FD"/>
    <w:multiLevelType w:val="hybridMultilevel"/>
    <w:tmpl w:val="832E078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
    <w:nsid w:val="1243578A"/>
    <w:multiLevelType w:val="hybridMultilevel"/>
    <w:tmpl w:val="3732D2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3500E8A"/>
    <w:multiLevelType w:val="hybridMultilevel"/>
    <w:tmpl w:val="0006507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nsid w:val="199346EB"/>
    <w:multiLevelType w:val="hybridMultilevel"/>
    <w:tmpl w:val="B2B66B4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nsid w:val="21CF287D"/>
    <w:multiLevelType w:val="hybridMultilevel"/>
    <w:tmpl w:val="0ADAC06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6">
    <w:nsid w:val="28225682"/>
    <w:multiLevelType w:val="hybridMultilevel"/>
    <w:tmpl w:val="E80CC7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C404DFA"/>
    <w:multiLevelType w:val="hybridMultilevel"/>
    <w:tmpl w:val="2098E55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8">
    <w:nsid w:val="2E0C47AE"/>
    <w:multiLevelType w:val="hybridMultilevel"/>
    <w:tmpl w:val="625CDAD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9">
    <w:nsid w:val="35C2057E"/>
    <w:multiLevelType w:val="hybridMultilevel"/>
    <w:tmpl w:val="C212A58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0">
    <w:nsid w:val="3AEB0FEE"/>
    <w:multiLevelType w:val="hybridMultilevel"/>
    <w:tmpl w:val="BAE0B4D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1">
    <w:nsid w:val="3D454D56"/>
    <w:multiLevelType w:val="hybridMultilevel"/>
    <w:tmpl w:val="61821536"/>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2">
    <w:nsid w:val="40DF67A0"/>
    <w:multiLevelType w:val="hybridMultilevel"/>
    <w:tmpl w:val="313E8D60"/>
    <w:lvl w:ilvl="0" w:tplc="0405000F">
      <w:start w:val="1"/>
      <w:numFmt w:val="decimal"/>
      <w:lvlText w:val="%1."/>
      <w:lvlJc w:val="left"/>
      <w:pPr>
        <w:ind w:left="1287" w:hanging="360"/>
      </w:pPr>
      <w:rPr>
        <w:rFonts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3">
    <w:nsid w:val="439D2CC7"/>
    <w:multiLevelType w:val="hybridMultilevel"/>
    <w:tmpl w:val="385A393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4">
    <w:nsid w:val="47BF2F83"/>
    <w:multiLevelType w:val="hybridMultilevel"/>
    <w:tmpl w:val="DA686E0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5">
    <w:nsid w:val="48D84F33"/>
    <w:multiLevelType w:val="hybridMultilevel"/>
    <w:tmpl w:val="21FE6F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6">
    <w:nsid w:val="4CDD075F"/>
    <w:multiLevelType w:val="hybridMultilevel"/>
    <w:tmpl w:val="F56A8CD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7">
    <w:nsid w:val="4F3731FE"/>
    <w:multiLevelType w:val="hybridMultilevel"/>
    <w:tmpl w:val="30F23C04"/>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8">
    <w:nsid w:val="561D713D"/>
    <w:multiLevelType w:val="hybridMultilevel"/>
    <w:tmpl w:val="9F8EA62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9">
    <w:nsid w:val="617B7B7B"/>
    <w:multiLevelType w:val="hybridMultilevel"/>
    <w:tmpl w:val="056A1D0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nsid w:val="61C34DF1"/>
    <w:multiLevelType w:val="multilevel"/>
    <w:tmpl w:val="AA5E6D0E"/>
    <w:lvl w:ilvl="0">
      <w:start w:val="1"/>
      <w:numFmt w:val="decimal"/>
      <w:pStyle w:val="Nadpis1"/>
      <w:lvlText w:val="%1."/>
      <w:lvlJc w:val="left"/>
      <w:pPr>
        <w:tabs>
          <w:tab w:val="num" w:pos="1134"/>
        </w:tabs>
        <w:ind w:left="1134" w:hanging="1134"/>
      </w:pPr>
      <w:rPr>
        <w:rFonts w:hint="default"/>
      </w:rPr>
    </w:lvl>
    <w:lvl w:ilvl="1">
      <w:start w:val="1"/>
      <w:numFmt w:val="decimal"/>
      <w:pStyle w:val="Nadpis2"/>
      <w:lvlText w:val="%1.%2"/>
      <w:lvlJc w:val="left"/>
      <w:pPr>
        <w:tabs>
          <w:tab w:val="num" w:pos="1134"/>
        </w:tabs>
        <w:ind w:left="1134" w:hanging="1134"/>
      </w:pPr>
      <w:rPr>
        <w:rFonts w:hint="default"/>
      </w:rPr>
    </w:lvl>
    <w:lvl w:ilvl="2">
      <w:start w:val="1"/>
      <w:numFmt w:val="decimal"/>
      <w:pStyle w:val="Nadpis3"/>
      <w:lvlText w:val="%1.%2.%3"/>
      <w:lvlJc w:val="left"/>
      <w:pPr>
        <w:tabs>
          <w:tab w:val="num" w:pos="1134"/>
        </w:tabs>
        <w:ind w:left="1134" w:hanging="1134"/>
      </w:pPr>
      <w:rPr>
        <w:rFonts w:hint="default"/>
      </w:rPr>
    </w:lvl>
    <w:lvl w:ilvl="3">
      <w:start w:val="1"/>
      <w:numFmt w:val="decimal"/>
      <w:pStyle w:val="Nadpis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95D3AC1"/>
    <w:multiLevelType w:val="hybridMultilevel"/>
    <w:tmpl w:val="729076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F3F7B24"/>
    <w:multiLevelType w:val="hybridMultilevel"/>
    <w:tmpl w:val="EA7E8C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20"/>
  </w:num>
  <w:num w:numId="2">
    <w:abstractNumId w:val="12"/>
  </w:num>
  <w:num w:numId="3">
    <w:abstractNumId w:val="11"/>
  </w:num>
  <w:num w:numId="4">
    <w:abstractNumId w:val="21"/>
  </w:num>
  <w:num w:numId="5">
    <w:abstractNumId w:val="19"/>
  </w:num>
  <w:num w:numId="6">
    <w:abstractNumId w:val="9"/>
  </w:num>
  <w:num w:numId="7">
    <w:abstractNumId w:val="22"/>
  </w:num>
  <w:num w:numId="8">
    <w:abstractNumId w:val="14"/>
  </w:num>
  <w:num w:numId="9">
    <w:abstractNumId w:val="7"/>
  </w:num>
  <w:num w:numId="10">
    <w:abstractNumId w:val="4"/>
  </w:num>
  <w:num w:numId="11">
    <w:abstractNumId w:val="6"/>
  </w:num>
  <w:num w:numId="12">
    <w:abstractNumId w:val="3"/>
  </w:num>
  <w:num w:numId="13">
    <w:abstractNumId w:val="0"/>
  </w:num>
  <w:num w:numId="14">
    <w:abstractNumId w:val="2"/>
  </w:num>
  <w:num w:numId="15">
    <w:abstractNumId w:val="17"/>
  </w:num>
  <w:num w:numId="16">
    <w:abstractNumId w:val="10"/>
  </w:num>
  <w:num w:numId="17">
    <w:abstractNumId w:val="15"/>
  </w:num>
  <w:num w:numId="18">
    <w:abstractNumId w:val="5"/>
  </w:num>
  <w:num w:numId="19">
    <w:abstractNumId w:val="13"/>
  </w:num>
  <w:num w:numId="20">
    <w:abstractNumId w:val="18"/>
  </w:num>
  <w:num w:numId="21">
    <w:abstractNumId w:val="16"/>
  </w:num>
  <w:num w:numId="22">
    <w:abstractNumId w:val="8"/>
  </w:num>
  <w:num w:numId="23">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stylePaneFormatFilter w:val="0004"/>
  <w:defaultTabStop w:val="708"/>
  <w:hyphenationZone w:val="425"/>
  <w:drawingGridHorizontalSpacing w:val="110"/>
  <w:displayHorizontalDrawingGridEvery w:val="2"/>
  <w:noPunctuationKerning/>
  <w:characterSpacingControl w:val="doNotCompress"/>
  <w:hdrShapeDefaults>
    <o:shapedefaults v:ext="edit" spidmax="40962">
      <v:stroke startarrow="block" endarrow="block"/>
      <o:colormenu v:ext="edit" fillcolor="none [2412]" strokecolor="none" shadowcolor="none [2092]"/>
    </o:shapedefaults>
  </w:hdrShapeDefaults>
  <w:footnotePr>
    <w:footnote w:id="-1"/>
    <w:footnote w:id="0"/>
  </w:footnotePr>
  <w:endnotePr>
    <w:endnote w:id="-1"/>
    <w:endnote w:id="0"/>
  </w:endnotePr>
  <w:compat/>
  <w:rsids>
    <w:rsidRoot w:val="006405B4"/>
    <w:rsid w:val="00005152"/>
    <w:rsid w:val="00006B17"/>
    <w:rsid w:val="00007997"/>
    <w:rsid w:val="00013A6E"/>
    <w:rsid w:val="0001522E"/>
    <w:rsid w:val="000157A4"/>
    <w:rsid w:val="00016368"/>
    <w:rsid w:val="00016671"/>
    <w:rsid w:val="00020172"/>
    <w:rsid w:val="00020EAD"/>
    <w:rsid w:val="0002202B"/>
    <w:rsid w:val="000224DD"/>
    <w:rsid w:val="0002389B"/>
    <w:rsid w:val="000244CC"/>
    <w:rsid w:val="00024939"/>
    <w:rsid w:val="0002693E"/>
    <w:rsid w:val="00027597"/>
    <w:rsid w:val="00031BFF"/>
    <w:rsid w:val="0003307C"/>
    <w:rsid w:val="000340E8"/>
    <w:rsid w:val="000348FF"/>
    <w:rsid w:val="000375C5"/>
    <w:rsid w:val="000421E6"/>
    <w:rsid w:val="0004265E"/>
    <w:rsid w:val="0004307E"/>
    <w:rsid w:val="00045949"/>
    <w:rsid w:val="00045B64"/>
    <w:rsid w:val="00046876"/>
    <w:rsid w:val="00046B83"/>
    <w:rsid w:val="00046C2B"/>
    <w:rsid w:val="000620C2"/>
    <w:rsid w:val="000661B9"/>
    <w:rsid w:val="00070400"/>
    <w:rsid w:val="00073170"/>
    <w:rsid w:val="00073C14"/>
    <w:rsid w:val="00076E1D"/>
    <w:rsid w:val="0007726E"/>
    <w:rsid w:val="00081CEA"/>
    <w:rsid w:val="000821D6"/>
    <w:rsid w:val="00083B69"/>
    <w:rsid w:val="0009424B"/>
    <w:rsid w:val="000966BA"/>
    <w:rsid w:val="00097842"/>
    <w:rsid w:val="000A080F"/>
    <w:rsid w:val="000A3486"/>
    <w:rsid w:val="000A4336"/>
    <w:rsid w:val="000A5AB1"/>
    <w:rsid w:val="000B33A8"/>
    <w:rsid w:val="000B447F"/>
    <w:rsid w:val="000B585C"/>
    <w:rsid w:val="000B6C0E"/>
    <w:rsid w:val="000B75FE"/>
    <w:rsid w:val="000C23DF"/>
    <w:rsid w:val="000C2564"/>
    <w:rsid w:val="000C57E7"/>
    <w:rsid w:val="000C7F65"/>
    <w:rsid w:val="000D3C17"/>
    <w:rsid w:val="000D49A5"/>
    <w:rsid w:val="000D63AF"/>
    <w:rsid w:val="000D6BD7"/>
    <w:rsid w:val="000D700F"/>
    <w:rsid w:val="000D790C"/>
    <w:rsid w:val="000E0626"/>
    <w:rsid w:val="000E30C1"/>
    <w:rsid w:val="000E417A"/>
    <w:rsid w:val="000F01B0"/>
    <w:rsid w:val="000F0E7C"/>
    <w:rsid w:val="000F134A"/>
    <w:rsid w:val="000F23A8"/>
    <w:rsid w:val="000F2772"/>
    <w:rsid w:val="000F2CF2"/>
    <w:rsid w:val="000F40C0"/>
    <w:rsid w:val="000F6C3D"/>
    <w:rsid w:val="000F6D98"/>
    <w:rsid w:val="001024DC"/>
    <w:rsid w:val="001026EB"/>
    <w:rsid w:val="001029FA"/>
    <w:rsid w:val="00102CA7"/>
    <w:rsid w:val="00103282"/>
    <w:rsid w:val="00105479"/>
    <w:rsid w:val="001074AC"/>
    <w:rsid w:val="00120039"/>
    <w:rsid w:val="0012213D"/>
    <w:rsid w:val="00122EB0"/>
    <w:rsid w:val="001258D1"/>
    <w:rsid w:val="00125D7A"/>
    <w:rsid w:val="001305ED"/>
    <w:rsid w:val="00133942"/>
    <w:rsid w:val="00137CA2"/>
    <w:rsid w:val="00140221"/>
    <w:rsid w:val="00141273"/>
    <w:rsid w:val="00141791"/>
    <w:rsid w:val="00146F53"/>
    <w:rsid w:val="00147256"/>
    <w:rsid w:val="00150AA7"/>
    <w:rsid w:val="00156006"/>
    <w:rsid w:val="001560CB"/>
    <w:rsid w:val="001561E0"/>
    <w:rsid w:val="001630F3"/>
    <w:rsid w:val="0016397A"/>
    <w:rsid w:val="00174ACC"/>
    <w:rsid w:val="00175C37"/>
    <w:rsid w:val="0017732E"/>
    <w:rsid w:val="0018284C"/>
    <w:rsid w:val="001835AE"/>
    <w:rsid w:val="001846C5"/>
    <w:rsid w:val="00187AA1"/>
    <w:rsid w:val="001908A3"/>
    <w:rsid w:val="0019118E"/>
    <w:rsid w:val="00192366"/>
    <w:rsid w:val="001928C0"/>
    <w:rsid w:val="001933CB"/>
    <w:rsid w:val="001942F5"/>
    <w:rsid w:val="001948C8"/>
    <w:rsid w:val="001A1B9E"/>
    <w:rsid w:val="001A6348"/>
    <w:rsid w:val="001A64EC"/>
    <w:rsid w:val="001A7E2B"/>
    <w:rsid w:val="001B0150"/>
    <w:rsid w:val="001B4D21"/>
    <w:rsid w:val="001B74F6"/>
    <w:rsid w:val="001C59BE"/>
    <w:rsid w:val="001C5A05"/>
    <w:rsid w:val="001C5C74"/>
    <w:rsid w:val="001C6FB8"/>
    <w:rsid w:val="001C750C"/>
    <w:rsid w:val="001D0FDD"/>
    <w:rsid w:val="001D157F"/>
    <w:rsid w:val="001D49EF"/>
    <w:rsid w:val="001D6340"/>
    <w:rsid w:val="001E2AF3"/>
    <w:rsid w:val="001E5BB7"/>
    <w:rsid w:val="001E7047"/>
    <w:rsid w:val="001F0149"/>
    <w:rsid w:val="001F190F"/>
    <w:rsid w:val="001F56F7"/>
    <w:rsid w:val="001F7706"/>
    <w:rsid w:val="001F7B5C"/>
    <w:rsid w:val="0020332C"/>
    <w:rsid w:val="002131B0"/>
    <w:rsid w:val="00214D17"/>
    <w:rsid w:val="00215F24"/>
    <w:rsid w:val="00222C1A"/>
    <w:rsid w:val="0022455C"/>
    <w:rsid w:val="00224EB0"/>
    <w:rsid w:val="00224FB3"/>
    <w:rsid w:val="0022511F"/>
    <w:rsid w:val="002266AF"/>
    <w:rsid w:val="0022784D"/>
    <w:rsid w:val="00235CCB"/>
    <w:rsid w:val="00245CC0"/>
    <w:rsid w:val="00253007"/>
    <w:rsid w:val="00255A5B"/>
    <w:rsid w:val="00256E2D"/>
    <w:rsid w:val="00257A92"/>
    <w:rsid w:val="00257AAC"/>
    <w:rsid w:val="002614EF"/>
    <w:rsid w:val="00263CB5"/>
    <w:rsid w:val="00263F6C"/>
    <w:rsid w:val="00266857"/>
    <w:rsid w:val="002733CF"/>
    <w:rsid w:val="00274D0F"/>
    <w:rsid w:val="00275008"/>
    <w:rsid w:val="002757FF"/>
    <w:rsid w:val="00275B50"/>
    <w:rsid w:val="002820E9"/>
    <w:rsid w:val="002831DD"/>
    <w:rsid w:val="00283635"/>
    <w:rsid w:val="00283A13"/>
    <w:rsid w:val="00285818"/>
    <w:rsid w:val="00287726"/>
    <w:rsid w:val="002975FF"/>
    <w:rsid w:val="00297F69"/>
    <w:rsid w:val="002A19A4"/>
    <w:rsid w:val="002A225B"/>
    <w:rsid w:val="002A5F3E"/>
    <w:rsid w:val="002A659C"/>
    <w:rsid w:val="002B2A73"/>
    <w:rsid w:val="002B46A4"/>
    <w:rsid w:val="002C04DF"/>
    <w:rsid w:val="002C0A91"/>
    <w:rsid w:val="002C167C"/>
    <w:rsid w:val="002C2C19"/>
    <w:rsid w:val="002C3AC9"/>
    <w:rsid w:val="002C3C2B"/>
    <w:rsid w:val="002C7575"/>
    <w:rsid w:val="002C799E"/>
    <w:rsid w:val="002D2A1B"/>
    <w:rsid w:val="002D40B8"/>
    <w:rsid w:val="002D444A"/>
    <w:rsid w:val="002D4CA1"/>
    <w:rsid w:val="002D4E0F"/>
    <w:rsid w:val="002D4F71"/>
    <w:rsid w:val="002D5FF8"/>
    <w:rsid w:val="002D6E11"/>
    <w:rsid w:val="002D6E8A"/>
    <w:rsid w:val="002E012F"/>
    <w:rsid w:val="002E1976"/>
    <w:rsid w:val="002F0DD6"/>
    <w:rsid w:val="002F24AA"/>
    <w:rsid w:val="002F481F"/>
    <w:rsid w:val="002F65F6"/>
    <w:rsid w:val="002F7423"/>
    <w:rsid w:val="002F7F7E"/>
    <w:rsid w:val="00301AD2"/>
    <w:rsid w:val="00301E8E"/>
    <w:rsid w:val="003031E5"/>
    <w:rsid w:val="00304637"/>
    <w:rsid w:val="00305000"/>
    <w:rsid w:val="00312B7C"/>
    <w:rsid w:val="0031363E"/>
    <w:rsid w:val="003140CA"/>
    <w:rsid w:val="00314E99"/>
    <w:rsid w:val="00314FE8"/>
    <w:rsid w:val="00315822"/>
    <w:rsid w:val="00317580"/>
    <w:rsid w:val="00324CD0"/>
    <w:rsid w:val="0033168A"/>
    <w:rsid w:val="00331DF8"/>
    <w:rsid w:val="003326C2"/>
    <w:rsid w:val="003346C6"/>
    <w:rsid w:val="00334E64"/>
    <w:rsid w:val="00335724"/>
    <w:rsid w:val="00335C17"/>
    <w:rsid w:val="00337A8E"/>
    <w:rsid w:val="0034061E"/>
    <w:rsid w:val="003470A5"/>
    <w:rsid w:val="0035009A"/>
    <w:rsid w:val="0035110A"/>
    <w:rsid w:val="003513BB"/>
    <w:rsid w:val="0035274B"/>
    <w:rsid w:val="00360863"/>
    <w:rsid w:val="0036216C"/>
    <w:rsid w:val="00364463"/>
    <w:rsid w:val="003648B7"/>
    <w:rsid w:val="0036594C"/>
    <w:rsid w:val="003677CD"/>
    <w:rsid w:val="00367CA9"/>
    <w:rsid w:val="0037186F"/>
    <w:rsid w:val="0037214B"/>
    <w:rsid w:val="00375202"/>
    <w:rsid w:val="00377B32"/>
    <w:rsid w:val="003802D6"/>
    <w:rsid w:val="003813F7"/>
    <w:rsid w:val="00383EC2"/>
    <w:rsid w:val="00384484"/>
    <w:rsid w:val="00384EDD"/>
    <w:rsid w:val="00387C7F"/>
    <w:rsid w:val="003926B2"/>
    <w:rsid w:val="00392B02"/>
    <w:rsid w:val="00395222"/>
    <w:rsid w:val="003964FA"/>
    <w:rsid w:val="0039674B"/>
    <w:rsid w:val="00397A53"/>
    <w:rsid w:val="003A2A39"/>
    <w:rsid w:val="003B2E9D"/>
    <w:rsid w:val="003B4523"/>
    <w:rsid w:val="003C0F43"/>
    <w:rsid w:val="003C41EA"/>
    <w:rsid w:val="003C4DEF"/>
    <w:rsid w:val="003D3177"/>
    <w:rsid w:val="003D3655"/>
    <w:rsid w:val="003E0085"/>
    <w:rsid w:val="003E1ABF"/>
    <w:rsid w:val="003E2A73"/>
    <w:rsid w:val="003E32DB"/>
    <w:rsid w:val="003E368F"/>
    <w:rsid w:val="003E5A8B"/>
    <w:rsid w:val="003E6851"/>
    <w:rsid w:val="003F0784"/>
    <w:rsid w:val="003F46AA"/>
    <w:rsid w:val="003F46DE"/>
    <w:rsid w:val="003F64A4"/>
    <w:rsid w:val="00400C6A"/>
    <w:rsid w:val="00401E9C"/>
    <w:rsid w:val="0040208B"/>
    <w:rsid w:val="00403BC8"/>
    <w:rsid w:val="0040644A"/>
    <w:rsid w:val="004158DC"/>
    <w:rsid w:val="00425F2A"/>
    <w:rsid w:val="00426437"/>
    <w:rsid w:val="00430CE8"/>
    <w:rsid w:val="00435B01"/>
    <w:rsid w:val="00435B0D"/>
    <w:rsid w:val="0044248F"/>
    <w:rsid w:val="00443FF5"/>
    <w:rsid w:val="004529D4"/>
    <w:rsid w:val="004546B7"/>
    <w:rsid w:val="0045692D"/>
    <w:rsid w:val="00462077"/>
    <w:rsid w:val="004630BD"/>
    <w:rsid w:val="0046591E"/>
    <w:rsid w:val="00466775"/>
    <w:rsid w:val="00466DCF"/>
    <w:rsid w:val="00467A31"/>
    <w:rsid w:val="00474581"/>
    <w:rsid w:val="00474766"/>
    <w:rsid w:val="00480220"/>
    <w:rsid w:val="00481F02"/>
    <w:rsid w:val="004837CD"/>
    <w:rsid w:val="004863CD"/>
    <w:rsid w:val="00490051"/>
    <w:rsid w:val="004905D0"/>
    <w:rsid w:val="00492047"/>
    <w:rsid w:val="004933B9"/>
    <w:rsid w:val="00493C17"/>
    <w:rsid w:val="00493D97"/>
    <w:rsid w:val="00494BDE"/>
    <w:rsid w:val="0049544D"/>
    <w:rsid w:val="00495DA1"/>
    <w:rsid w:val="00497D28"/>
    <w:rsid w:val="004A1210"/>
    <w:rsid w:val="004A1970"/>
    <w:rsid w:val="004A3773"/>
    <w:rsid w:val="004A3EE3"/>
    <w:rsid w:val="004B07EE"/>
    <w:rsid w:val="004B2C2C"/>
    <w:rsid w:val="004B3DDA"/>
    <w:rsid w:val="004B455A"/>
    <w:rsid w:val="004B5FB8"/>
    <w:rsid w:val="004C191A"/>
    <w:rsid w:val="004C356A"/>
    <w:rsid w:val="004C4293"/>
    <w:rsid w:val="004C50BC"/>
    <w:rsid w:val="004C6CEE"/>
    <w:rsid w:val="004C72DF"/>
    <w:rsid w:val="004D060E"/>
    <w:rsid w:val="004D13B6"/>
    <w:rsid w:val="004D32B5"/>
    <w:rsid w:val="004D4038"/>
    <w:rsid w:val="004D5B83"/>
    <w:rsid w:val="004D695C"/>
    <w:rsid w:val="004D70F7"/>
    <w:rsid w:val="004E279F"/>
    <w:rsid w:val="004E7A66"/>
    <w:rsid w:val="004E7E41"/>
    <w:rsid w:val="004F0E9B"/>
    <w:rsid w:val="004F6A9E"/>
    <w:rsid w:val="004F7715"/>
    <w:rsid w:val="004F77CF"/>
    <w:rsid w:val="004F7F36"/>
    <w:rsid w:val="0050085F"/>
    <w:rsid w:val="00502CDC"/>
    <w:rsid w:val="005048BB"/>
    <w:rsid w:val="00504CB6"/>
    <w:rsid w:val="005057DE"/>
    <w:rsid w:val="005113D7"/>
    <w:rsid w:val="00511A76"/>
    <w:rsid w:val="005131DE"/>
    <w:rsid w:val="005148D9"/>
    <w:rsid w:val="0051565F"/>
    <w:rsid w:val="00515A78"/>
    <w:rsid w:val="00517E08"/>
    <w:rsid w:val="005200AA"/>
    <w:rsid w:val="005233E5"/>
    <w:rsid w:val="00523E47"/>
    <w:rsid w:val="00526BB6"/>
    <w:rsid w:val="00531113"/>
    <w:rsid w:val="0053355E"/>
    <w:rsid w:val="005360D1"/>
    <w:rsid w:val="005363D4"/>
    <w:rsid w:val="00537DE6"/>
    <w:rsid w:val="0054185F"/>
    <w:rsid w:val="0054346B"/>
    <w:rsid w:val="0054363D"/>
    <w:rsid w:val="00550D82"/>
    <w:rsid w:val="005522C8"/>
    <w:rsid w:val="00554353"/>
    <w:rsid w:val="00555A02"/>
    <w:rsid w:val="0055780D"/>
    <w:rsid w:val="00557AFD"/>
    <w:rsid w:val="00563590"/>
    <w:rsid w:val="00564686"/>
    <w:rsid w:val="00566605"/>
    <w:rsid w:val="00566F57"/>
    <w:rsid w:val="00567ADE"/>
    <w:rsid w:val="0057294C"/>
    <w:rsid w:val="00572B50"/>
    <w:rsid w:val="0057445B"/>
    <w:rsid w:val="00576818"/>
    <w:rsid w:val="00581071"/>
    <w:rsid w:val="00585B70"/>
    <w:rsid w:val="00585F9E"/>
    <w:rsid w:val="005861E6"/>
    <w:rsid w:val="00586220"/>
    <w:rsid w:val="005A06BE"/>
    <w:rsid w:val="005A3FF8"/>
    <w:rsid w:val="005A544B"/>
    <w:rsid w:val="005A72AE"/>
    <w:rsid w:val="005B2444"/>
    <w:rsid w:val="005B2C3A"/>
    <w:rsid w:val="005B2E79"/>
    <w:rsid w:val="005B3529"/>
    <w:rsid w:val="005B4442"/>
    <w:rsid w:val="005B564E"/>
    <w:rsid w:val="005B6661"/>
    <w:rsid w:val="005C0DE2"/>
    <w:rsid w:val="005C2704"/>
    <w:rsid w:val="005C2D60"/>
    <w:rsid w:val="005C3A92"/>
    <w:rsid w:val="005C40F5"/>
    <w:rsid w:val="005C459F"/>
    <w:rsid w:val="005C54FE"/>
    <w:rsid w:val="005D4140"/>
    <w:rsid w:val="005D424E"/>
    <w:rsid w:val="005D581F"/>
    <w:rsid w:val="005D62E5"/>
    <w:rsid w:val="005E59D2"/>
    <w:rsid w:val="005F2719"/>
    <w:rsid w:val="005F4D89"/>
    <w:rsid w:val="005F51E5"/>
    <w:rsid w:val="005F52E0"/>
    <w:rsid w:val="00602902"/>
    <w:rsid w:val="00602AAF"/>
    <w:rsid w:val="00604750"/>
    <w:rsid w:val="00605139"/>
    <w:rsid w:val="006061B2"/>
    <w:rsid w:val="00612148"/>
    <w:rsid w:val="006147D4"/>
    <w:rsid w:val="00616C5A"/>
    <w:rsid w:val="006176FB"/>
    <w:rsid w:val="00617FE2"/>
    <w:rsid w:val="00622915"/>
    <w:rsid w:val="006244B5"/>
    <w:rsid w:val="006273F8"/>
    <w:rsid w:val="00630170"/>
    <w:rsid w:val="0063097E"/>
    <w:rsid w:val="00630B2A"/>
    <w:rsid w:val="006338E3"/>
    <w:rsid w:val="00633C0C"/>
    <w:rsid w:val="00634A01"/>
    <w:rsid w:val="0063664D"/>
    <w:rsid w:val="006405B4"/>
    <w:rsid w:val="0064359B"/>
    <w:rsid w:val="0064386F"/>
    <w:rsid w:val="0064500D"/>
    <w:rsid w:val="00647819"/>
    <w:rsid w:val="00650AF0"/>
    <w:rsid w:val="00651BA2"/>
    <w:rsid w:val="00652E1B"/>
    <w:rsid w:val="00653D3C"/>
    <w:rsid w:val="006563AE"/>
    <w:rsid w:val="00660D11"/>
    <w:rsid w:val="00663E24"/>
    <w:rsid w:val="00664FD8"/>
    <w:rsid w:val="006676E1"/>
    <w:rsid w:val="006728BA"/>
    <w:rsid w:val="006762EE"/>
    <w:rsid w:val="006805E4"/>
    <w:rsid w:val="00681ABD"/>
    <w:rsid w:val="00683721"/>
    <w:rsid w:val="006859C2"/>
    <w:rsid w:val="00685F60"/>
    <w:rsid w:val="00686BE5"/>
    <w:rsid w:val="00690436"/>
    <w:rsid w:val="006953D7"/>
    <w:rsid w:val="00697743"/>
    <w:rsid w:val="00697CC2"/>
    <w:rsid w:val="006A050B"/>
    <w:rsid w:val="006A2F42"/>
    <w:rsid w:val="006A51CF"/>
    <w:rsid w:val="006A5472"/>
    <w:rsid w:val="006B153D"/>
    <w:rsid w:val="006B3D92"/>
    <w:rsid w:val="006B424A"/>
    <w:rsid w:val="006B5477"/>
    <w:rsid w:val="006B68D2"/>
    <w:rsid w:val="006B7A8B"/>
    <w:rsid w:val="006C4FD2"/>
    <w:rsid w:val="006C601F"/>
    <w:rsid w:val="006D615F"/>
    <w:rsid w:val="006D7F81"/>
    <w:rsid w:val="006E1722"/>
    <w:rsid w:val="006F0A49"/>
    <w:rsid w:val="006F0F63"/>
    <w:rsid w:val="006F3B00"/>
    <w:rsid w:val="006F4395"/>
    <w:rsid w:val="006F4747"/>
    <w:rsid w:val="006F68AC"/>
    <w:rsid w:val="006F6B0B"/>
    <w:rsid w:val="0070007E"/>
    <w:rsid w:val="007016AC"/>
    <w:rsid w:val="00707BD3"/>
    <w:rsid w:val="007105F7"/>
    <w:rsid w:val="00712F5B"/>
    <w:rsid w:val="00713532"/>
    <w:rsid w:val="007140D3"/>
    <w:rsid w:val="00714237"/>
    <w:rsid w:val="00723C1C"/>
    <w:rsid w:val="00727AF8"/>
    <w:rsid w:val="0073286D"/>
    <w:rsid w:val="0073594B"/>
    <w:rsid w:val="00736596"/>
    <w:rsid w:val="00736804"/>
    <w:rsid w:val="00740C06"/>
    <w:rsid w:val="00743AE6"/>
    <w:rsid w:val="00744481"/>
    <w:rsid w:val="0074496C"/>
    <w:rsid w:val="00744EB1"/>
    <w:rsid w:val="00746459"/>
    <w:rsid w:val="00751127"/>
    <w:rsid w:val="0075681E"/>
    <w:rsid w:val="00761E39"/>
    <w:rsid w:val="00762E74"/>
    <w:rsid w:val="00763846"/>
    <w:rsid w:val="00772A6C"/>
    <w:rsid w:val="007747B6"/>
    <w:rsid w:val="00774DB2"/>
    <w:rsid w:val="007762D6"/>
    <w:rsid w:val="007766B5"/>
    <w:rsid w:val="00780707"/>
    <w:rsid w:val="0078451B"/>
    <w:rsid w:val="00784EC0"/>
    <w:rsid w:val="00785701"/>
    <w:rsid w:val="00791E5B"/>
    <w:rsid w:val="00794CA9"/>
    <w:rsid w:val="007A1548"/>
    <w:rsid w:val="007A2D62"/>
    <w:rsid w:val="007A3263"/>
    <w:rsid w:val="007A4139"/>
    <w:rsid w:val="007A4D36"/>
    <w:rsid w:val="007A798E"/>
    <w:rsid w:val="007B2B0E"/>
    <w:rsid w:val="007B3212"/>
    <w:rsid w:val="007B3FBE"/>
    <w:rsid w:val="007C11DC"/>
    <w:rsid w:val="007C15CD"/>
    <w:rsid w:val="007C5A20"/>
    <w:rsid w:val="007D04B5"/>
    <w:rsid w:val="007D197C"/>
    <w:rsid w:val="007D1FE4"/>
    <w:rsid w:val="007D3380"/>
    <w:rsid w:val="007D51CC"/>
    <w:rsid w:val="007E67C5"/>
    <w:rsid w:val="007E6A52"/>
    <w:rsid w:val="007F1F37"/>
    <w:rsid w:val="007F394B"/>
    <w:rsid w:val="007F3F28"/>
    <w:rsid w:val="007F5584"/>
    <w:rsid w:val="007F61F9"/>
    <w:rsid w:val="0080019B"/>
    <w:rsid w:val="00801D3D"/>
    <w:rsid w:val="008038EA"/>
    <w:rsid w:val="008050F2"/>
    <w:rsid w:val="008118CB"/>
    <w:rsid w:val="00811D80"/>
    <w:rsid w:val="00812B46"/>
    <w:rsid w:val="008157B9"/>
    <w:rsid w:val="00817777"/>
    <w:rsid w:val="00817965"/>
    <w:rsid w:val="00820800"/>
    <w:rsid w:val="0082181E"/>
    <w:rsid w:val="00825D6A"/>
    <w:rsid w:val="008268BB"/>
    <w:rsid w:val="008329D0"/>
    <w:rsid w:val="0083372D"/>
    <w:rsid w:val="0083592F"/>
    <w:rsid w:val="0084107F"/>
    <w:rsid w:val="00842EE7"/>
    <w:rsid w:val="008473A3"/>
    <w:rsid w:val="00853996"/>
    <w:rsid w:val="00856B29"/>
    <w:rsid w:val="00857B91"/>
    <w:rsid w:val="00861689"/>
    <w:rsid w:val="008622F4"/>
    <w:rsid w:val="008704FE"/>
    <w:rsid w:val="008718C9"/>
    <w:rsid w:val="008723B6"/>
    <w:rsid w:val="00877C96"/>
    <w:rsid w:val="00877CF1"/>
    <w:rsid w:val="00880F59"/>
    <w:rsid w:val="00881DF3"/>
    <w:rsid w:val="00885943"/>
    <w:rsid w:val="00885B9E"/>
    <w:rsid w:val="00895A4A"/>
    <w:rsid w:val="008960DC"/>
    <w:rsid w:val="00896267"/>
    <w:rsid w:val="008A0C31"/>
    <w:rsid w:val="008A1EBD"/>
    <w:rsid w:val="008A1EF1"/>
    <w:rsid w:val="008A3CA3"/>
    <w:rsid w:val="008A6168"/>
    <w:rsid w:val="008A6DE0"/>
    <w:rsid w:val="008A7976"/>
    <w:rsid w:val="008B052A"/>
    <w:rsid w:val="008B0BB8"/>
    <w:rsid w:val="008B0C76"/>
    <w:rsid w:val="008B1367"/>
    <w:rsid w:val="008B19CF"/>
    <w:rsid w:val="008B1DEB"/>
    <w:rsid w:val="008B3AE4"/>
    <w:rsid w:val="008B51E1"/>
    <w:rsid w:val="008C094E"/>
    <w:rsid w:val="008C3336"/>
    <w:rsid w:val="008D026D"/>
    <w:rsid w:val="008D0E8A"/>
    <w:rsid w:val="008D469D"/>
    <w:rsid w:val="008D52F7"/>
    <w:rsid w:val="008D546C"/>
    <w:rsid w:val="008D5D82"/>
    <w:rsid w:val="008D78D0"/>
    <w:rsid w:val="008E0801"/>
    <w:rsid w:val="008E3091"/>
    <w:rsid w:val="008E31F1"/>
    <w:rsid w:val="008E5CEE"/>
    <w:rsid w:val="008E6E66"/>
    <w:rsid w:val="008E7150"/>
    <w:rsid w:val="008F29A5"/>
    <w:rsid w:val="008F2B6E"/>
    <w:rsid w:val="008F5FB2"/>
    <w:rsid w:val="00900164"/>
    <w:rsid w:val="00902D64"/>
    <w:rsid w:val="009037FA"/>
    <w:rsid w:val="00906FA0"/>
    <w:rsid w:val="00907DF6"/>
    <w:rsid w:val="00910046"/>
    <w:rsid w:val="009108B8"/>
    <w:rsid w:val="00910CDD"/>
    <w:rsid w:val="00912EE1"/>
    <w:rsid w:val="00915132"/>
    <w:rsid w:val="009168C8"/>
    <w:rsid w:val="00920554"/>
    <w:rsid w:val="00925A32"/>
    <w:rsid w:val="00933711"/>
    <w:rsid w:val="0094114F"/>
    <w:rsid w:val="00941D3D"/>
    <w:rsid w:val="00943521"/>
    <w:rsid w:val="00956272"/>
    <w:rsid w:val="00957CB0"/>
    <w:rsid w:val="00960734"/>
    <w:rsid w:val="00960CB5"/>
    <w:rsid w:val="0096131E"/>
    <w:rsid w:val="009621DA"/>
    <w:rsid w:val="00964BF9"/>
    <w:rsid w:val="00967FBA"/>
    <w:rsid w:val="009723C9"/>
    <w:rsid w:val="0097331B"/>
    <w:rsid w:val="00974CE0"/>
    <w:rsid w:val="00976A21"/>
    <w:rsid w:val="00981B22"/>
    <w:rsid w:val="00983E51"/>
    <w:rsid w:val="0098548D"/>
    <w:rsid w:val="009926CD"/>
    <w:rsid w:val="00992962"/>
    <w:rsid w:val="00992CA0"/>
    <w:rsid w:val="009967FF"/>
    <w:rsid w:val="009A1B3C"/>
    <w:rsid w:val="009A23BC"/>
    <w:rsid w:val="009B2FB0"/>
    <w:rsid w:val="009B5BB0"/>
    <w:rsid w:val="009C2FEC"/>
    <w:rsid w:val="009C6C6D"/>
    <w:rsid w:val="009D5F75"/>
    <w:rsid w:val="009E3007"/>
    <w:rsid w:val="009E35C6"/>
    <w:rsid w:val="009E372C"/>
    <w:rsid w:val="009E756A"/>
    <w:rsid w:val="009E7A81"/>
    <w:rsid w:val="009F0E91"/>
    <w:rsid w:val="009F1C92"/>
    <w:rsid w:val="009F26A1"/>
    <w:rsid w:val="009F2A93"/>
    <w:rsid w:val="009F3255"/>
    <w:rsid w:val="009F3C33"/>
    <w:rsid w:val="009F6880"/>
    <w:rsid w:val="00A01228"/>
    <w:rsid w:val="00A06053"/>
    <w:rsid w:val="00A064CB"/>
    <w:rsid w:val="00A11969"/>
    <w:rsid w:val="00A13294"/>
    <w:rsid w:val="00A13D28"/>
    <w:rsid w:val="00A1558F"/>
    <w:rsid w:val="00A23BDC"/>
    <w:rsid w:val="00A241AA"/>
    <w:rsid w:val="00A263E0"/>
    <w:rsid w:val="00A266B9"/>
    <w:rsid w:val="00A2732D"/>
    <w:rsid w:val="00A27CF2"/>
    <w:rsid w:val="00A30B9B"/>
    <w:rsid w:val="00A31D04"/>
    <w:rsid w:val="00A3593B"/>
    <w:rsid w:val="00A36394"/>
    <w:rsid w:val="00A37006"/>
    <w:rsid w:val="00A422F9"/>
    <w:rsid w:val="00A43092"/>
    <w:rsid w:val="00A45AD4"/>
    <w:rsid w:val="00A461D7"/>
    <w:rsid w:val="00A47CD4"/>
    <w:rsid w:val="00A5098F"/>
    <w:rsid w:val="00A52A9D"/>
    <w:rsid w:val="00A54E3F"/>
    <w:rsid w:val="00A56AD5"/>
    <w:rsid w:val="00A57591"/>
    <w:rsid w:val="00A64888"/>
    <w:rsid w:val="00A654C1"/>
    <w:rsid w:val="00A733E1"/>
    <w:rsid w:val="00A74C3A"/>
    <w:rsid w:val="00A80015"/>
    <w:rsid w:val="00A81A21"/>
    <w:rsid w:val="00A8301F"/>
    <w:rsid w:val="00A840BA"/>
    <w:rsid w:val="00A84309"/>
    <w:rsid w:val="00A86523"/>
    <w:rsid w:val="00A86B35"/>
    <w:rsid w:val="00A91B21"/>
    <w:rsid w:val="00A94DD1"/>
    <w:rsid w:val="00A953FF"/>
    <w:rsid w:val="00AB10DA"/>
    <w:rsid w:val="00AB2D2F"/>
    <w:rsid w:val="00AB2E59"/>
    <w:rsid w:val="00AB3FB1"/>
    <w:rsid w:val="00AB6851"/>
    <w:rsid w:val="00AC091F"/>
    <w:rsid w:val="00AC215E"/>
    <w:rsid w:val="00AC5027"/>
    <w:rsid w:val="00AC66D9"/>
    <w:rsid w:val="00AC736E"/>
    <w:rsid w:val="00AC77A1"/>
    <w:rsid w:val="00AC78BF"/>
    <w:rsid w:val="00AD1334"/>
    <w:rsid w:val="00AD2280"/>
    <w:rsid w:val="00AD4B9D"/>
    <w:rsid w:val="00AD6652"/>
    <w:rsid w:val="00AE0FD5"/>
    <w:rsid w:val="00AE1AFF"/>
    <w:rsid w:val="00AE5348"/>
    <w:rsid w:val="00AF03EA"/>
    <w:rsid w:val="00AF1277"/>
    <w:rsid w:val="00AF287C"/>
    <w:rsid w:val="00B003C7"/>
    <w:rsid w:val="00B012EF"/>
    <w:rsid w:val="00B01531"/>
    <w:rsid w:val="00B0468F"/>
    <w:rsid w:val="00B04888"/>
    <w:rsid w:val="00B053FD"/>
    <w:rsid w:val="00B05C27"/>
    <w:rsid w:val="00B05E13"/>
    <w:rsid w:val="00B10128"/>
    <w:rsid w:val="00B105D9"/>
    <w:rsid w:val="00B130AD"/>
    <w:rsid w:val="00B14A25"/>
    <w:rsid w:val="00B17779"/>
    <w:rsid w:val="00B17CA3"/>
    <w:rsid w:val="00B211D7"/>
    <w:rsid w:val="00B2263B"/>
    <w:rsid w:val="00B260BF"/>
    <w:rsid w:val="00B26B2C"/>
    <w:rsid w:val="00B27E9A"/>
    <w:rsid w:val="00B30C43"/>
    <w:rsid w:val="00B31A5A"/>
    <w:rsid w:val="00B31EFF"/>
    <w:rsid w:val="00B40E36"/>
    <w:rsid w:val="00B43635"/>
    <w:rsid w:val="00B51437"/>
    <w:rsid w:val="00B55FC6"/>
    <w:rsid w:val="00B620DA"/>
    <w:rsid w:val="00B63113"/>
    <w:rsid w:val="00B67F01"/>
    <w:rsid w:val="00B7523B"/>
    <w:rsid w:val="00B84DF4"/>
    <w:rsid w:val="00B85268"/>
    <w:rsid w:val="00B8749E"/>
    <w:rsid w:val="00B90668"/>
    <w:rsid w:val="00B94412"/>
    <w:rsid w:val="00B9672E"/>
    <w:rsid w:val="00B9742A"/>
    <w:rsid w:val="00BA2E1A"/>
    <w:rsid w:val="00BA5271"/>
    <w:rsid w:val="00BA57CD"/>
    <w:rsid w:val="00BA5C2D"/>
    <w:rsid w:val="00BB0E29"/>
    <w:rsid w:val="00BB1A06"/>
    <w:rsid w:val="00BB4332"/>
    <w:rsid w:val="00BB5EEC"/>
    <w:rsid w:val="00BC03B7"/>
    <w:rsid w:val="00BC320C"/>
    <w:rsid w:val="00BC4030"/>
    <w:rsid w:val="00BC7CE2"/>
    <w:rsid w:val="00BC7F66"/>
    <w:rsid w:val="00BD0165"/>
    <w:rsid w:val="00BD1195"/>
    <w:rsid w:val="00BD16C4"/>
    <w:rsid w:val="00BD248D"/>
    <w:rsid w:val="00BD2B38"/>
    <w:rsid w:val="00BD34E4"/>
    <w:rsid w:val="00BD6023"/>
    <w:rsid w:val="00BD682E"/>
    <w:rsid w:val="00BD6DC7"/>
    <w:rsid w:val="00BE0AC8"/>
    <w:rsid w:val="00BE0B93"/>
    <w:rsid w:val="00BE4318"/>
    <w:rsid w:val="00BE45A6"/>
    <w:rsid w:val="00BE7D21"/>
    <w:rsid w:val="00BF7E3E"/>
    <w:rsid w:val="00C00D3D"/>
    <w:rsid w:val="00C012AA"/>
    <w:rsid w:val="00C0216C"/>
    <w:rsid w:val="00C04E82"/>
    <w:rsid w:val="00C05385"/>
    <w:rsid w:val="00C078C3"/>
    <w:rsid w:val="00C11D5F"/>
    <w:rsid w:val="00C1695F"/>
    <w:rsid w:val="00C20B47"/>
    <w:rsid w:val="00C215E5"/>
    <w:rsid w:val="00C21789"/>
    <w:rsid w:val="00C236DB"/>
    <w:rsid w:val="00C23E80"/>
    <w:rsid w:val="00C25B28"/>
    <w:rsid w:val="00C26566"/>
    <w:rsid w:val="00C3277E"/>
    <w:rsid w:val="00C3645A"/>
    <w:rsid w:val="00C40129"/>
    <w:rsid w:val="00C40883"/>
    <w:rsid w:val="00C41980"/>
    <w:rsid w:val="00C516E7"/>
    <w:rsid w:val="00C51A27"/>
    <w:rsid w:val="00C54BA9"/>
    <w:rsid w:val="00C5587E"/>
    <w:rsid w:val="00C610CF"/>
    <w:rsid w:val="00C621CC"/>
    <w:rsid w:val="00C6288E"/>
    <w:rsid w:val="00C62A66"/>
    <w:rsid w:val="00C650B3"/>
    <w:rsid w:val="00C657EB"/>
    <w:rsid w:val="00C674D3"/>
    <w:rsid w:val="00C71DE4"/>
    <w:rsid w:val="00C76EE2"/>
    <w:rsid w:val="00C773C1"/>
    <w:rsid w:val="00C81708"/>
    <w:rsid w:val="00C81A10"/>
    <w:rsid w:val="00C826E3"/>
    <w:rsid w:val="00C833CD"/>
    <w:rsid w:val="00C8363B"/>
    <w:rsid w:val="00C8648A"/>
    <w:rsid w:val="00C86EBB"/>
    <w:rsid w:val="00C90AD8"/>
    <w:rsid w:val="00C91F5E"/>
    <w:rsid w:val="00C92348"/>
    <w:rsid w:val="00C92355"/>
    <w:rsid w:val="00C92971"/>
    <w:rsid w:val="00C9464A"/>
    <w:rsid w:val="00CA01EB"/>
    <w:rsid w:val="00CA07E7"/>
    <w:rsid w:val="00CA2B68"/>
    <w:rsid w:val="00CA5133"/>
    <w:rsid w:val="00CB070B"/>
    <w:rsid w:val="00CB397E"/>
    <w:rsid w:val="00CB3BE2"/>
    <w:rsid w:val="00CB3EE8"/>
    <w:rsid w:val="00CB49B4"/>
    <w:rsid w:val="00CB4D2A"/>
    <w:rsid w:val="00CB73DA"/>
    <w:rsid w:val="00CC053D"/>
    <w:rsid w:val="00CC2932"/>
    <w:rsid w:val="00CC627C"/>
    <w:rsid w:val="00CD57AE"/>
    <w:rsid w:val="00CE23A2"/>
    <w:rsid w:val="00CE34F6"/>
    <w:rsid w:val="00CE5643"/>
    <w:rsid w:val="00CE5D51"/>
    <w:rsid w:val="00CF1E8A"/>
    <w:rsid w:val="00CF4A2B"/>
    <w:rsid w:val="00CF7F83"/>
    <w:rsid w:val="00D012D0"/>
    <w:rsid w:val="00D02443"/>
    <w:rsid w:val="00D04BFF"/>
    <w:rsid w:val="00D10375"/>
    <w:rsid w:val="00D10A38"/>
    <w:rsid w:val="00D12B70"/>
    <w:rsid w:val="00D166C8"/>
    <w:rsid w:val="00D1677C"/>
    <w:rsid w:val="00D177A3"/>
    <w:rsid w:val="00D17FD1"/>
    <w:rsid w:val="00D20BF4"/>
    <w:rsid w:val="00D22BE9"/>
    <w:rsid w:val="00D25B7A"/>
    <w:rsid w:val="00D262EC"/>
    <w:rsid w:val="00D267EE"/>
    <w:rsid w:val="00D27203"/>
    <w:rsid w:val="00D3262C"/>
    <w:rsid w:val="00D3454D"/>
    <w:rsid w:val="00D369AE"/>
    <w:rsid w:val="00D375FD"/>
    <w:rsid w:val="00D40277"/>
    <w:rsid w:val="00D446E3"/>
    <w:rsid w:val="00D4508C"/>
    <w:rsid w:val="00D45122"/>
    <w:rsid w:val="00D47766"/>
    <w:rsid w:val="00D50667"/>
    <w:rsid w:val="00D507E4"/>
    <w:rsid w:val="00D51929"/>
    <w:rsid w:val="00D5270C"/>
    <w:rsid w:val="00D531E9"/>
    <w:rsid w:val="00D53329"/>
    <w:rsid w:val="00D55920"/>
    <w:rsid w:val="00D55DD5"/>
    <w:rsid w:val="00D63733"/>
    <w:rsid w:val="00D63743"/>
    <w:rsid w:val="00D65593"/>
    <w:rsid w:val="00D70079"/>
    <w:rsid w:val="00D70C7B"/>
    <w:rsid w:val="00D73D8B"/>
    <w:rsid w:val="00D748B6"/>
    <w:rsid w:val="00D758A0"/>
    <w:rsid w:val="00D75F8C"/>
    <w:rsid w:val="00D80085"/>
    <w:rsid w:val="00D8150F"/>
    <w:rsid w:val="00D81E76"/>
    <w:rsid w:val="00D82A81"/>
    <w:rsid w:val="00D836E9"/>
    <w:rsid w:val="00D84AF7"/>
    <w:rsid w:val="00D90C8E"/>
    <w:rsid w:val="00D90FD4"/>
    <w:rsid w:val="00D91AFC"/>
    <w:rsid w:val="00D92BE2"/>
    <w:rsid w:val="00D93024"/>
    <w:rsid w:val="00D930EF"/>
    <w:rsid w:val="00D9440E"/>
    <w:rsid w:val="00D96BB6"/>
    <w:rsid w:val="00DA0D6D"/>
    <w:rsid w:val="00DA1642"/>
    <w:rsid w:val="00DA232A"/>
    <w:rsid w:val="00DA2A06"/>
    <w:rsid w:val="00DA3317"/>
    <w:rsid w:val="00DA536B"/>
    <w:rsid w:val="00DA674A"/>
    <w:rsid w:val="00DB49C1"/>
    <w:rsid w:val="00DB500E"/>
    <w:rsid w:val="00DB5A04"/>
    <w:rsid w:val="00DC1347"/>
    <w:rsid w:val="00DC1842"/>
    <w:rsid w:val="00DC2E48"/>
    <w:rsid w:val="00DC46DA"/>
    <w:rsid w:val="00DC5BCB"/>
    <w:rsid w:val="00DD29C7"/>
    <w:rsid w:val="00DD5FC7"/>
    <w:rsid w:val="00DD711B"/>
    <w:rsid w:val="00DD7F67"/>
    <w:rsid w:val="00DE0C86"/>
    <w:rsid w:val="00DE2265"/>
    <w:rsid w:val="00DE38C4"/>
    <w:rsid w:val="00DE44BA"/>
    <w:rsid w:val="00DE7DB0"/>
    <w:rsid w:val="00DF0115"/>
    <w:rsid w:val="00DF5C17"/>
    <w:rsid w:val="00E001D7"/>
    <w:rsid w:val="00E00E95"/>
    <w:rsid w:val="00E01ECD"/>
    <w:rsid w:val="00E031EA"/>
    <w:rsid w:val="00E03B24"/>
    <w:rsid w:val="00E05DA0"/>
    <w:rsid w:val="00E10561"/>
    <w:rsid w:val="00E1064A"/>
    <w:rsid w:val="00E13867"/>
    <w:rsid w:val="00E14B4F"/>
    <w:rsid w:val="00E16D24"/>
    <w:rsid w:val="00E221C6"/>
    <w:rsid w:val="00E22521"/>
    <w:rsid w:val="00E22F33"/>
    <w:rsid w:val="00E23460"/>
    <w:rsid w:val="00E24532"/>
    <w:rsid w:val="00E24CB3"/>
    <w:rsid w:val="00E25399"/>
    <w:rsid w:val="00E2665F"/>
    <w:rsid w:val="00E2691B"/>
    <w:rsid w:val="00E3259E"/>
    <w:rsid w:val="00E32E69"/>
    <w:rsid w:val="00E36473"/>
    <w:rsid w:val="00E366B2"/>
    <w:rsid w:val="00E37A28"/>
    <w:rsid w:val="00E40A8D"/>
    <w:rsid w:val="00E45481"/>
    <w:rsid w:val="00E51ABF"/>
    <w:rsid w:val="00E60A6F"/>
    <w:rsid w:val="00E62F9F"/>
    <w:rsid w:val="00E67908"/>
    <w:rsid w:val="00E729FE"/>
    <w:rsid w:val="00E73417"/>
    <w:rsid w:val="00E74E46"/>
    <w:rsid w:val="00E75C77"/>
    <w:rsid w:val="00E80108"/>
    <w:rsid w:val="00E81439"/>
    <w:rsid w:val="00E8571D"/>
    <w:rsid w:val="00E86114"/>
    <w:rsid w:val="00EA43F1"/>
    <w:rsid w:val="00EA6884"/>
    <w:rsid w:val="00EB273A"/>
    <w:rsid w:val="00EB4D44"/>
    <w:rsid w:val="00EB5D91"/>
    <w:rsid w:val="00EB7EF7"/>
    <w:rsid w:val="00EC3A3A"/>
    <w:rsid w:val="00EC54A4"/>
    <w:rsid w:val="00EC7F06"/>
    <w:rsid w:val="00ED4D0A"/>
    <w:rsid w:val="00ED6C5C"/>
    <w:rsid w:val="00ED756A"/>
    <w:rsid w:val="00EE0C74"/>
    <w:rsid w:val="00EE2342"/>
    <w:rsid w:val="00EE694C"/>
    <w:rsid w:val="00EE6E65"/>
    <w:rsid w:val="00EF05DD"/>
    <w:rsid w:val="00EF1601"/>
    <w:rsid w:val="00F014F2"/>
    <w:rsid w:val="00F02DCA"/>
    <w:rsid w:val="00F02DCB"/>
    <w:rsid w:val="00F03E99"/>
    <w:rsid w:val="00F07222"/>
    <w:rsid w:val="00F073E4"/>
    <w:rsid w:val="00F137D9"/>
    <w:rsid w:val="00F1438D"/>
    <w:rsid w:val="00F15EA0"/>
    <w:rsid w:val="00F17314"/>
    <w:rsid w:val="00F22EB0"/>
    <w:rsid w:val="00F235DD"/>
    <w:rsid w:val="00F25706"/>
    <w:rsid w:val="00F302E4"/>
    <w:rsid w:val="00F302FD"/>
    <w:rsid w:val="00F34701"/>
    <w:rsid w:val="00F374CC"/>
    <w:rsid w:val="00F41E6E"/>
    <w:rsid w:val="00F42379"/>
    <w:rsid w:val="00F45CF1"/>
    <w:rsid w:val="00F45F96"/>
    <w:rsid w:val="00F463C6"/>
    <w:rsid w:val="00F463E6"/>
    <w:rsid w:val="00F503F7"/>
    <w:rsid w:val="00F50C0E"/>
    <w:rsid w:val="00F51F89"/>
    <w:rsid w:val="00F529EA"/>
    <w:rsid w:val="00F567FA"/>
    <w:rsid w:val="00F629F4"/>
    <w:rsid w:val="00F62F53"/>
    <w:rsid w:val="00F63643"/>
    <w:rsid w:val="00F67B52"/>
    <w:rsid w:val="00F70251"/>
    <w:rsid w:val="00F70563"/>
    <w:rsid w:val="00F707D1"/>
    <w:rsid w:val="00F70B4F"/>
    <w:rsid w:val="00F70D8F"/>
    <w:rsid w:val="00F72D25"/>
    <w:rsid w:val="00F76AC7"/>
    <w:rsid w:val="00F808F3"/>
    <w:rsid w:val="00F84BDF"/>
    <w:rsid w:val="00F86EE2"/>
    <w:rsid w:val="00F903C5"/>
    <w:rsid w:val="00F91037"/>
    <w:rsid w:val="00F94EFB"/>
    <w:rsid w:val="00F95298"/>
    <w:rsid w:val="00F96C4B"/>
    <w:rsid w:val="00F970D3"/>
    <w:rsid w:val="00FA0B74"/>
    <w:rsid w:val="00FA69C5"/>
    <w:rsid w:val="00FB0FF2"/>
    <w:rsid w:val="00FB2FDD"/>
    <w:rsid w:val="00FB3FAB"/>
    <w:rsid w:val="00FB4AE4"/>
    <w:rsid w:val="00FB59A9"/>
    <w:rsid w:val="00FB7B52"/>
    <w:rsid w:val="00FB7E8F"/>
    <w:rsid w:val="00FC0EE7"/>
    <w:rsid w:val="00FC13B9"/>
    <w:rsid w:val="00FC63D7"/>
    <w:rsid w:val="00FC774D"/>
    <w:rsid w:val="00FC7784"/>
    <w:rsid w:val="00FD3598"/>
    <w:rsid w:val="00FD4F3B"/>
    <w:rsid w:val="00FE0CEC"/>
    <w:rsid w:val="00FE110B"/>
    <w:rsid w:val="00FE7F7C"/>
    <w:rsid w:val="00FF1128"/>
    <w:rsid w:val="00FF5A35"/>
    <w:rsid w:val="00FF6164"/>
    <w:rsid w:val="00FF769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v:stroke startarrow="block" endarrow="block"/>
      <o:colormenu v:ext="edit" fillcolor="none [2412]" strokecolor="none" shadowcolor="none [2092]"/>
    </o:shapedefaults>
    <o:shapelayout v:ext="edit">
      <o:idmap v:ext="edit" data="1"/>
      <o:rules v:ext="edit">
        <o:r id="V:Rule2" type="connector" idref="#_x0000_s1152"/>
      </o:rules>
      <o:regrouptable v:ext="edit">
        <o:entry new="1" old="0"/>
        <o:entry new="2" old="1"/>
        <o:entry new="3" old="0"/>
        <o:entry new="4" old="0"/>
        <o:entry new="5" old="0"/>
        <o:entry new="6" old="0"/>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uiPriority="9" w:qFormat="1"/>
    <w:lsdException w:name="heading 6" w:semiHidden="0" w:uiPriority="0" w:unhideWhenUsed="0"/>
    <w:lsdException w:name="heading 7" w:semiHidden="0" w:uiPriority="0" w:unhideWhenUsed="0"/>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
    <w:name w:val="Normal"/>
    <w:qFormat/>
    <w:rsid w:val="004158DC"/>
    <w:pPr>
      <w:spacing w:line="360" w:lineRule="auto"/>
    </w:pPr>
    <w:rPr>
      <w:sz w:val="22"/>
      <w:szCs w:val="24"/>
    </w:rPr>
  </w:style>
  <w:style w:type="paragraph" w:styleId="Nadpis1">
    <w:name w:val="heading 1"/>
    <w:basedOn w:val="Normln"/>
    <w:next w:val="Odstavecprvn"/>
    <w:link w:val="Nadpis1Char"/>
    <w:uiPriority w:val="9"/>
    <w:qFormat/>
    <w:rsid w:val="00A13294"/>
    <w:pPr>
      <w:keepNext/>
      <w:numPr>
        <w:numId w:val="1"/>
      </w:numPr>
      <w:spacing w:after="240"/>
      <w:outlineLvl w:val="0"/>
    </w:pPr>
    <w:rPr>
      <w:rFonts w:cs="Arial"/>
      <w:b/>
      <w:bCs/>
      <w:kern w:val="32"/>
      <w:sz w:val="48"/>
      <w:szCs w:val="32"/>
    </w:rPr>
  </w:style>
  <w:style w:type="paragraph" w:styleId="Nadpis2">
    <w:name w:val="heading 2"/>
    <w:basedOn w:val="Normln"/>
    <w:next w:val="Odstavecprvn"/>
    <w:qFormat/>
    <w:rsid w:val="00B85268"/>
    <w:pPr>
      <w:keepNext/>
      <w:numPr>
        <w:ilvl w:val="1"/>
        <w:numId w:val="1"/>
      </w:numPr>
      <w:spacing w:before="360" w:after="60"/>
      <w:outlineLvl w:val="1"/>
    </w:pPr>
    <w:rPr>
      <w:rFonts w:cs="Arial"/>
      <w:b/>
      <w:bCs/>
      <w:iCs/>
      <w:sz w:val="40"/>
      <w:szCs w:val="28"/>
    </w:rPr>
  </w:style>
  <w:style w:type="paragraph" w:styleId="Nadpis3">
    <w:name w:val="heading 3"/>
    <w:basedOn w:val="Normln"/>
    <w:next w:val="Odstavecprvn"/>
    <w:qFormat/>
    <w:rsid w:val="00E00E95"/>
    <w:pPr>
      <w:keepNext/>
      <w:numPr>
        <w:ilvl w:val="2"/>
        <w:numId w:val="1"/>
      </w:numPr>
      <w:spacing w:before="240" w:after="60"/>
      <w:outlineLvl w:val="2"/>
    </w:pPr>
    <w:rPr>
      <w:rFonts w:cs="Arial"/>
      <w:b/>
      <w:bCs/>
      <w:sz w:val="32"/>
      <w:szCs w:val="26"/>
    </w:rPr>
  </w:style>
  <w:style w:type="paragraph" w:styleId="Nadpis4">
    <w:name w:val="heading 4"/>
    <w:basedOn w:val="Normln"/>
    <w:next w:val="Odstavecprvn"/>
    <w:rsid w:val="00E00E95"/>
    <w:pPr>
      <w:keepNext/>
      <w:numPr>
        <w:ilvl w:val="3"/>
        <w:numId w:val="1"/>
      </w:numPr>
      <w:spacing w:before="240" w:after="60"/>
      <w:outlineLvl w:val="3"/>
    </w:pPr>
    <w:rPr>
      <w:b/>
      <w:bCs/>
      <w:szCs w:val="28"/>
    </w:rPr>
  </w:style>
  <w:style w:type="paragraph" w:styleId="Nadpis6">
    <w:name w:val="heading 6"/>
    <w:basedOn w:val="Normln"/>
    <w:next w:val="Normln"/>
    <w:rsid w:val="00557AFD"/>
    <w:pPr>
      <w:spacing w:before="240" w:after="60"/>
      <w:outlineLvl w:val="5"/>
    </w:pPr>
    <w:rPr>
      <w:b/>
      <w:bCs/>
      <w:szCs w:val="22"/>
    </w:rPr>
  </w:style>
  <w:style w:type="paragraph" w:styleId="Nadpis7">
    <w:name w:val="heading 7"/>
    <w:basedOn w:val="Normln"/>
    <w:next w:val="Normln"/>
    <w:rsid w:val="00557AFD"/>
    <w:pPr>
      <w:spacing w:before="240" w:after="60"/>
      <w:outlineLvl w:val="6"/>
    </w:pPr>
    <w:rPr>
      <w:sz w:val="24"/>
    </w:rPr>
  </w:style>
  <w:style w:type="paragraph" w:styleId="Nadpis9">
    <w:name w:val="heading 9"/>
    <w:basedOn w:val="Normln"/>
    <w:next w:val="Normln"/>
    <w:rsid w:val="00557AFD"/>
    <w:p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tblInd w:w="0" w:type="dxa"/>
      <w:tblCellMar>
        <w:top w:w="0" w:type="dxa"/>
        <w:left w:w="108" w:type="dxa"/>
        <w:bottom w:w="0" w:type="dxa"/>
        <w:right w:w="108" w:type="dxa"/>
      </w:tblCellMar>
    </w:tblPr>
  </w:style>
  <w:style w:type="table" w:styleId="Mkatabulky">
    <w:name w:val="Table Grid"/>
    <w:basedOn w:val="Normlntabulka"/>
    <w:rsid w:val="007E6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basedOn w:val="Standardnpsmoodstavce"/>
    <w:link w:val="ds1"/>
    <w:rsid w:val="00C078C3"/>
    <w:rPr>
      <w:sz w:val="24"/>
      <w:szCs w:val="24"/>
      <w:lang w:val="cs-CZ" w:eastAsia="cs-CZ" w:bidi="ar-SA"/>
    </w:rPr>
  </w:style>
  <w:style w:type="character" w:customStyle="1" w:styleId="ds2nazevChar">
    <w:name w:val="ds2_nazev Char"/>
    <w:basedOn w:val="ds1Char"/>
    <w:link w:val="ds2nazev"/>
    <w:rsid w:val="00C078C3"/>
    <w:rPr>
      <w:b/>
      <w:sz w:val="36"/>
      <w:szCs w:val="36"/>
      <w:lang w:val="de-DE"/>
    </w:rPr>
  </w:style>
  <w:style w:type="paragraph" w:customStyle="1" w:styleId="ds2prava">
    <w:name w:val="ds2_prava"/>
    <w:basedOn w:val="ds2"/>
    <w:next w:val="ds2"/>
    <w:rsid w:val="00C078C3"/>
    <w:rPr>
      <w:i/>
    </w:rPr>
  </w:style>
  <w:style w:type="paragraph" w:customStyle="1" w:styleId="ds2podpis">
    <w:name w:val="ds2_podpis"/>
    <w:basedOn w:val="ds2"/>
    <w:rsid w:val="00B105D9"/>
    <w:pPr>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rsid w:val="00A13294"/>
    <w:pPr>
      <w:spacing w:after="120"/>
    </w:pPr>
    <w:rPr>
      <w:b/>
      <w:sz w:val="48"/>
      <w:szCs w:val="40"/>
      <w:lang w:val="de-DE"/>
    </w:rPr>
  </w:style>
  <w:style w:type="paragraph" w:styleId="Obsah1">
    <w:name w:val="toc 1"/>
    <w:basedOn w:val="Normln"/>
    <w:next w:val="Normln"/>
    <w:autoRedefine/>
    <w:uiPriority w:val="39"/>
    <w:rsid w:val="003470A5"/>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qFormat/>
    <w:rsid w:val="00D758A0"/>
    <w:pPr>
      <w:spacing w:line="288" w:lineRule="auto"/>
      <w:jc w:val="both"/>
    </w:pPr>
  </w:style>
  <w:style w:type="paragraph" w:customStyle="1" w:styleId="Odstavecdal">
    <w:name w:val="Odstavec další"/>
    <w:basedOn w:val="Odstavecprvn"/>
    <w:link w:val="OdstavecdalChar"/>
    <w:qFormat/>
    <w:rsid w:val="00D758A0"/>
    <w:pPr>
      <w:ind w:firstLine="425"/>
    </w:p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ind w:left="1416" w:right="-468" w:firstLine="708"/>
    </w:pPr>
    <w:rPr>
      <w:rFonts w:ascii="Arial" w:hAnsi="Arial" w:cs="Arial"/>
      <w:color w:val="808080"/>
      <w:sz w:val="44"/>
    </w:rPr>
  </w:style>
  <w:style w:type="character" w:styleId="Zvraznn">
    <w:name w:val="Emphasis"/>
    <w:basedOn w:val="Standardnpsmoodstavce"/>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pPr>
    <w:rPr>
      <w:sz w:val="24"/>
    </w:rPr>
  </w:style>
  <w:style w:type="character" w:styleId="PsacstrojHTML">
    <w:name w:val="HTML Typewriter"/>
    <w:basedOn w:val="Standardnpsmoodstavce"/>
    <w:uiPriority w:val="99"/>
    <w:semiHidden/>
    <w:unhideWhenUsed/>
    <w:rsid w:val="005A544B"/>
    <w:rPr>
      <w:rFonts w:ascii="Courier New" w:eastAsia="Times New Roman" w:hAnsi="Courier New" w:cs="Courier New"/>
      <w:sz w:val="20"/>
      <w:szCs w:val="20"/>
    </w:rPr>
  </w:style>
  <w:style w:type="character" w:styleId="Hypertextovodkaz">
    <w:name w:val="Hyperlink"/>
    <w:basedOn w:val="Standardnpsmoodstavce"/>
    <w:uiPriority w:val="99"/>
    <w:unhideWhenUsed/>
    <w:rsid w:val="00D4508C"/>
    <w:rPr>
      <w:color w:val="0000FF"/>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OdstavecprvnChar">
    <w:name w:val="Odstavec první Char"/>
    <w:basedOn w:val="Standardnpsmoodstavce"/>
    <w:link w:val="Odstavecprvn"/>
    <w:rsid w:val="00D758A0"/>
    <w:rPr>
      <w:sz w:val="22"/>
      <w:szCs w:val="24"/>
    </w:rPr>
  </w:style>
  <w:style w:type="character" w:customStyle="1" w:styleId="Nadpis1Char">
    <w:name w:val="Nadpis 1 Char"/>
    <w:basedOn w:val="Standardnpsmoodstavce"/>
    <w:link w:val="Nadpis1"/>
    <w:uiPriority w:val="9"/>
    <w:rsid w:val="001948C8"/>
    <w:rPr>
      <w:rFonts w:cs="Arial"/>
      <w:b/>
      <w:bCs/>
      <w:kern w:val="32"/>
      <w:sz w:val="48"/>
      <w:szCs w:val="32"/>
    </w:rPr>
  </w:style>
  <w:style w:type="paragraph" w:styleId="Bibliografie">
    <w:name w:val="Bibliography"/>
    <w:basedOn w:val="Normln"/>
    <w:next w:val="Normln"/>
    <w:uiPriority w:val="37"/>
    <w:unhideWhenUsed/>
    <w:rsid w:val="001948C8"/>
  </w:style>
  <w:style w:type="paragraph" w:styleId="Textbubliny">
    <w:name w:val="Balloon Text"/>
    <w:basedOn w:val="Normln"/>
    <w:link w:val="TextbublinyChar"/>
    <w:uiPriority w:val="99"/>
    <w:semiHidden/>
    <w:unhideWhenUsed/>
    <w:rsid w:val="001948C8"/>
    <w:rPr>
      <w:rFonts w:ascii="Tahoma" w:hAnsi="Tahoma" w:cs="Tahoma"/>
      <w:sz w:val="16"/>
      <w:szCs w:val="16"/>
    </w:rPr>
  </w:style>
  <w:style w:type="character" w:customStyle="1" w:styleId="TextbublinyChar">
    <w:name w:val="Text bubliny Char"/>
    <w:basedOn w:val="Standardnpsmoodstavce"/>
    <w:link w:val="Textbubliny"/>
    <w:uiPriority w:val="99"/>
    <w:semiHidden/>
    <w:rsid w:val="001948C8"/>
    <w:rPr>
      <w:rFonts w:ascii="Tahoma" w:hAnsi="Tahoma" w:cs="Tahoma"/>
      <w:sz w:val="16"/>
      <w:szCs w:val="16"/>
    </w:rPr>
  </w:style>
  <w:style w:type="paragraph" w:styleId="Titulek">
    <w:name w:val="caption"/>
    <w:basedOn w:val="Normln"/>
    <w:next w:val="Odstavecdal"/>
    <w:uiPriority w:val="35"/>
    <w:unhideWhenUsed/>
    <w:qFormat/>
    <w:rsid w:val="00D70079"/>
    <w:pPr>
      <w:spacing w:after="200"/>
      <w:jc w:val="center"/>
    </w:pPr>
    <w:rPr>
      <w:b/>
      <w:bCs/>
      <w:sz w:val="18"/>
      <w:szCs w:val="18"/>
    </w:rPr>
  </w:style>
  <w:style w:type="paragraph" w:styleId="Textpoznpodarou">
    <w:name w:val="footnote text"/>
    <w:basedOn w:val="Normln"/>
    <w:link w:val="TextpoznpodarouChar"/>
    <w:uiPriority w:val="99"/>
    <w:semiHidden/>
    <w:unhideWhenUsed/>
    <w:rsid w:val="000C57E7"/>
    <w:rPr>
      <w:sz w:val="20"/>
      <w:szCs w:val="20"/>
    </w:rPr>
  </w:style>
  <w:style w:type="character" w:customStyle="1" w:styleId="TextpoznpodarouChar">
    <w:name w:val="Text pozn. pod čarou Char"/>
    <w:basedOn w:val="Standardnpsmoodstavce"/>
    <w:link w:val="Textpoznpodarou"/>
    <w:uiPriority w:val="99"/>
    <w:semiHidden/>
    <w:rsid w:val="000C57E7"/>
  </w:style>
  <w:style w:type="character" w:styleId="Znakapoznpodarou">
    <w:name w:val="footnote reference"/>
    <w:basedOn w:val="Standardnpsmoodstavce"/>
    <w:uiPriority w:val="99"/>
    <w:semiHidden/>
    <w:unhideWhenUsed/>
    <w:rsid w:val="000C57E7"/>
    <w:rPr>
      <w:vertAlign w:val="superscript"/>
    </w:rPr>
  </w:style>
  <w:style w:type="character" w:styleId="Sledovanodkaz">
    <w:name w:val="FollowedHyperlink"/>
    <w:basedOn w:val="Standardnpsmoodstavce"/>
    <w:uiPriority w:val="99"/>
    <w:semiHidden/>
    <w:unhideWhenUsed/>
    <w:rsid w:val="000340E8"/>
    <w:rPr>
      <w:color w:val="800080" w:themeColor="followedHyperlink"/>
      <w:u w:val="single"/>
    </w:rPr>
  </w:style>
  <w:style w:type="character" w:styleId="Zstupntext">
    <w:name w:val="Placeholder Text"/>
    <w:basedOn w:val="Standardnpsmoodstavce"/>
    <w:uiPriority w:val="99"/>
    <w:semiHidden/>
    <w:rsid w:val="000F01B0"/>
    <w:rPr>
      <w:color w:val="808080"/>
    </w:rPr>
  </w:style>
  <w:style w:type="character" w:customStyle="1" w:styleId="hps">
    <w:name w:val="hps"/>
    <w:basedOn w:val="Standardnpsmoodstavce"/>
    <w:rsid w:val="00D53329"/>
  </w:style>
  <w:style w:type="character" w:styleId="Odkaznakoment">
    <w:name w:val="annotation reference"/>
    <w:basedOn w:val="Standardnpsmoodstavce"/>
    <w:uiPriority w:val="99"/>
    <w:semiHidden/>
    <w:unhideWhenUsed/>
    <w:rsid w:val="00D930EF"/>
    <w:rPr>
      <w:sz w:val="16"/>
      <w:szCs w:val="16"/>
    </w:rPr>
  </w:style>
  <w:style w:type="paragraph" w:styleId="Textkomente">
    <w:name w:val="annotation text"/>
    <w:basedOn w:val="Normln"/>
    <w:link w:val="TextkomenteChar"/>
    <w:uiPriority w:val="99"/>
    <w:semiHidden/>
    <w:unhideWhenUsed/>
    <w:rsid w:val="00D930EF"/>
    <w:rPr>
      <w:sz w:val="20"/>
      <w:szCs w:val="20"/>
    </w:rPr>
  </w:style>
  <w:style w:type="character" w:customStyle="1" w:styleId="TextkomenteChar">
    <w:name w:val="Text komentáře Char"/>
    <w:basedOn w:val="Standardnpsmoodstavce"/>
    <w:link w:val="Textkomente"/>
    <w:uiPriority w:val="99"/>
    <w:semiHidden/>
    <w:rsid w:val="00D930EF"/>
  </w:style>
  <w:style w:type="paragraph" w:styleId="Pedmtkomente">
    <w:name w:val="annotation subject"/>
    <w:basedOn w:val="Textkomente"/>
    <w:next w:val="Textkomente"/>
    <w:link w:val="PedmtkomenteChar"/>
    <w:uiPriority w:val="99"/>
    <w:semiHidden/>
    <w:unhideWhenUsed/>
    <w:rsid w:val="00D930EF"/>
    <w:rPr>
      <w:b/>
      <w:bCs/>
    </w:rPr>
  </w:style>
  <w:style w:type="character" w:customStyle="1" w:styleId="PedmtkomenteChar">
    <w:name w:val="Předmět komentáře Char"/>
    <w:basedOn w:val="TextkomenteChar"/>
    <w:link w:val="Pedmtkomente"/>
    <w:uiPriority w:val="99"/>
    <w:semiHidden/>
    <w:rsid w:val="00D930EF"/>
    <w:rPr>
      <w:b/>
      <w:bCs/>
    </w:rPr>
  </w:style>
  <w:style w:type="paragraph" w:styleId="Revize">
    <w:name w:val="Revision"/>
    <w:hidden/>
    <w:uiPriority w:val="99"/>
    <w:semiHidden/>
    <w:rsid w:val="007016AC"/>
    <w:rPr>
      <w:sz w:val="22"/>
      <w:szCs w:val="24"/>
    </w:rPr>
  </w:style>
  <w:style w:type="character" w:styleId="Siln">
    <w:name w:val="Strong"/>
    <w:basedOn w:val="Standardnpsmoodstavce"/>
    <w:uiPriority w:val="22"/>
    <w:qFormat/>
    <w:rsid w:val="00466775"/>
    <w:rPr>
      <w:b/>
      <w:bCs/>
    </w:rPr>
  </w:style>
  <w:style w:type="paragraph" w:customStyle="1" w:styleId="Codeblock">
    <w:name w:val="Code block"/>
    <w:basedOn w:val="Normln"/>
    <w:link w:val="CodeblockChar"/>
    <w:qFormat/>
    <w:rsid w:val="004C50BC"/>
    <w:pPr>
      <w:pBdr>
        <w:left w:val="single" w:sz="4" w:space="4" w:color="auto"/>
      </w:pBdr>
      <w:tabs>
        <w:tab w:val="left" w:pos="425"/>
        <w:tab w:val="left" w:pos="851"/>
        <w:tab w:val="left" w:pos="1276"/>
        <w:tab w:val="left" w:pos="1701"/>
      </w:tabs>
      <w:spacing w:before="100" w:after="100" w:line="288" w:lineRule="auto"/>
    </w:pPr>
    <w:rPr>
      <w:rFonts w:ascii="Courier New" w:hAnsi="Courier New" w:cs="Courier New"/>
      <w:sz w:val="20"/>
    </w:rPr>
  </w:style>
  <w:style w:type="paragraph" w:customStyle="1" w:styleId="Code">
    <w:name w:val="Code"/>
    <w:basedOn w:val="Odstavecprvn"/>
    <w:link w:val="CodeChar"/>
    <w:rsid w:val="00383EC2"/>
    <w:rPr>
      <w:rFonts w:ascii="Courier New" w:hAnsi="Courier New" w:cs="Courier New"/>
    </w:rPr>
  </w:style>
  <w:style w:type="character" w:customStyle="1" w:styleId="CodeblockChar">
    <w:name w:val="Code block Char"/>
    <w:basedOn w:val="Standardnpsmoodstavce"/>
    <w:link w:val="Codeblock"/>
    <w:rsid w:val="004C50BC"/>
    <w:rPr>
      <w:rFonts w:ascii="Courier New" w:hAnsi="Courier New" w:cs="Courier New"/>
      <w:szCs w:val="24"/>
    </w:rPr>
  </w:style>
  <w:style w:type="character" w:customStyle="1" w:styleId="CodeChar">
    <w:name w:val="Code Char"/>
    <w:basedOn w:val="OdstavecprvnChar"/>
    <w:link w:val="Code"/>
    <w:rsid w:val="00383EC2"/>
    <w:rPr>
      <w:rFonts w:ascii="Courier New" w:hAnsi="Courier New" w:cs="Courier New"/>
    </w:rPr>
  </w:style>
  <w:style w:type="paragraph" w:customStyle="1" w:styleId="Obrzek">
    <w:name w:val="Obrázek"/>
    <w:basedOn w:val="Odstavecdal"/>
    <w:link w:val="ObrzekChar"/>
    <w:qFormat/>
    <w:rsid w:val="00D758A0"/>
    <w:pPr>
      <w:spacing w:before="100" w:after="100"/>
      <w:ind w:firstLine="0"/>
      <w:jc w:val="center"/>
    </w:pPr>
  </w:style>
  <w:style w:type="character" w:customStyle="1" w:styleId="OdstavecdalChar">
    <w:name w:val="Odstavec další Char"/>
    <w:basedOn w:val="OdstavecprvnChar"/>
    <w:link w:val="Odstavecdal"/>
    <w:rsid w:val="00D758A0"/>
  </w:style>
  <w:style w:type="character" w:customStyle="1" w:styleId="ObrzekChar">
    <w:name w:val="Obrázek Char"/>
    <w:basedOn w:val="OdstavecdalChar"/>
    <w:link w:val="Obrzek"/>
    <w:rsid w:val="00D758A0"/>
  </w:style>
  <w:style w:type="character" w:styleId="slodku">
    <w:name w:val="line number"/>
    <w:basedOn w:val="Standardnpsmoodstavce"/>
    <w:uiPriority w:val="99"/>
    <w:semiHidden/>
    <w:unhideWhenUsed/>
    <w:rsid w:val="00ED4D0A"/>
  </w:style>
  <w:style w:type="character" w:customStyle="1" w:styleId="ZpatChar">
    <w:name w:val="Zápatí Char"/>
    <w:basedOn w:val="Standardnpsmoodstavce"/>
    <w:link w:val="Zpat"/>
    <w:uiPriority w:val="99"/>
    <w:rsid w:val="00D12B70"/>
    <w:rPr>
      <w:sz w:val="22"/>
      <w:szCs w:val="24"/>
    </w:rPr>
  </w:style>
</w:styles>
</file>

<file path=word/webSettings.xml><?xml version="1.0" encoding="utf-8"?>
<w:webSettings xmlns:r="http://schemas.openxmlformats.org/officeDocument/2006/relationships" xmlns:w="http://schemas.openxmlformats.org/wordprocessingml/2006/main">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9.emf"/></Relationships>
</file>

<file path=word/_rels/settings.xml.rels><?xml version="1.0" encoding="UTF-8" standalone="yes"?>
<Relationships xmlns="http://schemas.openxmlformats.org/package/2006/relationships"><Relationship Id="rId1" Type="http://schemas.openxmlformats.org/officeDocument/2006/relationships/attachedTemplate" Target="file:///E:\VUT\DP\sablona09_dp.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Obj12</b:Tag>
    <b:SourceType>InternetSite</b:SourceType>
    <b:Guid>{CEC6032F-8F38-4BDD-ABE5-0C9D13DB8FB1}</b:Guid>
    <b:LCID>1029</b:LCID>
    <b:Author>
      <b:Author>
        <b:Corporate>Object Management Group, Inc.</b:Corporate>
      </b:Author>
    </b:Author>
    <b:Title>MDA</b:Title>
    <b:Year>2012</b:Year>
    <b:InternetSiteTitle>Object Management Group</b:InternetSiteTitle>
    <b:Month>10</b:Month>
    <b:Day>30</b:Day>
    <b:YearAccessed>2012</b:YearAccessed>
    <b:MonthAccessed>12</b:MonthAccessed>
    <b:DayAccessed>10</b:DayAccessed>
    <b:URL>http://www.omg.org/mda/</b:URL>
    <b:RefOrder>1</b:RefOrder>
  </b:Source>
  <b:Source>
    <b:Tag>Koč12</b:Tag>
    <b:SourceType>InternetSite</b:SourceType>
    <b:Guid>{32FC82C0-6BC6-4A6E-A2E0-D34B760827DE}</b:Guid>
    <b:LCID>0</b:LCID>
    <b:Author>
      <b:Author>
        <b:NameList>
          <b:Person>
            <b:Last>Kočí</b:Last>
            <b:First>R.</b:First>
          </b:Person>
          <b:Person>
            <b:Last>Janoušek</b:Last>
            <b:First>V.</b:First>
          </b:Person>
          <b:Person>
            <b:Last>Hrubý</b:Last>
            <b:First>M.</b:First>
          </b:Person>
          <b:Person>
            <b:Last>Peringer</b:Last>
            <b:First>P.</b:First>
          </b:Person>
          <b:Person>
            <b:Last>Češka</b:Last>
            <b:First>M.</b:First>
          </b:Person>
        </b:NameList>
      </b:Author>
    </b:Author>
    <b:Title>Modelování a simulace</b:Title>
    <b:InternetSiteTitle>Modelování a simulace</b:InternetSiteTitle>
    <b:YearAccessed>2012</b:YearAccessed>
    <b:MonthAccessed>12</b:MonthAccessed>
    <b:DayAccessed>11</b:DayAccessed>
    <b:URL>http://perchta.fit.vutbr.cz/research-modeling-and-simulation</b:URL>
    <b:RefOrder>2</b:RefOrder>
  </b:Source>
  <b:Source>
    <b:Tag>Obj121</b:Tag>
    <b:SourceType>InternetSite</b:SourceType>
    <b:Guid>{1024A976-B4F5-4ADE-82F6-4ABE28C9D180}</b:Guid>
    <b:LCID>0</b:LCID>
    <b:Author>
      <b:Author>
        <b:Corporate>Object Management Group, Inc.</b:Corporate>
      </b:Author>
    </b:Author>
    <b:Title>UML Resource Page</b:Title>
    <b:Year>2012</b:Year>
    <b:InternetSiteTitle>Object Management Group - UML</b:InternetSiteTitle>
    <b:Month>11</b:Month>
    <b:Day>28</b:Day>
    <b:YearAccessed>2012</b:YearAccessed>
    <b:MonthAccessed>12</b:MonthAccessed>
    <b:DayAccessed>10</b:DayAccessed>
    <b:URL>http://www.uml.org/</b:URL>
    <b:RefOrder>3</b:RefOrder>
  </b:Source>
  <b:Source>
    <b:Tag>Koč10</b:Tag>
    <b:SourceType>InternetSite</b:SourceType>
    <b:Guid>{10E4FD08-5B46-4884-9505-E757F35BBF39}</b:Guid>
    <b:LCID>0</b:LCID>
    <b:Author>
      <b:Author>
        <b:NameList>
          <b:Person>
            <b:Last>Kočí</b:Last>
            <b:First>R.</b:First>
          </b:Person>
          <b:Person>
            <b:Last>Janoušek</b:Last>
            <b:First>V.</b:First>
          </b:Person>
        </b:NameList>
      </b:Author>
    </b:Author>
    <b:Title>Simulace a vývoj systémů</b:Title>
    <b:InternetSiteTitle>Modelování a simulace</b:InternetSiteTitle>
    <b:Year>2010</b:Year>
    <b:Month>9</b:Month>
    <b:Day>17</b:Day>
    <b:YearAccessed>2012</b:YearAccessed>
    <b:MonthAccessed>12</b:MonthAccessed>
    <b:DayAccessed>11</b:DayAccessed>
    <b:URL>http://perchta.fit.vutbr.cz/research-modeling-and-simulation/3</b:URL>
    <b:RefOrder>4</b:RefOrder>
  </b:Source>
  <b:Source>
    <b:Tag>Zen12</b:Tag>
    <b:SourceType>DocumentFromInternetSite</b:SourceType>
    <b:Guid>{18420311-C3DF-42F0-8F08-5986F49407DE}</b:Guid>
    <b:LCID>1029</b:LCID>
    <b:Author>
      <b:Author>
        <b:NameList>
          <b:Person>
            <b:Last>Zendulka</b:Last>
            <b:First>Jaroslav</b:First>
          </b:Person>
        </b:NameList>
      </b:Author>
    </b:Author>
    <b:YearAccessed>2012</b:YearAccessed>
    <b:MonthAccessed>12</b:MonthAccessed>
    <b:DayAccessed>10</b:DayAccessed>
    <b:URL>http://www.fit.vutbr.cz/study/courses/PPS/public/pdf/11_2.pdf</b:URL>
    <b:Title>Projektování programových systémů</b:Title>
    <b:RefOrder>6</b:RefOrder>
  </b:Source>
  <b:Source>
    <b:Tag>Pat08</b:Tag>
    <b:SourceType>ElectronicSource</b:SourceType>
    <b:Guid>{C21099BF-CB40-4ECC-AF6D-47619CF09715}</b:Guid>
    <b:LCID>0</b:LCID>
    <b:Author>
      <b:Author>
        <b:NameList>
          <b:Person>
            <b:Last>Patočka</b:Last>
            <b:First>Miroslav</b:First>
          </b:Person>
        </b:NameList>
      </b:Author>
    </b:Author>
    <b:Title>Řešení IS pomocí Model Driven Architecture</b:Title>
    <b:PublicationTitle>Diplomová práce</b:PublicationTitle>
    <b:Year>2008</b:Year>
    <b:City>Brno</b:City>
    <b:Publisher>Masarykova Univerzita</b:Publisher>
    <b:Medium>pdf</b:Medium>
    <b:RefOrder>7</b:RefOrder>
  </b:Source>
  <b:Source>
    <b:Tag>Gir03</b:Tag>
    <b:SourceType>Book</b:SourceType>
    <b:Guid>{065CBD6B-4FC7-42C3-AA2A-E183F587EF9D}</b:Guid>
    <b:LCID>0</b:LCID>
    <b:Author>
      <b:Author>
        <b:NameList>
          <b:Person>
            <b:Last>Girault</b:Last>
            <b:First>C.</b:First>
          </b:Person>
          <b:Person>
            <b:Last>Valk</b:Last>
            <b:First>R.</b:First>
          </b:Person>
        </b:NameList>
      </b:Author>
    </b:Author>
    <b:Title>Petri Nets for Systems Engineering. A Guide to Modeling, Verification, and Applications</b:Title>
    <b:Year>2003</b:Year>
    <b:StandardNumber>ISBN 3-560-41217-4</b:StandardNumber>
    <b:City>Berlin</b:City>
    <b:Publisher>Springer</b:Publisher>
    <b:RefOrder>15</b:RefOrder>
  </b:Source>
  <b:Source>
    <b:Tag>Obj122</b:Tag>
    <b:SourceType>InternetSite</b:SourceType>
    <b:Guid>{98A175C6-221D-489D-AF03-AA5728492D94}</b:Guid>
    <b:LCID>0</b:LCID>
    <b:Title>Objektová Petriho síť</b:Title>
    <b:InternetSiteTitle>akela.mendelu.cz</b:InternetSiteTitle>
    <b:YearAccessed>2012</b:YearAccessed>
    <b:MonthAccessed>12</b:MonthAccessed>
    <b:DayAccessed>11</b:DayAccessed>
    <b:URL>https://akela.mendelu.cz/~petrj/opnml/opn.html</b:URL>
    <b:RefOrder>16</b:RefOrder>
  </b:Source>
  <b:Source>
    <b:Tag>PPe11</b:Tag>
    <b:SourceType>Misc</b:SourceType>
    <b:Guid>{632E639C-68A2-4F19-B629-DD50CA317E0C}</b:Guid>
    <b:LCID>0</b:LCID>
    <b:Author>
      <b:Author>
        <b:NameList>
          <b:Person>
            <b:Last>Peringer</b:Last>
            <b:First>P.</b:First>
          </b:Person>
        </b:NameList>
      </b:Author>
    </b:Author>
    <b:Title>Simulační nástroje a techniky</b:Title>
    <b:Year>2011</b:Year>
    <b:PublicationTitle>Prezentace k přednáškám</b:PublicationTitle>
    <b:City>Brno</b:City>
    <b:Publisher>Fakulta informačních techologií, Vysoké učení technické v Brně</b:Publisher>
    <b:Medium>pdf</b:Medium>
    <b:RefOrder>12</b:RefOrder>
  </b:Source>
  <b:Source>
    <b:Tag>Jan</b:Tag>
    <b:SourceType>Misc</b:SourceType>
    <b:Guid>{FE92AF34-E1DF-4DF1-BE17-FB2C62759DEF}</b:Guid>
    <b:LCID>0</b:LCID>
    <b:Author>
      <b:Author>
        <b:NameList>
          <b:Person>
            <b:Last>Janoušek</b:Last>
            <b:First>V.</b:First>
          </b:Person>
        </b:NameList>
      </b:Author>
    </b:Author>
    <b:Title>Systémy s diskrétními událostmi, formalismus DEVS</b:Title>
    <b:PublicationTitle>Prezentace k přednáškám</b:PublicationTitle>
    <b:Medium>pdf</b:Medium>
    <b:RefOrder>11</b:RefOrder>
  </b:Source>
  <b:Source>
    <b:Tag>Zie00</b:Tag>
    <b:SourceType>Book</b:SourceType>
    <b:Guid>{E86348E1-4738-4EBF-9D6F-DD386D88F7EC}</b:Guid>
    <b:LCID>0</b:LCID>
    <b:Author>
      <b:Author>
        <b:NameList>
          <b:Person>
            <b:Last>Ziegler</b:Last>
            <b:First>B.P.</b:First>
          </b:Person>
          <b:Person>
            <b:Last>Preahofer</b:Last>
            <b:First>H.</b:First>
          </b:Person>
          <b:Person>
            <b:Last>Kim</b:Last>
            <b:First>T.G.</b:First>
          </b:Person>
        </b:NameList>
      </b:Author>
    </b:Author>
    <b:Title>Theory of Modeling and Simulation: Integrating discrete event and continuous complex dynamic systems</b:Title>
    <b:Year>2000</b:Year>
    <b:StandardNumber>ISBN 01-277-8455-1</b:StandardNumber>
    <b:City>San Diego</b:City>
    <b:Publisher>Academic Press</b:Publisher>
    <b:Edition>Vyd. 2</b:Edition>
    <b:RefOrder>8</b:RefOrder>
  </b:Source>
  <b:Source>
    <b:Tag>Rai04</b:Tag>
    <b:SourceType>Book</b:SourceType>
    <b:Guid>{47F6C28A-B971-412F-B8F7-0E200803EB87}</b:Guid>
    <b:LCID>1029</b:LCID>
    <b:Author>
      <b:Author>
        <b:NameList>
          <b:Person>
            <b:Last>Raistrick</b:Last>
            <b:First>Ch.</b:First>
          </b:Person>
          <b:Person>
            <b:Last>Francis</b:Last>
            <b:First>P.</b:First>
          </b:Person>
          <b:Person>
            <b:Last>Wright</b:Last>
            <b:First>J.</b:First>
          </b:Person>
          <b:Person>
            <b:Last>Carter</b:Last>
            <b:First>C.</b:First>
          </b:Person>
          <b:Person>
            <b:Last>Wilkie</b:Last>
            <b:First>I.</b:First>
          </b:Person>
        </b:NameList>
      </b:Author>
    </b:Author>
    <b:Title>Model Driven Architecture with Executable UML</b:Title>
    <b:Year>2004</b:Year>
    <b:StandardNumber>ISBN 0 521 53771 1</b:StandardNumber>
    <b:City>London</b:City>
    <b:Publisher>Cambridge University Press</b:Publisher>
    <b:RefOrder>5</b:RefOrder>
  </b:Source>
  <b:Source>
    <b:Tag>Jan08</b:Tag>
    <b:SourceType>Misc</b:SourceType>
    <b:Guid>{6FE08C8A-6D44-4213-BDF4-21B01A0FA5E2}</b:Guid>
    <b:LCID>0</b:LCID>
    <b:Author>
      <b:Author>
        <b:NameList>
          <b:Person>
            <b:Last>Janoušek</b:Last>
            <b:First>V.</b:First>
          </b:Person>
        </b:NameList>
      </b:Author>
    </b:Author>
    <b:Title>Modelování objektů Petriho sítěmi</b:Title>
    <b:Year>1998</b:Year>
    <b:City>Brno</b:City>
    <b:Publisher>Fakulta informačních technologií, Vysoké učení technické v Brně</b:Publisher>
    <b:StandardNumber>ISBN 978-80-214-3747-4</b:StandardNumber>
    <b:PublicationTitle>Disertační práce</b:PublicationTitle>
    <b:RefOrder>9</b:RefOrder>
  </b:Source>
  <b:Source>
    <b:Tag>Koč08</b:Tag>
    <b:SourceType>Misc</b:SourceType>
    <b:Guid>{EAD99EF5-AE31-4733-9735-1A2E4B23C243}</b:Guid>
    <b:LCID>0</b:LCID>
    <b:Author>
      <b:Author>
        <b:NameList>
          <b:Person>
            <b:Last>Kočí</b:Last>
            <b:First>R.</b:First>
          </b:Person>
          <b:Person>
            <b:Last>V.</b:Last>
            <b:First>Janoušek</b:First>
          </b:Person>
        </b:NameList>
      </b:Author>
    </b:Author>
    <b:Title>Enhancing the PNtalk Language with Negative Predicates</b:Title>
    <b:Year>2008</b:Year>
    <b:City>Ostrava</b:City>
    <b:Publisher>MARQ</b:Publisher>
    <b:StandardNumber>ISBN 978-80-86840-40-6</b:StandardNumber>
    <b:BookTitle>The Third International Conference on Software Engineering Advances Proceedings ICSEA 2008</b:BookTitle>
    <b:Pages>28-34</b:Pages>
    <b:StateProvince>CZ</b:StateProvince>
    <b:ConferenceName>The Third International Conference on Software Engineering Advances Proceedings ICSEA 2008</b:ConferenceName>
    <b:JournalName>	The Third International Conference on Software Engineering Advances Proceedings ICSEA 2008</b:JournalName>
    <b:PublicationTitle>MOSIS '08</b:PublicationTitle>
    <b:RefOrder>10</b:RefOrder>
  </b:Source>
  <b:Source>
    <b:Tag>Duc10</b:Tag>
    <b:SourceType>Book</b:SourceType>
    <b:Guid>{4DB775B9-8B0C-4243-A3BC-20D1320271E4}</b:Guid>
    <b:LCID>0</b:LCID>
    <b:Author>
      <b:Author>
        <b:NameList>
          <b:Person>
            <b:Last>Ducasse</b:Last>
            <b:First>S.</b:First>
          </b:Person>
          <b:Person>
            <b:Last>Renggli</b:Last>
            <b:First>L.</b:First>
          </b:Person>
          <b:Person>
            <b:Last>Shaffer</b:Last>
            <b:First>D.</b:First>
          </b:Person>
          <b:Person>
            <b:Last>Zaccone</b:Last>
            <b:First>R.</b:First>
          </b:Person>
          <b:Person>
            <b:Last>Davies</b:Last>
            <b:First>M.</b:First>
          </b:Person>
        </b:NameList>
      </b:Author>
    </b:Author>
    <b:Title>Dynamic Web development with Seaside</b:Title>
    <b:Year>2010</b:Year>
    <b:Publisher>Square Bracket Associates</b:Publisher>
    <b:City>Switzerland</b:City>
    <b:RefOrder>13</b:RefOrder>
  </b:Source>
  <b:Source>
    <b:Tag>sea13</b:Tag>
    <b:SourceType>InternetSite</b:SourceType>
    <b:Guid>{0C650B10-A065-4F95-8D86-A6B3D4CE0527}</b:Guid>
    <b:LCID>0</b:LCID>
    <b:Title>seaside.st: Home</b:Title>
    <b:InternetSiteTitle>Seaside</b:InternetSiteTitle>
    <b:YearAccessed>2013</b:YearAccessed>
    <b:MonthAccessed>4</b:MonthAccessed>
    <b:DayAccessed>10</b:DayAccessed>
    <b:URL>http://www.seaside.st/</b:URL>
    <b:RefOrder>14</b:RefOrder>
  </b:Source>
</b:Sources>
</file>

<file path=customXml/itemProps1.xml><?xml version="1.0" encoding="utf-8"?>
<ds:datastoreItem xmlns:ds="http://schemas.openxmlformats.org/officeDocument/2006/customXml" ds:itemID="{6DC0EA87-89EA-4BFE-87A6-57D9E28DC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sablona09_dp</Template>
  <TotalTime>9</TotalTime>
  <Pages>47</Pages>
  <Words>14009</Words>
  <Characters>82658</Characters>
  <Application>Microsoft Office Word</Application>
  <DocSecurity>0</DocSecurity>
  <Lines>688</Lines>
  <Paragraphs>192</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96475</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Matron</dc:creator>
  <cp:lastModifiedBy>Matron</cp:lastModifiedBy>
  <cp:revision>6</cp:revision>
  <cp:lastPrinted>2013-05-18T02:06:00Z</cp:lastPrinted>
  <dcterms:created xsi:type="dcterms:W3CDTF">2013-05-18T02:06:00Z</dcterms:created>
  <dcterms:modified xsi:type="dcterms:W3CDTF">2013-05-18T02:17:00Z</dcterms:modified>
</cp:coreProperties>
</file>