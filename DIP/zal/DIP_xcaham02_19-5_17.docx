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C" w:rsidRPr="00AC77A1" w:rsidRDefault="004158DC" w:rsidP="004158DC">
      <w:pPr>
        <w:spacing w:line="240" w:lineRule="auto"/>
        <w:rPr>
          <w:rFonts w:ascii="Arial" w:hAnsi="Arial"/>
          <w:caps/>
          <w:spacing w:val="-20"/>
          <w:kern w:val="32"/>
          <w:sz w:val="48"/>
          <w:szCs w:val="48"/>
        </w:rPr>
      </w:pPr>
      <w:bookmarkStart w:id="0" w:name="_Toc100936338"/>
      <w:bookmarkStart w:id="1" w:name="_Toc101325786"/>
      <w:r w:rsidRPr="00AC77A1">
        <w:rPr>
          <w:rFonts w:ascii="Arial" w:hAnsi="Arial"/>
          <w:caps/>
          <w:spacing w:val="-20"/>
          <w:kern w:val="32"/>
          <w:sz w:val="48"/>
          <w:szCs w:val="48"/>
        </w:rPr>
        <w:t>VYSOKÉ UČENÍ TECHNICKÉ V BRNĚ</w:t>
      </w:r>
    </w:p>
    <w:p w:rsidR="004158DC" w:rsidRPr="00557AFD" w:rsidRDefault="004158DC" w:rsidP="004158DC">
      <w:pPr>
        <w:spacing w:line="240" w:lineRule="auto"/>
        <w:rPr>
          <w:rFonts w:ascii="Arial" w:hAnsi="Arial" w:cs="Arial"/>
        </w:rPr>
      </w:pP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bookmarkStart w:id="2" w:name="Text8"/>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EB3ABD" w:rsidRDefault="00EB3ABD"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EB3ABD" w:rsidRDefault="00EB3ABD"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Pr="00557AFD" w:rsidRDefault="004158DC" w:rsidP="004158DC">
      <w:pPr>
        <w:spacing w:line="240" w:lineRule="auto"/>
        <w:rPr>
          <w:rFonts w:ascii="Arial" w:hAnsi="Arial" w:cs="Arial"/>
          <w:caps/>
          <w:sz w:val="20"/>
          <w:szCs w:val="20"/>
        </w:rPr>
      </w:pPr>
    </w:p>
    <w:bookmarkEnd w:id="2"/>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lang w:val="en-US"/>
        </w:rPr>
      </w:pPr>
      <w:r>
        <w:rPr>
          <w:caps/>
          <w:sz w:val="20"/>
          <w:szCs w:val="20"/>
        </w:rPr>
        <w:t>master's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rFonts w:ascii="Arial" w:hAnsi="Arial" w:cs="Arial"/>
          <w:szCs w:val="22"/>
        </w:rPr>
      </w:pPr>
    </w:p>
    <w:p w:rsidR="004158DC" w:rsidRDefault="004158DC" w:rsidP="004158DC">
      <w:pPr>
        <w:rPr>
          <w:rFonts w:ascii="Arial" w:hAnsi="Arial" w:cs="Arial"/>
          <w:szCs w:val="22"/>
        </w:rPr>
      </w:pPr>
    </w:p>
    <w:p w:rsidR="004158DC" w:rsidRPr="006147D4" w:rsidRDefault="004158DC" w:rsidP="004158DC">
      <w:pPr>
        <w:rPr>
          <w:rFonts w:ascii="Arial" w:hAnsi="Arial" w:cs="Arial"/>
          <w:szCs w:val="22"/>
        </w:rPr>
        <w:sectPr w:rsidR="004158DC"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4158DC" w:rsidRPr="002C0A91" w:rsidRDefault="004158DC" w:rsidP="004158DC">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4158DC" w:rsidRPr="00557AFD" w:rsidRDefault="004158DC" w:rsidP="004158DC">
      <w:pPr>
        <w:spacing w:line="240" w:lineRule="auto"/>
        <w:rPr>
          <w:rFonts w:ascii="Arial" w:hAnsi="Arial" w:cs="Arial"/>
        </w:rPr>
      </w:pPr>
      <w:r>
        <w:rPr>
          <w:rFonts w:ascii="Arial" w:hAnsi="Arial"/>
          <w:caps/>
          <w:noProof/>
          <w:kern w:val="32"/>
          <w:sz w:val="36"/>
          <w:szCs w:val="36"/>
        </w:rPr>
        <w:drawing>
          <wp:anchor distT="0" distB="0" distL="114300" distR="114300" simplePos="0" relativeHeight="251662336"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4"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63360"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5"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EB3ABD" w:rsidRDefault="00EB3ABD"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Pr="00557AFD" w:rsidRDefault="004158DC" w:rsidP="004158DC">
      <w:pPr>
        <w:spacing w:line="240" w:lineRule="auto"/>
        <w:rPr>
          <w:rFonts w:ascii="Arial" w:hAnsi="Arial" w:cs="Arial"/>
          <w:caps/>
          <w:sz w:val="20"/>
          <w:szCs w:val="20"/>
        </w:rPr>
      </w:pPr>
      <w:r>
        <w:rPr>
          <w:rFonts w:ascii="Arial" w:hAnsi="Arial" w:cs="Arial"/>
          <w:caps/>
          <w:sz w:val="20"/>
          <w:szCs w:val="20"/>
        </w:rPr>
        <w:t>Model based design of the conference system</w:t>
      </w:r>
    </w:p>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rPr>
      </w:pPr>
      <w:r>
        <w:rPr>
          <w:caps/>
          <w:sz w:val="20"/>
          <w:szCs w:val="20"/>
        </w:rPr>
        <w:t>master</w:t>
      </w:r>
      <w:r>
        <w:rPr>
          <w:caps/>
          <w:sz w:val="20"/>
          <w:szCs w:val="20"/>
          <w:lang w:val="en-US"/>
        </w:rPr>
        <w:t>'</w:t>
      </w:r>
      <w:r>
        <w:rPr>
          <w:caps/>
          <w:sz w:val="20"/>
          <w:szCs w:val="20"/>
        </w:rPr>
        <w:t>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b/>
        </w:rPr>
      </w:pPr>
    </w:p>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 xml:space="preserve">Ing. RADEK KOČÍ, </w:t>
      </w:r>
      <w:proofErr w:type="spellStart"/>
      <w:r>
        <w:rPr>
          <w:rFonts w:ascii="Arial" w:hAnsi="Arial" w:cs="Arial"/>
          <w:sz w:val="28"/>
          <w:szCs w:val="28"/>
        </w:rPr>
        <w:t>Ph.D</w:t>
      </w:r>
      <w:proofErr w:type="spellEnd"/>
      <w:r>
        <w:rPr>
          <w:rFonts w:ascii="Arial" w:hAnsi="Arial" w:cs="Arial"/>
          <w:sz w:val="28"/>
          <w:szCs w:val="28"/>
        </w:rPr>
        <w:t>.</w:t>
      </w:r>
    </w:p>
    <w:p w:rsidR="004158DC" w:rsidRPr="0036216C"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4158DC" w:rsidRDefault="004158DC" w:rsidP="004158DC">
      <w:pPr>
        <w:rPr>
          <w:rFonts w:ascii="Arial" w:hAnsi="Arial" w:cs="Arial"/>
          <w:szCs w:val="22"/>
        </w:rPr>
      </w:pPr>
    </w:p>
    <w:p w:rsidR="004158DC" w:rsidRDefault="004158DC" w:rsidP="004158DC">
      <w:pPr>
        <w:rPr>
          <w:rFonts w:ascii="Arial" w:hAnsi="Arial" w:cs="Arial"/>
          <w:szCs w:val="22"/>
        </w:rPr>
        <w:sectPr w:rsidR="004158DC"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4158DC" w:rsidRDefault="004158DC" w:rsidP="004158DC">
      <w:pPr>
        <w:pStyle w:val="ds34nadpis"/>
        <w:spacing w:line="276" w:lineRule="auto"/>
      </w:pPr>
      <w:r w:rsidRPr="00912EE1">
        <w:lastRenderedPageBreak/>
        <w:t>Abstrakt</w:t>
      </w:r>
    </w:p>
    <w:p w:rsidR="0024381D" w:rsidRDefault="0024381D" w:rsidP="00315E77">
      <w:pPr>
        <w:pStyle w:val="Odstavecprvn"/>
      </w:pPr>
      <w:r>
        <w:t>Tato diplomová práce se zabývá problematikou modelem řízeného návrhu a aplikace simulací v návrhu systémů. V rámci</w:t>
      </w:r>
      <w:r w:rsidR="00835680">
        <w:t xml:space="preserve"> uvedení do problematiky práce diskutuje </w:t>
      </w:r>
      <w:r>
        <w:t>historii procesu vývoje SW a nastiňuje jeho aktuální stav</w:t>
      </w:r>
      <w:r w:rsidR="00835680">
        <w:t>. Cílem práce je dem</w:t>
      </w:r>
      <w:r w:rsidR="000F602F">
        <w:t>onstrovat modelem řízený návrh k</w:t>
      </w:r>
      <w:r w:rsidR="00835680">
        <w:t xml:space="preserve">onferenčního systému. Konkrétně zde budou představeny formalismy DEVS a objektově orientované </w:t>
      </w:r>
      <w:proofErr w:type="spellStart"/>
      <w:r w:rsidR="00835680">
        <w:t>Petriho</w:t>
      </w:r>
      <w:proofErr w:type="spellEnd"/>
      <w:r w:rsidR="00835680">
        <w:t xml:space="preserve"> sítě (OOPN), společně s nimi budou představeny experimentální nástroje </w:t>
      </w:r>
      <w:proofErr w:type="spellStart"/>
      <w:r w:rsidR="00835680">
        <w:t>PNtalk</w:t>
      </w:r>
      <w:proofErr w:type="spellEnd"/>
      <w:r w:rsidR="00835680">
        <w:t xml:space="preserve"> a </w:t>
      </w:r>
      <w:proofErr w:type="spellStart"/>
      <w:r w:rsidR="00835680">
        <w:t>SmallDEVS</w:t>
      </w:r>
      <w:proofErr w:type="spellEnd"/>
      <w:r w:rsidR="00835680">
        <w:t xml:space="preserve">, které umožňují efektivní práci s těmito formalismy. Výsledný model </w:t>
      </w:r>
      <w:r w:rsidR="000F602F">
        <w:t>k</w:t>
      </w:r>
      <w:r w:rsidR="00835680">
        <w:t xml:space="preserve">onferenčního systému bude nasazen (model </w:t>
      </w:r>
      <w:proofErr w:type="spellStart"/>
      <w:r w:rsidR="00835680">
        <w:t>continuity</w:t>
      </w:r>
      <w:proofErr w:type="spellEnd"/>
      <w:r w:rsidR="00835680">
        <w:t>) jako webová aplikace</w:t>
      </w:r>
      <w:r w:rsidR="00315E77">
        <w:t xml:space="preserve"> pomocí </w:t>
      </w:r>
      <w:proofErr w:type="spellStart"/>
      <w:r w:rsidR="00315E77">
        <w:t>frameworku</w:t>
      </w:r>
      <w:proofErr w:type="spellEnd"/>
      <w:r w:rsidR="00315E77">
        <w:t xml:space="preserve"> </w:t>
      </w:r>
      <w:proofErr w:type="spellStart"/>
      <w:r w:rsidR="00315E77">
        <w:t>Seaside</w:t>
      </w:r>
      <w:proofErr w:type="spellEnd"/>
      <w:r w:rsidR="00315E77">
        <w:t xml:space="preserve"> v prostředí </w:t>
      </w:r>
      <w:proofErr w:type="spellStart"/>
      <w:r w:rsidR="00315E77">
        <w:t>Squeak</w:t>
      </w:r>
      <w:proofErr w:type="spellEnd"/>
      <w:r w:rsidR="00315E77">
        <w:t>.</w:t>
      </w:r>
    </w:p>
    <w:p w:rsidR="00315E77" w:rsidRPr="00315E77" w:rsidRDefault="00315E77" w:rsidP="00315E77">
      <w:pPr>
        <w:pStyle w:val="Odstavecdal"/>
      </w:pPr>
    </w:p>
    <w:p w:rsidR="004158DC" w:rsidRPr="00912EE1" w:rsidRDefault="004158DC" w:rsidP="004158DC">
      <w:pPr>
        <w:pStyle w:val="ds34nadpis"/>
        <w:spacing w:line="276" w:lineRule="auto"/>
      </w:pPr>
      <w:proofErr w:type="spellStart"/>
      <w:r w:rsidRPr="00912EE1">
        <w:t>Abstract</w:t>
      </w:r>
      <w:proofErr w:type="spellEnd"/>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Pr="00912EE1" w:rsidRDefault="004158DC" w:rsidP="004158DC">
      <w:pPr>
        <w:pStyle w:val="ds34nadpis"/>
        <w:spacing w:line="276" w:lineRule="auto"/>
      </w:pPr>
      <w:r w:rsidRPr="00912EE1">
        <w:t>Klíčová slova</w:t>
      </w:r>
    </w:p>
    <w:p w:rsidR="004158DC" w:rsidRDefault="004158DC" w:rsidP="004158DC">
      <w:pPr>
        <w:pStyle w:val="ds34"/>
        <w:spacing w:line="276" w:lineRule="auto"/>
      </w:pPr>
      <w:r>
        <w:t xml:space="preserve">Softwarové inženýrství, analýza a návrh počítačových systémů, , modelem řízený návrh, MBD, simulací řízený návrh, SBD, MDA, DEVS, OOPN, </w:t>
      </w:r>
      <w:proofErr w:type="spellStart"/>
      <w:r>
        <w:t>SmallDEVS</w:t>
      </w:r>
      <w:proofErr w:type="spellEnd"/>
      <w:r>
        <w:t xml:space="preserve">, </w:t>
      </w:r>
      <w:proofErr w:type="spellStart"/>
      <w:r>
        <w:t>PNtalk</w:t>
      </w:r>
      <w:proofErr w:type="spellEnd"/>
      <w:r>
        <w:t>, modelování a simulace</w:t>
      </w:r>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Pr="00912EE1" w:rsidRDefault="004158DC" w:rsidP="004158DC">
      <w:pPr>
        <w:pStyle w:val="ds34nadpis"/>
        <w:spacing w:line="276" w:lineRule="auto"/>
      </w:pPr>
      <w:proofErr w:type="spellStart"/>
      <w:r w:rsidRPr="00912EE1">
        <w:t>Keywords</w:t>
      </w:r>
      <w:proofErr w:type="spellEnd"/>
    </w:p>
    <w:p w:rsidR="004158DC" w:rsidRPr="00912EE1" w:rsidRDefault="004158DC" w:rsidP="004158DC">
      <w:pPr>
        <w:pStyle w:val="ds34"/>
        <w:spacing w:line="276" w:lineRule="auto"/>
      </w:pPr>
      <w:r>
        <w:t xml:space="preserve">Software </w:t>
      </w:r>
      <w:proofErr w:type="spellStart"/>
      <w:r>
        <w:t>engineering</w:t>
      </w:r>
      <w:proofErr w:type="spellEnd"/>
      <w:r>
        <w:t xml:space="preserve">, </w:t>
      </w:r>
      <w:proofErr w:type="spellStart"/>
      <w:r>
        <w:t>system</w:t>
      </w:r>
      <w:proofErr w:type="spellEnd"/>
      <w:r>
        <w:t xml:space="preserve"> </w:t>
      </w:r>
      <w:proofErr w:type="spellStart"/>
      <w:r>
        <w:t>analysis</w:t>
      </w:r>
      <w:proofErr w:type="spellEnd"/>
      <w:r>
        <w:t xml:space="preserve"> </w:t>
      </w:r>
      <w:proofErr w:type="spellStart"/>
      <w:r>
        <w:t>and</w:t>
      </w:r>
      <w:proofErr w:type="spellEnd"/>
      <w:r>
        <w:t xml:space="preserve"> design, model-</w:t>
      </w:r>
      <w:proofErr w:type="spellStart"/>
      <w:r>
        <w:t>based</w:t>
      </w:r>
      <w:proofErr w:type="spellEnd"/>
      <w:r>
        <w:t xml:space="preserve"> design, MBD, </w:t>
      </w:r>
      <w:proofErr w:type="spellStart"/>
      <w:r>
        <w:t>simulation</w:t>
      </w:r>
      <w:proofErr w:type="spellEnd"/>
      <w:r>
        <w:t>-</w:t>
      </w:r>
      <w:proofErr w:type="spellStart"/>
      <w:r>
        <w:t>based</w:t>
      </w:r>
      <w:proofErr w:type="spellEnd"/>
      <w:r>
        <w:t xml:space="preserve"> design, SBD, MDA, DEVS, OOPN, </w:t>
      </w:r>
      <w:proofErr w:type="spellStart"/>
      <w:r>
        <w:t>SmallDEVS</w:t>
      </w:r>
      <w:proofErr w:type="spellEnd"/>
      <w:r>
        <w:t xml:space="preserve">, </w:t>
      </w:r>
      <w:proofErr w:type="spellStart"/>
      <w:r>
        <w:t>PNtalk</w:t>
      </w:r>
      <w:proofErr w:type="spellEnd"/>
      <w:r>
        <w:t xml:space="preserve">, modeling </w:t>
      </w:r>
      <w:proofErr w:type="spellStart"/>
      <w:r>
        <w:t>and</w:t>
      </w:r>
      <w:proofErr w:type="spellEnd"/>
      <w:r>
        <w:t xml:space="preserve"> </w:t>
      </w:r>
      <w:proofErr w:type="spellStart"/>
      <w:r>
        <w:t>simulation</w:t>
      </w:r>
      <w:proofErr w:type="spellEnd"/>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867006" w:rsidRDefault="00867006"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r>
        <w:t>Citace</w:t>
      </w:r>
    </w:p>
    <w:p w:rsidR="004158DC" w:rsidRPr="0019118E" w:rsidRDefault="004158DC" w:rsidP="004158DC">
      <w:pPr>
        <w:spacing w:line="276" w:lineRule="auto"/>
        <w:rPr>
          <w:b/>
          <w:sz w:val="36"/>
          <w:szCs w:val="36"/>
        </w:rPr>
      </w:pPr>
      <w:r>
        <w:t xml:space="preserve">Matěj Caha: Modelem řízený návrh </w:t>
      </w:r>
      <w:r w:rsidR="000F602F">
        <w:t>k</w:t>
      </w:r>
      <w:r>
        <w:t>onferenčního systému, diplomová práce, Brno, FIT VUT v Brně, 2013</w:t>
      </w:r>
      <w:r>
        <w:br w:type="page"/>
      </w:r>
      <w:r>
        <w:rPr>
          <w:b/>
          <w:sz w:val="36"/>
          <w:szCs w:val="36"/>
        </w:rPr>
        <w:lastRenderedPageBreak/>
        <w:t>Modelem řízený návrh konferenčního systému</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Prohlášení</w:t>
      </w:r>
    </w:p>
    <w:p w:rsidR="004158DC" w:rsidRPr="00912EE1" w:rsidRDefault="004158DC" w:rsidP="004158DC">
      <w:pPr>
        <w:pStyle w:val="ds2"/>
        <w:spacing w:line="276" w:lineRule="auto"/>
        <w:rPr>
          <w:lang w:val="cs-CZ"/>
        </w:rPr>
      </w:pPr>
      <w:r w:rsidRPr="00912EE1">
        <w:rPr>
          <w:lang w:val="cs-CZ"/>
        </w:rPr>
        <w:t xml:space="preserve">Prohlašuji, že jsem tuto </w:t>
      </w:r>
      <w:r>
        <w:rPr>
          <w:lang w:val="cs-CZ"/>
        </w:rPr>
        <w:t>diplomovou</w:t>
      </w:r>
      <w:r w:rsidRPr="00912EE1">
        <w:rPr>
          <w:lang w:val="cs-CZ"/>
        </w:rPr>
        <w:t xml:space="preserve"> práci vy</w:t>
      </w:r>
      <w:r>
        <w:rPr>
          <w:lang w:val="cs-CZ"/>
        </w:rPr>
        <w:t xml:space="preserve">pracoval samostatně pod vedením pana Ing. Radka Kočího, </w:t>
      </w:r>
      <w:proofErr w:type="spellStart"/>
      <w:r>
        <w:rPr>
          <w:lang w:val="cs-CZ"/>
        </w:rPr>
        <w:t>Ph.D</w:t>
      </w:r>
      <w:proofErr w:type="spellEnd"/>
      <w:r>
        <w:rPr>
          <w:lang w:val="cs-CZ"/>
        </w:rPr>
        <w:t>.</w:t>
      </w:r>
    </w:p>
    <w:p w:rsidR="004158DC" w:rsidRPr="00912EE1" w:rsidRDefault="004158DC" w:rsidP="004158DC">
      <w:pPr>
        <w:pStyle w:val="ds2"/>
        <w:spacing w:line="276" w:lineRule="auto"/>
        <w:rPr>
          <w:lang w:val="cs-CZ"/>
        </w:rPr>
      </w:pPr>
      <w:r w:rsidRPr="00912EE1">
        <w:rPr>
          <w:lang w:val="cs-CZ"/>
        </w:rPr>
        <w:t>Uvedl jsem všechny literární prameny a publikace, ze kterých jsem čerpal.</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2podpis"/>
        <w:spacing w:line="276" w:lineRule="auto"/>
        <w:rPr>
          <w:lang w:val="cs-CZ"/>
        </w:rPr>
      </w:pPr>
      <w:r w:rsidRPr="00912EE1">
        <w:rPr>
          <w:lang w:val="cs-CZ"/>
        </w:rPr>
        <w:t>……………………</w:t>
      </w:r>
    </w:p>
    <w:p w:rsidR="004158DC" w:rsidRPr="00912EE1" w:rsidRDefault="004158DC" w:rsidP="004158DC">
      <w:pPr>
        <w:pStyle w:val="ds2podpis"/>
        <w:spacing w:line="276" w:lineRule="auto"/>
        <w:rPr>
          <w:lang w:val="cs-CZ"/>
        </w:rPr>
      </w:pPr>
      <w:r>
        <w:rPr>
          <w:lang w:val="cs-CZ"/>
        </w:rPr>
        <w:t>Matěj Caha</w:t>
      </w:r>
    </w:p>
    <w:p w:rsidR="004158DC" w:rsidRPr="00912EE1" w:rsidRDefault="004158DC" w:rsidP="004158DC">
      <w:pPr>
        <w:pStyle w:val="ds2podpis"/>
        <w:spacing w:line="276" w:lineRule="auto"/>
        <w:rPr>
          <w:lang w:val="cs-CZ"/>
        </w:rPr>
      </w:pPr>
      <w:commentRangeStart w:id="3"/>
      <w:r>
        <w:rPr>
          <w:lang w:val="cs-CZ"/>
        </w:rPr>
        <w:t>xx.xx.2013</w:t>
      </w:r>
      <w:commentRangeEnd w:id="3"/>
      <w:r>
        <w:rPr>
          <w:rStyle w:val="Odkaznakoment"/>
          <w:lang w:val="cs-CZ"/>
        </w:rPr>
        <w:commentReference w:id="3"/>
      </w:r>
    </w:p>
    <w:p w:rsidR="004158DC" w:rsidRPr="00912EE1"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Poděkování</w:t>
      </w:r>
    </w:p>
    <w:p w:rsidR="004158DC" w:rsidRPr="00912EE1" w:rsidRDefault="004158DC" w:rsidP="004158DC">
      <w:pPr>
        <w:pStyle w:val="ds34"/>
        <w:spacing w:line="276" w:lineRule="auto"/>
      </w:pPr>
      <w:commentRangeStart w:id="4"/>
      <w:r>
        <w:t xml:space="preserve">Děkuji svému vedoucímu práce panu Ing. Radku Kočímu, </w:t>
      </w:r>
      <w:proofErr w:type="spellStart"/>
      <w:r>
        <w:t>Ph.D</w:t>
      </w:r>
      <w:proofErr w:type="spellEnd"/>
      <w:r>
        <w:t>. za uvedení do problematiky a za následné komentáře ke struktuře a obsahu této práce.</w:t>
      </w:r>
      <w:commentRangeEnd w:id="4"/>
      <w:r>
        <w:rPr>
          <w:rStyle w:val="Odkaznakoment"/>
        </w:rPr>
        <w:commentReference w:id="4"/>
      </w:r>
    </w:p>
    <w:p w:rsidR="004158DC" w:rsidRPr="00912EE1" w:rsidRDefault="004158DC" w:rsidP="004158DC">
      <w:pPr>
        <w:pStyle w:val="ds34"/>
        <w:spacing w:line="276" w:lineRule="auto"/>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r w:rsidRPr="00912EE1">
        <w:rPr>
          <w:lang w:val="cs-CZ"/>
        </w:rPr>
        <w:t>© </w:t>
      </w:r>
      <w:r>
        <w:rPr>
          <w:lang w:val="cs-CZ"/>
        </w:rPr>
        <w:t>Matěj Caha</w:t>
      </w:r>
      <w:r w:rsidRPr="00912EE1">
        <w:rPr>
          <w:lang w:val="cs-CZ"/>
        </w:rPr>
        <w:t xml:space="preserve">, </w:t>
      </w:r>
      <w:r>
        <w:rPr>
          <w:lang w:val="cs-CZ"/>
        </w:rPr>
        <w:t xml:space="preserve">2013 </w:t>
      </w:r>
    </w:p>
    <w:p w:rsidR="004158DC" w:rsidRPr="00912EE1" w:rsidRDefault="004158DC" w:rsidP="004158DC">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Pr="00912EE1">
        <w:rPr>
          <w:lang w:val="cs-CZ"/>
        </w:rPr>
        <w:t>.</w:t>
      </w:r>
    </w:p>
    <w:p w:rsidR="00877C96" w:rsidRDefault="00877C96" w:rsidP="008D0E8A">
      <w:pPr>
        <w:pStyle w:val="Nadpis1-neslovan"/>
        <w:spacing w:line="276" w:lineRule="auto"/>
        <w:rPr>
          <w:lang w:val="cs-CZ"/>
        </w:rPr>
        <w:sectPr w:rsidR="00877C96" w:rsidSect="008D0E8A">
          <w:footerReference w:type="even" r:id="rId13"/>
          <w:footerReference w:type="default" r:id="rId14"/>
          <w:type w:val="continuous"/>
          <w:pgSz w:w="11906" w:h="16838"/>
          <w:pgMar w:top="1417" w:right="1286" w:bottom="1417" w:left="1620" w:header="708" w:footer="708" w:gutter="0"/>
          <w:cols w:space="708"/>
          <w:titlePg/>
          <w:docGrid w:linePitch="360"/>
        </w:sectPr>
      </w:pPr>
    </w:p>
    <w:p w:rsidR="00BD1195" w:rsidRDefault="00B01531" w:rsidP="008D0E8A">
      <w:pPr>
        <w:pStyle w:val="Nadpis1"/>
        <w:numPr>
          <w:ilvl w:val="0"/>
          <w:numId w:val="0"/>
        </w:numPr>
        <w:spacing w:line="276" w:lineRule="auto"/>
      </w:pPr>
      <w:bookmarkStart w:id="5" w:name="_Toc356730886"/>
      <w:bookmarkEnd w:id="0"/>
      <w:bookmarkEnd w:id="1"/>
      <w:r>
        <w:lastRenderedPageBreak/>
        <w:t>Obsah</w:t>
      </w:r>
      <w:bookmarkEnd w:id="5"/>
    </w:p>
    <w:p w:rsidR="004107D7" w:rsidRDefault="00467027">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730886" w:history="1">
        <w:r w:rsidR="004107D7" w:rsidRPr="000E1A10">
          <w:rPr>
            <w:rStyle w:val="Hypertextovodkaz"/>
            <w:noProof/>
          </w:rPr>
          <w:t>Obsah</w:t>
        </w:r>
        <w:r w:rsidR="004107D7">
          <w:rPr>
            <w:noProof/>
            <w:webHidden/>
          </w:rPr>
          <w:tab/>
        </w:r>
        <w:r>
          <w:rPr>
            <w:noProof/>
            <w:webHidden/>
          </w:rPr>
          <w:fldChar w:fldCharType="begin"/>
        </w:r>
        <w:r w:rsidR="004107D7">
          <w:rPr>
            <w:noProof/>
            <w:webHidden/>
          </w:rPr>
          <w:instrText xml:space="preserve"> PAGEREF _Toc356730886 \h </w:instrText>
        </w:r>
        <w:r>
          <w:rPr>
            <w:noProof/>
            <w:webHidden/>
          </w:rPr>
        </w:r>
        <w:r>
          <w:rPr>
            <w:noProof/>
            <w:webHidden/>
          </w:rPr>
          <w:fldChar w:fldCharType="separate"/>
        </w:r>
        <w:r w:rsidR="004107D7">
          <w:rPr>
            <w:noProof/>
            <w:webHidden/>
          </w:rPr>
          <w:t>1</w:t>
        </w:r>
        <w:r>
          <w:rPr>
            <w:noProof/>
            <w:webHidden/>
          </w:rPr>
          <w:fldChar w:fldCharType="end"/>
        </w:r>
      </w:hyperlink>
    </w:p>
    <w:p w:rsidR="004107D7" w:rsidRDefault="00467027">
      <w:pPr>
        <w:pStyle w:val="Obsah1"/>
        <w:tabs>
          <w:tab w:val="left" w:pos="480"/>
          <w:tab w:val="right" w:leader="dot" w:pos="8990"/>
        </w:tabs>
        <w:rPr>
          <w:rFonts w:asciiTheme="minorHAnsi" w:eastAsiaTheme="minorEastAsia" w:hAnsiTheme="minorHAnsi" w:cstheme="minorBidi"/>
          <w:noProof/>
          <w:szCs w:val="22"/>
        </w:rPr>
      </w:pPr>
      <w:hyperlink w:anchor="_Toc356730887" w:history="1">
        <w:r w:rsidR="004107D7" w:rsidRPr="000E1A10">
          <w:rPr>
            <w:rStyle w:val="Hypertextovodkaz"/>
            <w:noProof/>
          </w:rPr>
          <w:t>1.</w:t>
        </w:r>
        <w:r w:rsidR="004107D7">
          <w:rPr>
            <w:rFonts w:asciiTheme="minorHAnsi" w:eastAsiaTheme="minorEastAsia" w:hAnsiTheme="minorHAnsi" w:cstheme="minorBidi"/>
            <w:noProof/>
            <w:szCs w:val="22"/>
          </w:rPr>
          <w:tab/>
        </w:r>
        <w:r w:rsidR="004107D7" w:rsidRPr="000E1A10">
          <w:rPr>
            <w:rStyle w:val="Hypertextovodkaz"/>
            <w:noProof/>
          </w:rPr>
          <w:t>Úvod</w:t>
        </w:r>
        <w:r w:rsidR="004107D7">
          <w:rPr>
            <w:noProof/>
            <w:webHidden/>
          </w:rPr>
          <w:tab/>
        </w:r>
        <w:r>
          <w:rPr>
            <w:noProof/>
            <w:webHidden/>
          </w:rPr>
          <w:fldChar w:fldCharType="begin"/>
        </w:r>
        <w:r w:rsidR="004107D7">
          <w:rPr>
            <w:noProof/>
            <w:webHidden/>
          </w:rPr>
          <w:instrText xml:space="preserve"> PAGEREF _Toc356730887 \h </w:instrText>
        </w:r>
        <w:r>
          <w:rPr>
            <w:noProof/>
            <w:webHidden/>
          </w:rPr>
        </w:r>
        <w:r>
          <w:rPr>
            <w:noProof/>
            <w:webHidden/>
          </w:rPr>
          <w:fldChar w:fldCharType="separate"/>
        </w:r>
        <w:r w:rsidR="004107D7">
          <w:rPr>
            <w:noProof/>
            <w:webHidden/>
          </w:rPr>
          <w:t>2</w:t>
        </w:r>
        <w:r>
          <w:rPr>
            <w:noProof/>
            <w:webHidden/>
          </w:rPr>
          <w:fldChar w:fldCharType="end"/>
        </w:r>
      </w:hyperlink>
    </w:p>
    <w:p w:rsidR="004107D7" w:rsidRDefault="00467027">
      <w:pPr>
        <w:pStyle w:val="Obsah1"/>
        <w:tabs>
          <w:tab w:val="left" w:pos="480"/>
          <w:tab w:val="right" w:leader="dot" w:pos="8990"/>
        </w:tabs>
        <w:rPr>
          <w:rFonts w:asciiTheme="minorHAnsi" w:eastAsiaTheme="minorEastAsia" w:hAnsiTheme="minorHAnsi" w:cstheme="minorBidi"/>
          <w:noProof/>
          <w:szCs w:val="22"/>
        </w:rPr>
      </w:pPr>
      <w:hyperlink w:anchor="_Toc356730888" w:history="1">
        <w:r w:rsidR="004107D7" w:rsidRPr="000E1A10">
          <w:rPr>
            <w:rStyle w:val="Hypertextovodkaz"/>
            <w:noProof/>
          </w:rPr>
          <w:t>2.</w:t>
        </w:r>
        <w:r w:rsidR="004107D7">
          <w:rPr>
            <w:rFonts w:asciiTheme="minorHAnsi" w:eastAsiaTheme="minorEastAsia" w:hAnsiTheme="minorHAnsi" w:cstheme="minorBidi"/>
            <w:noProof/>
            <w:szCs w:val="22"/>
          </w:rPr>
          <w:tab/>
        </w:r>
        <w:r w:rsidR="004107D7" w:rsidRPr="000E1A10">
          <w:rPr>
            <w:rStyle w:val="Hypertextovodkaz"/>
            <w:noProof/>
          </w:rPr>
          <w:t>Historie - cesta k modelem řízenému návrhu</w:t>
        </w:r>
        <w:r w:rsidR="004107D7">
          <w:rPr>
            <w:noProof/>
            <w:webHidden/>
          </w:rPr>
          <w:tab/>
        </w:r>
        <w:r>
          <w:rPr>
            <w:noProof/>
            <w:webHidden/>
          </w:rPr>
          <w:fldChar w:fldCharType="begin"/>
        </w:r>
        <w:r w:rsidR="004107D7">
          <w:rPr>
            <w:noProof/>
            <w:webHidden/>
          </w:rPr>
          <w:instrText xml:space="preserve"> PAGEREF _Toc356730888 \h </w:instrText>
        </w:r>
        <w:r>
          <w:rPr>
            <w:noProof/>
            <w:webHidden/>
          </w:rPr>
        </w:r>
        <w:r>
          <w:rPr>
            <w:noProof/>
            <w:webHidden/>
          </w:rPr>
          <w:fldChar w:fldCharType="separate"/>
        </w:r>
        <w:r w:rsidR="004107D7">
          <w:rPr>
            <w:noProof/>
            <w:webHidden/>
          </w:rPr>
          <w:t>4</w:t>
        </w:r>
        <w:r>
          <w:rPr>
            <w:noProof/>
            <w:webHidden/>
          </w:rPr>
          <w:fldChar w:fldCharType="end"/>
        </w:r>
      </w:hyperlink>
    </w:p>
    <w:p w:rsidR="004107D7" w:rsidRDefault="00467027">
      <w:pPr>
        <w:pStyle w:val="Obsah1"/>
        <w:tabs>
          <w:tab w:val="left" w:pos="480"/>
          <w:tab w:val="right" w:leader="dot" w:pos="8990"/>
        </w:tabs>
        <w:rPr>
          <w:rFonts w:asciiTheme="minorHAnsi" w:eastAsiaTheme="minorEastAsia" w:hAnsiTheme="minorHAnsi" w:cstheme="minorBidi"/>
          <w:noProof/>
          <w:szCs w:val="22"/>
        </w:rPr>
      </w:pPr>
      <w:hyperlink w:anchor="_Toc356730889" w:history="1">
        <w:r w:rsidR="004107D7" w:rsidRPr="000E1A10">
          <w:rPr>
            <w:rStyle w:val="Hypertextovodkaz"/>
            <w:noProof/>
          </w:rPr>
          <w:t>3.</w:t>
        </w:r>
        <w:r w:rsidR="004107D7">
          <w:rPr>
            <w:rFonts w:asciiTheme="minorHAnsi" w:eastAsiaTheme="minorEastAsia" w:hAnsiTheme="minorHAnsi" w:cstheme="minorBidi"/>
            <w:noProof/>
            <w:szCs w:val="22"/>
          </w:rPr>
          <w:tab/>
        </w:r>
        <w:r w:rsidR="004107D7" w:rsidRPr="000E1A10">
          <w:rPr>
            <w:rStyle w:val="Hypertextovodkaz"/>
            <w:noProof/>
          </w:rPr>
          <w:t>Metodika Model Driven Architecture</w:t>
        </w:r>
        <w:r w:rsidR="004107D7">
          <w:rPr>
            <w:noProof/>
            <w:webHidden/>
          </w:rPr>
          <w:tab/>
        </w:r>
        <w:r>
          <w:rPr>
            <w:noProof/>
            <w:webHidden/>
          </w:rPr>
          <w:fldChar w:fldCharType="begin"/>
        </w:r>
        <w:r w:rsidR="004107D7">
          <w:rPr>
            <w:noProof/>
            <w:webHidden/>
          </w:rPr>
          <w:instrText xml:space="preserve"> PAGEREF _Toc356730889 \h </w:instrText>
        </w:r>
        <w:r>
          <w:rPr>
            <w:noProof/>
            <w:webHidden/>
          </w:rPr>
        </w:r>
        <w:r>
          <w:rPr>
            <w:noProof/>
            <w:webHidden/>
          </w:rPr>
          <w:fldChar w:fldCharType="separate"/>
        </w:r>
        <w:r w:rsidR="004107D7">
          <w:rPr>
            <w:noProof/>
            <w:webHidden/>
          </w:rPr>
          <w:t>7</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890" w:history="1">
        <w:r w:rsidR="004107D7" w:rsidRPr="000E1A10">
          <w:rPr>
            <w:rStyle w:val="Hypertextovodkaz"/>
            <w:noProof/>
          </w:rPr>
          <w:t>3.1</w:t>
        </w:r>
        <w:r w:rsidR="004107D7">
          <w:rPr>
            <w:rFonts w:asciiTheme="minorHAnsi" w:eastAsiaTheme="minorEastAsia" w:hAnsiTheme="minorHAnsi" w:cstheme="minorBidi"/>
            <w:noProof/>
            <w:szCs w:val="22"/>
          </w:rPr>
          <w:tab/>
        </w:r>
        <w:r w:rsidR="004107D7" w:rsidRPr="000E1A10">
          <w:rPr>
            <w:rStyle w:val="Hypertextovodkaz"/>
            <w:noProof/>
          </w:rPr>
          <w:t>Srovnání UML a xUML</w:t>
        </w:r>
        <w:r w:rsidR="004107D7">
          <w:rPr>
            <w:noProof/>
            <w:webHidden/>
          </w:rPr>
          <w:tab/>
        </w:r>
        <w:r>
          <w:rPr>
            <w:noProof/>
            <w:webHidden/>
          </w:rPr>
          <w:fldChar w:fldCharType="begin"/>
        </w:r>
        <w:r w:rsidR="004107D7">
          <w:rPr>
            <w:noProof/>
            <w:webHidden/>
          </w:rPr>
          <w:instrText xml:space="preserve"> PAGEREF _Toc356730890 \h </w:instrText>
        </w:r>
        <w:r>
          <w:rPr>
            <w:noProof/>
            <w:webHidden/>
          </w:rPr>
        </w:r>
        <w:r>
          <w:rPr>
            <w:noProof/>
            <w:webHidden/>
          </w:rPr>
          <w:fldChar w:fldCharType="separate"/>
        </w:r>
        <w:r w:rsidR="004107D7">
          <w:rPr>
            <w:noProof/>
            <w:webHidden/>
          </w:rPr>
          <w:t>9</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891" w:history="1">
        <w:r w:rsidR="004107D7" w:rsidRPr="000E1A10">
          <w:rPr>
            <w:rStyle w:val="Hypertextovodkaz"/>
            <w:noProof/>
          </w:rPr>
          <w:t>3.2</w:t>
        </w:r>
        <w:r w:rsidR="004107D7">
          <w:rPr>
            <w:rFonts w:asciiTheme="minorHAnsi" w:eastAsiaTheme="minorEastAsia" w:hAnsiTheme="minorHAnsi" w:cstheme="minorBidi"/>
            <w:noProof/>
            <w:szCs w:val="22"/>
          </w:rPr>
          <w:tab/>
        </w:r>
        <w:r w:rsidR="004107D7" w:rsidRPr="000E1A10">
          <w:rPr>
            <w:rStyle w:val="Hypertextovodkaz"/>
            <w:noProof/>
          </w:rPr>
          <w:t>Platformě nezávislý model PIM</w:t>
        </w:r>
        <w:r w:rsidR="004107D7">
          <w:rPr>
            <w:noProof/>
            <w:webHidden/>
          </w:rPr>
          <w:tab/>
        </w:r>
        <w:r>
          <w:rPr>
            <w:noProof/>
            <w:webHidden/>
          </w:rPr>
          <w:fldChar w:fldCharType="begin"/>
        </w:r>
        <w:r w:rsidR="004107D7">
          <w:rPr>
            <w:noProof/>
            <w:webHidden/>
          </w:rPr>
          <w:instrText xml:space="preserve"> PAGEREF _Toc356730891 \h </w:instrText>
        </w:r>
        <w:r>
          <w:rPr>
            <w:noProof/>
            <w:webHidden/>
          </w:rPr>
        </w:r>
        <w:r>
          <w:rPr>
            <w:noProof/>
            <w:webHidden/>
          </w:rPr>
          <w:fldChar w:fldCharType="separate"/>
        </w:r>
        <w:r w:rsidR="004107D7">
          <w:rPr>
            <w:noProof/>
            <w:webHidden/>
          </w:rPr>
          <w:t>9</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892" w:history="1">
        <w:r w:rsidR="004107D7" w:rsidRPr="000E1A10">
          <w:rPr>
            <w:rStyle w:val="Hypertextovodkaz"/>
            <w:noProof/>
          </w:rPr>
          <w:t>3.3</w:t>
        </w:r>
        <w:r w:rsidR="004107D7">
          <w:rPr>
            <w:rFonts w:asciiTheme="minorHAnsi" w:eastAsiaTheme="minorEastAsia" w:hAnsiTheme="minorHAnsi" w:cstheme="minorBidi"/>
            <w:noProof/>
            <w:szCs w:val="22"/>
          </w:rPr>
          <w:tab/>
        </w:r>
        <w:r w:rsidR="004107D7" w:rsidRPr="000E1A10">
          <w:rPr>
            <w:rStyle w:val="Hypertextovodkaz"/>
            <w:noProof/>
          </w:rPr>
          <w:t>Platformě specifický model PSM</w:t>
        </w:r>
        <w:r w:rsidR="004107D7">
          <w:rPr>
            <w:noProof/>
            <w:webHidden/>
          </w:rPr>
          <w:tab/>
        </w:r>
        <w:r>
          <w:rPr>
            <w:noProof/>
            <w:webHidden/>
          </w:rPr>
          <w:fldChar w:fldCharType="begin"/>
        </w:r>
        <w:r w:rsidR="004107D7">
          <w:rPr>
            <w:noProof/>
            <w:webHidden/>
          </w:rPr>
          <w:instrText xml:space="preserve"> PAGEREF _Toc356730892 \h </w:instrText>
        </w:r>
        <w:r>
          <w:rPr>
            <w:noProof/>
            <w:webHidden/>
          </w:rPr>
        </w:r>
        <w:r>
          <w:rPr>
            <w:noProof/>
            <w:webHidden/>
          </w:rPr>
          <w:fldChar w:fldCharType="separate"/>
        </w:r>
        <w:r w:rsidR="004107D7">
          <w:rPr>
            <w:noProof/>
            <w:webHidden/>
          </w:rPr>
          <w:t>10</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893" w:history="1">
        <w:r w:rsidR="004107D7" w:rsidRPr="000E1A10">
          <w:rPr>
            <w:rStyle w:val="Hypertextovodkaz"/>
            <w:noProof/>
          </w:rPr>
          <w:t>3.4</w:t>
        </w:r>
        <w:r w:rsidR="004107D7">
          <w:rPr>
            <w:rFonts w:asciiTheme="minorHAnsi" w:eastAsiaTheme="minorEastAsia" w:hAnsiTheme="minorHAnsi" w:cstheme="minorBidi"/>
            <w:noProof/>
            <w:szCs w:val="22"/>
          </w:rPr>
          <w:tab/>
        </w:r>
        <w:r w:rsidR="004107D7" w:rsidRPr="000E1A10">
          <w:rPr>
            <w:rStyle w:val="Hypertextovodkaz"/>
            <w:noProof/>
          </w:rPr>
          <w:t>Souhrn MDA</w:t>
        </w:r>
        <w:r w:rsidR="004107D7">
          <w:rPr>
            <w:noProof/>
            <w:webHidden/>
          </w:rPr>
          <w:tab/>
        </w:r>
        <w:r>
          <w:rPr>
            <w:noProof/>
            <w:webHidden/>
          </w:rPr>
          <w:fldChar w:fldCharType="begin"/>
        </w:r>
        <w:r w:rsidR="004107D7">
          <w:rPr>
            <w:noProof/>
            <w:webHidden/>
          </w:rPr>
          <w:instrText xml:space="preserve"> PAGEREF _Toc356730893 \h </w:instrText>
        </w:r>
        <w:r>
          <w:rPr>
            <w:noProof/>
            <w:webHidden/>
          </w:rPr>
        </w:r>
        <w:r>
          <w:rPr>
            <w:noProof/>
            <w:webHidden/>
          </w:rPr>
          <w:fldChar w:fldCharType="separate"/>
        </w:r>
        <w:r w:rsidR="004107D7">
          <w:rPr>
            <w:noProof/>
            <w:webHidden/>
          </w:rPr>
          <w:t>10</w:t>
        </w:r>
        <w:r>
          <w:rPr>
            <w:noProof/>
            <w:webHidden/>
          </w:rPr>
          <w:fldChar w:fldCharType="end"/>
        </w:r>
      </w:hyperlink>
    </w:p>
    <w:p w:rsidR="004107D7" w:rsidRDefault="00467027">
      <w:pPr>
        <w:pStyle w:val="Obsah1"/>
        <w:tabs>
          <w:tab w:val="left" w:pos="480"/>
          <w:tab w:val="right" w:leader="dot" w:pos="8990"/>
        </w:tabs>
        <w:rPr>
          <w:rFonts w:asciiTheme="minorHAnsi" w:eastAsiaTheme="minorEastAsia" w:hAnsiTheme="minorHAnsi" w:cstheme="minorBidi"/>
          <w:noProof/>
          <w:szCs w:val="22"/>
        </w:rPr>
      </w:pPr>
      <w:hyperlink w:anchor="_Toc356730894" w:history="1">
        <w:r w:rsidR="004107D7" w:rsidRPr="000E1A10">
          <w:rPr>
            <w:rStyle w:val="Hypertextovodkaz"/>
            <w:noProof/>
          </w:rPr>
          <w:t>4.</w:t>
        </w:r>
        <w:r w:rsidR="004107D7">
          <w:rPr>
            <w:rFonts w:asciiTheme="minorHAnsi" w:eastAsiaTheme="minorEastAsia" w:hAnsiTheme="minorHAnsi" w:cstheme="minorBidi"/>
            <w:noProof/>
            <w:szCs w:val="22"/>
          </w:rPr>
          <w:tab/>
        </w:r>
        <w:r w:rsidR="004107D7" w:rsidRPr="000E1A10">
          <w:rPr>
            <w:rStyle w:val="Hypertextovodkaz"/>
            <w:noProof/>
          </w:rPr>
          <w:t>Modelování a simulace v procesu vývoje systémů</w:t>
        </w:r>
        <w:r w:rsidR="004107D7">
          <w:rPr>
            <w:noProof/>
            <w:webHidden/>
          </w:rPr>
          <w:tab/>
        </w:r>
        <w:r>
          <w:rPr>
            <w:noProof/>
            <w:webHidden/>
          </w:rPr>
          <w:fldChar w:fldCharType="begin"/>
        </w:r>
        <w:r w:rsidR="004107D7">
          <w:rPr>
            <w:noProof/>
            <w:webHidden/>
          </w:rPr>
          <w:instrText xml:space="preserve"> PAGEREF _Toc356730894 \h </w:instrText>
        </w:r>
        <w:r>
          <w:rPr>
            <w:noProof/>
            <w:webHidden/>
          </w:rPr>
        </w:r>
        <w:r>
          <w:rPr>
            <w:noProof/>
            <w:webHidden/>
          </w:rPr>
          <w:fldChar w:fldCharType="separate"/>
        </w:r>
        <w:r w:rsidR="004107D7">
          <w:rPr>
            <w:noProof/>
            <w:webHidden/>
          </w:rPr>
          <w:t>11</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895" w:history="1">
        <w:r w:rsidR="004107D7" w:rsidRPr="000E1A10">
          <w:rPr>
            <w:rStyle w:val="Hypertextovodkaz"/>
            <w:noProof/>
          </w:rPr>
          <w:t>4.1</w:t>
        </w:r>
        <w:r w:rsidR="004107D7">
          <w:rPr>
            <w:rFonts w:asciiTheme="minorHAnsi" w:eastAsiaTheme="minorEastAsia" w:hAnsiTheme="minorHAnsi" w:cstheme="minorBidi"/>
            <w:noProof/>
            <w:szCs w:val="22"/>
          </w:rPr>
          <w:tab/>
        </w:r>
        <w:r w:rsidR="004107D7" w:rsidRPr="000E1A10">
          <w:rPr>
            <w:rStyle w:val="Hypertextovodkaz"/>
            <w:noProof/>
          </w:rPr>
          <w:t>Petriho sítě</w:t>
        </w:r>
        <w:r w:rsidR="004107D7">
          <w:rPr>
            <w:noProof/>
            <w:webHidden/>
          </w:rPr>
          <w:tab/>
        </w:r>
        <w:r>
          <w:rPr>
            <w:noProof/>
            <w:webHidden/>
          </w:rPr>
          <w:fldChar w:fldCharType="begin"/>
        </w:r>
        <w:r w:rsidR="004107D7">
          <w:rPr>
            <w:noProof/>
            <w:webHidden/>
          </w:rPr>
          <w:instrText xml:space="preserve"> PAGEREF _Toc356730895 \h </w:instrText>
        </w:r>
        <w:r>
          <w:rPr>
            <w:noProof/>
            <w:webHidden/>
          </w:rPr>
        </w:r>
        <w:r>
          <w:rPr>
            <w:noProof/>
            <w:webHidden/>
          </w:rPr>
          <w:fldChar w:fldCharType="separate"/>
        </w:r>
        <w:r w:rsidR="004107D7">
          <w:rPr>
            <w:noProof/>
            <w:webHidden/>
          </w:rPr>
          <w:t>11</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896" w:history="1">
        <w:r w:rsidR="004107D7" w:rsidRPr="000E1A10">
          <w:rPr>
            <w:rStyle w:val="Hypertextovodkaz"/>
            <w:noProof/>
          </w:rPr>
          <w:t>4.2</w:t>
        </w:r>
        <w:r w:rsidR="004107D7">
          <w:rPr>
            <w:rFonts w:asciiTheme="minorHAnsi" w:eastAsiaTheme="minorEastAsia" w:hAnsiTheme="minorHAnsi" w:cstheme="minorBidi"/>
            <w:noProof/>
            <w:szCs w:val="22"/>
          </w:rPr>
          <w:tab/>
        </w:r>
        <w:r w:rsidR="004107D7" w:rsidRPr="000E1A10">
          <w:rPr>
            <w:rStyle w:val="Hypertextovodkaz"/>
            <w:noProof/>
          </w:rPr>
          <w:t>Objektově orientované Petriho sítě</w:t>
        </w:r>
        <w:r w:rsidR="004107D7">
          <w:rPr>
            <w:noProof/>
            <w:webHidden/>
          </w:rPr>
          <w:tab/>
        </w:r>
        <w:r>
          <w:rPr>
            <w:noProof/>
            <w:webHidden/>
          </w:rPr>
          <w:fldChar w:fldCharType="begin"/>
        </w:r>
        <w:r w:rsidR="004107D7">
          <w:rPr>
            <w:noProof/>
            <w:webHidden/>
          </w:rPr>
          <w:instrText xml:space="preserve"> PAGEREF _Toc356730896 \h </w:instrText>
        </w:r>
        <w:r>
          <w:rPr>
            <w:noProof/>
            <w:webHidden/>
          </w:rPr>
        </w:r>
        <w:r>
          <w:rPr>
            <w:noProof/>
            <w:webHidden/>
          </w:rPr>
          <w:fldChar w:fldCharType="separate"/>
        </w:r>
        <w:r w:rsidR="004107D7">
          <w:rPr>
            <w:noProof/>
            <w:webHidden/>
          </w:rPr>
          <w:t>12</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897" w:history="1">
        <w:r w:rsidR="004107D7" w:rsidRPr="000E1A10">
          <w:rPr>
            <w:rStyle w:val="Hypertextovodkaz"/>
            <w:noProof/>
          </w:rPr>
          <w:t>4.2.1</w:t>
        </w:r>
        <w:r w:rsidR="004107D7">
          <w:rPr>
            <w:rFonts w:asciiTheme="minorHAnsi" w:eastAsiaTheme="minorEastAsia" w:hAnsiTheme="minorHAnsi" w:cstheme="minorBidi"/>
            <w:noProof/>
            <w:szCs w:val="22"/>
          </w:rPr>
          <w:tab/>
        </w:r>
        <w:r w:rsidR="004107D7" w:rsidRPr="000E1A10">
          <w:rPr>
            <w:rStyle w:val="Hypertextovodkaz"/>
            <w:noProof/>
          </w:rPr>
          <w:t>Objektová síť, atributy, stráž, metody</w:t>
        </w:r>
        <w:r w:rsidR="004107D7">
          <w:rPr>
            <w:noProof/>
            <w:webHidden/>
          </w:rPr>
          <w:tab/>
        </w:r>
        <w:r>
          <w:rPr>
            <w:noProof/>
            <w:webHidden/>
          </w:rPr>
          <w:fldChar w:fldCharType="begin"/>
        </w:r>
        <w:r w:rsidR="004107D7">
          <w:rPr>
            <w:noProof/>
            <w:webHidden/>
          </w:rPr>
          <w:instrText xml:space="preserve"> PAGEREF _Toc356730897 \h </w:instrText>
        </w:r>
        <w:r>
          <w:rPr>
            <w:noProof/>
            <w:webHidden/>
          </w:rPr>
        </w:r>
        <w:r>
          <w:rPr>
            <w:noProof/>
            <w:webHidden/>
          </w:rPr>
          <w:fldChar w:fldCharType="separate"/>
        </w:r>
        <w:r w:rsidR="004107D7">
          <w:rPr>
            <w:noProof/>
            <w:webHidden/>
          </w:rPr>
          <w:t>13</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898" w:history="1">
        <w:r w:rsidR="004107D7" w:rsidRPr="000E1A10">
          <w:rPr>
            <w:rStyle w:val="Hypertextovodkaz"/>
            <w:noProof/>
          </w:rPr>
          <w:t>4.2.2</w:t>
        </w:r>
        <w:r w:rsidR="004107D7">
          <w:rPr>
            <w:rFonts w:asciiTheme="minorHAnsi" w:eastAsiaTheme="minorEastAsia" w:hAnsiTheme="minorHAnsi" w:cstheme="minorBidi"/>
            <w:noProof/>
            <w:szCs w:val="22"/>
          </w:rPr>
          <w:tab/>
        </w:r>
        <w:r w:rsidR="004107D7" w:rsidRPr="000E1A10">
          <w:rPr>
            <w:rStyle w:val="Hypertextovodkaz"/>
            <w:noProof/>
          </w:rPr>
          <w:t>Synchronní port, predikát, negativní predikát</w:t>
        </w:r>
        <w:r w:rsidR="004107D7">
          <w:rPr>
            <w:noProof/>
            <w:webHidden/>
          </w:rPr>
          <w:tab/>
        </w:r>
        <w:r>
          <w:rPr>
            <w:noProof/>
            <w:webHidden/>
          </w:rPr>
          <w:fldChar w:fldCharType="begin"/>
        </w:r>
        <w:r w:rsidR="004107D7">
          <w:rPr>
            <w:noProof/>
            <w:webHidden/>
          </w:rPr>
          <w:instrText xml:space="preserve"> PAGEREF _Toc356730898 \h </w:instrText>
        </w:r>
        <w:r>
          <w:rPr>
            <w:noProof/>
            <w:webHidden/>
          </w:rPr>
        </w:r>
        <w:r>
          <w:rPr>
            <w:noProof/>
            <w:webHidden/>
          </w:rPr>
          <w:fldChar w:fldCharType="separate"/>
        </w:r>
        <w:r w:rsidR="004107D7">
          <w:rPr>
            <w:noProof/>
            <w:webHidden/>
          </w:rPr>
          <w:t>14</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899" w:history="1">
        <w:r w:rsidR="004107D7" w:rsidRPr="000E1A10">
          <w:rPr>
            <w:rStyle w:val="Hypertextovodkaz"/>
            <w:noProof/>
          </w:rPr>
          <w:t>4.3</w:t>
        </w:r>
        <w:r w:rsidR="004107D7">
          <w:rPr>
            <w:rFonts w:asciiTheme="minorHAnsi" w:eastAsiaTheme="minorEastAsia" w:hAnsiTheme="minorHAnsi" w:cstheme="minorBidi"/>
            <w:noProof/>
            <w:szCs w:val="22"/>
          </w:rPr>
          <w:tab/>
        </w:r>
        <w:r w:rsidR="004107D7" w:rsidRPr="000E1A10">
          <w:rPr>
            <w:rStyle w:val="Hypertextovodkaz"/>
            <w:noProof/>
          </w:rPr>
          <w:t>DEVS</w:t>
        </w:r>
        <w:r w:rsidR="004107D7">
          <w:rPr>
            <w:noProof/>
            <w:webHidden/>
          </w:rPr>
          <w:tab/>
        </w:r>
        <w:r>
          <w:rPr>
            <w:noProof/>
            <w:webHidden/>
          </w:rPr>
          <w:fldChar w:fldCharType="begin"/>
        </w:r>
        <w:r w:rsidR="004107D7">
          <w:rPr>
            <w:noProof/>
            <w:webHidden/>
          </w:rPr>
          <w:instrText xml:space="preserve"> PAGEREF _Toc356730899 \h </w:instrText>
        </w:r>
        <w:r>
          <w:rPr>
            <w:noProof/>
            <w:webHidden/>
          </w:rPr>
        </w:r>
        <w:r>
          <w:rPr>
            <w:noProof/>
            <w:webHidden/>
          </w:rPr>
          <w:fldChar w:fldCharType="separate"/>
        </w:r>
        <w:r w:rsidR="004107D7">
          <w:rPr>
            <w:noProof/>
            <w:webHidden/>
          </w:rPr>
          <w:t>16</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900" w:history="1">
        <w:r w:rsidR="004107D7" w:rsidRPr="000E1A10">
          <w:rPr>
            <w:rStyle w:val="Hypertextovodkaz"/>
            <w:noProof/>
          </w:rPr>
          <w:t>4.4</w:t>
        </w:r>
        <w:r w:rsidR="004107D7">
          <w:rPr>
            <w:rFonts w:asciiTheme="minorHAnsi" w:eastAsiaTheme="minorEastAsia" w:hAnsiTheme="minorHAnsi" w:cstheme="minorBidi"/>
            <w:noProof/>
            <w:szCs w:val="22"/>
          </w:rPr>
          <w:tab/>
        </w:r>
        <w:r w:rsidR="004107D7" w:rsidRPr="000E1A10">
          <w:rPr>
            <w:rStyle w:val="Hypertextovodkaz"/>
            <w:noProof/>
          </w:rPr>
          <w:t>Nástroj PNtalk/SmallDEVS</w:t>
        </w:r>
        <w:r w:rsidR="004107D7">
          <w:rPr>
            <w:noProof/>
            <w:webHidden/>
          </w:rPr>
          <w:tab/>
        </w:r>
        <w:r>
          <w:rPr>
            <w:noProof/>
            <w:webHidden/>
          </w:rPr>
          <w:fldChar w:fldCharType="begin"/>
        </w:r>
        <w:r w:rsidR="004107D7">
          <w:rPr>
            <w:noProof/>
            <w:webHidden/>
          </w:rPr>
          <w:instrText xml:space="preserve"> PAGEREF _Toc356730900 \h </w:instrText>
        </w:r>
        <w:r>
          <w:rPr>
            <w:noProof/>
            <w:webHidden/>
          </w:rPr>
        </w:r>
        <w:r>
          <w:rPr>
            <w:noProof/>
            <w:webHidden/>
          </w:rPr>
          <w:fldChar w:fldCharType="separate"/>
        </w:r>
        <w:r w:rsidR="004107D7">
          <w:rPr>
            <w:noProof/>
            <w:webHidden/>
          </w:rPr>
          <w:t>18</w:t>
        </w:r>
        <w:r>
          <w:rPr>
            <w:noProof/>
            <w:webHidden/>
          </w:rPr>
          <w:fldChar w:fldCharType="end"/>
        </w:r>
      </w:hyperlink>
    </w:p>
    <w:p w:rsidR="004107D7" w:rsidRDefault="00467027">
      <w:pPr>
        <w:pStyle w:val="Obsah1"/>
        <w:tabs>
          <w:tab w:val="left" w:pos="480"/>
          <w:tab w:val="right" w:leader="dot" w:pos="8990"/>
        </w:tabs>
        <w:rPr>
          <w:rFonts w:asciiTheme="minorHAnsi" w:eastAsiaTheme="minorEastAsia" w:hAnsiTheme="minorHAnsi" w:cstheme="minorBidi"/>
          <w:noProof/>
          <w:szCs w:val="22"/>
        </w:rPr>
      </w:pPr>
      <w:hyperlink w:anchor="_Toc356730901" w:history="1">
        <w:r w:rsidR="004107D7" w:rsidRPr="000E1A10">
          <w:rPr>
            <w:rStyle w:val="Hypertextovodkaz"/>
            <w:noProof/>
          </w:rPr>
          <w:t>5.</w:t>
        </w:r>
        <w:r w:rsidR="004107D7">
          <w:rPr>
            <w:rFonts w:asciiTheme="minorHAnsi" w:eastAsiaTheme="minorEastAsia" w:hAnsiTheme="minorHAnsi" w:cstheme="minorBidi"/>
            <w:noProof/>
            <w:szCs w:val="22"/>
          </w:rPr>
          <w:tab/>
        </w:r>
        <w:r w:rsidR="004107D7" w:rsidRPr="000E1A10">
          <w:rPr>
            <w:rStyle w:val="Hypertextovodkaz"/>
            <w:noProof/>
          </w:rPr>
          <w:t>Specifikace konferenčního systému</w:t>
        </w:r>
        <w:r w:rsidR="004107D7">
          <w:rPr>
            <w:noProof/>
            <w:webHidden/>
          </w:rPr>
          <w:tab/>
        </w:r>
        <w:r>
          <w:rPr>
            <w:noProof/>
            <w:webHidden/>
          </w:rPr>
          <w:fldChar w:fldCharType="begin"/>
        </w:r>
        <w:r w:rsidR="004107D7">
          <w:rPr>
            <w:noProof/>
            <w:webHidden/>
          </w:rPr>
          <w:instrText xml:space="preserve"> PAGEREF _Toc356730901 \h </w:instrText>
        </w:r>
        <w:r>
          <w:rPr>
            <w:noProof/>
            <w:webHidden/>
          </w:rPr>
        </w:r>
        <w:r>
          <w:rPr>
            <w:noProof/>
            <w:webHidden/>
          </w:rPr>
          <w:fldChar w:fldCharType="separate"/>
        </w:r>
        <w:r w:rsidR="004107D7">
          <w:rPr>
            <w:noProof/>
            <w:webHidden/>
          </w:rPr>
          <w:t>21</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902" w:history="1">
        <w:r w:rsidR="004107D7" w:rsidRPr="000E1A10">
          <w:rPr>
            <w:rStyle w:val="Hypertextovodkaz"/>
            <w:noProof/>
          </w:rPr>
          <w:t>5.1</w:t>
        </w:r>
        <w:r w:rsidR="004107D7">
          <w:rPr>
            <w:rFonts w:asciiTheme="minorHAnsi" w:eastAsiaTheme="minorEastAsia" w:hAnsiTheme="minorHAnsi" w:cstheme="minorBidi"/>
            <w:noProof/>
            <w:szCs w:val="22"/>
          </w:rPr>
          <w:tab/>
        </w:r>
        <w:r w:rsidR="004107D7" w:rsidRPr="000E1A10">
          <w:rPr>
            <w:rStyle w:val="Hypertextovodkaz"/>
            <w:noProof/>
          </w:rPr>
          <w:t>Neformální specifikace</w:t>
        </w:r>
        <w:r w:rsidR="004107D7">
          <w:rPr>
            <w:noProof/>
            <w:webHidden/>
          </w:rPr>
          <w:tab/>
        </w:r>
        <w:r>
          <w:rPr>
            <w:noProof/>
            <w:webHidden/>
          </w:rPr>
          <w:fldChar w:fldCharType="begin"/>
        </w:r>
        <w:r w:rsidR="004107D7">
          <w:rPr>
            <w:noProof/>
            <w:webHidden/>
          </w:rPr>
          <w:instrText xml:space="preserve"> PAGEREF _Toc356730902 \h </w:instrText>
        </w:r>
        <w:r>
          <w:rPr>
            <w:noProof/>
            <w:webHidden/>
          </w:rPr>
        </w:r>
        <w:r>
          <w:rPr>
            <w:noProof/>
            <w:webHidden/>
          </w:rPr>
          <w:fldChar w:fldCharType="separate"/>
        </w:r>
        <w:r w:rsidR="004107D7">
          <w:rPr>
            <w:noProof/>
            <w:webHidden/>
          </w:rPr>
          <w:t>21</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903" w:history="1">
        <w:r w:rsidR="004107D7" w:rsidRPr="000E1A10">
          <w:rPr>
            <w:rStyle w:val="Hypertextovodkaz"/>
            <w:noProof/>
          </w:rPr>
          <w:t>5.2</w:t>
        </w:r>
        <w:r w:rsidR="004107D7">
          <w:rPr>
            <w:rFonts w:asciiTheme="minorHAnsi" w:eastAsiaTheme="minorEastAsia" w:hAnsiTheme="minorHAnsi" w:cstheme="minorBidi"/>
            <w:noProof/>
            <w:szCs w:val="22"/>
          </w:rPr>
          <w:tab/>
        </w:r>
        <w:r w:rsidR="004107D7" w:rsidRPr="000E1A10">
          <w:rPr>
            <w:rStyle w:val="Hypertextovodkaz"/>
            <w:noProof/>
          </w:rPr>
          <w:t>Analýza požadavků</w:t>
        </w:r>
        <w:r w:rsidR="004107D7">
          <w:rPr>
            <w:noProof/>
            <w:webHidden/>
          </w:rPr>
          <w:tab/>
        </w:r>
        <w:r>
          <w:rPr>
            <w:noProof/>
            <w:webHidden/>
          </w:rPr>
          <w:fldChar w:fldCharType="begin"/>
        </w:r>
        <w:r w:rsidR="004107D7">
          <w:rPr>
            <w:noProof/>
            <w:webHidden/>
          </w:rPr>
          <w:instrText xml:space="preserve"> PAGEREF _Toc356730903 \h </w:instrText>
        </w:r>
        <w:r>
          <w:rPr>
            <w:noProof/>
            <w:webHidden/>
          </w:rPr>
        </w:r>
        <w:r>
          <w:rPr>
            <w:noProof/>
            <w:webHidden/>
          </w:rPr>
          <w:fldChar w:fldCharType="separate"/>
        </w:r>
        <w:r w:rsidR="004107D7">
          <w:rPr>
            <w:noProof/>
            <w:webHidden/>
          </w:rPr>
          <w:t>21</w:t>
        </w:r>
        <w:r>
          <w:rPr>
            <w:noProof/>
            <w:webHidden/>
          </w:rPr>
          <w:fldChar w:fldCharType="end"/>
        </w:r>
      </w:hyperlink>
    </w:p>
    <w:p w:rsidR="004107D7" w:rsidRDefault="00467027">
      <w:pPr>
        <w:pStyle w:val="Obsah1"/>
        <w:tabs>
          <w:tab w:val="left" w:pos="480"/>
          <w:tab w:val="right" w:leader="dot" w:pos="8990"/>
        </w:tabs>
        <w:rPr>
          <w:rFonts w:asciiTheme="minorHAnsi" w:eastAsiaTheme="minorEastAsia" w:hAnsiTheme="minorHAnsi" w:cstheme="minorBidi"/>
          <w:noProof/>
          <w:szCs w:val="22"/>
        </w:rPr>
      </w:pPr>
      <w:hyperlink w:anchor="_Toc356730904" w:history="1">
        <w:r w:rsidR="004107D7" w:rsidRPr="000E1A10">
          <w:rPr>
            <w:rStyle w:val="Hypertextovodkaz"/>
            <w:noProof/>
          </w:rPr>
          <w:t>6.</w:t>
        </w:r>
        <w:r w:rsidR="004107D7">
          <w:rPr>
            <w:rFonts w:asciiTheme="minorHAnsi" w:eastAsiaTheme="minorEastAsia" w:hAnsiTheme="minorHAnsi" w:cstheme="minorBidi"/>
            <w:noProof/>
            <w:szCs w:val="22"/>
          </w:rPr>
          <w:tab/>
        </w:r>
        <w:r w:rsidR="004107D7" w:rsidRPr="000E1A10">
          <w:rPr>
            <w:rStyle w:val="Hypertextovodkaz"/>
            <w:noProof/>
          </w:rPr>
          <w:t>Realizace modelu konferenčního systému</w:t>
        </w:r>
        <w:r w:rsidR="004107D7">
          <w:rPr>
            <w:noProof/>
            <w:webHidden/>
          </w:rPr>
          <w:tab/>
        </w:r>
        <w:r>
          <w:rPr>
            <w:noProof/>
            <w:webHidden/>
          </w:rPr>
          <w:fldChar w:fldCharType="begin"/>
        </w:r>
        <w:r w:rsidR="004107D7">
          <w:rPr>
            <w:noProof/>
            <w:webHidden/>
          </w:rPr>
          <w:instrText xml:space="preserve"> PAGEREF _Toc356730904 \h </w:instrText>
        </w:r>
        <w:r>
          <w:rPr>
            <w:noProof/>
            <w:webHidden/>
          </w:rPr>
        </w:r>
        <w:r>
          <w:rPr>
            <w:noProof/>
            <w:webHidden/>
          </w:rPr>
          <w:fldChar w:fldCharType="separate"/>
        </w:r>
        <w:r w:rsidR="004107D7">
          <w:rPr>
            <w:noProof/>
            <w:webHidden/>
          </w:rPr>
          <w:t>24</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905" w:history="1">
        <w:r w:rsidR="004107D7" w:rsidRPr="000E1A10">
          <w:rPr>
            <w:rStyle w:val="Hypertextovodkaz"/>
            <w:noProof/>
          </w:rPr>
          <w:t>6.1</w:t>
        </w:r>
        <w:r w:rsidR="004107D7">
          <w:rPr>
            <w:rFonts w:asciiTheme="minorHAnsi" w:eastAsiaTheme="minorEastAsia" w:hAnsiTheme="minorHAnsi" w:cstheme="minorBidi"/>
            <w:noProof/>
            <w:szCs w:val="22"/>
          </w:rPr>
          <w:tab/>
        </w:r>
        <w:r w:rsidR="004107D7" w:rsidRPr="000E1A10">
          <w:rPr>
            <w:rStyle w:val="Hypertextovodkaz"/>
            <w:noProof/>
          </w:rPr>
          <w:t>Návrh tříd</w:t>
        </w:r>
        <w:r w:rsidR="004107D7">
          <w:rPr>
            <w:noProof/>
            <w:webHidden/>
          </w:rPr>
          <w:tab/>
        </w:r>
        <w:r>
          <w:rPr>
            <w:noProof/>
            <w:webHidden/>
          </w:rPr>
          <w:fldChar w:fldCharType="begin"/>
        </w:r>
        <w:r w:rsidR="004107D7">
          <w:rPr>
            <w:noProof/>
            <w:webHidden/>
          </w:rPr>
          <w:instrText xml:space="preserve"> PAGEREF _Toc356730905 \h </w:instrText>
        </w:r>
        <w:r>
          <w:rPr>
            <w:noProof/>
            <w:webHidden/>
          </w:rPr>
        </w:r>
        <w:r>
          <w:rPr>
            <w:noProof/>
            <w:webHidden/>
          </w:rPr>
          <w:fldChar w:fldCharType="separate"/>
        </w:r>
        <w:r w:rsidR="004107D7">
          <w:rPr>
            <w:noProof/>
            <w:webHidden/>
          </w:rPr>
          <w:t>24</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906" w:history="1">
        <w:r w:rsidR="004107D7" w:rsidRPr="000E1A10">
          <w:rPr>
            <w:rStyle w:val="Hypertextovodkaz"/>
            <w:noProof/>
          </w:rPr>
          <w:t>6.2</w:t>
        </w:r>
        <w:r w:rsidR="004107D7">
          <w:rPr>
            <w:rFonts w:asciiTheme="minorHAnsi" w:eastAsiaTheme="minorEastAsia" w:hAnsiTheme="minorHAnsi" w:cstheme="minorBidi"/>
            <w:noProof/>
            <w:szCs w:val="22"/>
          </w:rPr>
          <w:tab/>
        </w:r>
        <w:r w:rsidR="004107D7" w:rsidRPr="000E1A10">
          <w:rPr>
            <w:rStyle w:val="Hypertextovodkaz"/>
            <w:noProof/>
          </w:rPr>
          <w:t>Konverze diagramu tříd do objektově orientovaných Petriho sítí</w:t>
        </w:r>
        <w:r w:rsidR="004107D7">
          <w:rPr>
            <w:noProof/>
            <w:webHidden/>
          </w:rPr>
          <w:tab/>
        </w:r>
        <w:r>
          <w:rPr>
            <w:noProof/>
            <w:webHidden/>
          </w:rPr>
          <w:fldChar w:fldCharType="begin"/>
        </w:r>
        <w:r w:rsidR="004107D7">
          <w:rPr>
            <w:noProof/>
            <w:webHidden/>
          </w:rPr>
          <w:instrText xml:space="preserve"> PAGEREF _Toc356730906 \h </w:instrText>
        </w:r>
        <w:r>
          <w:rPr>
            <w:noProof/>
            <w:webHidden/>
          </w:rPr>
        </w:r>
        <w:r>
          <w:rPr>
            <w:noProof/>
            <w:webHidden/>
          </w:rPr>
          <w:fldChar w:fldCharType="separate"/>
        </w:r>
        <w:r w:rsidR="004107D7">
          <w:rPr>
            <w:noProof/>
            <w:webHidden/>
          </w:rPr>
          <w:t>25</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907" w:history="1">
        <w:r w:rsidR="004107D7" w:rsidRPr="000E1A10">
          <w:rPr>
            <w:rStyle w:val="Hypertextovodkaz"/>
            <w:noProof/>
          </w:rPr>
          <w:t>6.2.1</w:t>
        </w:r>
        <w:r w:rsidR="004107D7">
          <w:rPr>
            <w:rFonts w:asciiTheme="minorHAnsi" w:eastAsiaTheme="minorEastAsia" w:hAnsiTheme="minorHAnsi" w:cstheme="minorBidi"/>
            <w:noProof/>
            <w:szCs w:val="22"/>
          </w:rPr>
          <w:tab/>
        </w:r>
        <w:r w:rsidR="004107D7" w:rsidRPr="000E1A10">
          <w:rPr>
            <w:rStyle w:val="Hypertextovodkaz"/>
            <w:noProof/>
          </w:rPr>
          <w:t>Conference</w:t>
        </w:r>
        <w:r w:rsidR="004107D7">
          <w:rPr>
            <w:noProof/>
            <w:webHidden/>
          </w:rPr>
          <w:tab/>
        </w:r>
        <w:r>
          <w:rPr>
            <w:noProof/>
            <w:webHidden/>
          </w:rPr>
          <w:fldChar w:fldCharType="begin"/>
        </w:r>
        <w:r w:rsidR="004107D7">
          <w:rPr>
            <w:noProof/>
            <w:webHidden/>
          </w:rPr>
          <w:instrText xml:space="preserve"> PAGEREF _Toc356730907 \h </w:instrText>
        </w:r>
        <w:r>
          <w:rPr>
            <w:noProof/>
            <w:webHidden/>
          </w:rPr>
        </w:r>
        <w:r>
          <w:rPr>
            <w:noProof/>
            <w:webHidden/>
          </w:rPr>
          <w:fldChar w:fldCharType="separate"/>
        </w:r>
        <w:r w:rsidR="004107D7">
          <w:rPr>
            <w:noProof/>
            <w:webHidden/>
          </w:rPr>
          <w:t>26</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908" w:history="1">
        <w:r w:rsidR="004107D7" w:rsidRPr="000E1A10">
          <w:rPr>
            <w:rStyle w:val="Hypertextovodkaz"/>
            <w:noProof/>
          </w:rPr>
          <w:t>6.2.2</w:t>
        </w:r>
        <w:r w:rsidR="004107D7">
          <w:rPr>
            <w:rFonts w:asciiTheme="minorHAnsi" w:eastAsiaTheme="minorEastAsia" w:hAnsiTheme="minorHAnsi" w:cstheme="minorBidi"/>
            <w:noProof/>
            <w:szCs w:val="22"/>
          </w:rPr>
          <w:tab/>
        </w:r>
        <w:r w:rsidR="004107D7" w:rsidRPr="000E1A10">
          <w:rPr>
            <w:rStyle w:val="Hypertextovodkaz"/>
            <w:noProof/>
          </w:rPr>
          <w:t>Member</w:t>
        </w:r>
        <w:r w:rsidR="004107D7">
          <w:rPr>
            <w:noProof/>
            <w:webHidden/>
          </w:rPr>
          <w:tab/>
        </w:r>
        <w:r>
          <w:rPr>
            <w:noProof/>
            <w:webHidden/>
          </w:rPr>
          <w:fldChar w:fldCharType="begin"/>
        </w:r>
        <w:r w:rsidR="004107D7">
          <w:rPr>
            <w:noProof/>
            <w:webHidden/>
          </w:rPr>
          <w:instrText xml:space="preserve"> PAGEREF _Toc356730908 \h </w:instrText>
        </w:r>
        <w:r>
          <w:rPr>
            <w:noProof/>
            <w:webHidden/>
          </w:rPr>
        </w:r>
        <w:r>
          <w:rPr>
            <w:noProof/>
            <w:webHidden/>
          </w:rPr>
          <w:fldChar w:fldCharType="separate"/>
        </w:r>
        <w:r w:rsidR="004107D7">
          <w:rPr>
            <w:noProof/>
            <w:webHidden/>
          </w:rPr>
          <w:t>27</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909" w:history="1">
        <w:r w:rsidR="004107D7" w:rsidRPr="000E1A10">
          <w:rPr>
            <w:rStyle w:val="Hypertextovodkaz"/>
            <w:noProof/>
          </w:rPr>
          <w:t>6.2.3</w:t>
        </w:r>
        <w:r w:rsidR="004107D7">
          <w:rPr>
            <w:rFonts w:asciiTheme="minorHAnsi" w:eastAsiaTheme="minorEastAsia" w:hAnsiTheme="minorHAnsi" w:cstheme="minorBidi"/>
            <w:noProof/>
            <w:szCs w:val="22"/>
          </w:rPr>
          <w:tab/>
        </w:r>
        <w:r w:rsidR="004107D7" w:rsidRPr="000E1A10">
          <w:rPr>
            <w:rStyle w:val="Hypertextovodkaz"/>
            <w:noProof/>
          </w:rPr>
          <w:t>Paper</w:t>
        </w:r>
        <w:r w:rsidR="004107D7">
          <w:rPr>
            <w:noProof/>
            <w:webHidden/>
          </w:rPr>
          <w:tab/>
        </w:r>
        <w:r>
          <w:rPr>
            <w:noProof/>
            <w:webHidden/>
          </w:rPr>
          <w:fldChar w:fldCharType="begin"/>
        </w:r>
        <w:r w:rsidR="004107D7">
          <w:rPr>
            <w:noProof/>
            <w:webHidden/>
          </w:rPr>
          <w:instrText xml:space="preserve"> PAGEREF _Toc356730909 \h </w:instrText>
        </w:r>
        <w:r>
          <w:rPr>
            <w:noProof/>
            <w:webHidden/>
          </w:rPr>
        </w:r>
        <w:r>
          <w:rPr>
            <w:noProof/>
            <w:webHidden/>
          </w:rPr>
          <w:fldChar w:fldCharType="separate"/>
        </w:r>
        <w:r w:rsidR="004107D7">
          <w:rPr>
            <w:noProof/>
            <w:webHidden/>
          </w:rPr>
          <w:t>27</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910" w:history="1">
        <w:r w:rsidR="004107D7" w:rsidRPr="000E1A10">
          <w:rPr>
            <w:rStyle w:val="Hypertextovodkaz"/>
            <w:noProof/>
          </w:rPr>
          <w:t>6.2.4</w:t>
        </w:r>
        <w:r w:rsidR="004107D7">
          <w:rPr>
            <w:rFonts w:asciiTheme="minorHAnsi" w:eastAsiaTheme="minorEastAsia" w:hAnsiTheme="minorHAnsi" w:cstheme="minorBidi"/>
            <w:noProof/>
            <w:szCs w:val="22"/>
          </w:rPr>
          <w:tab/>
        </w:r>
        <w:r w:rsidR="004107D7" w:rsidRPr="000E1A10">
          <w:rPr>
            <w:rStyle w:val="Hypertextovodkaz"/>
            <w:noProof/>
          </w:rPr>
          <w:t>Review</w:t>
        </w:r>
        <w:r w:rsidR="004107D7">
          <w:rPr>
            <w:noProof/>
            <w:webHidden/>
          </w:rPr>
          <w:tab/>
        </w:r>
        <w:r>
          <w:rPr>
            <w:noProof/>
            <w:webHidden/>
          </w:rPr>
          <w:fldChar w:fldCharType="begin"/>
        </w:r>
        <w:r w:rsidR="004107D7">
          <w:rPr>
            <w:noProof/>
            <w:webHidden/>
          </w:rPr>
          <w:instrText xml:space="preserve"> PAGEREF _Toc356730910 \h </w:instrText>
        </w:r>
        <w:r>
          <w:rPr>
            <w:noProof/>
            <w:webHidden/>
          </w:rPr>
        </w:r>
        <w:r>
          <w:rPr>
            <w:noProof/>
            <w:webHidden/>
          </w:rPr>
          <w:fldChar w:fldCharType="separate"/>
        </w:r>
        <w:r w:rsidR="004107D7">
          <w:rPr>
            <w:noProof/>
            <w:webHidden/>
          </w:rPr>
          <w:t>28</w:t>
        </w:r>
        <w:r>
          <w:rPr>
            <w:noProof/>
            <w:webHidden/>
          </w:rPr>
          <w:fldChar w:fldCharType="end"/>
        </w:r>
      </w:hyperlink>
    </w:p>
    <w:p w:rsidR="004107D7" w:rsidRDefault="00467027">
      <w:pPr>
        <w:pStyle w:val="Obsah1"/>
        <w:tabs>
          <w:tab w:val="left" w:pos="480"/>
          <w:tab w:val="right" w:leader="dot" w:pos="8990"/>
        </w:tabs>
        <w:rPr>
          <w:rFonts w:asciiTheme="minorHAnsi" w:eastAsiaTheme="minorEastAsia" w:hAnsiTheme="minorHAnsi" w:cstheme="minorBidi"/>
          <w:noProof/>
          <w:szCs w:val="22"/>
        </w:rPr>
      </w:pPr>
      <w:hyperlink w:anchor="_Toc356730911" w:history="1">
        <w:r w:rsidR="004107D7" w:rsidRPr="000E1A10">
          <w:rPr>
            <w:rStyle w:val="Hypertextovodkaz"/>
            <w:noProof/>
          </w:rPr>
          <w:t>7.</w:t>
        </w:r>
        <w:r w:rsidR="004107D7">
          <w:rPr>
            <w:rFonts w:asciiTheme="minorHAnsi" w:eastAsiaTheme="minorEastAsia" w:hAnsiTheme="minorHAnsi" w:cstheme="minorBidi"/>
            <w:noProof/>
            <w:szCs w:val="22"/>
          </w:rPr>
          <w:tab/>
        </w:r>
        <w:r w:rsidR="004107D7" w:rsidRPr="000E1A10">
          <w:rPr>
            <w:rStyle w:val="Hypertextovodkaz"/>
            <w:noProof/>
          </w:rPr>
          <w:t>Nasazení modelu systému</w:t>
        </w:r>
        <w:r w:rsidR="004107D7">
          <w:rPr>
            <w:noProof/>
            <w:webHidden/>
          </w:rPr>
          <w:tab/>
        </w:r>
        <w:r>
          <w:rPr>
            <w:noProof/>
            <w:webHidden/>
          </w:rPr>
          <w:fldChar w:fldCharType="begin"/>
        </w:r>
        <w:r w:rsidR="004107D7">
          <w:rPr>
            <w:noProof/>
            <w:webHidden/>
          </w:rPr>
          <w:instrText xml:space="preserve"> PAGEREF _Toc356730911 \h </w:instrText>
        </w:r>
        <w:r>
          <w:rPr>
            <w:noProof/>
            <w:webHidden/>
          </w:rPr>
        </w:r>
        <w:r>
          <w:rPr>
            <w:noProof/>
            <w:webHidden/>
          </w:rPr>
          <w:fldChar w:fldCharType="separate"/>
        </w:r>
        <w:r w:rsidR="004107D7">
          <w:rPr>
            <w:noProof/>
            <w:webHidden/>
          </w:rPr>
          <w:t>29</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912" w:history="1">
        <w:r w:rsidR="004107D7" w:rsidRPr="000E1A10">
          <w:rPr>
            <w:rStyle w:val="Hypertextovodkaz"/>
            <w:noProof/>
          </w:rPr>
          <w:t>7.1</w:t>
        </w:r>
        <w:r w:rsidR="004107D7">
          <w:rPr>
            <w:rFonts w:asciiTheme="minorHAnsi" w:eastAsiaTheme="minorEastAsia" w:hAnsiTheme="minorHAnsi" w:cstheme="minorBidi"/>
            <w:noProof/>
            <w:szCs w:val="22"/>
          </w:rPr>
          <w:tab/>
        </w:r>
        <w:r w:rsidR="004107D7" w:rsidRPr="000E1A10">
          <w:rPr>
            <w:rStyle w:val="Hypertextovodkaz"/>
            <w:noProof/>
          </w:rPr>
          <w:t>Řídící sítě</w:t>
        </w:r>
        <w:r w:rsidR="004107D7">
          <w:rPr>
            <w:noProof/>
            <w:webHidden/>
          </w:rPr>
          <w:tab/>
        </w:r>
        <w:r>
          <w:rPr>
            <w:noProof/>
            <w:webHidden/>
          </w:rPr>
          <w:fldChar w:fldCharType="begin"/>
        </w:r>
        <w:r w:rsidR="004107D7">
          <w:rPr>
            <w:noProof/>
            <w:webHidden/>
          </w:rPr>
          <w:instrText xml:space="preserve"> PAGEREF _Toc356730912 \h </w:instrText>
        </w:r>
        <w:r>
          <w:rPr>
            <w:noProof/>
            <w:webHidden/>
          </w:rPr>
        </w:r>
        <w:r>
          <w:rPr>
            <w:noProof/>
            <w:webHidden/>
          </w:rPr>
          <w:fldChar w:fldCharType="separate"/>
        </w:r>
        <w:r w:rsidR="004107D7">
          <w:rPr>
            <w:noProof/>
            <w:webHidden/>
          </w:rPr>
          <w:t>29</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913" w:history="1">
        <w:r w:rsidR="004107D7" w:rsidRPr="000E1A10">
          <w:rPr>
            <w:rStyle w:val="Hypertextovodkaz"/>
            <w:noProof/>
          </w:rPr>
          <w:t>7.1.1</w:t>
        </w:r>
        <w:r w:rsidR="004107D7">
          <w:rPr>
            <w:rFonts w:asciiTheme="minorHAnsi" w:eastAsiaTheme="minorEastAsia" w:hAnsiTheme="minorHAnsi" w:cstheme="minorBidi"/>
            <w:noProof/>
            <w:szCs w:val="22"/>
          </w:rPr>
          <w:tab/>
        </w:r>
        <w:r w:rsidR="004107D7" w:rsidRPr="000E1A10">
          <w:rPr>
            <w:rStyle w:val="Hypertextovodkaz"/>
            <w:noProof/>
          </w:rPr>
          <w:t>SystemNet</w:t>
        </w:r>
        <w:r w:rsidR="004107D7">
          <w:rPr>
            <w:noProof/>
            <w:webHidden/>
          </w:rPr>
          <w:tab/>
        </w:r>
        <w:r>
          <w:rPr>
            <w:noProof/>
            <w:webHidden/>
          </w:rPr>
          <w:fldChar w:fldCharType="begin"/>
        </w:r>
        <w:r w:rsidR="004107D7">
          <w:rPr>
            <w:noProof/>
            <w:webHidden/>
          </w:rPr>
          <w:instrText xml:space="preserve"> PAGEREF _Toc356730913 \h </w:instrText>
        </w:r>
        <w:r>
          <w:rPr>
            <w:noProof/>
            <w:webHidden/>
          </w:rPr>
        </w:r>
        <w:r>
          <w:rPr>
            <w:noProof/>
            <w:webHidden/>
          </w:rPr>
          <w:fldChar w:fldCharType="separate"/>
        </w:r>
        <w:r w:rsidR="004107D7">
          <w:rPr>
            <w:noProof/>
            <w:webHidden/>
          </w:rPr>
          <w:t>30</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914" w:history="1">
        <w:r w:rsidR="004107D7" w:rsidRPr="000E1A10">
          <w:rPr>
            <w:rStyle w:val="Hypertextovodkaz"/>
            <w:noProof/>
          </w:rPr>
          <w:t>7.1.2</w:t>
        </w:r>
        <w:r w:rsidR="004107D7">
          <w:rPr>
            <w:rFonts w:asciiTheme="minorHAnsi" w:eastAsiaTheme="minorEastAsia" w:hAnsiTheme="minorHAnsi" w:cstheme="minorBidi"/>
            <w:noProof/>
            <w:szCs w:val="22"/>
          </w:rPr>
          <w:tab/>
        </w:r>
        <w:r w:rsidR="004107D7" w:rsidRPr="000E1A10">
          <w:rPr>
            <w:rStyle w:val="Hypertextovodkaz"/>
            <w:noProof/>
          </w:rPr>
          <w:t>UserNet</w:t>
        </w:r>
        <w:r w:rsidR="004107D7">
          <w:rPr>
            <w:noProof/>
            <w:webHidden/>
          </w:rPr>
          <w:tab/>
        </w:r>
        <w:r>
          <w:rPr>
            <w:noProof/>
            <w:webHidden/>
          </w:rPr>
          <w:fldChar w:fldCharType="begin"/>
        </w:r>
        <w:r w:rsidR="004107D7">
          <w:rPr>
            <w:noProof/>
            <w:webHidden/>
          </w:rPr>
          <w:instrText xml:space="preserve"> PAGEREF _Toc356730914 \h </w:instrText>
        </w:r>
        <w:r>
          <w:rPr>
            <w:noProof/>
            <w:webHidden/>
          </w:rPr>
        </w:r>
        <w:r>
          <w:rPr>
            <w:noProof/>
            <w:webHidden/>
          </w:rPr>
          <w:fldChar w:fldCharType="separate"/>
        </w:r>
        <w:r w:rsidR="004107D7">
          <w:rPr>
            <w:noProof/>
            <w:webHidden/>
          </w:rPr>
          <w:t>31</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915" w:history="1">
        <w:r w:rsidR="004107D7" w:rsidRPr="000E1A10">
          <w:rPr>
            <w:rStyle w:val="Hypertextovodkaz"/>
            <w:noProof/>
          </w:rPr>
          <w:t>7.1.3</w:t>
        </w:r>
        <w:r w:rsidR="004107D7">
          <w:rPr>
            <w:rFonts w:asciiTheme="minorHAnsi" w:eastAsiaTheme="minorEastAsia" w:hAnsiTheme="minorHAnsi" w:cstheme="minorBidi"/>
            <w:noProof/>
            <w:szCs w:val="22"/>
          </w:rPr>
          <w:tab/>
        </w:r>
        <w:r w:rsidR="004107D7" w:rsidRPr="000E1A10">
          <w:rPr>
            <w:rStyle w:val="Hypertextovodkaz"/>
            <w:noProof/>
          </w:rPr>
          <w:t>AdminNet</w:t>
        </w:r>
        <w:r w:rsidR="004107D7">
          <w:rPr>
            <w:noProof/>
            <w:webHidden/>
          </w:rPr>
          <w:tab/>
        </w:r>
        <w:r>
          <w:rPr>
            <w:noProof/>
            <w:webHidden/>
          </w:rPr>
          <w:fldChar w:fldCharType="begin"/>
        </w:r>
        <w:r w:rsidR="004107D7">
          <w:rPr>
            <w:noProof/>
            <w:webHidden/>
          </w:rPr>
          <w:instrText xml:space="preserve"> PAGEREF _Toc356730915 \h </w:instrText>
        </w:r>
        <w:r>
          <w:rPr>
            <w:noProof/>
            <w:webHidden/>
          </w:rPr>
        </w:r>
        <w:r>
          <w:rPr>
            <w:noProof/>
            <w:webHidden/>
          </w:rPr>
          <w:fldChar w:fldCharType="separate"/>
        </w:r>
        <w:r w:rsidR="004107D7">
          <w:rPr>
            <w:noProof/>
            <w:webHidden/>
          </w:rPr>
          <w:t>32</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916" w:history="1">
        <w:r w:rsidR="004107D7" w:rsidRPr="000E1A10">
          <w:rPr>
            <w:rStyle w:val="Hypertextovodkaz"/>
            <w:noProof/>
          </w:rPr>
          <w:t>7.1.4</w:t>
        </w:r>
        <w:r w:rsidR="004107D7">
          <w:rPr>
            <w:rFonts w:asciiTheme="minorHAnsi" w:eastAsiaTheme="minorEastAsia" w:hAnsiTheme="minorHAnsi" w:cstheme="minorBidi"/>
            <w:noProof/>
            <w:szCs w:val="22"/>
          </w:rPr>
          <w:tab/>
        </w:r>
        <w:r w:rsidR="004107D7" w:rsidRPr="000E1A10">
          <w:rPr>
            <w:rStyle w:val="Hypertextovodkaz"/>
            <w:noProof/>
          </w:rPr>
          <w:t>AuthorNet</w:t>
        </w:r>
        <w:r w:rsidR="004107D7">
          <w:rPr>
            <w:noProof/>
            <w:webHidden/>
          </w:rPr>
          <w:tab/>
        </w:r>
        <w:r>
          <w:rPr>
            <w:noProof/>
            <w:webHidden/>
          </w:rPr>
          <w:fldChar w:fldCharType="begin"/>
        </w:r>
        <w:r w:rsidR="004107D7">
          <w:rPr>
            <w:noProof/>
            <w:webHidden/>
          </w:rPr>
          <w:instrText xml:space="preserve"> PAGEREF _Toc356730916 \h </w:instrText>
        </w:r>
        <w:r>
          <w:rPr>
            <w:noProof/>
            <w:webHidden/>
          </w:rPr>
        </w:r>
        <w:r>
          <w:rPr>
            <w:noProof/>
            <w:webHidden/>
          </w:rPr>
          <w:fldChar w:fldCharType="separate"/>
        </w:r>
        <w:r w:rsidR="004107D7">
          <w:rPr>
            <w:noProof/>
            <w:webHidden/>
          </w:rPr>
          <w:t>32</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917" w:history="1">
        <w:r w:rsidR="004107D7" w:rsidRPr="000E1A10">
          <w:rPr>
            <w:rStyle w:val="Hypertextovodkaz"/>
            <w:noProof/>
          </w:rPr>
          <w:t>7.1.5</w:t>
        </w:r>
        <w:r w:rsidR="004107D7">
          <w:rPr>
            <w:rFonts w:asciiTheme="minorHAnsi" w:eastAsiaTheme="minorEastAsia" w:hAnsiTheme="minorHAnsi" w:cstheme="minorBidi"/>
            <w:noProof/>
            <w:szCs w:val="22"/>
          </w:rPr>
          <w:tab/>
        </w:r>
        <w:r w:rsidR="004107D7" w:rsidRPr="000E1A10">
          <w:rPr>
            <w:rStyle w:val="Hypertextovodkaz"/>
            <w:noProof/>
          </w:rPr>
          <w:t>ReviewerNet</w:t>
        </w:r>
        <w:r w:rsidR="004107D7">
          <w:rPr>
            <w:noProof/>
            <w:webHidden/>
          </w:rPr>
          <w:tab/>
        </w:r>
        <w:r>
          <w:rPr>
            <w:noProof/>
            <w:webHidden/>
          </w:rPr>
          <w:fldChar w:fldCharType="begin"/>
        </w:r>
        <w:r w:rsidR="004107D7">
          <w:rPr>
            <w:noProof/>
            <w:webHidden/>
          </w:rPr>
          <w:instrText xml:space="preserve"> PAGEREF _Toc356730917 \h </w:instrText>
        </w:r>
        <w:r>
          <w:rPr>
            <w:noProof/>
            <w:webHidden/>
          </w:rPr>
        </w:r>
        <w:r>
          <w:rPr>
            <w:noProof/>
            <w:webHidden/>
          </w:rPr>
          <w:fldChar w:fldCharType="separate"/>
        </w:r>
        <w:r w:rsidR="004107D7">
          <w:rPr>
            <w:noProof/>
            <w:webHidden/>
          </w:rPr>
          <w:t>32</w:t>
        </w:r>
        <w:r>
          <w:rPr>
            <w:noProof/>
            <w:webHidden/>
          </w:rPr>
          <w:fldChar w:fldCharType="end"/>
        </w:r>
      </w:hyperlink>
    </w:p>
    <w:p w:rsidR="004107D7" w:rsidRDefault="00467027">
      <w:pPr>
        <w:pStyle w:val="Obsah2"/>
        <w:tabs>
          <w:tab w:val="left" w:pos="880"/>
          <w:tab w:val="right" w:leader="dot" w:pos="8990"/>
        </w:tabs>
        <w:rPr>
          <w:rFonts w:asciiTheme="minorHAnsi" w:eastAsiaTheme="minorEastAsia" w:hAnsiTheme="minorHAnsi" w:cstheme="minorBidi"/>
          <w:noProof/>
          <w:szCs w:val="22"/>
        </w:rPr>
      </w:pPr>
      <w:hyperlink w:anchor="_Toc356730918" w:history="1">
        <w:r w:rsidR="004107D7" w:rsidRPr="000E1A10">
          <w:rPr>
            <w:rStyle w:val="Hypertextovodkaz"/>
            <w:noProof/>
          </w:rPr>
          <w:t>7.2</w:t>
        </w:r>
        <w:r w:rsidR="004107D7">
          <w:rPr>
            <w:rFonts w:asciiTheme="minorHAnsi" w:eastAsiaTheme="minorEastAsia" w:hAnsiTheme="minorHAnsi" w:cstheme="minorBidi"/>
            <w:noProof/>
            <w:szCs w:val="22"/>
          </w:rPr>
          <w:tab/>
        </w:r>
        <w:r w:rsidR="004107D7" w:rsidRPr="000E1A10">
          <w:rPr>
            <w:rStyle w:val="Hypertextovodkaz"/>
            <w:noProof/>
          </w:rPr>
          <w:t>Uživatelské rozhraní</w:t>
        </w:r>
        <w:r w:rsidR="004107D7">
          <w:rPr>
            <w:noProof/>
            <w:webHidden/>
          </w:rPr>
          <w:tab/>
        </w:r>
        <w:r>
          <w:rPr>
            <w:noProof/>
            <w:webHidden/>
          </w:rPr>
          <w:fldChar w:fldCharType="begin"/>
        </w:r>
        <w:r w:rsidR="004107D7">
          <w:rPr>
            <w:noProof/>
            <w:webHidden/>
          </w:rPr>
          <w:instrText xml:space="preserve"> PAGEREF _Toc356730918 \h </w:instrText>
        </w:r>
        <w:r>
          <w:rPr>
            <w:noProof/>
            <w:webHidden/>
          </w:rPr>
        </w:r>
        <w:r>
          <w:rPr>
            <w:noProof/>
            <w:webHidden/>
          </w:rPr>
          <w:fldChar w:fldCharType="separate"/>
        </w:r>
        <w:r w:rsidR="004107D7">
          <w:rPr>
            <w:noProof/>
            <w:webHidden/>
          </w:rPr>
          <w:t>33</w:t>
        </w:r>
        <w:r>
          <w:rPr>
            <w:noProof/>
            <w:webHidden/>
          </w:rPr>
          <w:fldChar w:fldCharType="end"/>
        </w:r>
      </w:hyperlink>
    </w:p>
    <w:p w:rsidR="004107D7" w:rsidRDefault="00467027">
      <w:pPr>
        <w:pStyle w:val="Obsah3"/>
        <w:tabs>
          <w:tab w:val="left" w:pos="1320"/>
          <w:tab w:val="right" w:leader="dot" w:pos="8990"/>
        </w:tabs>
        <w:rPr>
          <w:rFonts w:asciiTheme="minorHAnsi" w:eastAsiaTheme="minorEastAsia" w:hAnsiTheme="minorHAnsi" w:cstheme="minorBidi"/>
          <w:noProof/>
          <w:szCs w:val="22"/>
        </w:rPr>
      </w:pPr>
      <w:hyperlink w:anchor="_Toc356730919" w:history="1">
        <w:r w:rsidR="004107D7" w:rsidRPr="000E1A10">
          <w:rPr>
            <w:rStyle w:val="Hypertextovodkaz"/>
            <w:noProof/>
          </w:rPr>
          <w:t>7.2.1</w:t>
        </w:r>
        <w:r w:rsidR="004107D7">
          <w:rPr>
            <w:rFonts w:asciiTheme="minorHAnsi" w:eastAsiaTheme="minorEastAsia" w:hAnsiTheme="minorHAnsi" w:cstheme="minorBidi"/>
            <w:noProof/>
            <w:szCs w:val="22"/>
          </w:rPr>
          <w:tab/>
        </w:r>
        <w:r w:rsidR="004107D7" w:rsidRPr="000E1A10">
          <w:rPr>
            <w:rStyle w:val="Hypertextovodkaz"/>
            <w:noProof/>
          </w:rPr>
          <w:t>Napojení na PNtalk</w:t>
        </w:r>
        <w:r w:rsidR="004107D7">
          <w:rPr>
            <w:noProof/>
            <w:webHidden/>
          </w:rPr>
          <w:tab/>
        </w:r>
        <w:r>
          <w:rPr>
            <w:noProof/>
            <w:webHidden/>
          </w:rPr>
          <w:fldChar w:fldCharType="begin"/>
        </w:r>
        <w:r w:rsidR="004107D7">
          <w:rPr>
            <w:noProof/>
            <w:webHidden/>
          </w:rPr>
          <w:instrText xml:space="preserve"> PAGEREF _Toc356730919 \h </w:instrText>
        </w:r>
        <w:r>
          <w:rPr>
            <w:noProof/>
            <w:webHidden/>
          </w:rPr>
        </w:r>
        <w:r>
          <w:rPr>
            <w:noProof/>
            <w:webHidden/>
          </w:rPr>
          <w:fldChar w:fldCharType="separate"/>
        </w:r>
        <w:r w:rsidR="004107D7">
          <w:rPr>
            <w:noProof/>
            <w:webHidden/>
          </w:rPr>
          <w:t>36</w:t>
        </w:r>
        <w:r>
          <w:rPr>
            <w:noProof/>
            <w:webHidden/>
          </w:rPr>
          <w:fldChar w:fldCharType="end"/>
        </w:r>
      </w:hyperlink>
    </w:p>
    <w:p w:rsidR="004107D7" w:rsidRDefault="00467027">
      <w:pPr>
        <w:pStyle w:val="Obsah1"/>
        <w:tabs>
          <w:tab w:val="left" w:pos="480"/>
          <w:tab w:val="right" w:leader="dot" w:pos="8990"/>
        </w:tabs>
        <w:rPr>
          <w:rFonts w:asciiTheme="minorHAnsi" w:eastAsiaTheme="minorEastAsia" w:hAnsiTheme="minorHAnsi" w:cstheme="minorBidi"/>
          <w:noProof/>
          <w:szCs w:val="22"/>
        </w:rPr>
      </w:pPr>
      <w:hyperlink w:anchor="_Toc356730920" w:history="1">
        <w:r w:rsidR="004107D7" w:rsidRPr="000E1A10">
          <w:rPr>
            <w:rStyle w:val="Hypertextovodkaz"/>
            <w:noProof/>
          </w:rPr>
          <w:t>8.</w:t>
        </w:r>
        <w:r w:rsidR="004107D7">
          <w:rPr>
            <w:rFonts w:asciiTheme="minorHAnsi" w:eastAsiaTheme="minorEastAsia" w:hAnsiTheme="minorHAnsi" w:cstheme="minorBidi"/>
            <w:noProof/>
            <w:szCs w:val="22"/>
          </w:rPr>
          <w:tab/>
        </w:r>
        <w:r w:rsidR="004107D7" w:rsidRPr="000E1A10">
          <w:rPr>
            <w:rStyle w:val="Hypertextovodkaz"/>
            <w:noProof/>
          </w:rPr>
          <w:t>Testování/simu</w:t>
        </w:r>
        <w:r w:rsidR="004107D7" w:rsidRPr="000E1A10">
          <w:rPr>
            <w:rStyle w:val="Hypertextovodkaz"/>
            <w:noProof/>
          </w:rPr>
          <w:t>l</w:t>
        </w:r>
        <w:r w:rsidR="004107D7" w:rsidRPr="000E1A10">
          <w:rPr>
            <w:rStyle w:val="Hypertextovodkaz"/>
            <w:noProof/>
          </w:rPr>
          <w:t>ace</w:t>
        </w:r>
        <w:r w:rsidR="004107D7">
          <w:rPr>
            <w:noProof/>
            <w:webHidden/>
          </w:rPr>
          <w:tab/>
        </w:r>
        <w:r>
          <w:rPr>
            <w:noProof/>
            <w:webHidden/>
          </w:rPr>
          <w:fldChar w:fldCharType="begin"/>
        </w:r>
        <w:r w:rsidR="004107D7">
          <w:rPr>
            <w:noProof/>
            <w:webHidden/>
          </w:rPr>
          <w:instrText xml:space="preserve"> PAGEREF _Toc356730920 \h </w:instrText>
        </w:r>
        <w:r>
          <w:rPr>
            <w:noProof/>
            <w:webHidden/>
          </w:rPr>
        </w:r>
        <w:r>
          <w:rPr>
            <w:noProof/>
            <w:webHidden/>
          </w:rPr>
          <w:fldChar w:fldCharType="separate"/>
        </w:r>
        <w:r w:rsidR="004107D7">
          <w:rPr>
            <w:noProof/>
            <w:webHidden/>
          </w:rPr>
          <w:t>39</w:t>
        </w:r>
        <w:r>
          <w:rPr>
            <w:noProof/>
            <w:webHidden/>
          </w:rPr>
          <w:fldChar w:fldCharType="end"/>
        </w:r>
      </w:hyperlink>
    </w:p>
    <w:p w:rsidR="004107D7" w:rsidRDefault="00467027">
      <w:pPr>
        <w:pStyle w:val="Obsah1"/>
        <w:tabs>
          <w:tab w:val="left" w:pos="480"/>
          <w:tab w:val="right" w:leader="dot" w:pos="8990"/>
        </w:tabs>
        <w:rPr>
          <w:rFonts w:asciiTheme="minorHAnsi" w:eastAsiaTheme="minorEastAsia" w:hAnsiTheme="minorHAnsi" w:cstheme="minorBidi"/>
          <w:noProof/>
          <w:szCs w:val="22"/>
        </w:rPr>
      </w:pPr>
      <w:hyperlink w:anchor="_Toc356730921" w:history="1">
        <w:r w:rsidR="004107D7" w:rsidRPr="000E1A10">
          <w:rPr>
            <w:rStyle w:val="Hypertextovodkaz"/>
            <w:noProof/>
          </w:rPr>
          <w:t>9.</w:t>
        </w:r>
        <w:r w:rsidR="004107D7">
          <w:rPr>
            <w:rFonts w:asciiTheme="minorHAnsi" w:eastAsiaTheme="minorEastAsia" w:hAnsiTheme="minorHAnsi" w:cstheme="minorBidi"/>
            <w:noProof/>
            <w:szCs w:val="22"/>
          </w:rPr>
          <w:tab/>
        </w:r>
        <w:r w:rsidR="004107D7" w:rsidRPr="000E1A10">
          <w:rPr>
            <w:rStyle w:val="Hypertextovodkaz"/>
            <w:noProof/>
          </w:rPr>
          <w:t>Závěr</w:t>
        </w:r>
        <w:r w:rsidR="004107D7">
          <w:rPr>
            <w:noProof/>
            <w:webHidden/>
          </w:rPr>
          <w:tab/>
        </w:r>
        <w:r>
          <w:rPr>
            <w:noProof/>
            <w:webHidden/>
          </w:rPr>
          <w:fldChar w:fldCharType="begin"/>
        </w:r>
        <w:r w:rsidR="004107D7">
          <w:rPr>
            <w:noProof/>
            <w:webHidden/>
          </w:rPr>
          <w:instrText xml:space="preserve"> PAGEREF _Toc356730921 \h </w:instrText>
        </w:r>
        <w:r>
          <w:rPr>
            <w:noProof/>
            <w:webHidden/>
          </w:rPr>
        </w:r>
        <w:r>
          <w:rPr>
            <w:noProof/>
            <w:webHidden/>
          </w:rPr>
          <w:fldChar w:fldCharType="separate"/>
        </w:r>
        <w:r w:rsidR="004107D7">
          <w:rPr>
            <w:noProof/>
            <w:webHidden/>
          </w:rPr>
          <w:t>40</w:t>
        </w:r>
        <w:r>
          <w:rPr>
            <w:noProof/>
            <w:webHidden/>
          </w:rPr>
          <w:fldChar w:fldCharType="end"/>
        </w:r>
      </w:hyperlink>
    </w:p>
    <w:p w:rsidR="004107D7" w:rsidRDefault="00467027">
      <w:pPr>
        <w:pStyle w:val="Obsah1"/>
        <w:tabs>
          <w:tab w:val="right" w:leader="dot" w:pos="8990"/>
        </w:tabs>
        <w:rPr>
          <w:rFonts w:asciiTheme="minorHAnsi" w:eastAsiaTheme="minorEastAsia" w:hAnsiTheme="minorHAnsi" w:cstheme="minorBidi"/>
          <w:noProof/>
          <w:szCs w:val="22"/>
        </w:rPr>
      </w:pPr>
      <w:hyperlink w:anchor="_Toc356730922" w:history="1">
        <w:r w:rsidR="004107D7" w:rsidRPr="000E1A10">
          <w:rPr>
            <w:rStyle w:val="Hypertextovodkaz"/>
            <w:noProof/>
          </w:rPr>
          <w:t>Bibliografie</w:t>
        </w:r>
        <w:r w:rsidR="004107D7">
          <w:rPr>
            <w:noProof/>
            <w:webHidden/>
          </w:rPr>
          <w:tab/>
        </w:r>
        <w:r>
          <w:rPr>
            <w:noProof/>
            <w:webHidden/>
          </w:rPr>
          <w:fldChar w:fldCharType="begin"/>
        </w:r>
        <w:r w:rsidR="004107D7">
          <w:rPr>
            <w:noProof/>
            <w:webHidden/>
          </w:rPr>
          <w:instrText xml:space="preserve"> PAGEREF _Toc356730922 \h </w:instrText>
        </w:r>
        <w:r>
          <w:rPr>
            <w:noProof/>
            <w:webHidden/>
          </w:rPr>
        </w:r>
        <w:r>
          <w:rPr>
            <w:noProof/>
            <w:webHidden/>
          </w:rPr>
          <w:fldChar w:fldCharType="separate"/>
        </w:r>
        <w:r w:rsidR="004107D7">
          <w:rPr>
            <w:noProof/>
            <w:webHidden/>
          </w:rPr>
          <w:t>41</w:t>
        </w:r>
        <w:r>
          <w:rPr>
            <w:noProof/>
            <w:webHidden/>
          </w:rPr>
          <w:fldChar w:fldCharType="end"/>
        </w:r>
      </w:hyperlink>
    </w:p>
    <w:p w:rsidR="006273F8" w:rsidRDefault="00467027" w:rsidP="008D0E8A">
      <w:pPr>
        <w:spacing w:line="276" w:lineRule="auto"/>
      </w:pPr>
      <w:r>
        <w:fldChar w:fldCharType="end"/>
      </w:r>
    </w:p>
    <w:p w:rsidR="00C8648A" w:rsidRDefault="006273F8" w:rsidP="008D0E8A">
      <w:pPr>
        <w:sectPr w:rsidR="00C8648A" w:rsidSect="008D0E8A">
          <w:footerReference w:type="default" r:id="rId15"/>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6" w:name="_Toc356730887"/>
      <w:r>
        <w:lastRenderedPageBreak/>
        <w:t>Úvod</w:t>
      </w:r>
      <w:bookmarkEnd w:id="6"/>
    </w:p>
    <w:p w:rsidR="00FB59A9" w:rsidRDefault="00FB59A9" w:rsidP="008D0E8A">
      <w:pPr>
        <w:pStyle w:val="Odstavecprvn"/>
      </w:pPr>
      <w:r>
        <w:t>** zatím stejný jako v SEP</w:t>
      </w:r>
      <w:r w:rsidR="005861E6">
        <w:t xml:space="preserve">. </w:t>
      </w:r>
      <w:r>
        <w:t xml:space="preserve"> **</w:t>
      </w:r>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4107D7">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4107D7">
              <w:rPr>
                <w:noProof/>
              </w:rPr>
              <w:t>[2]</w:t>
            </w:r>
          </w:fldSimple>
        </w:sdtContent>
      </w:sdt>
      <w:r w:rsidR="004C53CA">
        <w:t>), kterou budeme demonstrovat na návrhu konferenčního systému ve výsledku dostupném jako webová aplikace.</w:t>
      </w:r>
    </w:p>
    <w:p w:rsidR="00DD384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r w:rsidR="004C53CA">
        <w:t xml:space="preserve"> </w:t>
      </w: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4107D7">
              <w:rPr>
                <w:noProof/>
              </w:rPr>
              <w:t>[3]</w:t>
            </w:r>
          </w:fldSimple>
        </w:sdtContent>
      </w:sdt>
      <w:r>
        <w:t>), který je však pouze informativní (vizualizační), lépe řečeno, neumožňuje ve své základní podobě provádění vytvořených modelů.</w:t>
      </w:r>
      <w:r w:rsidR="004C53CA">
        <w:t xml:space="preserve"> Tato vlastnost UML vede k nutné transformaci vytvořených modelů do</w:t>
      </w:r>
      <w:r w:rsidR="00DD3848">
        <w:t xml:space="preserve"> implementace na cílové platformě, kde se mohou projevit funkční problémy, které dříve v modelu nebyly vidět.</w:t>
      </w:r>
    </w:p>
    <w:p w:rsidR="00765E36" w:rsidRDefault="00DD3848" w:rsidP="00765E36">
      <w:pPr>
        <w:pStyle w:val="Odstavecdal"/>
      </w:pPr>
      <w:r>
        <w:t xml:space="preserve">Zavedení </w:t>
      </w:r>
      <w:r w:rsidR="00765E36">
        <w:t xml:space="preserve">modelem řízeného návrhu, tedy </w:t>
      </w:r>
      <w:r>
        <w:t>funkčních modelů, které lze testovat již v procesu návrhu</w:t>
      </w:r>
      <w:r w:rsidR="00765E36">
        <w:t xml:space="preserve"> a ne až po implementaci</w:t>
      </w:r>
      <w:r>
        <w:t>, vede k možnosti objevit koncepční nesrovnalosti dříve než je systém implementován.</w:t>
      </w:r>
      <w:r w:rsidR="00765E36">
        <w:t xml:space="preserve"> Tento přístup dostál mnoha označení, z nichž některá jsou </w:t>
      </w:r>
      <w:r w:rsidR="00765E36" w:rsidRPr="00C068B5">
        <w:rPr>
          <w:i/>
        </w:rPr>
        <w:t>Model-</w:t>
      </w:r>
      <w:proofErr w:type="spellStart"/>
      <w:r w:rsidR="00765E36" w:rsidRPr="00C068B5">
        <w:rPr>
          <w:i/>
        </w:rPr>
        <w:t>based</w:t>
      </w:r>
      <w:proofErr w:type="spellEnd"/>
      <w:r w:rsidR="00765E36" w:rsidRPr="00C068B5">
        <w:rPr>
          <w:i/>
        </w:rPr>
        <w:t xml:space="preserve"> design</w:t>
      </w:r>
      <w:r w:rsidR="00765E36">
        <w:t xml:space="preserve"> (MBD), také </w:t>
      </w:r>
      <w:r w:rsidR="00765E36">
        <w:rPr>
          <w:i/>
        </w:rPr>
        <w:t>Model-</w:t>
      </w:r>
      <w:proofErr w:type="spellStart"/>
      <w:r w:rsidR="00765E36">
        <w:rPr>
          <w:i/>
        </w:rPr>
        <w:t>driven</w:t>
      </w:r>
      <w:proofErr w:type="spellEnd"/>
      <w:r w:rsidR="00765E36">
        <w:rPr>
          <w:i/>
        </w:rPr>
        <w:t xml:space="preserve"> design</w:t>
      </w:r>
      <w:r w:rsidR="00765E36">
        <w:t xml:space="preserve"> (MDD) a </w:t>
      </w:r>
      <w:r w:rsidR="00765E36">
        <w:rPr>
          <w:i/>
        </w:rPr>
        <w:t>Model-</w:t>
      </w:r>
      <w:proofErr w:type="spellStart"/>
      <w:r w:rsidR="00765E36">
        <w:rPr>
          <w:i/>
        </w:rPr>
        <w:t>driven</w:t>
      </w:r>
      <w:proofErr w:type="spellEnd"/>
      <w:r w:rsidR="00765E36">
        <w:rPr>
          <w:i/>
        </w:rPr>
        <w:t xml:space="preserve"> </w:t>
      </w:r>
      <w:proofErr w:type="spellStart"/>
      <w:r w:rsidR="00765E36">
        <w:rPr>
          <w:i/>
        </w:rPr>
        <w:t>architecture</w:t>
      </w:r>
      <w:proofErr w:type="spellEnd"/>
      <w:r w:rsidR="00765E36">
        <w:t xml:space="preserve"> (MDA), nebo trochu komplexnější název </w:t>
      </w:r>
      <w:r w:rsidR="00765E36">
        <w:rPr>
          <w:i/>
        </w:rPr>
        <w:t xml:space="preserve">Model </w:t>
      </w:r>
      <w:proofErr w:type="spellStart"/>
      <w:r w:rsidR="00765E36">
        <w:rPr>
          <w:i/>
        </w:rPr>
        <w:t>and</w:t>
      </w:r>
      <w:proofErr w:type="spellEnd"/>
      <w:r w:rsidR="00765E36">
        <w:rPr>
          <w:i/>
        </w:rPr>
        <w:t xml:space="preserve"> </w:t>
      </w:r>
      <w:proofErr w:type="spellStart"/>
      <w:r w:rsidR="00765E36">
        <w:rPr>
          <w:i/>
        </w:rPr>
        <w:t>Simulation</w:t>
      </w:r>
      <w:proofErr w:type="spellEnd"/>
      <w:r w:rsidR="00765E36">
        <w:rPr>
          <w:i/>
        </w:rPr>
        <w:t xml:space="preserve"> </w:t>
      </w:r>
      <w:proofErr w:type="spellStart"/>
      <w:r w:rsidR="00765E36">
        <w:rPr>
          <w:i/>
        </w:rPr>
        <w:t>based</w:t>
      </w:r>
      <w:proofErr w:type="spellEnd"/>
      <w:r w:rsidR="00765E36">
        <w:rPr>
          <w:i/>
        </w:rPr>
        <w:t xml:space="preserve"> design</w:t>
      </w:r>
      <w:r w:rsidR="00765E36">
        <w:t xml:space="preserve"> (MSBD)</w:t>
      </w:r>
      <w:sdt>
        <w:sdtPr>
          <w:id w:val="239050992"/>
          <w:citation/>
        </w:sdtPr>
        <w:sdtContent>
          <w:fldSimple w:instr=" CITATION Koč10 \l 1029 ">
            <w:r w:rsidR="004107D7">
              <w:rPr>
                <w:noProof/>
              </w:rPr>
              <w:t>[4]</w:t>
            </w:r>
          </w:fldSimple>
        </w:sdtContent>
      </w:sdt>
      <w:r w:rsidR="00765E36">
        <w:t>.</w:t>
      </w:r>
      <w:r w:rsidR="00765E36" w:rsidRPr="00765E36">
        <w:t xml:space="preserve"> </w:t>
      </w:r>
      <w:r w:rsidR="00765E36">
        <w:t xml:space="preserve">Všechny v podstatě značí to, že vývoj počítačového systému je podložen proveditelným modelem, například </w:t>
      </w:r>
      <w:proofErr w:type="spellStart"/>
      <w:r w:rsidR="00765E36" w:rsidRPr="00C068B5">
        <w:rPr>
          <w:i/>
        </w:rPr>
        <w:t>xUML</w:t>
      </w:r>
      <w:proofErr w:type="spellEnd"/>
      <w:r w:rsidR="00765E36">
        <w:t xml:space="preserve"> (</w:t>
      </w:r>
      <w:proofErr w:type="spellStart"/>
      <w:r w:rsidR="00765E36">
        <w:t>Executable</w:t>
      </w:r>
      <w:proofErr w:type="spellEnd"/>
      <w:r w:rsidR="00765E36">
        <w:t xml:space="preserve"> UML, viz. kap. </w:t>
      </w:r>
      <w:r w:rsidR="00467027">
        <w:fldChar w:fldCharType="begin"/>
      </w:r>
      <w:r w:rsidR="00765E36">
        <w:instrText xml:space="preserve"> REF _Ref343030002 \r \h </w:instrText>
      </w:r>
      <w:r w:rsidR="00467027">
        <w:fldChar w:fldCharType="separate"/>
      </w:r>
      <w:r w:rsidR="004107D7">
        <w:t>3.1</w:t>
      </w:r>
      <w:r w:rsidR="00467027">
        <w:fldChar w:fldCharType="end"/>
      </w:r>
      <w:r w:rsidR="00765E36">
        <w:t xml:space="preserve">), nebo jinými formalismy, jako </w:t>
      </w:r>
      <w:proofErr w:type="spellStart"/>
      <w:r w:rsidR="00765E36" w:rsidRPr="00C068B5">
        <w:rPr>
          <w:i/>
        </w:rPr>
        <w:t>Petriho</w:t>
      </w:r>
      <w:proofErr w:type="spellEnd"/>
      <w:r w:rsidR="00765E36" w:rsidRPr="00C068B5">
        <w:rPr>
          <w:i/>
        </w:rPr>
        <w:t xml:space="preserve"> sít</w:t>
      </w:r>
      <w:r w:rsidR="00765E36">
        <w:rPr>
          <w:i/>
        </w:rPr>
        <w:t>ě</w:t>
      </w:r>
      <w:r w:rsidR="00765E36">
        <w:t xml:space="preserve">, případně </w:t>
      </w:r>
      <w:r w:rsidR="00765E36" w:rsidRPr="00C068B5">
        <w:rPr>
          <w:i/>
        </w:rPr>
        <w:t>DEVS</w:t>
      </w:r>
      <w:r w:rsidR="00765E36">
        <w:t xml:space="preserve">, které jsou probrány v kapitole </w:t>
      </w:r>
      <w:r w:rsidR="00467027">
        <w:fldChar w:fldCharType="begin"/>
      </w:r>
      <w:r w:rsidR="00765E36">
        <w:instrText xml:space="preserve"> REF _Ref342996718 \r \h </w:instrText>
      </w:r>
      <w:r w:rsidR="00467027">
        <w:fldChar w:fldCharType="separate"/>
      </w:r>
      <w:r w:rsidR="004107D7">
        <w:t>4</w:t>
      </w:r>
      <w:r w:rsidR="00467027">
        <w:fldChar w:fldCharType="end"/>
      </w:r>
      <w:r w:rsidR="00765E36">
        <w:t>.</w:t>
      </w:r>
      <w:r w:rsidR="007E4576">
        <w:t xml:space="preserve"> </w:t>
      </w:r>
      <w:r w:rsidR="00617588">
        <w:t>Ve fázi implementace už se potom pracuje s modelem, který byl řádně otestován a neměl by obsahovat koncepční chyby. Vzhledem k tomu, že tyto proveditelné modely a jejich formalismy mají striktně danou sémantiku, lze krok implementace částečně,</w:t>
      </w:r>
      <w:r w:rsidR="007E4576">
        <w:t xml:space="preserve"> nebo zcela automatizovat definováním jasných pravidel transformace prvků modelu na zdrojový kód. Tuto transformaci mohou IT analytici částečně uzpůsobovat zavedením </w:t>
      </w:r>
      <w:proofErr w:type="spellStart"/>
      <w:r w:rsidR="007E4576">
        <w:rPr>
          <w:i/>
        </w:rPr>
        <w:t>Metaúrovní</w:t>
      </w:r>
      <w:proofErr w:type="spellEnd"/>
      <w:r w:rsidR="007E4576">
        <w:t xml:space="preserve"> modelu. Výsledná implementace potom ještě může být upravena programátory. Princip automatické transformace popíšeme v kapitole </w:t>
      </w:r>
      <w:r w:rsidR="00467027">
        <w:fldChar w:fldCharType="begin"/>
      </w:r>
      <w:r w:rsidR="007E4576">
        <w:instrText xml:space="preserve"> REF _Ref343008830 \r \h </w:instrText>
      </w:r>
      <w:r w:rsidR="00467027">
        <w:fldChar w:fldCharType="separate"/>
      </w:r>
      <w:r w:rsidR="004107D7">
        <w:t>3</w:t>
      </w:r>
      <w:r w:rsidR="00467027">
        <w:fldChar w:fldCharType="end"/>
      </w:r>
      <w:r w:rsidR="007E4576">
        <w:t>.</w:t>
      </w:r>
    </w:p>
    <w:p w:rsidR="00D159FD" w:rsidRDefault="007E4576" w:rsidP="00765E36">
      <w:pPr>
        <w:pStyle w:val="Odstavecdal"/>
      </w:pPr>
      <w:r>
        <w:t xml:space="preserve">Ve skutečnosti lze krok transformace modelu na konkrétní implementaci odstranit úplně, pokud dokážeme do výsledné aplikace nasadit samotný model (model </w:t>
      </w:r>
      <w:proofErr w:type="spellStart"/>
      <w:r>
        <w:t>continuity</w:t>
      </w:r>
      <w:proofErr w:type="spellEnd"/>
      <w:r>
        <w:t xml:space="preserve">). Právě demonstrace tohoto přístupu je hlavním obsahem této diplomové práce. Vytvoříme model konferenčního systému, který poté obalíme uživatelským rozhraním v podobě webové aplikace. </w:t>
      </w:r>
      <w:r w:rsidR="008776FF">
        <w:t xml:space="preserve">Model systému budeme vytvářet formalismem objektově orientovaných </w:t>
      </w:r>
      <w:proofErr w:type="spellStart"/>
      <w:r w:rsidR="008776FF">
        <w:t>Petriho</w:t>
      </w:r>
      <w:proofErr w:type="spellEnd"/>
      <w:r w:rsidR="008776FF">
        <w:t xml:space="preserve"> sítí (viz kap. </w:t>
      </w:r>
      <w:r w:rsidR="00467027">
        <w:fldChar w:fldCharType="begin"/>
      </w:r>
      <w:r w:rsidR="008776FF">
        <w:instrText xml:space="preserve"> REF _Ref356133975 \r \h </w:instrText>
      </w:r>
      <w:r w:rsidR="00467027">
        <w:fldChar w:fldCharType="separate"/>
      </w:r>
      <w:r w:rsidR="004107D7">
        <w:t>4.2</w:t>
      </w:r>
      <w:r w:rsidR="00467027">
        <w:fldChar w:fldCharType="end"/>
      </w:r>
      <w:r w:rsidR="008776FF">
        <w:t xml:space="preserve">) implementovaných v jazyku </w:t>
      </w:r>
      <w:proofErr w:type="spellStart"/>
      <w:r w:rsidR="008776FF">
        <w:t>PNtalk</w:t>
      </w:r>
      <w:proofErr w:type="spellEnd"/>
      <w:r w:rsidR="008776FF">
        <w:t xml:space="preserve"> (viz kap. </w:t>
      </w:r>
      <w:r w:rsidR="00467027">
        <w:fldChar w:fldCharType="begin"/>
      </w:r>
      <w:r w:rsidR="008776FF">
        <w:instrText xml:space="preserve"> REF _Ref356678671 \r \h </w:instrText>
      </w:r>
      <w:r w:rsidR="00467027">
        <w:fldChar w:fldCharType="separate"/>
      </w:r>
      <w:r w:rsidR="004107D7">
        <w:t>4.4</w:t>
      </w:r>
      <w:r w:rsidR="00467027">
        <w:fldChar w:fldCharType="end"/>
      </w:r>
      <w:r w:rsidR="008776FF">
        <w:t>).</w:t>
      </w:r>
    </w:p>
    <w:p w:rsidR="007E4576" w:rsidRDefault="00D159FD" w:rsidP="00765E36">
      <w:pPr>
        <w:pStyle w:val="Odstavecdal"/>
      </w:pPr>
      <w:r>
        <w:t xml:space="preserve">Specifikaci konferenčního systému uvedeme v kapitole </w:t>
      </w:r>
      <w:r w:rsidR="00467027">
        <w:fldChar w:fldCharType="begin"/>
      </w:r>
      <w:r>
        <w:instrText xml:space="preserve"> REF _Ref356678745 \r \h </w:instrText>
      </w:r>
      <w:r w:rsidR="00467027">
        <w:fldChar w:fldCharType="separate"/>
      </w:r>
      <w:r w:rsidR="004107D7">
        <w:t>5</w:t>
      </w:r>
      <w:r w:rsidR="00467027">
        <w:fldChar w:fldCharType="end"/>
      </w:r>
      <w:r>
        <w:t xml:space="preserve">. Vzhledem k zaměření práce na demonstraci modelem řízeného návrhu pomocí experimentálního nástroje </w:t>
      </w:r>
      <w:proofErr w:type="spellStart"/>
      <w:r>
        <w:t>PNtalk</w:t>
      </w:r>
      <w:proofErr w:type="spellEnd"/>
      <w:r>
        <w:t xml:space="preserve">, se nepředpokládá </w:t>
      </w:r>
      <w:r>
        <w:lastRenderedPageBreak/>
        <w:t>komplexnost konferenčního systému ani jeho zpracování, ale spíše ukázka napojení modelu OOPN na aplikace komunikující s reálným světem. V</w:t>
      </w:r>
      <w:r w:rsidR="008776FF">
        <w:t xml:space="preserve"> kapitole </w:t>
      </w:r>
      <w:r w:rsidR="00467027">
        <w:fldChar w:fldCharType="begin"/>
      </w:r>
      <w:r w:rsidR="008776FF">
        <w:instrText xml:space="preserve"> REF _Ref355912742 \r \h </w:instrText>
      </w:r>
      <w:r w:rsidR="00467027">
        <w:fldChar w:fldCharType="separate"/>
      </w:r>
      <w:r w:rsidR="004107D7">
        <w:t>6</w:t>
      </w:r>
      <w:r w:rsidR="00467027">
        <w:fldChar w:fldCharType="end"/>
      </w:r>
      <w:r w:rsidR="008776FF">
        <w:t xml:space="preserve"> </w:t>
      </w:r>
      <w:r>
        <w:t xml:space="preserve">potom představíme </w:t>
      </w:r>
      <w:r w:rsidR="008776FF">
        <w:t xml:space="preserve">realizaci </w:t>
      </w:r>
      <w:r>
        <w:t xml:space="preserve">modelu konferenčního systému </w:t>
      </w:r>
      <w:r w:rsidR="008776FF">
        <w:t xml:space="preserve">pomocí jazyka </w:t>
      </w:r>
      <w:proofErr w:type="spellStart"/>
      <w:r w:rsidR="008776FF">
        <w:t>PNtalk</w:t>
      </w:r>
      <w:proofErr w:type="spellEnd"/>
      <w:r w:rsidR="008776FF">
        <w:t xml:space="preserve">. </w:t>
      </w:r>
      <w:r>
        <w:t xml:space="preserve">Pro nasazení modelu systému do aplikace, o kterém pojednává kapitola </w:t>
      </w:r>
      <w:r w:rsidR="00467027">
        <w:fldChar w:fldCharType="begin"/>
      </w:r>
      <w:r>
        <w:instrText xml:space="preserve"> REF _Ref356679440 \r \h </w:instrText>
      </w:r>
      <w:r w:rsidR="00467027">
        <w:fldChar w:fldCharType="separate"/>
      </w:r>
      <w:r w:rsidR="004107D7">
        <w:t>7</w:t>
      </w:r>
      <w:r w:rsidR="00467027">
        <w:fldChar w:fldCharType="end"/>
      </w:r>
      <w:r>
        <w:t xml:space="preserve">, definujeme řídící sítě, které budou zastřešovat samotný model, a se kterými bude komunikovat uživatel skrze uživatelské rozhraní. V této kapitole také představíme </w:t>
      </w:r>
      <w:proofErr w:type="spellStart"/>
      <w:r>
        <w:t>framework</w:t>
      </w:r>
      <w:proofErr w:type="spellEnd"/>
      <w:r>
        <w:t xml:space="preserve"> </w:t>
      </w:r>
      <w:proofErr w:type="spellStart"/>
      <w:r>
        <w:t>Seaside</w:t>
      </w:r>
      <w:proofErr w:type="spellEnd"/>
      <w:r>
        <w:t xml:space="preserve"> určený k vytváření webových aplikací. </w:t>
      </w:r>
      <w:r w:rsidR="0003219F">
        <w:t xml:space="preserve">Možnosti testování a simulace vytvořeného modelu a řídících sítí uvedeme v kapitole </w:t>
      </w:r>
      <w:r w:rsidR="00467027">
        <w:fldChar w:fldCharType="begin"/>
      </w:r>
      <w:r w:rsidR="0003219F">
        <w:instrText xml:space="preserve"> REF _Ref355886177 \r \h </w:instrText>
      </w:r>
      <w:r w:rsidR="00467027">
        <w:fldChar w:fldCharType="separate"/>
      </w:r>
      <w:r w:rsidR="004107D7">
        <w:t>8</w:t>
      </w:r>
      <w:r w:rsidR="00467027">
        <w:fldChar w:fldCharType="end"/>
      </w:r>
      <w:r w:rsidR="0003219F">
        <w:t>.</w:t>
      </w:r>
    </w:p>
    <w:p w:rsidR="007E4576" w:rsidRPr="007E4576" w:rsidRDefault="00336B5D" w:rsidP="00765E36">
      <w:pPr>
        <w:pStyle w:val="Odstavecdal"/>
      </w:pPr>
      <w:r>
        <w:t>Od této práce se očekává také jisté zhodnocení modelem řízeného návrhu, konkrétně toho zde aplikovaného, v porovnání s tradičními metodami návrhu</w:t>
      </w:r>
      <w:r w:rsidR="00677ABE">
        <w:t xml:space="preserve">, které uvedeme závěrečné kapitole </w:t>
      </w:r>
      <w:r w:rsidR="00467027">
        <w:fldChar w:fldCharType="begin"/>
      </w:r>
      <w:r w:rsidR="00677ABE">
        <w:instrText xml:space="preserve"> REF _Ref356680229 \r \h </w:instrText>
      </w:r>
      <w:r w:rsidR="00467027">
        <w:fldChar w:fldCharType="separate"/>
      </w:r>
      <w:r w:rsidR="004107D7">
        <w:t>9</w:t>
      </w:r>
      <w:r w:rsidR="00467027">
        <w:fldChar w:fldCharType="end"/>
      </w:r>
      <w:r w:rsidR="00677ABE">
        <w:t xml:space="preserve"> společně s diskuzí o splnění cílů zadání a reálném výsledku práce.</w:t>
      </w:r>
    </w:p>
    <w:p w:rsidR="001948C8" w:rsidRDefault="001948C8" w:rsidP="008D0E8A">
      <w:r>
        <w:br w:type="page"/>
      </w:r>
    </w:p>
    <w:p w:rsidR="001948C8" w:rsidRDefault="001948C8" w:rsidP="008D0E8A">
      <w:pPr>
        <w:pStyle w:val="Nadpis1"/>
      </w:pPr>
      <w:bookmarkStart w:id="7" w:name="_Ref343008544"/>
      <w:bookmarkStart w:id="8" w:name="_Toc343033291"/>
      <w:bookmarkStart w:id="9" w:name="_Toc356730888"/>
      <w:r>
        <w:lastRenderedPageBreak/>
        <w:t xml:space="preserve">Historie - cesta k </w:t>
      </w:r>
      <w:bookmarkEnd w:id="7"/>
      <w:bookmarkEnd w:id="8"/>
      <w:r w:rsidR="005A06BE" w:rsidRPr="005A06BE">
        <w:t>modelem řízenému návrhu</w:t>
      </w:r>
      <w:bookmarkEnd w:id="9"/>
    </w:p>
    <w:p w:rsidR="00512D42" w:rsidRDefault="00512D42" w:rsidP="008D0E8A">
      <w:pPr>
        <w:pStyle w:val="Odstavecprvn"/>
      </w:pPr>
      <w:r>
        <w:t>** zdá se mi rozumné to nechat jako vlastní kapitolu. Je to takový teoretický úvod k problematice **</w:t>
      </w:r>
    </w:p>
    <w:p w:rsidR="004107D7" w:rsidRDefault="004107D7" w:rsidP="008D0E8A">
      <w:pPr>
        <w:pStyle w:val="Odstavecprvn"/>
      </w:pPr>
      <w:r>
        <w:t>** odkazy na knihy ještě dodělám **</w:t>
      </w:r>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4107D7">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4107D7">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467027">
        <w:fldChar w:fldCharType="begin"/>
      </w:r>
      <w:r>
        <w:instrText xml:space="preserve"> REF _Ref342965835 \h </w:instrText>
      </w:r>
      <w:r w:rsidR="00467027">
        <w:fldChar w:fldCharType="separate"/>
      </w:r>
      <w:r w:rsidR="004107D7">
        <w:t xml:space="preserve">Obrázek </w:t>
      </w:r>
      <w:r w:rsidR="004107D7">
        <w:rPr>
          <w:noProof/>
        </w:rPr>
        <w:t>2</w:t>
      </w:r>
      <w:r w:rsidR="004107D7">
        <w:t>.</w:t>
      </w:r>
      <w:r w:rsidR="004107D7">
        <w:rPr>
          <w:noProof/>
        </w:rPr>
        <w:t>1</w:t>
      </w:r>
      <w:r w:rsidR="00467027">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w:t>
      </w:r>
      <w:r>
        <w:lastRenderedPageBreak/>
        <w:t xml:space="preserve">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6"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0" w:name="_Ref342965835"/>
      <w:r>
        <w:t>Obrázek</w:t>
      </w:r>
      <w:r w:rsidR="001948C8">
        <w:t xml:space="preserve"> </w:t>
      </w:r>
      <w:fldSimple w:instr=" STYLEREF 1 \s ">
        <w:r w:rsidR="004107D7">
          <w:rPr>
            <w:noProof/>
          </w:rPr>
          <w:t>2</w:t>
        </w:r>
      </w:fldSimple>
      <w:r w:rsidR="00A45AD4">
        <w:t>.</w:t>
      </w:r>
      <w:fldSimple w:instr=" SEQ Obrázek \* ARABIC \s 1 ">
        <w:r w:rsidR="004107D7">
          <w:rPr>
            <w:noProof/>
          </w:rPr>
          <w:t>1</w:t>
        </w:r>
      </w:fldSimple>
      <w:bookmarkEnd w:id="10"/>
      <w:r w:rsidR="001948C8">
        <w:t xml:space="preserve"> </w:t>
      </w:r>
      <w:r w:rsidR="00317580">
        <w:t>ukazuje závislost ceny vývoje SW</w:t>
      </w:r>
      <w:r w:rsidR="00E031EA">
        <w:t xml:space="preserve"> (</w:t>
      </w:r>
      <w:proofErr w:type="spellStart"/>
      <w:r w:rsidR="00E031EA">
        <w:t>Cost</w:t>
      </w:r>
      <w:proofErr w:type="spellEnd"/>
      <w:r w:rsidR="00E031EA">
        <w:t xml:space="preserve"> </w:t>
      </w:r>
      <w:proofErr w:type="spellStart"/>
      <w:r w:rsidR="00E031EA">
        <w:t>or</w:t>
      </w:r>
      <w:proofErr w:type="spellEnd"/>
      <w:r w:rsidR="00E031EA">
        <w:t xml:space="preserve"> </w:t>
      </w:r>
      <w:proofErr w:type="spellStart"/>
      <w:r w:rsidR="00E031EA">
        <w:t>effort</w:t>
      </w:r>
      <w:proofErr w:type="spellEnd"/>
      <w:r w:rsidR="00E031EA">
        <w:t>)</w:t>
      </w:r>
      <w:r w:rsidR="00317580">
        <w:t xml:space="preserve"> 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4107D7">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467027">
        <w:fldChar w:fldCharType="begin"/>
      </w:r>
      <w:r w:rsidR="00013A6E">
        <w:instrText xml:space="preserve"> REF _Ref343008830 \r \h </w:instrText>
      </w:r>
      <w:r w:rsidR="00467027">
        <w:fldChar w:fldCharType="separate"/>
      </w:r>
      <w:r w:rsidR="004107D7">
        <w:t>3</w:t>
      </w:r>
      <w:r w:rsidR="00467027">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 Mayer (1988)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lastRenderedPageBreak/>
        <w:t>Applications</w:t>
      </w:r>
      <w:proofErr w:type="spellEnd"/>
      <w:r>
        <w:t xml:space="preserve"> (1993) 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w:t>
      </w:r>
      <w:commentRangeStart w:id="11"/>
      <w:r>
        <w:t xml:space="preserve">požadavků ve smyslu lehce </w:t>
      </w:r>
      <w:commentRangeEnd w:id="11"/>
      <w:r w:rsidR="00EB5F26">
        <w:rPr>
          <w:rStyle w:val="Odkaznakoment"/>
        </w:rPr>
        <w:commentReference w:id="11"/>
      </w:r>
      <w:proofErr w:type="spellStart"/>
      <w:r>
        <w:t>modelovatelných</w:t>
      </w:r>
      <w:proofErr w:type="spellEnd"/>
      <w:r>
        <w:t xml:space="preserve"> a sledovatelných v průběhu životního cyklu.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2" w:name="_Ref343008830"/>
      <w:bookmarkStart w:id="13" w:name="_Toc343033292"/>
      <w:bookmarkStart w:id="14" w:name="_Toc356730889"/>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2"/>
      <w:bookmarkEnd w:id="13"/>
      <w:bookmarkEnd w:id="14"/>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4107D7">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 xml:space="preserve">apř. UML, XML, XMI, </w:t>
      </w:r>
      <w:r w:rsidR="00EB5F26">
        <w:t xml:space="preserve">nebo </w:t>
      </w:r>
      <w:r w:rsidR="00D51929">
        <w:t>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w:t>
      </w:r>
      <w:commentRangeStart w:id="15"/>
      <w:r w:rsidR="001948C8">
        <w:t xml:space="preserve">ve smyslu </w:t>
      </w:r>
      <w:commentRangeEnd w:id="15"/>
      <w:r w:rsidR="00EB5F26">
        <w:rPr>
          <w:rStyle w:val="Odkaznakoment"/>
        </w:rPr>
        <w:commentReference w:id="15"/>
      </w:r>
      <w:r w:rsidR="001948C8">
        <w:t xml:space="preserve">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467027">
        <w:fldChar w:fldCharType="begin"/>
      </w:r>
      <w:r w:rsidR="001948C8">
        <w:instrText xml:space="preserve"> REF _Ref342989952 \r \h </w:instrText>
      </w:r>
      <w:r w:rsidR="00467027">
        <w:fldChar w:fldCharType="separate"/>
      </w:r>
      <w:r w:rsidR="004107D7">
        <w:t>3.2</w:t>
      </w:r>
      <w:r w:rsidR="00467027">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467027">
        <w:fldChar w:fldCharType="begin"/>
      </w:r>
      <w:r w:rsidR="001948C8">
        <w:instrText xml:space="preserve"> REF _Ref342990009 \r \h </w:instrText>
      </w:r>
      <w:r w:rsidR="00467027">
        <w:fldChar w:fldCharType="separate"/>
      </w:r>
      <w:r w:rsidR="004107D7">
        <w:t>3.3</w:t>
      </w:r>
      <w:r w:rsidR="00467027">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467027"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607E50" w:rsidRPr="00D5270C" w:rsidRDefault="00607E50" w:rsidP="00D5270C">
                  <w:pPr>
                    <w:pStyle w:val="Titulek"/>
                  </w:pPr>
                  <w:bookmarkStart w:id="16" w:name="_Ref356493478"/>
                  <w:r w:rsidRPr="00D5270C">
                    <w:t xml:space="preserve">Obrázek </w:t>
                  </w:r>
                  <w:fldSimple w:instr=" STYLEREF 1 \s ">
                    <w:r>
                      <w:rPr>
                        <w:noProof/>
                      </w:rPr>
                      <w:t>3</w:t>
                    </w:r>
                  </w:fldSimple>
                  <w:r>
                    <w:t>.</w:t>
                  </w:r>
                  <w:fldSimple w:instr=" SEQ Obrázek \* ARABIC \s 1 ">
                    <w:r>
                      <w:rPr>
                        <w:noProof/>
                      </w:rPr>
                      <w:t>1</w:t>
                    </w:r>
                  </w:fldSimple>
                  <w:bookmarkEnd w:id="16"/>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607E50" w:rsidRPr="0036594C" w:rsidRDefault="00607E50" w:rsidP="00CE7570">
                    <w:pPr>
                      <w:pStyle w:val="DiagramText"/>
                    </w:pPr>
                    <w:r w:rsidRPr="0036594C">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607E50" w:rsidRPr="00774DB2" w:rsidRDefault="00607E50" w:rsidP="00CE7570">
                    <w:pPr>
                      <w:pStyle w:val="DiagramText"/>
                    </w:pPr>
                    <w:r>
                      <w:t>Stále se mění</w:t>
                    </w:r>
                  </w:p>
                </w:txbxContent>
              </v:textbox>
            </v:shape>
            <v:shape id="_x0000_s1106" type="#_x0000_t16" style="position:absolute;left:4070;top:7461;width:1395;height:733" o:regroupid="10" adj="4213">
              <v:textbox style="mso-next-textbox:#_x0000_s1106">
                <w:txbxContent>
                  <w:p w:rsidR="00607E50" w:rsidRPr="0036594C" w:rsidRDefault="00607E50" w:rsidP="00CE7570">
                    <w:pPr>
                      <w:spacing w:line="240" w:lineRule="auto"/>
                      <w:jc w:val="center"/>
                      <w:rPr>
                        <w:sz w:val="20"/>
                        <w:szCs w:val="20"/>
                      </w:rPr>
                    </w:pPr>
                    <w:r w:rsidRPr="00CE7570">
                      <w:rPr>
                        <w:rStyle w:val="DiagramTextChar"/>
                      </w:rPr>
                      <w:t>Artefakty</w:t>
                    </w:r>
                    <w:r>
                      <w:rPr>
                        <w:sz w:val="20"/>
                        <w:szCs w:val="20"/>
                      </w:rPr>
                      <w:t xml:space="preserve">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607E50" w:rsidRPr="00774DB2" w:rsidRDefault="00607E50"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607E50" w:rsidRPr="0036594C" w:rsidRDefault="00607E50" w:rsidP="00CE7570">
                    <w:pPr>
                      <w:pStyle w:val="DiagramText"/>
                    </w:pPr>
                    <w: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607E50" w:rsidRPr="00774DB2" w:rsidRDefault="00607E50" w:rsidP="00CE7570">
                    <w:pPr>
                      <w:pStyle w:val="DiagramText"/>
                    </w:pPr>
                    <w: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607E50" w:rsidRPr="0036594C" w:rsidRDefault="00607E50" w:rsidP="00CE7570">
                    <w:pPr>
                      <w:pStyle w:val="DiagramText"/>
                    </w:pPr>
                    <w: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607E50" w:rsidRPr="00774DB2" w:rsidRDefault="00607E50" w:rsidP="00CE7570">
                    <w:pPr>
                      <w:pStyle w:val="DiagramText"/>
                    </w:pPr>
                    <w:r>
                      <w:t>Dílčí komponenty; dokumentace</w:t>
                    </w:r>
                  </w:p>
                </w:txbxContent>
              </v:textbox>
            </v:shape>
            <v:shape id="_x0000_s1118" type="#_x0000_t202" style="position:absolute;left:4215;top:6463;width:1125;height:390" o:regroupid="10" fillcolor="white [3212]">
              <v:textbox style="mso-next-textbox:#_x0000_s1118">
                <w:txbxContent>
                  <w:p w:rsidR="00607E50" w:rsidRPr="00774DB2" w:rsidRDefault="00607E50" w:rsidP="00CE7570">
                    <w:pPr>
                      <w:pStyle w:val="DiagramText"/>
                    </w:pPr>
                    <w:r>
                      <w:t>Analýza</w:t>
                    </w:r>
                  </w:p>
                </w:txbxContent>
              </v:textbox>
            </v:shape>
            <v:shape id="_x0000_s1119" type="#_x0000_t202" style="position:absolute;left:6430;top:7461;width:1125;height:390" o:regroupid="10">
              <v:textbox style="mso-next-textbox:#_x0000_s1119">
                <w:txbxContent>
                  <w:p w:rsidR="00607E50" w:rsidRPr="00774DB2" w:rsidRDefault="00607E50" w:rsidP="00CE7570">
                    <w:pPr>
                      <w:pStyle w:val="DiagramText"/>
                    </w:pPr>
                    <w:r>
                      <w:t>Návrh</w:t>
                    </w:r>
                  </w:p>
                </w:txbxContent>
              </v:textbox>
            </v:shape>
            <v:shape id="_x0000_s1120" type="#_x0000_t202" style="position:absolute;left:8490;top:8501;width:1515;height:390" o:regroupid="10">
              <v:textbox style="mso-next-textbox:#_x0000_s1120">
                <w:txbxContent>
                  <w:p w:rsidR="00607E50" w:rsidRPr="00774DB2" w:rsidRDefault="00607E50" w:rsidP="00CE7570">
                    <w:pPr>
                      <w:pStyle w:val="DiagramText"/>
                    </w:pPr>
                    <w: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607E50" w:rsidRPr="00774DB2" w:rsidRDefault="00607E50" w:rsidP="00CE7570">
                    <w:pPr>
                      <w:pStyle w:val="DiagramText"/>
                    </w:pPr>
                    <w: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607E50" w:rsidRPr="00774DB2" w:rsidRDefault="00607E50" w:rsidP="00CE7570">
                    <w:pPr>
                      <w:pStyle w:val="DiagramText"/>
                    </w:pPr>
                    <w:r>
                      <w:t>Velký tým specialistů na technologie</w:t>
                    </w:r>
                  </w:p>
                </w:txbxContent>
              </v:textbox>
            </v:shape>
          </v:group>
        </w:pict>
      </w:r>
      <w:r>
        <w:pict>
          <v:shape id="_x0000_i1026" type="#_x0000_t75" style="width:449.25pt;height:270.75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467027">
        <w:fldChar w:fldCharType="begin"/>
      </w:r>
      <w:r w:rsidR="00D5270C">
        <w:instrText xml:space="preserve"> REF _Ref356493478 \h </w:instrText>
      </w:r>
      <w:r w:rsidR="00467027">
        <w:fldChar w:fldCharType="separate"/>
      </w:r>
      <w:r w:rsidR="004107D7" w:rsidRPr="00D5270C">
        <w:t xml:space="preserve">Obrázek </w:t>
      </w:r>
      <w:r w:rsidR="004107D7">
        <w:rPr>
          <w:noProof/>
        </w:rPr>
        <w:t>3</w:t>
      </w:r>
      <w:r w:rsidR="004107D7">
        <w:t>.</w:t>
      </w:r>
      <w:r w:rsidR="004107D7">
        <w:rPr>
          <w:noProof/>
        </w:rPr>
        <w:t>1</w:t>
      </w:r>
      <w:r w:rsidR="00467027">
        <w:fldChar w:fldCharType="end"/>
      </w:r>
      <w:r w:rsidR="00E40A8D">
        <w:t xml:space="preserve">, </w:t>
      </w:r>
      <w:r w:rsidR="000F2772">
        <w:t>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lastRenderedPageBreak/>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467027">
        <w:fldChar w:fldCharType="begin"/>
      </w:r>
      <w:r w:rsidR="00377B32">
        <w:instrText xml:space="preserve"> REF _Ref356498386 \h </w:instrText>
      </w:r>
      <w:r w:rsidR="00467027">
        <w:fldChar w:fldCharType="separate"/>
      </w:r>
      <w:r w:rsidR="004107D7">
        <w:t xml:space="preserve">Obrázek </w:t>
      </w:r>
      <w:r w:rsidR="004107D7">
        <w:rPr>
          <w:noProof/>
        </w:rPr>
        <w:t>3</w:t>
      </w:r>
      <w:r w:rsidR="004107D7">
        <w:t>.</w:t>
      </w:r>
      <w:r w:rsidR="004107D7">
        <w:rPr>
          <w:noProof/>
        </w:rPr>
        <w:t>2</w:t>
      </w:r>
      <w:r w:rsidR="00467027">
        <w:fldChar w:fldCharType="end"/>
      </w:r>
      <w:r w:rsidR="002C04DF">
        <w:t>.</w:t>
      </w:r>
      <w:r w:rsidR="001948C8">
        <w:t xml:space="preserve"> </w:t>
      </w:r>
      <w:sdt>
        <w:sdtPr>
          <w:id w:val="3167315"/>
          <w:citation/>
        </w:sdtPr>
        <w:sdtContent>
          <w:fldSimple w:instr=" CITATION Rai04 \l 1029  ">
            <w:r w:rsidR="004107D7">
              <w:rPr>
                <w:noProof/>
              </w:rPr>
              <w:t>[5]</w:t>
            </w:r>
          </w:fldSimple>
        </w:sdtContent>
      </w:sdt>
    </w:p>
    <w:p w:rsidR="00C3277E" w:rsidRDefault="00467027"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607E50" w:rsidRPr="001C4402" w:rsidRDefault="00607E50" w:rsidP="00A45AD4">
                  <w:pPr>
                    <w:pStyle w:val="Titulek"/>
                    <w:rPr>
                      <w:szCs w:val="24"/>
                    </w:rPr>
                  </w:pPr>
                  <w:bookmarkStart w:id="17" w:name="_Ref356498386"/>
                  <w:r>
                    <w:t xml:space="preserve">Obrázek </w:t>
                  </w:r>
                  <w:fldSimple w:instr=" STYLEREF 1 \s ">
                    <w:r>
                      <w:rPr>
                        <w:noProof/>
                      </w:rPr>
                      <w:t>3</w:t>
                    </w:r>
                  </w:fldSimple>
                  <w:r>
                    <w:t>.</w:t>
                  </w:r>
                  <w:fldSimple w:instr=" SEQ Obrázek \* ARABIC \s 1 ">
                    <w:r>
                      <w:rPr>
                        <w:noProof/>
                      </w:rPr>
                      <w:t>2</w:t>
                    </w:r>
                  </w:fldSimple>
                  <w:bookmarkEnd w:id="17"/>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607E50" w:rsidRPr="000C7F65" w:rsidRDefault="00607E50" w:rsidP="00397720">
                    <w:pPr>
                      <w:pStyle w:val="DiagramText"/>
                    </w:pPr>
                    <w:r>
                      <w:t>Analýza specifikace systému</w:t>
                    </w:r>
                  </w:p>
                </w:txbxContent>
              </v:textbox>
            </v:shape>
            <v:shape id="_x0000_s1136" type="#_x0000_t202" style="position:absolute;left:2805;top:6660;width:1359;height:885">
              <v:textbox style="mso-next-textbox:#_x0000_s1136">
                <w:txbxContent>
                  <w:p w:rsidR="00607E50" w:rsidRDefault="00607E50" w:rsidP="00397720">
                    <w:pPr>
                      <w:pStyle w:val="DiagramText"/>
                    </w:pPr>
                    <w:r>
                      <w:t>Model transformace</w:t>
                    </w:r>
                  </w:p>
                  <w:p w:rsidR="00607E50" w:rsidRPr="000C7F65" w:rsidRDefault="00607E50"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607E50" w:rsidRPr="000C7F65" w:rsidRDefault="00607E50" w:rsidP="00397720">
                    <w:pPr>
                      <w:pStyle w:val="DiagramText"/>
                    </w:pPr>
                    <w: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607E50" w:rsidRPr="00774DB2" w:rsidRDefault="00607E50" w:rsidP="00397720">
                    <w:pPr>
                      <w:pStyle w:val="DiagramText"/>
                    </w:pPr>
                    <w: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607E50" w:rsidRPr="00774DB2" w:rsidRDefault="00607E50" w:rsidP="00397720">
                    <w:pPr>
                      <w:pStyle w:val="DiagramText"/>
                    </w:pPr>
                    <w:r>
                      <w:t>Malý tým analytiků</w:t>
                    </w:r>
                  </w:p>
                </w:txbxContent>
              </v:textbox>
            </v:shape>
            <v:shape id="_x0000_s1140" type="#_x0000_t16" style="position:absolute;left:5040;top:5417;width:1395;height:733" adj="4213">
              <v:textbox style="mso-next-textbox:#_x0000_s1140">
                <w:txbxContent>
                  <w:p w:rsidR="00607E50" w:rsidRPr="0036594C" w:rsidRDefault="00607E50" w:rsidP="00397720">
                    <w:pPr>
                      <w:pStyle w:val="DiagramText"/>
                    </w:pPr>
                    <w:r>
                      <w:t>Model systému</w:t>
                    </w:r>
                  </w:p>
                </w:txbxContent>
              </v:textbox>
            </v:shape>
            <v:shape id="_x0000_s1141" type="#_x0000_t16" style="position:absolute;left:4875;top:6555;width:1665;height:733" adj="4213">
              <v:textbox style="mso-next-textbox:#_x0000_s1141">
                <w:txbxContent>
                  <w:p w:rsidR="00607E50" w:rsidRPr="0036594C" w:rsidRDefault="00607E50" w:rsidP="00397720">
                    <w:pPr>
                      <w:pStyle w:val="DiagramText"/>
                    </w:pPr>
                    <w: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607E50" w:rsidRPr="00774DB2" w:rsidRDefault="00607E50" w:rsidP="00397720">
                    <w:pPr>
                      <w:pStyle w:val="DiagramText"/>
                    </w:pPr>
                    <w: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607E50" w:rsidRPr="00774DB2" w:rsidRDefault="00607E50" w:rsidP="00397720">
                    <w:pPr>
                      <w:pStyle w:val="DiagramText"/>
                    </w:pPr>
                    <w: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607E50" w:rsidRPr="00774DB2" w:rsidRDefault="00607E50" w:rsidP="00397720">
                    <w:pPr>
                      <w:pStyle w:val="DiagramText"/>
                    </w:pPr>
                    <w: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607E50" w:rsidRPr="0036594C" w:rsidRDefault="00607E50" w:rsidP="00397720">
                    <w:pPr>
                      <w:pStyle w:val="DiagramText"/>
                    </w:pPr>
                    <w: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607E50" w:rsidRDefault="00607E50" w:rsidP="006F3B00">
                    <w:r>
                      <w:t>PIM</w:t>
                    </w:r>
                  </w:p>
                </w:txbxContent>
              </v:textbox>
            </v:shape>
            <v:shape id="_x0000_s1154" type="#_x0000_t202" style="position:absolute;left:1815;top:6435;width:735;height:494" filled="f" stroked="f">
              <v:textbox style="mso-next-textbox:#_x0000_s1154">
                <w:txbxContent>
                  <w:p w:rsidR="00607E50" w:rsidRDefault="00607E50" w:rsidP="006F3B00">
                    <w:r>
                      <w:t>PSI</w:t>
                    </w:r>
                  </w:p>
                </w:txbxContent>
              </v:textbox>
            </v:shape>
          </v:group>
        </w:pict>
      </w:r>
      <w:r>
        <w:pict>
          <v:shape id="_x0000_i1027" type="#_x0000_t75" style="width:449.25pt;height:242.25pt">
            <v:imagedata croptop="-65520f" cropbottom="65520f"/>
          </v:shape>
        </w:pict>
      </w:r>
    </w:p>
    <w:p w:rsidR="001948C8" w:rsidRDefault="001948C8" w:rsidP="008D0E8A">
      <w:pPr>
        <w:pStyle w:val="Obrzek"/>
      </w:pPr>
    </w:p>
    <w:p w:rsidR="001948C8" w:rsidRPr="000B37E2" w:rsidRDefault="00016671" w:rsidP="008D0E8A">
      <w:pPr>
        <w:pStyle w:val="Titulek"/>
      </w:pPr>
      <w:bookmarkStart w:id="18" w:name="_Ref342991975"/>
      <w:r>
        <w:t>Obrázek</w:t>
      </w:r>
      <w:r w:rsidR="001948C8">
        <w:t xml:space="preserve"> </w:t>
      </w:r>
      <w:fldSimple w:instr=" STYLEREF 1 \s ">
        <w:r w:rsidR="004107D7">
          <w:rPr>
            <w:noProof/>
          </w:rPr>
          <w:t>3</w:t>
        </w:r>
      </w:fldSimple>
      <w:r w:rsidR="00A45AD4">
        <w:t>.</w:t>
      </w:r>
      <w:fldSimple w:instr=" SEQ Obrázek \* ARABIC \s 1 ">
        <w:r w:rsidR="004107D7">
          <w:rPr>
            <w:noProof/>
          </w:rPr>
          <w:t>3</w:t>
        </w:r>
      </w:fldSimple>
      <w:bookmarkEnd w:id="18"/>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4107D7">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4107D7">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4107D7">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4107D7">
              <w:rPr>
                <w:noProof/>
              </w:rPr>
              <w:t>[7]</w:t>
            </w:r>
          </w:fldSimple>
        </w:sdtContent>
      </w:sdt>
    </w:p>
    <w:p w:rsidR="001948C8" w:rsidRDefault="008A3CA3" w:rsidP="008D0E8A">
      <w:pPr>
        <w:pStyle w:val="Nadpis2"/>
      </w:pPr>
      <w:bookmarkStart w:id="19" w:name="_Ref343030002"/>
      <w:bookmarkStart w:id="20" w:name="_Toc343033293"/>
      <w:bookmarkStart w:id="21" w:name="_Toc356730890"/>
      <w:r>
        <w:lastRenderedPageBreak/>
        <w:t xml:space="preserve">Srovnání </w:t>
      </w:r>
      <w:r w:rsidR="001948C8">
        <w:t xml:space="preserve">UML </w:t>
      </w:r>
      <w:r>
        <w:t>a</w:t>
      </w:r>
      <w:r w:rsidR="001948C8">
        <w:t xml:space="preserve"> </w:t>
      </w:r>
      <w:proofErr w:type="spellStart"/>
      <w:r w:rsidR="001948C8">
        <w:t>xUML</w:t>
      </w:r>
      <w:bookmarkEnd w:id="19"/>
      <w:bookmarkEnd w:id="20"/>
      <w:bookmarkEnd w:id="21"/>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4107D7">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4107D7">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4107D7">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467027">
        <w:fldChar w:fldCharType="begin"/>
      </w:r>
      <w:r w:rsidR="00016368">
        <w:instrText xml:space="preserve"> REF _Ref354097784 \h </w:instrText>
      </w:r>
      <w:r w:rsidR="00467027">
        <w:fldChar w:fldCharType="separate"/>
      </w:r>
      <w:r w:rsidR="004107D7">
        <w:t xml:space="preserve">Obrázek </w:t>
      </w:r>
      <w:r w:rsidR="004107D7">
        <w:rPr>
          <w:noProof/>
        </w:rPr>
        <w:t>3</w:t>
      </w:r>
      <w:r w:rsidR="004107D7">
        <w:t>.</w:t>
      </w:r>
      <w:r w:rsidR="004107D7">
        <w:rPr>
          <w:noProof/>
        </w:rPr>
        <w:t>4</w:t>
      </w:r>
      <w:r w:rsidR="00467027">
        <w:fldChar w:fldCharType="end"/>
      </w:r>
      <w:r w:rsidR="00016368" w:rsidRPr="00D23353">
        <w:t>.</w:t>
      </w:r>
      <w:r>
        <w:t xml:space="preserve"> </w:t>
      </w:r>
      <w:sdt>
        <w:sdtPr>
          <w:id w:val="3167326"/>
          <w:citation/>
        </w:sdtPr>
        <w:sdtContent>
          <w:fldSimple w:instr=" CITATION Rai04 \l 1029  ">
            <w:r w:rsidR="004107D7">
              <w:rPr>
                <w:noProof/>
              </w:rPr>
              <w:t>[5]</w:t>
            </w:r>
          </w:fldSimple>
        </w:sdtContent>
      </w:sdt>
    </w:p>
    <w:p w:rsidR="001948C8" w:rsidRDefault="00467027"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607E50" w:rsidRPr="002A19A4" w:rsidRDefault="00607E50"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607E50" w:rsidRPr="002A19A4" w:rsidRDefault="00607E50"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607E50" w:rsidRPr="002A19A4" w:rsidRDefault="00607E50"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607E50" w:rsidRPr="00081CEA" w:rsidRDefault="00607E50" w:rsidP="00685FE5">
                      <w:pPr>
                        <w:pStyle w:val="DiagramText"/>
                      </w:pPr>
                      <w:r w:rsidRPr="00081CEA">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607E50" w:rsidRPr="00081CEA" w:rsidRDefault="00607E50" w:rsidP="00685FE5">
                      <w:pPr>
                        <w:pStyle w:val="DiagramText"/>
                      </w:pPr>
                      <w:proofErr w:type="spellStart"/>
                      <w:r>
                        <w:t>Action</w:t>
                      </w:r>
                      <w:proofErr w:type="spellEnd"/>
                      <w:r>
                        <w:t xml:space="preserve"> </w:t>
                      </w:r>
                      <w:proofErr w:type="spellStart"/>
                      <w: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607E50" w:rsidRPr="00081CEA" w:rsidRDefault="00607E50" w:rsidP="00685FE5">
                      <w:pPr>
                        <w:pStyle w:val="DiagramText"/>
                      </w:pPr>
                      <w: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607E50" w:rsidRPr="00685FE5" w:rsidRDefault="00607E50" w:rsidP="00685FE5">
                      <w:pPr>
                        <w:pStyle w:val="DiagramText"/>
                        <w:rPr>
                          <w:sz w:val="24"/>
                          <w:szCs w:val="24"/>
                        </w:rPr>
                      </w:pPr>
                      <w:proofErr w:type="spellStart"/>
                      <w:r w:rsidRPr="00685FE5">
                        <w:rPr>
                          <w:sz w:val="24"/>
                          <w:szCs w:val="24"/>
                        </w:rPr>
                        <w:t>xUML</w:t>
                      </w:r>
                      <w:proofErr w:type="spellEnd"/>
                    </w:p>
                  </w:txbxContent>
                </v:textbox>
              </v:shape>
            </v:group>
            <w10:wrap type="none"/>
            <w10:anchorlock/>
          </v:group>
        </w:pict>
      </w:r>
    </w:p>
    <w:p w:rsidR="001948C8" w:rsidRPr="00506FC4" w:rsidRDefault="00016671" w:rsidP="008D0E8A">
      <w:pPr>
        <w:pStyle w:val="Titulek"/>
      </w:pPr>
      <w:bookmarkStart w:id="22" w:name="_Ref354097784"/>
      <w:r>
        <w:t>Obrázek</w:t>
      </w:r>
      <w:r w:rsidR="001948C8">
        <w:t xml:space="preserve"> </w:t>
      </w:r>
      <w:fldSimple w:instr=" STYLEREF 1 \s ">
        <w:r w:rsidR="004107D7">
          <w:rPr>
            <w:noProof/>
          </w:rPr>
          <w:t>3</w:t>
        </w:r>
      </w:fldSimple>
      <w:r w:rsidR="00A45AD4">
        <w:t>.</w:t>
      </w:r>
      <w:fldSimple w:instr=" SEQ Obrázek \* ARABIC \s 1 ">
        <w:r w:rsidR="004107D7">
          <w:rPr>
            <w:noProof/>
          </w:rPr>
          <w:t>4</w:t>
        </w:r>
      </w:fldSimple>
      <w:bookmarkEnd w:id="22"/>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4107D7">
              <w:rPr>
                <w:noProof/>
              </w:rPr>
              <w:t>[5]</w:t>
            </w:r>
          </w:fldSimple>
        </w:sdtContent>
      </w:sdt>
      <w:r w:rsidR="001948C8">
        <w:t>.</w:t>
      </w:r>
    </w:p>
    <w:p w:rsidR="001948C8" w:rsidRDefault="000D3C17" w:rsidP="008D0E8A">
      <w:pPr>
        <w:pStyle w:val="Nadpis2"/>
      </w:pPr>
      <w:bookmarkStart w:id="23" w:name="_Ref342989952"/>
      <w:bookmarkStart w:id="24" w:name="_Toc343033294"/>
      <w:bookmarkStart w:id="25" w:name="_Toc356730891"/>
      <w:r>
        <w:t xml:space="preserve">Platformě nezávislý model </w:t>
      </w:r>
      <w:r w:rsidR="001948C8">
        <w:t>PIM</w:t>
      </w:r>
      <w:bookmarkEnd w:id="23"/>
      <w:bookmarkEnd w:id="24"/>
      <w:bookmarkEnd w:id="25"/>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4107D7">
              <w:rPr>
                <w:noProof/>
              </w:rPr>
              <w:t>[5]</w:t>
            </w:r>
          </w:fldSimple>
        </w:sdtContent>
      </w:sdt>
      <w:sdt>
        <w:sdtPr>
          <w:id w:val="3167329"/>
          <w:citation/>
        </w:sdtPr>
        <w:sdtContent>
          <w:fldSimple w:instr=" CITATION Pat08 \l 1029 ">
            <w:r w:rsidR="004107D7">
              <w:rPr>
                <w:noProof/>
              </w:rPr>
              <w:t>[7]</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4107D7">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467027">
        <w:fldChar w:fldCharType="begin"/>
      </w:r>
      <w:r>
        <w:instrText xml:space="preserve"> REF _Ref342996718 \r \h </w:instrText>
      </w:r>
      <w:r w:rsidR="00467027">
        <w:fldChar w:fldCharType="separate"/>
      </w:r>
      <w:r w:rsidR="004107D7">
        <w:t>4</w:t>
      </w:r>
      <w:r w:rsidR="00467027">
        <w:fldChar w:fldCharType="end"/>
      </w:r>
      <w:r>
        <w:t>.</w:t>
      </w:r>
    </w:p>
    <w:p w:rsidR="00E25399" w:rsidRDefault="00BA2E1A" w:rsidP="008D0E8A">
      <w:pPr>
        <w:pStyle w:val="Nadpis2"/>
      </w:pPr>
      <w:bookmarkStart w:id="26" w:name="_Ref342990009"/>
      <w:bookmarkStart w:id="27" w:name="_Toc343033295"/>
      <w:bookmarkStart w:id="28" w:name="_Toc356730892"/>
      <w:r>
        <w:lastRenderedPageBreak/>
        <w:t xml:space="preserve">Platformě specifický model </w:t>
      </w:r>
      <w:r w:rsidR="00E25399">
        <w:t>PSM</w:t>
      </w:r>
      <w:bookmarkEnd w:id="26"/>
      <w:bookmarkEnd w:id="27"/>
      <w:bookmarkEnd w:id="28"/>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4107D7">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4107D7">
              <w:rPr>
                <w:noProof/>
              </w:rPr>
              <w:t>[5]</w:t>
            </w:r>
          </w:fldSimple>
        </w:sdtContent>
      </w:sdt>
    </w:p>
    <w:p w:rsidR="00E25399" w:rsidRDefault="00E25399" w:rsidP="008D0E8A">
      <w:pPr>
        <w:pStyle w:val="Nadpis2"/>
      </w:pPr>
      <w:bookmarkStart w:id="29" w:name="_Toc343033296"/>
      <w:bookmarkStart w:id="30" w:name="_Toc356730893"/>
      <w:r>
        <w:t>Souhrn MDA</w:t>
      </w:r>
      <w:bookmarkEnd w:id="29"/>
      <w:bookmarkEnd w:id="30"/>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31" w:name="_Ref342996718"/>
      <w:bookmarkStart w:id="32" w:name="_Toc343033297"/>
      <w:bookmarkStart w:id="33" w:name="_Toc356730894"/>
      <w:r>
        <w:lastRenderedPageBreak/>
        <w:t>Modelování a simulace v procesu vývoje systémů</w:t>
      </w:r>
      <w:bookmarkEnd w:id="31"/>
      <w:bookmarkEnd w:id="32"/>
      <w:bookmarkEnd w:id="33"/>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4107D7">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4"/>
      <w:r>
        <w:t xml:space="preserve">Jak již bylo naznačeno v </w:t>
      </w:r>
      <w:r w:rsidR="006A2F42">
        <w:t>kapitole</w:t>
      </w:r>
      <w:r>
        <w:t xml:space="preserve"> </w:t>
      </w:r>
      <w:r w:rsidR="00467027">
        <w:fldChar w:fldCharType="begin"/>
      </w:r>
      <w:r>
        <w:instrText xml:space="preserve"> REF _Ref343008544 \r \h </w:instrText>
      </w:r>
      <w:r w:rsidR="00467027">
        <w:fldChar w:fldCharType="separate"/>
      </w:r>
      <w:r w:rsidR="004107D7">
        <w:t>2</w:t>
      </w:r>
      <w:r w:rsidR="00467027">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4107D7">
              <w:rPr>
                <w:noProof/>
              </w:rPr>
              <w:t>[8]</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467027">
        <w:fldChar w:fldCharType="begin"/>
      </w:r>
      <w:r>
        <w:instrText xml:space="preserve"> REF _Ref343008830 \r \h </w:instrText>
      </w:r>
      <w:r w:rsidR="00467027">
        <w:fldChar w:fldCharType="separate"/>
      </w:r>
      <w:r w:rsidR="004107D7">
        <w:t>3</w:t>
      </w:r>
      <w:r w:rsidR="00467027">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4107D7">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4107D7">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467027">
        <w:fldChar w:fldCharType="begin"/>
      </w:r>
      <w:r w:rsidR="00BB5EEC">
        <w:instrText xml:space="preserve"> REF _Ref356133975 \r \h </w:instrText>
      </w:r>
      <w:r w:rsidR="00467027">
        <w:fldChar w:fldCharType="separate"/>
      </w:r>
      <w:r w:rsidR="004107D7">
        <w:t>4.2</w:t>
      </w:r>
      <w:r w:rsidR="00467027">
        <w:fldChar w:fldCharType="end"/>
      </w:r>
      <w:r w:rsidR="00BB5EEC">
        <w:t xml:space="preserve">, </w:t>
      </w:r>
      <w:r w:rsidR="00467027">
        <w:fldChar w:fldCharType="begin"/>
      </w:r>
      <w:r w:rsidR="00BB5EEC">
        <w:instrText xml:space="preserve"> REF _Ref356133984 \r \h </w:instrText>
      </w:r>
      <w:r w:rsidR="00467027">
        <w:fldChar w:fldCharType="separate"/>
      </w:r>
      <w:r w:rsidR="004107D7">
        <w:t>4.3</w:t>
      </w:r>
      <w:r w:rsidR="00467027">
        <w:fldChar w:fldCharType="end"/>
      </w:r>
      <w:r w:rsidR="00BB5EEC">
        <w:t xml:space="preserve"> a </w:t>
      </w:r>
      <w:r w:rsidR="00467027">
        <w:fldChar w:fldCharType="begin"/>
      </w:r>
      <w:r w:rsidR="00BB5EEC">
        <w:instrText xml:space="preserve"> REF _Ref356133993 \r \h </w:instrText>
      </w:r>
      <w:r w:rsidR="00467027">
        <w:fldChar w:fldCharType="separate"/>
      </w:r>
      <w:r w:rsidR="004107D7">
        <w:t>4.4</w:t>
      </w:r>
      <w:r w:rsidR="00467027">
        <w:fldChar w:fldCharType="end"/>
      </w:r>
      <w:r w:rsidR="00BB5EEC">
        <w:t>.</w:t>
      </w:r>
      <w:r w:rsidR="0031363E">
        <w:t xml:space="preserve"> Začněme ale seznámením se základní strukturou a vlastnostmi </w:t>
      </w:r>
      <w:commentRangeEnd w:id="34"/>
      <w:r w:rsidR="00D92BE2">
        <w:rPr>
          <w:rStyle w:val="Odkaznakoment"/>
        </w:rPr>
        <w:commentReference w:id="34"/>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5" w:name="_Ref343026126"/>
      <w:bookmarkStart w:id="36" w:name="_Toc343033298"/>
      <w:bookmarkStart w:id="37" w:name="_Toc356730895"/>
      <w:proofErr w:type="spellStart"/>
      <w:r>
        <w:t>Petriho</w:t>
      </w:r>
      <w:proofErr w:type="spellEnd"/>
      <w:r>
        <w:t xml:space="preserve"> sítě</w:t>
      </w:r>
      <w:bookmarkEnd w:id="35"/>
      <w:bookmarkEnd w:id="36"/>
      <w:bookmarkEnd w:id="37"/>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w:t>
      </w:r>
      <w:r>
        <w:lastRenderedPageBreak/>
        <w:t xml:space="preserve">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467027">
        <w:fldChar w:fldCharType="begin"/>
      </w:r>
      <w:r w:rsidR="000F6C3D">
        <w:instrText xml:space="preserve"> REF _Ref345643322 \h </w:instrText>
      </w:r>
      <w:r w:rsidR="00467027">
        <w:fldChar w:fldCharType="separate"/>
      </w:r>
      <w:r w:rsidR="004107D7">
        <w:t xml:space="preserve">Obrázek </w:t>
      </w:r>
      <w:r w:rsidR="004107D7">
        <w:rPr>
          <w:noProof/>
        </w:rPr>
        <w:t>4</w:t>
      </w:r>
      <w:r w:rsidR="004107D7">
        <w:t>.</w:t>
      </w:r>
      <w:r w:rsidR="004107D7">
        <w:rPr>
          <w:noProof/>
        </w:rPr>
        <w:t>1</w:t>
      </w:r>
      <w:r w:rsidR="00467027">
        <w:fldChar w:fldCharType="end"/>
      </w:r>
      <w:r w:rsidR="000F6C3D">
        <w:t>.</w:t>
      </w:r>
      <w:r w:rsidR="004837CD">
        <w:t xml:space="preserve"> </w:t>
      </w:r>
      <w:sdt>
        <w:sdtPr>
          <w:id w:val="124862929"/>
          <w:citation/>
        </w:sdtPr>
        <w:sdtContent>
          <w:fldSimple w:instr=" CITATION Jan08 \l 1029  ">
            <w:r w:rsidR="004107D7">
              <w:rPr>
                <w:noProof/>
              </w:rPr>
              <w:t>[9]</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7"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8" w:name="_Ref345643322"/>
      <w:r>
        <w:t>Obrázek</w:t>
      </w:r>
      <w:r w:rsidR="008E7150">
        <w:t xml:space="preserve"> </w:t>
      </w:r>
      <w:fldSimple w:instr=" STYLEREF 1 \s ">
        <w:r w:rsidR="004107D7">
          <w:rPr>
            <w:noProof/>
          </w:rPr>
          <w:t>4</w:t>
        </w:r>
      </w:fldSimple>
      <w:r w:rsidR="00A45AD4">
        <w:t>.</w:t>
      </w:r>
      <w:fldSimple w:instr=" SEQ Obrázek \* ARABIC \s 1 ">
        <w:r w:rsidR="004107D7">
          <w:rPr>
            <w:noProof/>
          </w:rPr>
          <w:t>1</w:t>
        </w:r>
      </w:fldSimple>
      <w:bookmarkEnd w:id="38"/>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4107D7">
              <w:rPr>
                <w:noProof/>
              </w:rPr>
              <w:t>[9]</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4107D7">
              <w:rPr>
                <w:noProof/>
              </w:rPr>
              <w:t>[9]</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4107D7">
              <w:rPr>
                <w:noProof/>
              </w:rPr>
              <w:t>[9]</w:t>
            </w:r>
          </w:fldSimple>
        </w:sdtContent>
      </w:sdt>
      <w:r>
        <w:t xml:space="preserve">. </w:t>
      </w:r>
    </w:p>
    <w:p w:rsidR="00BB5EEC" w:rsidRDefault="00BB5EEC" w:rsidP="008D0E8A">
      <w:pPr>
        <w:pStyle w:val="Nadpis2"/>
      </w:pPr>
      <w:bookmarkStart w:id="39" w:name="_Ref356133975"/>
      <w:bookmarkStart w:id="40" w:name="_Toc356730896"/>
      <w:r>
        <w:t xml:space="preserve">Objektově orientované </w:t>
      </w:r>
      <w:proofErr w:type="spellStart"/>
      <w:r>
        <w:t>Petriho</w:t>
      </w:r>
      <w:proofErr w:type="spellEnd"/>
      <w:r>
        <w:t xml:space="preserve"> sítě</w:t>
      </w:r>
      <w:bookmarkEnd w:id="39"/>
      <w:bookmarkEnd w:id="40"/>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4107D7">
              <w:rPr>
                <w:noProof/>
              </w:rPr>
              <w:t>[9]</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4107D7">
              <w:rPr>
                <w:noProof/>
              </w:rPr>
              <w:t>[9]</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nebo </w:t>
      </w:r>
      <w:r>
        <w:lastRenderedPageBreak/>
        <w:t xml:space="preserve">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4107D7">
              <w:rPr>
                <w:noProof/>
              </w:rPr>
              <w:t>[9]</w:t>
            </w:r>
          </w:fldSimple>
        </w:sdtContent>
      </w:sdt>
      <w:r w:rsidR="00D10A38">
        <w:t xml:space="preserve"> a </w:t>
      </w:r>
      <w:sdt>
        <w:sdtPr>
          <w:id w:val="80015262"/>
          <w:citation/>
        </w:sdtPr>
        <w:sdtContent>
          <w:fldSimple w:instr=" CITATION Koč08 \l 1029 ">
            <w:r w:rsidR="004107D7">
              <w:rPr>
                <w:noProof/>
              </w:rPr>
              <w:t>[10]</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1"/>
      <w:r w:rsidR="00F15EA0" w:rsidRPr="00F15EA0">
        <w:t>Pro možnost pozdějšího využití výsledků práce v jiných rozšiřujících projektech, nebo studiích, budou zdrojové kódy modelu, uživatelské prostředí a diagramy psány v anglickém jazyce.</w:t>
      </w:r>
      <w:commentRangeEnd w:id="41"/>
      <w:r w:rsidR="00F15EA0" w:rsidRPr="00F15EA0">
        <w:commentReference w:id="41"/>
      </w:r>
    </w:p>
    <w:p w:rsidR="007F1F37" w:rsidRDefault="007F1F37" w:rsidP="008D0E8A">
      <w:pPr>
        <w:pStyle w:val="Nadpis3"/>
      </w:pPr>
      <w:bookmarkStart w:id="42" w:name="_Ref356154291"/>
      <w:bookmarkStart w:id="43" w:name="_Toc356730897"/>
      <w:r>
        <w:t>Objektová síť,</w:t>
      </w:r>
      <w:r w:rsidR="00301E8E">
        <w:t xml:space="preserve"> atributy,</w:t>
      </w:r>
      <w:r>
        <w:t xml:space="preserve"> </w:t>
      </w:r>
      <w:r w:rsidR="00301E8E">
        <w:t>stráž</w:t>
      </w:r>
      <w:r w:rsidR="00736596">
        <w:t>, metody</w:t>
      </w:r>
      <w:bookmarkEnd w:id="42"/>
      <w:bookmarkEnd w:id="43"/>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467027">
        <w:fldChar w:fldCharType="begin"/>
      </w:r>
      <w:r>
        <w:instrText xml:space="preserve"> REF _Ref343026126 \r \h </w:instrText>
      </w:r>
      <w:r w:rsidR="00467027">
        <w:fldChar w:fldCharType="separate"/>
      </w:r>
      <w:r w:rsidR="004107D7">
        <w:t>4.1</w:t>
      </w:r>
      <w:r w:rsidR="00467027">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467027">
        <w:fldChar w:fldCharType="begin"/>
      </w:r>
      <w:r w:rsidR="00AC66D9">
        <w:instrText xml:space="preserve"> REF _Ref356160979 \r \h </w:instrText>
      </w:r>
      <w:r w:rsidR="00467027">
        <w:fldChar w:fldCharType="separate"/>
      </w:r>
      <w:r w:rsidR="004107D7">
        <w:t>4.2.2</w:t>
      </w:r>
      <w:r w:rsidR="00467027">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4107D7">
              <w:rPr>
                <w:noProof/>
              </w:rPr>
              <w:t>[9]</w:t>
            </w:r>
          </w:fldSimple>
        </w:sdtContent>
      </w:sdt>
    </w:p>
    <w:p w:rsidR="005B3529" w:rsidRDefault="005B3529" w:rsidP="008D0E8A">
      <w:pPr>
        <w:pStyle w:val="Odstavecdal"/>
      </w:pPr>
      <w:r>
        <w:t xml:space="preserve">Hrany v OOPN neobsahují kardinalitu přenášených značek, ale tzv. hranové výrazy reprezentovány </w:t>
      </w:r>
      <w:commentRangeStart w:id="44"/>
      <w:proofErr w:type="spellStart"/>
      <w:r>
        <w:t>multimnožinami</w:t>
      </w:r>
      <w:proofErr w:type="spellEnd"/>
      <w:r w:rsidR="00147256">
        <w:t xml:space="preserve"> </w:t>
      </w:r>
      <w:commentRangeEnd w:id="44"/>
      <w:r w:rsidR="00CF1E8A">
        <w:rPr>
          <w:rStyle w:val="Odkaznakoment"/>
        </w:rPr>
        <w:commentReference w:id="44"/>
      </w:r>
      <w:r w:rsidR="00602AAF">
        <w:t>, které</w:t>
      </w:r>
      <w:r w:rsidR="00147256">
        <w:t xml:space="preserve"> mají tvar </w:t>
      </w:r>
    </w:p>
    <w:p w:rsidR="00147256" w:rsidRPr="00CF1E8A" w:rsidRDefault="00467027"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467027">
        <w:fldChar w:fldCharType="begin"/>
      </w:r>
      <w:r>
        <w:instrText xml:space="preserve"> REF _Ref356084479 \h </w:instrText>
      </w:r>
      <w:r w:rsidR="00467027">
        <w:fldChar w:fldCharType="separate"/>
      </w:r>
      <w:r w:rsidR="004107D7">
        <w:t xml:space="preserve">Obrázek </w:t>
      </w:r>
      <w:r w:rsidR="004107D7">
        <w:rPr>
          <w:noProof/>
        </w:rPr>
        <w:t>4</w:t>
      </w:r>
      <w:r w:rsidR="004107D7">
        <w:t>.</w:t>
      </w:r>
      <w:r w:rsidR="004107D7">
        <w:rPr>
          <w:noProof/>
        </w:rPr>
        <w:t>2</w:t>
      </w:r>
      <w:r w:rsidR="00467027">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w:t>
      </w:r>
      <w:r w:rsidR="00122EB0">
        <w:lastRenderedPageBreak/>
        <w:t xml:space="preserve">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8"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5" w:name="_Ref356084479"/>
      <w:r>
        <w:t>Obrázek</w:t>
      </w:r>
      <w:r w:rsidR="00572B50">
        <w:t xml:space="preserve"> </w:t>
      </w:r>
      <w:fldSimple w:instr=" STYLEREF 1 \s ">
        <w:r w:rsidR="004107D7">
          <w:rPr>
            <w:noProof/>
          </w:rPr>
          <w:t>4</w:t>
        </w:r>
      </w:fldSimple>
      <w:r w:rsidR="00A45AD4">
        <w:t>.</w:t>
      </w:r>
      <w:fldSimple w:instr=" SEQ Obrázek \* ARABIC \s 1 ">
        <w:r w:rsidR="004107D7">
          <w:rPr>
            <w:noProof/>
          </w:rPr>
          <w:t>2</w:t>
        </w:r>
      </w:fldSimple>
      <w:bookmarkEnd w:id="45"/>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6" w:name="_Ref356160979"/>
      <w:bookmarkStart w:id="47" w:name="_Ref356593197"/>
      <w:bookmarkStart w:id="48" w:name="_Ref356596103"/>
      <w:bookmarkStart w:id="49" w:name="_Toc356730898"/>
      <w:r>
        <w:t xml:space="preserve">Synchronní port, predikát, </w:t>
      </w:r>
      <w:bookmarkEnd w:id="46"/>
      <w:r w:rsidR="0002202B">
        <w:t>negativní predikát</w:t>
      </w:r>
      <w:bookmarkEnd w:id="47"/>
      <w:bookmarkEnd w:id="48"/>
      <w:bookmarkEnd w:id="49"/>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467027">
        <w:fldChar w:fldCharType="begin"/>
      </w:r>
      <w:r w:rsidR="00856B29">
        <w:instrText xml:space="preserve"> REF _Ref356158215 \h </w:instrText>
      </w:r>
      <w:r w:rsidR="00467027">
        <w:fldChar w:fldCharType="separate"/>
      </w:r>
      <w:r w:rsidR="004107D7">
        <w:t xml:space="preserve">Obrázek </w:t>
      </w:r>
      <w:r w:rsidR="004107D7">
        <w:rPr>
          <w:noProof/>
        </w:rPr>
        <w:t>4</w:t>
      </w:r>
      <w:r w:rsidR="004107D7">
        <w:t>.</w:t>
      </w:r>
      <w:r w:rsidR="004107D7">
        <w:rPr>
          <w:noProof/>
        </w:rPr>
        <w:t>3</w:t>
      </w:r>
      <w:r w:rsidR="00467027">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xml:space="preserve">, který </w:t>
      </w:r>
      <w:r w:rsidR="00817965">
        <w:lastRenderedPageBreak/>
        <w:t>nikdy neovlivňuje stav objektu, pouze jej testuje pomocí testovacích hran.</w:t>
      </w:r>
      <w:r w:rsidR="003E1ABF">
        <w:t xml:space="preserve"> Predikát, který je platný právě pokud je neproveditelný, se nazývá </w:t>
      </w:r>
      <w:r w:rsidR="003E1ABF">
        <w:rPr>
          <w:i/>
        </w:rPr>
        <w:t>negativní predikát</w:t>
      </w:r>
      <w:r w:rsidR="003E1ABF">
        <w:t xml:space="preserve"> </w:t>
      </w:r>
      <w:sdt>
        <w:sdtPr>
          <w:id w:val="80015200"/>
          <w:citation/>
        </w:sdtPr>
        <w:sdtContent>
          <w:fldSimple w:instr=" CITATION Koč08 \l 1029 ">
            <w:r w:rsidR="004107D7">
              <w:rPr>
                <w:noProof/>
              </w:rPr>
              <w:t>[10]</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4107D7">
              <w:rPr>
                <w:noProof/>
              </w:rPr>
              <w:t>[9]</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9"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50" w:name="_Ref356158215"/>
      <w:r>
        <w:t xml:space="preserve">Obrázek </w:t>
      </w:r>
      <w:fldSimple w:instr=" STYLEREF 1 \s ">
        <w:r w:rsidR="004107D7">
          <w:rPr>
            <w:noProof/>
          </w:rPr>
          <w:t>4</w:t>
        </w:r>
      </w:fldSimple>
      <w:r w:rsidR="00A45AD4">
        <w:t>.</w:t>
      </w:r>
      <w:fldSimple w:instr=" SEQ Obrázek \* ARABIC \s 1 ">
        <w:r w:rsidR="004107D7">
          <w:rPr>
            <w:noProof/>
          </w:rPr>
          <w:t>3</w:t>
        </w:r>
      </w:fldSimple>
      <w:bookmarkEnd w:id="50"/>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467027">
        <w:fldChar w:fldCharType="begin"/>
      </w:r>
      <w:r w:rsidR="008F5FB2">
        <w:instrText xml:space="preserve"> REF _Ref356158215 \h </w:instrText>
      </w:r>
      <w:r w:rsidR="00467027">
        <w:fldChar w:fldCharType="separate"/>
      </w:r>
      <w:r w:rsidR="004107D7">
        <w:t xml:space="preserve">Obrázek </w:t>
      </w:r>
      <w:r w:rsidR="004107D7">
        <w:rPr>
          <w:noProof/>
        </w:rPr>
        <w:t>4</w:t>
      </w:r>
      <w:r w:rsidR="004107D7">
        <w:t>.</w:t>
      </w:r>
      <w:r w:rsidR="004107D7">
        <w:rPr>
          <w:noProof/>
        </w:rPr>
        <w:t>3</w:t>
      </w:r>
      <w:r w:rsidR="00467027">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467027">
        <w:fldChar w:fldCharType="begin"/>
      </w:r>
      <w:r>
        <w:instrText xml:space="preserve"> REF _Ref356154291 \r \h </w:instrText>
      </w:r>
      <w:r w:rsidR="00467027">
        <w:fldChar w:fldCharType="separate"/>
      </w:r>
      <w:r w:rsidR="004107D7">
        <w:t>4.2.1</w:t>
      </w:r>
      <w:r w:rsidR="00467027">
        <w:fldChar w:fldCharType="end"/>
      </w:r>
      <w:r>
        <w:t xml:space="preserve">. Pro přehlednost nebudeme zobrazovat všechny části třídy z obrázku </w:t>
      </w:r>
      <w:r w:rsidR="00467027">
        <w:fldChar w:fldCharType="begin"/>
      </w:r>
      <w:r w:rsidR="00842EE7">
        <w:instrText xml:space="preserve"> REF _Ref356084479 \h </w:instrText>
      </w:r>
      <w:r w:rsidR="00467027">
        <w:fldChar w:fldCharType="separate"/>
      </w:r>
      <w:r w:rsidR="004107D7">
        <w:t xml:space="preserve">Obrázek </w:t>
      </w:r>
      <w:r w:rsidR="004107D7">
        <w:rPr>
          <w:noProof/>
        </w:rPr>
        <w:t>4</w:t>
      </w:r>
      <w:r w:rsidR="004107D7">
        <w:t>.</w:t>
      </w:r>
      <w:r w:rsidR="004107D7">
        <w:rPr>
          <w:noProof/>
        </w:rPr>
        <w:t>2</w:t>
      </w:r>
      <w:r w:rsidR="00467027">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w:t>
      </w:r>
      <w:r w:rsidR="00FD3598">
        <w:lastRenderedPageBreak/>
        <w:t xml:space="preserve">Může měnit, kontrolovat, nebo dokonce zamezit, změně a získání atributu z venčí. </w:t>
      </w:r>
      <w:commentRangeStart w:id="51"/>
      <w:r w:rsidR="00435B0D">
        <w:t xml:space="preserve">Tyto metody budou znázorněny v kapitole </w:t>
      </w:r>
      <w:r w:rsidR="00467027">
        <w:fldChar w:fldCharType="begin"/>
      </w:r>
      <w:r w:rsidR="00435B0D">
        <w:instrText xml:space="preserve"> REF _Ref356170075 \r \h </w:instrText>
      </w:r>
      <w:r w:rsidR="00467027">
        <w:fldChar w:fldCharType="separate"/>
      </w:r>
      <w:r w:rsidR="004107D7">
        <w:t>6.2</w:t>
      </w:r>
      <w:r w:rsidR="00467027">
        <w:fldChar w:fldCharType="end"/>
      </w:r>
      <w:r w:rsidR="00435B0D">
        <w:t xml:space="preserve">. </w:t>
      </w:r>
      <w:commentRangeEnd w:id="51"/>
      <w:r w:rsidR="00D80085">
        <w:rPr>
          <w:rStyle w:val="Odkaznakoment"/>
        </w:rPr>
        <w:commentReference w:id="51"/>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2" w:name="_Toc343033299"/>
      <w:bookmarkStart w:id="53" w:name="_Ref345678545"/>
      <w:bookmarkStart w:id="54" w:name="_Ref356133984"/>
      <w:bookmarkStart w:id="55" w:name="_Toc356730899"/>
      <w:bookmarkStart w:id="56" w:name="_Ref356742885"/>
      <w:r>
        <w:t>DEVS</w:t>
      </w:r>
      <w:bookmarkEnd w:id="52"/>
      <w:bookmarkEnd w:id="53"/>
      <w:bookmarkEnd w:id="54"/>
      <w:bookmarkEnd w:id="55"/>
      <w:bookmarkEnd w:id="56"/>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467027">
        <w:fldChar w:fldCharType="begin"/>
      </w:r>
      <w:r w:rsidR="00141273">
        <w:instrText xml:space="preserve"> REF _Ref344246396 \h </w:instrText>
      </w:r>
      <w:r w:rsidR="00467027">
        <w:fldChar w:fldCharType="separate"/>
      </w:r>
      <w:r w:rsidR="004107D7">
        <w:t xml:space="preserve">Obrázek </w:t>
      </w:r>
      <w:r w:rsidR="004107D7">
        <w:rPr>
          <w:noProof/>
        </w:rPr>
        <w:t>4</w:t>
      </w:r>
      <w:r w:rsidR="004107D7">
        <w:t>.</w:t>
      </w:r>
      <w:r w:rsidR="004107D7">
        <w:rPr>
          <w:noProof/>
        </w:rPr>
        <w:t>4</w:t>
      </w:r>
      <w:r w:rsidR="00467027">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4107D7">
              <w:rPr>
                <w:noProof/>
              </w:rPr>
              <w:t>[4]</w:t>
            </w:r>
          </w:fldSimple>
        </w:sdtContent>
      </w:sdt>
    </w:p>
    <w:p w:rsidR="001948C8" w:rsidRDefault="001948C8" w:rsidP="008D0E8A">
      <w:pPr>
        <w:pStyle w:val="Obrzek"/>
      </w:pPr>
      <w:commentRangeStart w:id="57"/>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20" cstate="print"/>
                    <a:stretch>
                      <a:fillRect/>
                    </a:stretch>
                  </pic:blipFill>
                  <pic:spPr>
                    <a:xfrm>
                      <a:off x="0" y="0"/>
                      <a:ext cx="5715000" cy="3526155"/>
                    </a:xfrm>
                    <a:prstGeom prst="rect">
                      <a:avLst/>
                    </a:prstGeom>
                  </pic:spPr>
                </pic:pic>
              </a:graphicData>
            </a:graphic>
          </wp:inline>
        </w:drawing>
      </w:r>
      <w:commentRangeEnd w:id="57"/>
      <w:r w:rsidR="003648B7">
        <w:rPr>
          <w:rStyle w:val="Odkaznakoment"/>
        </w:rPr>
        <w:commentReference w:id="57"/>
      </w:r>
    </w:p>
    <w:p w:rsidR="001948C8" w:rsidRPr="0036414C" w:rsidRDefault="00016671" w:rsidP="008D0E8A">
      <w:pPr>
        <w:pStyle w:val="Titulek"/>
      </w:pPr>
      <w:bookmarkStart w:id="58" w:name="_Ref344246396"/>
      <w:r>
        <w:t>Obrázek</w:t>
      </w:r>
      <w:r w:rsidR="001948C8">
        <w:t xml:space="preserve"> </w:t>
      </w:r>
      <w:fldSimple w:instr=" STYLEREF 1 \s ">
        <w:r w:rsidR="004107D7">
          <w:rPr>
            <w:noProof/>
          </w:rPr>
          <w:t>4</w:t>
        </w:r>
      </w:fldSimple>
      <w:r w:rsidR="00A45AD4">
        <w:t>.</w:t>
      </w:r>
      <w:fldSimple w:instr=" SEQ Obrázek \* ARABIC \s 1 ">
        <w:r w:rsidR="004107D7">
          <w:rPr>
            <w:noProof/>
          </w:rPr>
          <w:t>4</w:t>
        </w:r>
      </w:fldSimple>
      <w:bookmarkEnd w:id="58"/>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4107D7">
              <w:rPr>
                <w:noProof/>
              </w:rPr>
              <w:t>[11]</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4107D7">
              <w:rPr>
                <w:noProof/>
              </w:rPr>
              <w:t>[11]</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w:lastRenderedPageBreak/>
          <m:t>X</m:t>
        </m:r>
      </m:oMath>
      <w:r>
        <w:t xml:space="preserve"> - množina vstupních hodnot (událostí)</w:t>
      </w:r>
    </w:p>
    <w:p w:rsidR="00A52A9D" w:rsidRDefault="00A52A9D" w:rsidP="008D0E8A">
      <w:pPr>
        <w:pStyle w:val="Odstavecdal"/>
        <w:numPr>
          <w:ilvl w:val="0"/>
          <w:numId w:val="8"/>
        </w:numPr>
      </w:pPr>
      <w:r>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467027"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467027"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interní událost za daný čas</w:t>
      </w:r>
    </w:p>
    <w:p w:rsidR="00A52A9D" w:rsidRPr="000F01B0" w:rsidRDefault="00467027"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má vždy přednost externí událost a interní událost se ignoruje. </w:t>
      </w:r>
      <w:sdt>
        <w:sdtPr>
          <w:id w:val="14022445"/>
          <w:citation/>
        </w:sdtPr>
        <w:sdtContent>
          <w:fldSimple w:instr=" CITATION Jan \l 1029 ">
            <w:r w:rsidR="004107D7">
              <w:rPr>
                <w:noProof/>
              </w:rPr>
              <w:t>[11]</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4107D7">
              <w:rPr>
                <w:noProof/>
              </w:rPr>
              <w:t>[11]</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467027"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lastRenderedPageBreak/>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4107D7">
              <w:rPr>
                <w:noProof/>
              </w:rPr>
              <w:t>[11]</w:t>
            </w:r>
          </w:fldSimple>
        </w:sdtContent>
      </w:sdt>
      <w:r w:rsidR="007766B5" w:rsidRPr="007766B5">
        <w:t xml:space="preserve"> </w:t>
      </w:r>
      <w:sdt>
        <w:sdtPr>
          <w:id w:val="14022439"/>
          <w:citation/>
        </w:sdtPr>
        <w:sdtContent>
          <w:fldSimple w:instr=" CITATION PPe11 \l 1029  ">
            <w:r w:rsidR="004107D7">
              <w:rPr>
                <w:noProof/>
              </w:rPr>
              <w:t>[12]</w:t>
            </w:r>
          </w:fldSimple>
        </w:sdtContent>
      </w:sdt>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4107D7">
              <w:rPr>
                <w:noProof/>
              </w:rPr>
              <w:t>[11]</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4107D7">
              <w:rPr>
                <w:noProof/>
              </w:rPr>
              <w:t>[11]</w:t>
            </w:r>
          </w:fldSimple>
        </w:sdtContent>
      </w:sdt>
    </w:p>
    <w:p w:rsidR="001948C8" w:rsidRDefault="001948C8" w:rsidP="008D0E8A">
      <w:pPr>
        <w:pStyle w:val="Nadpis2"/>
      </w:pPr>
      <w:bookmarkStart w:id="59" w:name="_Toc343033300"/>
      <w:bookmarkStart w:id="60" w:name="_Ref356077086"/>
      <w:bookmarkStart w:id="61" w:name="_Ref356133993"/>
      <w:bookmarkStart w:id="62" w:name="_Ref356592596"/>
      <w:bookmarkStart w:id="63" w:name="_Ref356678671"/>
      <w:bookmarkStart w:id="64" w:name="_Toc356730900"/>
      <w:r>
        <w:t xml:space="preserve">Nástroj </w:t>
      </w:r>
      <w:proofErr w:type="spellStart"/>
      <w:r>
        <w:t>PNtalk</w:t>
      </w:r>
      <w:proofErr w:type="spellEnd"/>
      <w:r>
        <w:t>/</w:t>
      </w:r>
      <w:proofErr w:type="spellStart"/>
      <w:r>
        <w:t>SmallDEVS</w:t>
      </w:r>
      <w:bookmarkEnd w:id="59"/>
      <w:bookmarkEnd w:id="60"/>
      <w:bookmarkEnd w:id="61"/>
      <w:bookmarkEnd w:id="62"/>
      <w:bookmarkEnd w:id="63"/>
      <w:bookmarkEnd w:id="64"/>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4107D7">
              <w:rPr>
                <w:noProof/>
              </w:rPr>
              <w:t>[2]</w:t>
            </w:r>
          </w:fldSimple>
        </w:sdtContent>
      </w:sdt>
      <w:r>
        <w:t>. Ta</w:t>
      </w:r>
      <w:r w:rsidR="002A5F3E">
        <w:t>to skupina se zabývá nejenom vý</w:t>
      </w:r>
      <w:r>
        <w:t xml:space="preserve">zkumem v oblasti modelování a simulace, ale také vývojem nových formalismů (viz. OOPN v kapitole </w:t>
      </w:r>
      <w:r w:rsidR="00467027">
        <w:fldChar w:fldCharType="begin"/>
      </w:r>
      <w:r>
        <w:instrText xml:space="preserve"> REF _Ref343026126 \r \h </w:instrText>
      </w:r>
      <w:r w:rsidR="00467027">
        <w:fldChar w:fldCharType="separate"/>
      </w:r>
      <w:r w:rsidR="004107D7">
        <w:t>4.1</w:t>
      </w:r>
      <w:r w:rsidR="00467027">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4107D7">
              <w:rPr>
                <w:noProof/>
              </w:rPr>
              <w:t>[4]</w:t>
            </w:r>
          </w:fldSimple>
        </w:sdtContent>
      </w:sdt>
    </w:p>
    <w:p w:rsidR="00CB2DCD" w:rsidRPr="00CB2DCD"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r w:rsidR="00CB2DCD">
        <w:t xml:space="preserve"> Všechny </w:t>
      </w:r>
      <w:proofErr w:type="spellStart"/>
      <w:r w:rsidR="00CB2DCD">
        <w:t>PNtalkovské</w:t>
      </w:r>
      <w:proofErr w:type="spellEnd"/>
      <w:r w:rsidR="00CB2DCD">
        <w:t xml:space="preserve"> třídy jsou dostupné přes objekt </w:t>
      </w:r>
      <w:proofErr w:type="spellStart"/>
      <w:r w:rsidR="00CB2DCD">
        <w:rPr>
          <w:i/>
        </w:rPr>
        <w:t>MyRepository</w:t>
      </w:r>
      <w:proofErr w:type="spellEnd"/>
      <w:r w:rsidR="00CB2DCD">
        <w:t xml:space="preserve">, který do </w:t>
      </w:r>
      <w:proofErr w:type="spellStart"/>
      <w:r w:rsidR="00CB2DCD">
        <w:t>Squeaku</w:t>
      </w:r>
      <w:proofErr w:type="spellEnd"/>
      <w:r w:rsidR="00CB2DCD">
        <w:t xml:space="preserve"> zavádí </w:t>
      </w:r>
      <w:proofErr w:type="spellStart"/>
      <w:r w:rsidR="00CB2DCD">
        <w:t>SmallDEVS</w:t>
      </w:r>
      <w:proofErr w:type="spellEnd"/>
      <w:r w:rsidR="00CB2DCD">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467027">
        <w:fldChar w:fldCharType="begin"/>
      </w:r>
      <w:r>
        <w:instrText xml:space="preserve"> REF _Ref356133975 \r \h </w:instrText>
      </w:r>
      <w:r w:rsidR="00467027">
        <w:fldChar w:fldCharType="separate"/>
      </w:r>
      <w:r w:rsidR="004107D7">
        <w:t>4.2</w:t>
      </w:r>
      <w:r w:rsidR="00467027">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lastRenderedPageBreak/>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 xml:space="preserve">Syntaxi jazyka znázorňuje následující kus kódu implementující třídu </w:t>
      </w:r>
      <w:proofErr w:type="spellStart"/>
      <w:r>
        <w:rPr>
          <w:i/>
        </w:rPr>
        <w:t>Counter</w:t>
      </w:r>
      <w:proofErr w:type="spellEnd"/>
      <w:r>
        <w:t xml:space="preserve"> z příkladu na obrázcích </w:t>
      </w:r>
      <w:r w:rsidR="00467027">
        <w:fldChar w:fldCharType="begin"/>
      </w:r>
      <w:r>
        <w:instrText xml:space="preserve"> REF _Ref356084479 \h </w:instrText>
      </w:r>
      <w:r w:rsidR="00467027">
        <w:fldChar w:fldCharType="separate"/>
      </w:r>
      <w:r w:rsidR="004107D7">
        <w:t xml:space="preserve">Obrázek </w:t>
      </w:r>
      <w:r w:rsidR="004107D7">
        <w:rPr>
          <w:noProof/>
        </w:rPr>
        <w:t>4</w:t>
      </w:r>
      <w:r w:rsidR="004107D7">
        <w:t>.</w:t>
      </w:r>
      <w:r w:rsidR="004107D7">
        <w:rPr>
          <w:noProof/>
        </w:rPr>
        <w:t>2</w:t>
      </w:r>
      <w:r w:rsidR="00467027">
        <w:fldChar w:fldCharType="end"/>
      </w:r>
      <w:r>
        <w:t xml:space="preserve"> a </w:t>
      </w:r>
      <w:r w:rsidR="00467027">
        <w:fldChar w:fldCharType="begin"/>
      </w:r>
      <w:r>
        <w:instrText xml:space="preserve"> REF _Ref356158215 \h </w:instrText>
      </w:r>
      <w:r w:rsidR="00467027">
        <w:fldChar w:fldCharType="separate"/>
      </w:r>
      <w:r w:rsidR="004107D7">
        <w:t xml:space="preserve">Obrázek </w:t>
      </w:r>
      <w:r w:rsidR="004107D7">
        <w:rPr>
          <w:noProof/>
        </w:rPr>
        <w:t>4</w:t>
      </w:r>
      <w:r w:rsidR="004107D7">
        <w:t>.</w:t>
      </w:r>
      <w:r w:rsidR="004107D7">
        <w:rPr>
          <w:noProof/>
        </w:rPr>
        <w:t>3</w:t>
      </w:r>
      <w:r w:rsidR="00467027">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EB5D91" w:rsidRDefault="005C2704" w:rsidP="001B74F6">
      <w:pPr>
        <w:pStyle w:val="Codeblock"/>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DF0115" w:rsidRDefault="009F1C92" w:rsidP="008D0E8A">
      <w:pPr>
        <w:pStyle w:val="Odstavecdal"/>
      </w:pPr>
      <w:commentRangeStart w:id="65"/>
      <w:r>
        <w:t>S</w:t>
      </w:r>
      <w:r w:rsidR="0082181E">
        <w:t>truktury a principy</w:t>
      </w:r>
      <w:r w:rsidR="00D748B6">
        <w:t xml:space="preserve"> v</w:t>
      </w:r>
      <w:r w:rsidR="008A352C">
        <w:t>ytváření objektů v OOPN popsané</w:t>
      </w:r>
      <w:r w:rsidR="00D748B6">
        <w:t xml:space="preserve"> v</w:t>
      </w:r>
      <w:r w:rsidR="00016671">
        <w:t xml:space="preserve"> kapitole</w:t>
      </w:r>
      <w:r w:rsidR="00D748B6">
        <w:t xml:space="preserve"> </w:t>
      </w:r>
      <w:r w:rsidR="00467027">
        <w:fldChar w:fldCharType="begin"/>
      </w:r>
      <w:r w:rsidR="00141791">
        <w:instrText xml:space="preserve"> REF _Ref356133975 \r \h </w:instrText>
      </w:r>
      <w:r w:rsidR="00467027">
        <w:fldChar w:fldCharType="separate"/>
      </w:r>
      <w:r w:rsidR="004107D7">
        <w:t>4.2</w:t>
      </w:r>
      <w:r w:rsidR="00467027">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je možné měnit buď chování objektu samotného, nebo změnit vzor třídy, přičemž každá další vytvořená instance této třídy bude kopírovat novou strukturu vzoru, ale instance již vytvořené zůstanou nezměněny.</w:t>
      </w:r>
      <w:r w:rsidR="00C6288E">
        <w:t xml:space="preserve"> Toto platí nejenom pro objektovou </w:t>
      </w:r>
      <w:r w:rsidR="00C6288E">
        <w:lastRenderedPageBreak/>
        <w:t xml:space="preserve">síť, ale také pro definici sítí metod, jejichž kopie jsou vytvářeny při každém volání a zanikají při ukončení metody. </w:t>
      </w:r>
      <w:sdt>
        <w:sdtPr>
          <w:id w:val="161457107"/>
          <w:citation/>
        </w:sdtPr>
        <w:sdtContent>
          <w:fldSimple w:instr=" CITATION Koč10 \l 1029 ">
            <w:r w:rsidR="004107D7">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5"/>
      <w:r w:rsidR="0082181E">
        <w:rPr>
          <w:rStyle w:val="Odkaznakoment"/>
        </w:rPr>
        <w:commentReference w:id="65"/>
      </w:r>
    </w:p>
    <w:p w:rsidR="003C4DEF" w:rsidRPr="00880F59" w:rsidRDefault="00C1695F" w:rsidP="008D0E8A">
      <w:pPr>
        <w:pStyle w:val="Odstavecdal"/>
      </w:pPr>
      <w:r>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4107D7">
              <w:rPr>
                <w:noProof/>
              </w:rPr>
              <w:t>[8]</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467027">
        <w:fldChar w:fldCharType="begin"/>
      </w:r>
      <w:r w:rsidR="00305000">
        <w:instrText xml:space="preserve"> REF _Ref345678545 \r \h </w:instrText>
      </w:r>
      <w:r w:rsidR="00467027">
        <w:fldChar w:fldCharType="separate"/>
      </w:r>
      <w:r w:rsidR="004107D7">
        <w:t>4.3</w:t>
      </w:r>
      <w:r w:rsidR="00467027">
        <w:fldChar w:fldCharType="end"/>
      </w:r>
      <w:r w:rsidR="00305000">
        <w:t>).</w:t>
      </w:r>
    </w:p>
    <w:p w:rsidR="00F03E99" w:rsidRDefault="00883DCF" w:rsidP="00883DCF">
      <w:pPr>
        <w:pStyle w:val="Odstavecdal"/>
      </w:pPr>
      <w:r>
        <w:t xml:space="preserve">Jak bylo řečeno, je vývoj těchto experimentálních nástrojů zaměřen na ponechání modelu k aplikačnímu nasazení. </w:t>
      </w:r>
      <w:r w:rsidR="001948C8">
        <w:t>Z toho vyplývá další směr výzkumu a to optimalizace struktury modelů, transformace modelů do výkonnější podoby, případně možnost svázání s jiným programovacím jazykem.</w:t>
      </w:r>
      <w:r w:rsidR="004E279F">
        <w:t xml:space="preserve"> </w:t>
      </w:r>
      <w:r w:rsidR="001948C8">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rsidR="001948C8">
        <w:t>, plánování v agentních systéme</w:t>
      </w:r>
      <w:r w:rsidR="00504CB6">
        <w:t>ch, řízení robotických systémů, nebo</w:t>
      </w:r>
      <w:r w:rsidR="001948C8">
        <w:t xml:space="preserve"> modelování a simulace senzorových sítí.</w:t>
      </w:r>
      <w:r w:rsidR="004E279F">
        <w:t xml:space="preserve"> </w:t>
      </w:r>
      <w:sdt>
        <w:sdtPr>
          <w:id w:val="303868098"/>
          <w:citation/>
        </w:sdtPr>
        <w:sdtContent>
          <w:fldSimple w:instr=" CITATION Koč10 \l 1029 ">
            <w:r w:rsidR="004107D7">
              <w:rPr>
                <w:noProof/>
              </w:rPr>
              <w:t>[4]</w:t>
            </w:r>
          </w:fldSimple>
        </w:sdtContent>
      </w:sdt>
    </w:p>
    <w:p w:rsidR="00F03E99" w:rsidRDefault="00F03E99" w:rsidP="008D0E8A">
      <w:r>
        <w:br w:type="page"/>
      </w:r>
    </w:p>
    <w:p w:rsidR="000A080F" w:rsidRDefault="000A080F" w:rsidP="008D0E8A">
      <w:pPr>
        <w:pStyle w:val="Nadpis1"/>
      </w:pPr>
      <w:bookmarkStart w:id="66" w:name="_Ref356678745"/>
      <w:bookmarkStart w:id="67" w:name="_Toc356730901"/>
      <w:bookmarkStart w:id="68" w:name="_Toc101325795"/>
      <w:bookmarkStart w:id="69" w:name="_Toc215678063"/>
      <w:bookmarkStart w:id="70" w:name="_Toc343033301"/>
      <w:r>
        <w:lastRenderedPageBreak/>
        <w:t xml:space="preserve">Specifikace </w:t>
      </w:r>
      <w:r w:rsidR="004B610B">
        <w:t>konferenč</w:t>
      </w:r>
      <w:r>
        <w:t>ního systém</w:t>
      </w:r>
      <w:r w:rsidR="00772A6C">
        <w:t>u</w:t>
      </w:r>
      <w:bookmarkEnd w:id="66"/>
      <w:bookmarkEnd w:id="67"/>
    </w:p>
    <w:p w:rsidR="002757FF" w:rsidRDefault="00772A6C" w:rsidP="008D0E8A">
      <w:pPr>
        <w:pStyle w:val="Odstavecprvn"/>
      </w:pPr>
      <w:r>
        <w:t xml:space="preserve">Nyní se již dostáváme k aplikaci modelem řízeného návrhu na případové studii </w:t>
      </w:r>
      <w:r w:rsidR="004B610B">
        <w:t>konferenč</w:t>
      </w:r>
      <w:r>
        <w:t>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71" w:name="_Toc356730902"/>
      <w:commentRangeStart w:id="72"/>
      <w:r>
        <w:t>Neformální specifikace</w:t>
      </w:r>
      <w:commentRangeEnd w:id="72"/>
      <w:r w:rsidR="00BE7D21">
        <w:rPr>
          <w:rStyle w:val="Odkaznakoment"/>
          <w:rFonts w:cs="Times New Roman"/>
          <w:b w:val="0"/>
          <w:bCs w:val="0"/>
          <w:iCs w:val="0"/>
        </w:rPr>
        <w:commentReference w:id="72"/>
      </w:r>
      <w:bookmarkEnd w:id="71"/>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3" w:name="_Toc356730903"/>
      <w:bookmarkStart w:id="74" w:name="_Ref356731525"/>
      <w:r w:rsidRPr="00430CE8">
        <w:t>Analýza požadavků</w:t>
      </w:r>
      <w:bookmarkEnd w:id="73"/>
      <w:bookmarkEnd w:id="74"/>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lastRenderedPageBreak/>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467027">
        <w:fldChar w:fldCharType="begin"/>
      </w:r>
      <w:r w:rsidR="00A840BA">
        <w:instrText xml:space="preserve"> REF _Ref355915704 \h </w:instrText>
      </w:r>
      <w:r w:rsidR="00467027">
        <w:fldChar w:fldCharType="separate"/>
      </w:r>
      <w:r w:rsidR="004107D7">
        <w:t xml:space="preserve">Obrázek </w:t>
      </w:r>
      <w:r w:rsidR="004107D7">
        <w:rPr>
          <w:noProof/>
        </w:rPr>
        <w:t>5</w:t>
      </w:r>
      <w:r w:rsidR="004107D7">
        <w:t>.</w:t>
      </w:r>
      <w:r w:rsidR="004107D7">
        <w:rPr>
          <w:noProof/>
        </w:rPr>
        <w:t>1</w:t>
      </w:r>
      <w:r w:rsidR="00467027">
        <w:fldChar w:fldCharType="end"/>
      </w:r>
      <w:r w:rsidR="00A840BA">
        <w:t xml:space="preserve"> </w:t>
      </w:r>
      <w:r w:rsidRPr="00F34701">
        <w:t>zachycuje případy užití asociované s výše popsanými aktéry.</w:t>
      </w:r>
    </w:p>
    <w:p w:rsidR="00430CE8" w:rsidRPr="008E0801" w:rsidRDefault="00430CE8" w:rsidP="008D0E8A">
      <w:pPr>
        <w:pStyle w:val="Odstavecdal"/>
      </w:pPr>
      <w:r>
        <w:t xml:space="preserve">Diagram případů užití je diagram jazyka UML, </w:t>
      </w:r>
      <w:r w:rsidR="008E0801">
        <w:t>pomocí něhož</w:t>
      </w:r>
      <w:r>
        <w:t xml:space="preserve"> modeluje</w:t>
      </w:r>
      <w:r w:rsidR="008E0801">
        <w:t>me</w:t>
      </w:r>
      <w:r>
        <w:t xml:space="preserve"> rozvržení aktérů v systému a jejich možné akce nad systémem.</w:t>
      </w:r>
      <w:r w:rsidR="00A840BA">
        <w:t xml:space="preserve"> </w:t>
      </w:r>
      <w:r w:rsidR="00257A92" w:rsidRPr="00F34701">
        <w:t>Některé případy užití pokrývají několik samostatných případů užití, ale jejich zobrazení</w:t>
      </w:r>
      <w:r w:rsidR="008E0801">
        <w:t>m</w:t>
      </w:r>
      <w:r w:rsidR="00257A92" w:rsidRPr="00F34701">
        <w:t xml:space="preserve"> v diagramu by diagram ztratil na přehlednosti. Jedná se především o CRUD</w:t>
      </w:r>
      <w:r w:rsidR="008E0801">
        <w:rPr>
          <w:rStyle w:val="Znakapoznpodarou"/>
        </w:rPr>
        <w:footnoteReference w:id="5"/>
      </w:r>
      <w:r w:rsidR="00257A92" w:rsidRPr="00F34701">
        <w:t xml:space="preserve"> akce</w:t>
      </w:r>
      <w:r w:rsidR="008E0801">
        <w:t>.</w:t>
      </w:r>
    </w:p>
    <w:p w:rsidR="00430CE8" w:rsidRDefault="00F34701" w:rsidP="008D0E8A">
      <w:pPr>
        <w:pStyle w:val="Obrzek"/>
      </w:pPr>
      <w:r w:rsidRPr="00F34701">
        <w:rPr>
          <w:noProof/>
        </w:rPr>
        <w:lastRenderedPageBreak/>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1"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5" w:name="_Ref355915704"/>
      <w:r>
        <w:t>Obrázek</w:t>
      </w:r>
      <w:r w:rsidR="0040208B">
        <w:t xml:space="preserve"> </w:t>
      </w:r>
      <w:fldSimple w:instr=" STYLEREF 1 \s ">
        <w:r w:rsidR="004107D7">
          <w:rPr>
            <w:noProof/>
          </w:rPr>
          <w:t>5</w:t>
        </w:r>
      </w:fldSimple>
      <w:r w:rsidR="00A45AD4">
        <w:t>.</w:t>
      </w:r>
      <w:fldSimple w:instr=" SEQ Obrázek \* ARABIC \s 1 ">
        <w:r w:rsidR="004107D7">
          <w:rPr>
            <w:noProof/>
          </w:rPr>
          <w:t>1</w:t>
        </w:r>
      </w:fldSimple>
      <w:bookmarkEnd w:id="75"/>
      <w:r w:rsidR="00430CE8">
        <w:t xml:space="preserve"> Diagram případů užití. Diagram znázorňuje rozvržení aktérů v systému a jejich možné akce.</w:t>
      </w:r>
      <w:r w:rsidR="00257A92" w:rsidRPr="00F34701">
        <w:t xml:space="preserve"> </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6" w:name="_Ref355912742"/>
      <w:bookmarkStart w:id="77" w:name="_Ref355912747"/>
      <w:bookmarkStart w:id="78" w:name="_Toc356730904"/>
      <w:r>
        <w:lastRenderedPageBreak/>
        <w:t>Realizace modelu konferenčního systému</w:t>
      </w:r>
      <w:bookmarkEnd w:id="76"/>
      <w:bookmarkEnd w:id="77"/>
      <w:bookmarkEnd w:id="78"/>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79"/>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467027">
        <w:fldChar w:fldCharType="begin"/>
      </w:r>
      <w:r w:rsidR="00C610CF">
        <w:instrText xml:space="preserve"> REF _Ref355886177 \r \h </w:instrText>
      </w:r>
      <w:r w:rsidR="00467027">
        <w:fldChar w:fldCharType="separate"/>
      </w:r>
      <w:r w:rsidR="004107D7">
        <w:t>8</w:t>
      </w:r>
      <w:r w:rsidR="00467027">
        <w:fldChar w:fldCharType="end"/>
      </w:r>
      <w:r w:rsidR="00C610CF">
        <w:t xml:space="preserve"> ukážeme test </w:t>
      </w:r>
      <w:r w:rsidR="003C41EA">
        <w:t>reakce modelu na zasílané zprávy.</w:t>
      </w:r>
      <w:commentRangeEnd w:id="79"/>
      <w:r w:rsidR="003C41EA">
        <w:rPr>
          <w:rStyle w:val="Odkaznakoment"/>
        </w:rPr>
        <w:commentReference w:id="79"/>
      </w:r>
    </w:p>
    <w:p w:rsidR="004F77CF" w:rsidRDefault="003C41EA" w:rsidP="008D0E8A">
      <w:pPr>
        <w:pStyle w:val="Odstavecdal"/>
      </w:pPr>
      <w:r>
        <w:t xml:space="preserve">V další fázi provedeme nasazení modelu systému do </w:t>
      </w:r>
      <w:commentRangeStart w:id="80"/>
      <w:r>
        <w:t>reálné aplikace</w:t>
      </w:r>
      <w:commentRangeEnd w:id="80"/>
      <w:r w:rsidR="00492047">
        <w:rPr>
          <w:rStyle w:val="Odkaznakoment"/>
        </w:rPr>
        <w:commentReference w:id="80"/>
      </w:r>
      <w:r>
        <w:t xml:space="preserve">. Pro tyto účely zavedeme </w:t>
      </w:r>
      <w:r w:rsidR="00324CD0">
        <w:t>řídící</w:t>
      </w:r>
      <w:r>
        <w:t xml:space="preserve"> sítě</w:t>
      </w:r>
      <w:r w:rsidR="004E3447">
        <w:t xml:space="preserve"> (viz kap. </w:t>
      </w:r>
      <w:r w:rsidR="00467027">
        <w:fldChar w:fldCharType="begin"/>
      </w:r>
      <w:r w:rsidR="004E3447">
        <w:instrText xml:space="preserve"> REF _Ref356435135 \r \h </w:instrText>
      </w:r>
      <w:r w:rsidR="00467027">
        <w:fldChar w:fldCharType="separate"/>
      </w:r>
      <w:r w:rsidR="004107D7">
        <w:t>7.1</w:t>
      </w:r>
      <w:r w:rsidR="00467027">
        <w:fldChar w:fldCharType="end"/>
      </w:r>
      <w:r w:rsidR="004E3447">
        <w:t>)</w:t>
      </w:r>
      <w:r>
        <w:t>, které budou zprostředkovávat akce nad modelem</w:t>
      </w:r>
      <w:r w:rsidR="00492047">
        <w:t xml:space="preserve"> systému a umožní tak nasazení do produkčního prostředí.</w:t>
      </w:r>
      <w:r w:rsidR="00AE1EA2">
        <w:t xml:space="preserve"> Řídící sítě budou částečně reflektovat rozdělení uživatelů z kapitoly </w:t>
      </w:r>
      <w:r w:rsidR="00467027">
        <w:fldChar w:fldCharType="begin"/>
      </w:r>
      <w:r w:rsidR="00AE1EA2">
        <w:instrText xml:space="preserve"> REF _Ref356731525 \r \h </w:instrText>
      </w:r>
      <w:r w:rsidR="00467027">
        <w:fldChar w:fldCharType="separate"/>
      </w:r>
      <w:r w:rsidR="00AE1EA2">
        <w:t>5.2</w:t>
      </w:r>
      <w:r w:rsidR="00467027">
        <w:fldChar w:fldCharType="end"/>
      </w:r>
      <w:r w:rsidR="00AE1EA2">
        <w:t>.</w:t>
      </w:r>
      <w:r w:rsidR="00492047">
        <w:t xml:space="preserve"> </w:t>
      </w:r>
      <w:commentRangeStart w:id="81"/>
      <w:r w:rsidR="00324CD0">
        <w:t xml:space="preserve">Řídící </w:t>
      </w:r>
      <w:r w:rsidR="00492047">
        <w:t xml:space="preserve">sítě budou vykonávat netriviální operace a proto je potřeba provést jejich testování, které bude popsáno v kapitole </w:t>
      </w:r>
      <w:r w:rsidR="00467027">
        <w:fldChar w:fldCharType="begin"/>
      </w:r>
      <w:r w:rsidR="00492047">
        <w:instrText xml:space="preserve"> REF _Ref355886177 \r \h </w:instrText>
      </w:r>
      <w:r w:rsidR="00467027">
        <w:fldChar w:fldCharType="separate"/>
      </w:r>
      <w:r w:rsidR="004107D7">
        <w:t>8</w:t>
      </w:r>
      <w:r w:rsidR="00467027">
        <w:fldChar w:fldCharType="end"/>
      </w:r>
      <w:commentRangeEnd w:id="81"/>
      <w:r w:rsidR="00AE1EA2">
        <w:rPr>
          <w:rStyle w:val="Odkaznakoment"/>
        </w:rPr>
        <w:commentReference w:id="81"/>
      </w:r>
      <w:r w:rsidR="00492047">
        <w:t>. Poté</w:t>
      </w:r>
      <w:r>
        <w:t xml:space="preserve"> v</w:t>
      </w:r>
      <w:r w:rsidR="00492047">
        <w:t>ytvoříme</w:t>
      </w:r>
      <w:r w:rsidR="00A5098F">
        <w:t xml:space="preserve"> jednoduché uživatelské rozhraní, popsané v </w:t>
      </w:r>
      <w:commentRangeStart w:id="82"/>
      <w:r w:rsidR="00A5098F">
        <w:t>kapitol</w:t>
      </w:r>
      <w:r w:rsidR="001928C0">
        <w:t xml:space="preserve">e </w:t>
      </w:r>
      <w:commentRangeEnd w:id="82"/>
      <w:r w:rsidR="00C610CF">
        <w:rPr>
          <w:rStyle w:val="Odkaznakoment"/>
        </w:rPr>
        <w:commentReference w:id="82"/>
      </w:r>
      <w:r w:rsidR="00467027">
        <w:fldChar w:fldCharType="begin"/>
      </w:r>
      <w:r w:rsidR="001928C0">
        <w:instrText xml:space="preserve"> REF _Ref355913379 \r \h </w:instrText>
      </w:r>
      <w:r w:rsidR="00467027">
        <w:fldChar w:fldCharType="separate"/>
      </w:r>
      <w:r w:rsidR="004107D7">
        <w:t>7.2</w:t>
      </w:r>
      <w:r w:rsidR="00467027">
        <w:fldChar w:fldCharType="end"/>
      </w:r>
      <w:r w:rsidR="00492047">
        <w:t>.</w:t>
      </w:r>
    </w:p>
    <w:p w:rsidR="00517E08" w:rsidRPr="00517E08" w:rsidRDefault="003D3177" w:rsidP="008D0E8A">
      <w:pPr>
        <w:pStyle w:val="Odstavecdal"/>
      </w:pPr>
      <w:commentRangeStart w:id="83"/>
      <w:r w:rsidRPr="003D3177">
        <w:t>Pro možnost pozdějšího využití výsledků práce v jiných rozšiřujících projektech, nebo studiích, budou zdrojové kódy modelu, uživatelské prostředí a diagramy psány v anglickém jazyce.</w:t>
      </w:r>
      <w:commentRangeEnd w:id="83"/>
      <w:r w:rsidRPr="003D3177">
        <w:commentReference w:id="83"/>
      </w:r>
    </w:p>
    <w:p w:rsidR="00A01228" w:rsidRDefault="00A01228" w:rsidP="008D0E8A">
      <w:pPr>
        <w:pStyle w:val="Nadpis2"/>
      </w:pPr>
      <w:bookmarkStart w:id="84" w:name="_Ref356439177"/>
      <w:bookmarkStart w:id="85" w:name="_Toc356730905"/>
      <w:r>
        <w:t>Návrh tříd</w:t>
      </w:r>
      <w:bookmarkEnd w:id="84"/>
      <w:bookmarkEnd w:id="85"/>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w:t>
      </w:r>
      <w:r w:rsidR="004B610B">
        <w:t>konferenč</w:t>
      </w:r>
      <w:r w:rsidR="00A5098F">
        <w:t>ního systému.</w:t>
      </w:r>
    </w:p>
    <w:p w:rsidR="00AE5348" w:rsidRDefault="00AE5348" w:rsidP="008D0E8A">
      <w:pPr>
        <w:pStyle w:val="Obrzek"/>
      </w:pPr>
      <w:r>
        <w:rPr>
          <w:noProof/>
        </w:rPr>
        <w:lastRenderedPageBreak/>
        <w:drawing>
          <wp:inline distT="0" distB="0" distL="0" distR="0">
            <wp:extent cx="3610684" cy="2275200"/>
            <wp:effectExtent l="19050" t="0" r="8816"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2" cstate="print"/>
                    <a:stretch>
                      <a:fillRect/>
                    </a:stretch>
                  </pic:blipFill>
                  <pic:spPr>
                    <a:xfrm>
                      <a:off x="0" y="0"/>
                      <a:ext cx="3610684" cy="2275200"/>
                    </a:xfrm>
                    <a:prstGeom prst="rect">
                      <a:avLst/>
                    </a:prstGeom>
                  </pic:spPr>
                </pic:pic>
              </a:graphicData>
            </a:graphic>
          </wp:inline>
        </w:drawing>
      </w:r>
    </w:p>
    <w:p w:rsidR="00AE5348" w:rsidRDefault="00016671" w:rsidP="008D0E8A">
      <w:pPr>
        <w:pStyle w:val="Titulek"/>
      </w:pPr>
      <w:bookmarkStart w:id="86" w:name="_Ref355900773"/>
      <w:r>
        <w:t>Obrázek</w:t>
      </w:r>
      <w:r w:rsidR="00AE5348">
        <w:t xml:space="preserve"> </w:t>
      </w:r>
      <w:fldSimple w:instr=" STYLEREF 1 \s ">
        <w:r w:rsidR="004107D7">
          <w:rPr>
            <w:noProof/>
          </w:rPr>
          <w:t>6</w:t>
        </w:r>
      </w:fldSimple>
      <w:r w:rsidR="00A45AD4">
        <w:t>.</w:t>
      </w:r>
      <w:fldSimple w:instr=" SEQ Obrázek \* ARABIC \s 1 ">
        <w:r w:rsidR="004107D7">
          <w:rPr>
            <w:noProof/>
          </w:rPr>
          <w:t>1</w:t>
        </w:r>
      </w:fldSimple>
      <w:bookmarkEnd w:id="86"/>
      <w:r w:rsidR="00AE5348">
        <w:t xml:space="preserve"> </w:t>
      </w:r>
      <w:r w:rsidR="00AE5348" w:rsidRPr="008756AD">
        <w:t>Konceptuální diagram tříd znázorňující vazby mezi objekty systému.</w:t>
      </w:r>
    </w:p>
    <w:p w:rsidR="005C0DE2" w:rsidRDefault="00467027" w:rsidP="008D0E8A">
      <w:pPr>
        <w:pStyle w:val="Odstavecdal"/>
      </w:pPr>
      <w:r>
        <w:fldChar w:fldCharType="begin"/>
      </w:r>
      <w:r w:rsidR="005C0DE2">
        <w:instrText xml:space="preserve"> REF _Ref355900773 \h </w:instrText>
      </w:r>
      <w:r>
        <w:fldChar w:fldCharType="separate"/>
      </w:r>
      <w:r w:rsidR="004107D7">
        <w:t xml:space="preserve">Obrázek </w:t>
      </w:r>
      <w:r w:rsidR="004107D7">
        <w:rPr>
          <w:noProof/>
        </w:rPr>
        <w:t>6</w:t>
      </w:r>
      <w:r w:rsidR="004107D7">
        <w:t>.</w:t>
      </w:r>
      <w:r w:rsidR="004107D7">
        <w:rPr>
          <w:noProof/>
        </w:rPr>
        <w:t>1</w:t>
      </w:r>
      <w:r>
        <w:fldChar w:fldCharType="end"/>
      </w:r>
      <w:r w:rsidR="005C0DE2">
        <w:t xml:space="preserve"> zobrazuje odpovídající konceptuální diagram tříd. Je zde vidět propojení jednotlivých tříd, respektive vazby jednotlivých objektů. </w:t>
      </w:r>
      <w:r w:rsidR="004B2AA3">
        <w:t>V diagramu</w:t>
      </w:r>
      <w:r w:rsidR="005C0DE2">
        <w:t xml:space="preserve"> můžeme vidět, že třída </w:t>
      </w:r>
      <w:proofErr w:type="spellStart"/>
      <w:r w:rsidR="005C0DE2" w:rsidRPr="008B0BB8">
        <w:rPr>
          <w:i/>
        </w:rPr>
        <w:t>Conference</w:t>
      </w:r>
      <w:proofErr w:type="spellEnd"/>
      <w:r w:rsidR="005C0DE2">
        <w:t xml:space="preserve"> (dále konference) </w:t>
      </w:r>
      <w:r w:rsidR="004B2AA3">
        <w:t>obsahuje informaci o svém názvu, popisu a místu konání</w:t>
      </w:r>
      <w:r w:rsidR="005C0DE2">
        <w:t xml:space="preserve">. Konference má také vazby na objekty tříd </w:t>
      </w:r>
      <w:proofErr w:type="spellStart"/>
      <w:r w:rsidR="005C0DE2">
        <w:rPr>
          <w:i/>
        </w:rPr>
        <w:t>Paper</w:t>
      </w:r>
      <w:proofErr w:type="spellEnd"/>
      <w:r w:rsidR="005C0DE2">
        <w:t xml:space="preserve"> (dále článek) a </w:t>
      </w:r>
      <w:proofErr w:type="spellStart"/>
      <w:r w:rsidR="005C0DE2">
        <w:rPr>
          <w:i/>
        </w:rPr>
        <w:t>Member</w:t>
      </w:r>
      <w:proofErr w:type="spellEnd"/>
      <w:r w:rsidR="005C0DE2">
        <w:t xml:space="preserve"> (dále účastník) s násobností 0..*, což znamená, že počet objektů, které budou náležet konferenci není nijak omezen. Naopak objekt třídy </w:t>
      </w:r>
      <w:proofErr w:type="spellStart"/>
      <w:r w:rsidR="005C0DE2">
        <w:rPr>
          <w:i/>
        </w:rPr>
        <w:t>Paper</w:t>
      </w:r>
      <w:proofErr w:type="spellEnd"/>
      <w:r w:rsidR="005C0DE2">
        <w:t xml:space="preserve"> patří vždy </w:t>
      </w:r>
      <w:r w:rsidR="00586F6C">
        <w:t xml:space="preserve">maximálně </w:t>
      </w:r>
      <w:r w:rsidR="00BD34E4" w:rsidRPr="00BD34E4">
        <w:t xml:space="preserve">do </w:t>
      </w:r>
      <w:r w:rsidR="005C0DE2">
        <w:t xml:space="preserve">jedné konference, má alespoň jednoho autora (instance třídy </w:t>
      </w:r>
      <w:proofErr w:type="spellStart"/>
      <w:r w:rsidR="005C0DE2">
        <w:rPr>
          <w:i/>
        </w:rPr>
        <w:t>Member</w:t>
      </w:r>
      <w:proofErr w:type="spellEnd"/>
      <w:r w:rsidR="00F468A3">
        <w:t>) a může obsahovat maximálně jednu recenzi</w:t>
      </w:r>
      <w:r w:rsidR="005C0DE2">
        <w:t xml:space="preserve"> (instance třídy </w:t>
      </w:r>
      <w:proofErr w:type="spellStart"/>
      <w:r w:rsidR="005C0DE2">
        <w:rPr>
          <w:i/>
        </w:rPr>
        <w:t>Review</w:t>
      </w:r>
      <w:proofErr w:type="spellEnd"/>
      <w:r w:rsidR="005C0DE2">
        <w:t xml:space="preserve">). Objekt třídy </w:t>
      </w:r>
      <w:proofErr w:type="spellStart"/>
      <w:r w:rsidR="005C0DE2">
        <w:rPr>
          <w:i/>
        </w:rPr>
        <w:t>Review</w:t>
      </w:r>
      <w:proofErr w:type="spellEnd"/>
      <w:r w:rsidR="005C0DE2">
        <w:t xml:space="preserve"> (dále recenze) tak vždy náleží jednomu článku a má jednoho autora. Nakonec účastník konference, jakožto objekt třídy </w:t>
      </w:r>
      <w:proofErr w:type="spellStart"/>
      <w:r w:rsidR="005C0DE2" w:rsidRPr="00CE5D51">
        <w:rPr>
          <w:i/>
        </w:rPr>
        <w:t>Member</w:t>
      </w:r>
      <w:proofErr w:type="spellEnd"/>
      <w:r w:rsidR="005C0DE2">
        <w:t xml:space="preserve">, může a nemusí být přihlášen do </w:t>
      </w:r>
      <w:r w:rsidR="00C40795">
        <w:t xml:space="preserve">jedné nebo </w:t>
      </w:r>
      <w:r w:rsidR="005C0DE2">
        <w:t>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324CD0">
        <w:t xml:space="preserve">řídící </w:t>
      </w:r>
      <w:r>
        <w:t xml:space="preserve">sítě, o kterých si povíme v kapitole </w:t>
      </w:r>
      <w:r w:rsidR="00467027">
        <w:fldChar w:fldCharType="begin"/>
      </w:r>
      <w:r>
        <w:instrText xml:space="preserve"> REF _Ref355900583 \r \h </w:instrText>
      </w:r>
      <w:r w:rsidR="00467027">
        <w:fldChar w:fldCharType="separate"/>
      </w:r>
      <w:r w:rsidR="004107D7">
        <w:t>7.1</w:t>
      </w:r>
      <w:r w:rsidR="00467027">
        <w:fldChar w:fldCharType="end"/>
      </w:r>
      <w:r>
        <w:t>.</w:t>
      </w:r>
    </w:p>
    <w:p w:rsidR="00A01228" w:rsidRDefault="00A01228" w:rsidP="008D0E8A">
      <w:pPr>
        <w:pStyle w:val="Nadpis2"/>
      </w:pPr>
      <w:bookmarkStart w:id="87" w:name="_Ref356170075"/>
      <w:bookmarkStart w:id="88" w:name="_Toc356730906"/>
      <w:r>
        <w:t>Konverze diagramu tříd do objekto</w:t>
      </w:r>
      <w:r w:rsidR="0057294C">
        <w:t>vě or</w:t>
      </w:r>
      <w:r>
        <w:t xml:space="preserve">ientovaných </w:t>
      </w:r>
      <w:proofErr w:type="spellStart"/>
      <w:r>
        <w:t>Petriho</w:t>
      </w:r>
      <w:proofErr w:type="spellEnd"/>
      <w:r>
        <w:t xml:space="preserve"> sítí</w:t>
      </w:r>
      <w:bookmarkEnd w:id="87"/>
      <w:bookmarkEnd w:id="88"/>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161F0C" w:rsidRDefault="00466775" w:rsidP="008D0E8A">
      <w:pPr>
        <w:pStyle w:val="Odstavecdal"/>
      </w:pPr>
      <w:r>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161F0C">
        <w:t xml:space="preserve"> obecné konstrukce pracující s atributy objektu, které budeme dále automaticky předpokládat u všech níže definovaných tříd. Při implementaci těchto konstrukcí budeme vycházet z bakalářské práce kolegy Martina Hanáka </w:t>
      </w:r>
      <w:sdt>
        <w:sdtPr>
          <w:id w:val="4223728"/>
          <w:citation/>
        </w:sdtPr>
        <w:sdtContent>
          <w:fldSimple w:instr=" CITATION Han11 \l 1029 ">
            <w:r w:rsidR="00161F0C">
              <w:rPr>
                <w:noProof/>
              </w:rPr>
              <w:t>[13]</w:t>
            </w:r>
          </w:fldSimple>
        </w:sdtContent>
      </w:sdt>
      <w:r w:rsidR="00161F0C">
        <w:t xml:space="preserve">. </w:t>
      </w:r>
    </w:p>
    <w:p w:rsidR="00794CA9" w:rsidRDefault="00161F0C" w:rsidP="008D0E8A">
      <w:pPr>
        <w:pStyle w:val="Odstavecdal"/>
      </w:pPr>
      <w:r>
        <w:lastRenderedPageBreak/>
        <w:t>Pro jednoduchý atri</w:t>
      </w:r>
      <w:r w:rsidR="00DE1747">
        <w:t>but definujeme metody</w:t>
      </w:r>
      <w:r w:rsidR="00D93024">
        <w:t xml:space="preserve"> </w:t>
      </w:r>
      <w:proofErr w:type="spellStart"/>
      <w:r w:rsidR="00D93024">
        <w:t>getter</w:t>
      </w:r>
      <w:proofErr w:type="spellEnd"/>
      <w:r w:rsidR="00D93024">
        <w:t xml:space="preserve"> a</w:t>
      </w:r>
      <w:r w:rsidR="005F51E5">
        <w:t xml:space="preserve"> </w:t>
      </w:r>
      <w:proofErr w:type="spellStart"/>
      <w:r w:rsidR="005F51E5">
        <w:t>setter</w:t>
      </w:r>
      <w:proofErr w:type="spellEnd"/>
      <w:r w:rsidR="00DE1747">
        <w:t xml:space="preserve">, které budou zajišťovat, že místo reprezentující daný </w:t>
      </w:r>
      <w:proofErr w:type="spellStart"/>
      <w:r w:rsidR="00DE1747">
        <w:t>atrubut</w:t>
      </w:r>
      <w:proofErr w:type="spellEnd"/>
      <w:r w:rsidR="00DE1747">
        <w:t xml:space="preserve"> bude obsahovat vždy maximálně jeden objekt</w:t>
      </w:r>
      <w:r w:rsidR="00794CA9">
        <w:t xml:space="preserve">. Dále pro každý veřejný atribut </w:t>
      </w:r>
      <w:proofErr w:type="spellStart"/>
      <w:r w:rsidR="00D93024" w:rsidRPr="00D93024">
        <w:rPr>
          <w:rFonts w:ascii="Courier New" w:hAnsi="Courier New" w:cs="Courier New"/>
        </w:rPr>
        <w:t>attr</w:t>
      </w:r>
      <w:proofErr w:type="spellEnd"/>
      <w:r w:rsidR="00D93024">
        <w:rPr>
          <w:i/>
        </w:rPr>
        <w:t xml:space="preserve"> </w:t>
      </w:r>
      <w:r w:rsidR="00794CA9">
        <w:t>bude specifikace třídy obsahovat stejnojmenný synchronní port</w:t>
      </w:r>
      <w:r w:rsidR="00D93024">
        <w:t>,</w:t>
      </w:r>
      <w:r w:rsidR="00794CA9">
        <w:t xml:space="preserve"> realizující operace </w:t>
      </w:r>
      <w:proofErr w:type="spellStart"/>
      <w:r w:rsidR="00794CA9">
        <w:t>get</w:t>
      </w:r>
      <w:proofErr w:type="spellEnd"/>
      <w:r w:rsidR="00794CA9">
        <w:t xml:space="preserve"> a test neprázdnosti, a </w:t>
      </w:r>
      <w:r w:rsidR="003E1ABF">
        <w:t>negativní predikát</w:t>
      </w:r>
      <w:r w:rsidR="00794CA9">
        <w:t xml:space="preserve"> </w:t>
      </w:r>
      <w:r w:rsidR="00D93024">
        <w:t xml:space="preserve">pojmenovaný </w:t>
      </w:r>
      <w:proofErr w:type="spellStart"/>
      <w:r w:rsidR="00794CA9" w:rsidRPr="00D93024">
        <w:rPr>
          <w:rFonts w:ascii="Courier New" w:hAnsi="Courier New" w:cs="Courier New"/>
        </w:rPr>
        <w:t>attrEmpty</w:t>
      </w:r>
      <w:proofErr w:type="spellEnd"/>
      <w:r w:rsidR="00794CA9">
        <w:t>, realizující test prázdnosti atributu.</w:t>
      </w:r>
      <w:r w:rsidR="00D93024">
        <w:t xml:space="preserve"> Všechny tyto možnosti přístupu k jednoduchému atributu </w:t>
      </w:r>
      <w:proofErr w:type="spellStart"/>
      <w:r w:rsidR="00D93024" w:rsidRPr="00D93024">
        <w:rPr>
          <w:rFonts w:ascii="Courier New" w:hAnsi="Courier New" w:cs="Courier New"/>
        </w:rPr>
        <w:t>attr</w:t>
      </w:r>
      <w:proofErr w:type="spellEnd"/>
      <w:r w:rsidR="00D93024">
        <w:t xml:space="preserve"> třídy </w:t>
      </w:r>
      <w:proofErr w:type="spellStart"/>
      <w:r w:rsidR="00D93024">
        <w:rPr>
          <w:rFonts w:ascii="Courier New" w:hAnsi="Courier New" w:cs="Courier New"/>
        </w:rPr>
        <w:t>Abstract</w:t>
      </w:r>
      <w:proofErr w:type="spellEnd"/>
      <w:r w:rsidR="00D93024">
        <w:t xml:space="preserve"> demonstruje obrá</w:t>
      </w:r>
      <w:r w:rsidR="00DA1642">
        <w:t xml:space="preserve">zek ***. Všimněme si, že porty </w:t>
      </w:r>
      <w:proofErr w:type="spellStart"/>
      <w:r w:rsidR="00D93024" w:rsidRPr="00DA1642">
        <w:rPr>
          <w:rFonts w:ascii="Courier New" w:hAnsi="Courier New" w:cs="Courier New"/>
        </w:rPr>
        <w:t>attr</w:t>
      </w:r>
      <w:proofErr w:type="spellEnd"/>
      <w:r w:rsidR="00DA1642">
        <w:t xml:space="preserve"> a </w:t>
      </w:r>
      <w:proofErr w:type="spellStart"/>
      <w:r w:rsidR="00D93024" w:rsidRPr="00DA1642">
        <w:rPr>
          <w:rFonts w:ascii="Courier New" w:hAnsi="Courier New" w:cs="Courier New"/>
        </w:rPr>
        <w:t>attrEmpty</w:t>
      </w:r>
      <w:proofErr w:type="spellEnd"/>
      <w:r w:rsidR="00D93024">
        <w:t xml:space="preserve"> jsou komple</w:t>
      </w:r>
      <w:r w:rsidR="00DA1642">
        <w:t xml:space="preserve">mentární a umožňují v metodách </w:t>
      </w:r>
      <w:proofErr w:type="spellStart"/>
      <w:r w:rsidR="00D93024" w:rsidRPr="00DA1642">
        <w:rPr>
          <w:rFonts w:ascii="Courier New" w:hAnsi="Courier New" w:cs="Courier New"/>
        </w:rPr>
        <w:t>getAttr</w:t>
      </w:r>
      <w:proofErr w:type="spellEnd"/>
      <w:r w:rsidR="00DA1642">
        <w:t xml:space="preserve"> a </w:t>
      </w:r>
      <w:proofErr w:type="spellStart"/>
      <w:r w:rsidR="00D93024" w:rsidRPr="00DA1642">
        <w:rPr>
          <w:rFonts w:ascii="Courier New" w:hAnsi="Courier New" w:cs="Courier New"/>
        </w:rPr>
        <w:t>setAttr</w:t>
      </w:r>
      <w:proofErr w:type="spellEnd"/>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 xml:space="preserve">ukázka predikátů </w:t>
      </w:r>
      <w:proofErr w:type="spellStart"/>
      <w:r>
        <w:t>attr</w:t>
      </w:r>
      <w:proofErr w:type="spellEnd"/>
      <w:r>
        <w:t xml:space="preserve">, </w:t>
      </w:r>
      <w:proofErr w:type="spellStart"/>
      <w:r>
        <w:t>attrEmpty</w:t>
      </w:r>
      <w:proofErr w:type="spellEnd"/>
      <w:r>
        <w:t xml:space="preserve"> **</w:t>
      </w:r>
    </w:p>
    <w:p w:rsidR="00D93024" w:rsidRDefault="00D93024" w:rsidP="008D0E8A">
      <w:pPr>
        <w:pStyle w:val="Odstavecdal"/>
      </w:pPr>
      <w:commentRangeStart w:id="89"/>
      <w:r>
        <w:t xml:space="preserve">** </w:t>
      </w:r>
      <w:r w:rsidR="00744481">
        <w:t xml:space="preserve">TODO: </w:t>
      </w:r>
      <w:r>
        <w:t xml:space="preserve">ukázka </w:t>
      </w:r>
      <w:proofErr w:type="spellStart"/>
      <w:r>
        <w:t>getterů</w:t>
      </w:r>
      <w:proofErr w:type="spellEnd"/>
      <w:r>
        <w:t xml:space="preserve"> a </w:t>
      </w:r>
      <w:proofErr w:type="spellStart"/>
      <w:r>
        <w:t>setterů</w:t>
      </w:r>
      <w:proofErr w:type="spellEnd"/>
      <w:r>
        <w:t xml:space="preserve"> **</w:t>
      </w:r>
      <w:commentRangeEnd w:id="89"/>
      <w:r>
        <w:rPr>
          <w:rStyle w:val="Odkaznakoment"/>
        </w:rPr>
        <w:commentReference w:id="89"/>
      </w:r>
    </w:p>
    <w:p w:rsidR="00D93024" w:rsidRPr="00D93024" w:rsidRDefault="00D93024" w:rsidP="008D0E8A">
      <w:pPr>
        <w:pStyle w:val="Odstavecdal"/>
      </w:pPr>
    </w:p>
    <w:p w:rsidR="00466775" w:rsidRPr="00736804" w:rsidRDefault="00D93024" w:rsidP="008D0E8A">
      <w:pPr>
        <w:pStyle w:val="Odstavecdal"/>
      </w:pPr>
      <w:r>
        <w:t>Pro</w:t>
      </w:r>
      <w:r w:rsidR="005522C8">
        <w:t xml:space="preserve"> atribut typu </w:t>
      </w:r>
      <w:commentRangeStart w:id="90"/>
      <w:r w:rsidR="005522C8">
        <w:rPr>
          <w:i/>
        </w:rPr>
        <w:t>kolekce</w:t>
      </w:r>
      <w:commentRangeEnd w:id="90"/>
      <w:r w:rsidR="001534BB">
        <w:rPr>
          <w:rStyle w:val="Odkaznakoment"/>
        </w:rPr>
        <w:commentReference w:id="90"/>
      </w:r>
      <w:r w:rsidR="005522C8">
        <w:t>, po</w:t>
      </w:r>
      <w:r w:rsidR="001C59BE">
        <w:t xml:space="preserve">tom místo </w:t>
      </w:r>
      <w:proofErr w:type="spellStart"/>
      <w:r w:rsidR="001C59BE">
        <w:t>getteru</w:t>
      </w:r>
      <w:proofErr w:type="spellEnd"/>
      <w:r w:rsidR="001C59BE">
        <w:t xml:space="preserve"> a </w:t>
      </w:r>
      <w:proofErr w:type="spellStart"/>
      <w:r w:rsidR="001C59BE">
        <w:t>setteru</w:t>
      </w:r>
      <w:proofErr w:type="spellEnd"/>
      <w:r w:rsidR="001C59BE">
        <w:t xml:space="preserve">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proofErr w:type="spellStart"/>
      <w:r>
        <w:rPr>
          <w:rFonts w:ascii="Courier New" w:hAnsi="Courier New" w:cs="Courier New"/>
        </w:rPr>
        <w:t>items</w:t>
      </w:r>
      <w:proofErr w:type="spellEnd"/>
      <w:r>
        <w:t xml:space="preserve"> budou nazývat</w:t>
      </w:r>
      <w:r w:rsidR="005522C8">
        <w:t xml:space="preserve"> </w:t>
      </w:r>
      <w:proofErr w:type="spellStart"/>
      <w:r w:rsidR="005522C8" w:rsidRPr="00D93024">
        <w:rPr>
          <w:rFonts w:ascii="Courier New" w:hAnsi="Courier New" w:cs="Courier New"/>
        </w:rPr>
        <w:t>add</w:t>
      </w:r>
      <w:r w:rsidRPr="00D93024">
        <w:rPr>
          <w:rFonts w:ascii="Courier New" w:hAnsi="Courier New" w:cs="Courier New"/>
        </w:rPr>
        <w:t>Item</w:t>
      </w:r>
      <w:proofErr w:type="spellEnd"/>
      <w:r w:rsidR="005522C8">
        <w:t xml:space="preserve">, </w:t>
      </w:r>
      <w:proofErr w:type="spellStart"/>
      <w:r w:rsidR="005522C8" w:rsidRPr="00D93024">
        <w:rPr>
          <w:rFonts w:ascii="Courier New" w:hAnsi="Courier New" w:cs="Courier New"/>
        </w:rPr>
        <w:t>get</w:t>
      </w:r>
      <w:r w:rsidRPr="00D93024">
        <w:rPr>
          <w:rFonts w:ascii="Courier New" w:hAnsi="Courier New" w:cs="Courier New"/>
        </w:rPr>
        <w:t>Item</w:t>
      </w:r>
      <w:proofErr w:type="spellEnd"/>
      <w:r>
        <w:rPr>
          <w:i/>
        </w:rPr>
        <w:t xml:space="preserve"> </w:t>
      </w:r>
      <w:r w:rsidR="001C59BE">
        <w:t>a</w:t>
      </w:r>
      <w:r w:rsidR="005522C8">
        <w:t xml:space="preserve"> </w:t>
      </w:r>
      <w:proofErr w:type="spellStart"/>
      <w:r w:rsidR="005522C8" w:rsidRPr="00D93024">
        <w:rPr>
          <w:rFonts w:ascii="Courier New" w:hAnsi="Courier New" w:cs="Courier New"/>
        </w:rPr>
        <w:t>remove</w:t>
      </w:r>
      <w:r w:rsidRPr="00D93024">
        <w:rPr>
          <w:rFonts w:ascii="Courier New" w:hAnsi="Courier New" w:cs="Courier New"/>
        </w:rPr>
        <w:t>Item</w:t>
      </w:r>
      <w:proofErr w:type="spellEnd"/>
      <w:r>
        <w:t>.</w:t>
      </w:r>
    </w:p>
    <w:p w:rsidR="00474766" w:rsidRDefault="00474766" w:rsidP="008D0E8A">
      <w:pPr>
        <w:pStyle w:val="Odstavecdal"/>
      </w:pPr>
    </w:p>
    <w:p w:rsidR="00474766" w:rsidRDefault="00474766" w:rsidP="008D0E8A">
      <w:pPr>
        <w:pStyle w:val="Odstavecdal"/>
      </w:pPr>
      <w:r>
        <w:t xml:space="preserve">** </w:t>
      </w:r>
      <w:r w:rsidR="00744481">
        <w:t xml:space="preserve">TODO: </w:t>
      </w:r>
      <w:r>
        <w:t xml:space="preserve">ukázka </w:t>
      </w:r>
      <w:proofErr w:type="spellStart"/>
      <w:r>
        <w:t>add</w:t>
      </w:r>
      <w:proofErr w:type="spellEnd"/>
      <w:r>
        <w:t xml:space="preserve">, </w:t>
      </w:r>
      <w:proofErr w:type="spellStart"/>
      <w:r>
        <w:t>get</w:t>
      </w:r>
      <w:proofErr w:type="spellEnd"/>
      <w:r>
        <w:t xml:space="preserve">, </w:t>
      </w:r>
      <w:proofErr w:type="spellStart"/>
      <w:r w:rsidR="00BD34E4">
        <w:t>remove</w:t>
      </w:r>
      <w:proofErr w:type="spellEnd"/>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rsidR="002E2FAD">
        <w:t>PNtalk</w:t>
      </w:r>
      <w:proofErr w:type="spellEnd"/>
      <w:r w:rsidR="002E2FAD">
        <w:t xml:space="preserve"> tuto konstrukci zprostředkovává pouze při přístupu k modelu z jazyka </w:t>
      </w:r>
      <w:proofErr w:type="spellStart"/>
      <w:r w:rsidR="002E2FAD">
        <w:t>Smalltalk</w:t>
      </w:r>
      <w:proofErr w:type="spellEnd"/>
      <w:r w:rsidR="002E2FAD">
        <w:t xml:space="preserve"> (viz kap. </w:t>
      </w:r>
      <w:r w:rsidR="002E2FAD">
        <w:fldChar w:fldCharType="begin"/>
      </w:r>
      <w:r w:rsidR="002E2FAD">
        <w:instrText xml:space="preserve"> REF _Ref356728391 \r \h </w:instrText>
      </w:r>
      <w:r w:rsidR="002E2FAD">
        <w:fldChar w:fldCharType="separate"/>
      </w:r>
      <w:r w:rsidR="002E2FAD">
        <w:t>7.2.1</w:t>
      </w:r>
      <w:r w:rsidR="002E2FAD">
        <w:fldChar w:fldCharType="end"/>
      </w:r>
      <w:r w:rsidR="002E2FAD">
        <w:t xml:space="preserve">), nikoliv z </w:t>
      </w:r>
      <w:proofErr w:type="spellStart"/>
      <w:r w:rsidR="002E2FAD">
        <w:t>PNtalku</w:t>
      </w:r>
      <w:proofErr w:type="spellEnd"/>
      <w:r w:rsidR="002E2FAD">
        <w:t xml:space="preserve"> samotného. </w:t>
      </w:r>
      <w:r>
        <w:t xml:space="preserve">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w:t>
      </w:r>
      <w:r w:rsidR="002E2FAD">
        <w:t>z</w:t>
      </w:r>
      <w:r w:rsidR="004B2C2C">
        <w:t xml:space="preserve">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Pr="002E2FAD"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w:t>
      </w:r>
      <w:r w:rsidR="005D6758">
        <w:t xml:space="preserve">ale </w:t>
      </w:r>
      <w:r>
        <w:t xml:space="preserve">prozatím není možné, protože </w:t>
      </w:r>
      <w:proofErr w:type="spellStart"/>
      <w:r>
        <w:t>PNtalk</w:t>
      </w:r>
      <w:proofErr w:type="spellEnd"/>
      <w:r>
        <w:t xml:space="preserve"> neumožňuje v akcích přechodu použít </w:t>
      </w:r>
      <w:r w:rsidR="001E5E04">
        <w:t xml:space="preserve">programové </w:t>
      </w:r>
      <w:r>
        <w:t>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w:t>
      </w:r>
      <w:r w:rsidR="001A2937">
        <w:t xml:space="preserve"> pouze při testování a simulaci</w:t>
      </w:r>
      <w:r w:rsidR="00DC2E48">
        <w:t xml:space="preserve"> pro prezentaci stavu objektu. O vypisování stavu objektu ve finální aplikaci se bude starat vrstva uživatelského rozhraní popsaná v kapitole</w:t>
      </w:r>
      <w:r w:rsidR="001928C0">
        <w:t xml:space="preserve"> </w:t>
      </w:r>
      <w:r w:rsidR="00467027">
        <w:fldChar w:fldCharType="begin"/>
      </w:r>
      <w:r w:rsidR="001928C0">
        <w:instrText xml:space="preserve"> REF _Ref355913379 \r \h </w:instrText>
      </w:r>
      <w:r w:rsidR="00467027">
        <w:fldChar w:fldCharType="separate"/>
      </w:r>
      <w:r w:rsidR="004107D7">
        <w:t>7.2</w:t>
      </w:r>
      <w:r w:rsidR="00467027">
        <w:fldChar w:fldCharType="end"/>
      </w:r>
      <w:r w:rsidR="00DC2E48">
        <w:t>.</w:t>
      </w:r>
    </w:p>
    <w:p w:rsidR="00263F6C" w:rsidRPr="002A2B7C" w:rsidRDefault="000224DD" w:rsidP="008D0E8A">
      <w:pPr>
        <w:pStyle w:val="Odstavecdal"/>
      </w:pPr>
      <w:r>
        <w:lastRenderedPageBreak/>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w:t>
      </w:r>
      <w:r w:rsidR="002A2B7C">
        <w:t xml:space="preserve">ný typ proměnné daného atributu, přičemž téměř všechny atributy ovlivnitelné uživatelem budou, pro zjednodušení implementace a jednotnost zpracování, typu </w:t>
      </w:r>
      <w:r w:rsidR="002A2B7C">
        <w:rPr>
          <w:i/>
        </w:rPr>
        <w:t>řetězec</w:t>
      </w:r>
      <w:r w:rsidR="002A2B7C">
        <w:t>.</w:t>
      </w:r>
    </w:p>
    <w:p w:rsidR="00B620DA" w:rsidRDefault="00B620DA" w:rsidP="008D0E8A">
      <w:pPr>
        <w:pStyle w:val="Nadpis3"/>
      </w:pPr>
      <w:bookmarkStart w:id="91" w:name="_Ref356597035"/>
      <w:bookmarkStart w:id="92" w:name="_Toc356730907"/>
      <w:proofErr w:type="spellStart"/>
      <w:r>
        <w:t>Conference</w:t>
      </w:r>
      <w:bookmarkEnd w:id="91"/>
      <w:bookmarkEnd w:id="92"/>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w:t>
      </w:r>
      <w:r w:rsidR="002A2B7C" w:rsidRPr="002A2B7C">
        <w:rPr>
          <w:i/>
        </w:rPr>
        <w:t>řetězec</w:t>
      </w:r>
      <w:r>
        <w:t xml:space="preserve">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huje žádné nadstandardní metody nebo porty.</w:t>
      </w:r>
    </w:p>
    <w:p w:rsidR="00B620DA" w:rsidRDefault="00B620DA" w:rsidP="008D0E8A">
      <w:pPr>
        <w:pStyle w:val="Nadpis3"/>
      </w:pPr>
      <w:bookmarkStart w:id="93" w:name="_Toc356730908"/>
      <w:commentRangeStart w:id="94"/>
      <w:proofErr w:type="spellStart"/>
      <w:r>
        <w:t>Member</w:t>
      </w:r>
      <w:commentRangeEnd w:id="94"/>
      <w:proofErr w:type="spellEnd"/>
      <w:r w:rsidR="008A7A57">
        <w:rPr>
          <w:rStyle w:val="Odkaznakoment"/>
          <w:rFonts w:cs="Times New Roman"/>
          <w:b w:val="0"/>
          <w:bCs w:val="0"/>
        </w:rPr>
        <w:commentReference w:id="94"/>
      </w:r>
      <w:bookmarkEnd w:id="93"/>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95" w:name="_Toc356730909"/>
      <w:proofErr w:type="spellStart"/>
      <w:r>
        <w:lastRenderedPageBreak/>
        <w:t>Paper</w:t>
      </w:r>
      <w:bookmarkEnd w:id="95"/>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rsidR="006E0A49">
        <w:t>;</w:t>
      </w:r>
    </w:p>
    <w:p w:rsidR="006E0A49" w:rsidRDefault="006E0A49" w:rsidP="008D0E8A">
      <w:pPr>
        <w:pStyle w:val="Odstavecdal"/>
        <w:numPr>
          <w:ilvl w:val="0"/>
          <w:numId w:val="15"/>
        </w:numPr>
      </w:pPr>
      <w:proofErr w:type="spellStart"/>
      <w:r>
        <w:rPr>
          <w:rFonts w:ascii="Courier New" w:hAnsi="Courier New" w:cs="Courier New"/>
        </w:rPr>
        <w:t>reviewer</w:t>
      </w:r>
      <w:proofErr w:type="spellEnd"/>
      <w:r>
        <w:t xml:space="preserve">, obsahující instanci třídy </w:t>
      </w:r>
      <w:proofErr w:type="spellStart"/>
      <w:r>
        <w:rPr>
          <w:i/>
        </w:rPr>
        <w:t>Member</w:t>
      </w:r>
      <w:proofErr w:type="spellEnd"/>
      <w:r>
        <w:t xml:space="preserve"> určující odpovídajícího recenzenta přiřazeného k článku.</w:t>
      </w:r>
    </w:p>
    <w:p w:rsidR="0051565F" w:rsidRDefault="00D47766" w:rsidP="008D0E8A">
      <w:pPr>
        <w:pStyle w:val="Odstavecdal"/>
      </w:pPr>
      <w:r>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6" w:name="_Toc356730910"/>
      <w:proofErr w:type="spellStart"/>
      <w:r>
        <w:t>Review</w:t>
      </w:r>
      <w:bookmarkEnd w:id="96"/>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t xml:space="preserve">Třída </w:t>
      </w:r>
      <w:proofErr w:type="spellStart"/>
      <w:r w:rsidR="0004265E">
        <w:rPr>
          <w:i/>
        </w:rPr>
        <w:t>Review</w:t>
      </w:r>
      <w:proofErr w:type="spellEnd"/>
      <w:r>
        <w:t xml:space="preserve"> </w:t>
      </w:r>
      <w:r w:rsidR="0004265E">
        <w:t xml:space="preserve">neobsahuje žádné nadstandardní metody nebo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7" w:name="_Ref356679440"/>
      <w:bookmarkStart w:id="98" w:name="_Toc356730911"/>
      <w:r>
        <w:lastRenderedPageBreak/>
        <w:t>Nasazení modelu</w:t>
      </w:r>
      <w:r w:rsidR="0064386F">
        <w:t xml:space="preserve"> </w:t>
      </w:r>
      <w:r>
        <w:t>systému</w:t>
      </w:r>
      <w:bookmarkEnd w:id="97"/>
      <w:bookmarkEnd w:id="98"/>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w:t>
      </w:r>
      <w:r w:rsidR="00576FFC">
        <w:t>vytvořit</w:t>
      </w:r>
      <w:r w:rsidR="00C81A10">
        <w:t xml:space="preserve">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(zkr. MVC)</w:t>
      </w:r>
      <w:r>
        <w:t xml:space="preserve">, která je v dnešní době </w:t>
      </w:r>
      <w:r w:rsidR="00630170">
        <w:t xml:space="preserve">webovými </w:t>
      </w:r>
      <w:r>
        <w:t xml:space="preserve">programátory hojně využívaná.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467027">
        <w:fldChar w:fldCharType="begin"/>
      </w:r>
      <w:r w:rsidR="00E8571D">
        <w:instrText xml:space="preserve"> REF _Ref355913379 \r \h </w:instrText>
      </w:r>
      <w:r w:rsidR="00467027">
        <w:fldChar w:fldCharType="separate"/>
      </w:r>
      <w:r w:rsidR="004107D7">
        <w:t>7.2</w:t>
      </w:r>
      <w:r w:rsidR="00467027">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467027">
        <w:fldChar w:fldCharType="begin"/>
      </w:r>
      <w:r w:rsidR="00B31A5A">
        <w:instrText xml:space="preserve"> REF _Ref355912747 \r \h </w:instrText>
      </w:r>
      <w:r w:rsidR="00467027">
        <w:fldChar w:fldCharType="separate"/>
      </w:r>
      <w:r w:rsidR="004107D7">
        <w:t>6</w:t>
      </w:r>
      <w:r w:rsidR="00467027">
        <w:fldChar w:fldCharType="end"/>
      </w:r>
      <w:r>
        <w:t xml:space="preserve"> společně s</w:t>
      </w:r>
      <w:r w:rsidR="00324CD0">
        <w:t>e</w:t>
      </w:r>
      <w:r>
        <w:t xml:space="preserve"> </w:t>
      </w:r>
      <w:r w:rsidR="00324CD0">
        <w:t xml:space="preserve">řídícími </w:t>
      </w:r>
      <w:r>
        <w:t xml:space="preserve">OOPN sítěmi, o kterých si povíme v kapitole </w:t>
      </w:r>
      <w:r w:rsidR="00467027">
        <w:fldChar w:fldCharType="begin"/>
      </w:r>
      <w:r>
        <w:instrText xml:space="preserve"> REF _Ref356435135 \r \h </w:instrText>
      </w:r>
      <w:r w:rsidR="00467027">
        <w:fldChar w:fldCharType="separate"/>
      </w:r>
      <w:r w:rsidR="004107D7">
        <w:t>7.1</w:t>
      </w:r>
      <w:r w:rsidR="00467027">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467027">
        <w:fldChar w:fldCharType="begin"/>
      </w:r>
      <w:r w:rsidR="00DB49C1">
        <w:instrText xml:space="preserve"> REF _Ref355913379 \r \h </w:instrText>
      </w:r>
      <w:r w:rsidR="00467027">
        <w:fldChar w:fldCharType="separate"/>
      </w:r>
      <w:r w:rsidR="004107D7">
        <w:t>7.2</w:t>
      </w:r>
      <w:r w:rsidR="00467027">
        <w:fldChar w:fldCharType="end"/>
      </w:r>
      <w:r w:rsidR="00DB49C1">
        <w:t>.</w:t>
      </w:r>
    </w:p>
    <w:p w:rsidR="00941D3D" w:rsidRDefault="00324CD0" w:rsidP="008D0E8A">
      <w:pPr>
        <w:pStyle w:val="Nadpis2"/>
      </w:pPr>
      <w:bookmarkStart w:id="99" w:name="_Ref355900583"/>
      <w:bookmarkStart w:id="100" w:name="_Ref356435135"/>
      <w:bookmarkStart w:id="101" w:name="_Toc356730912"/>
      <w:r>
        <w:t xml:space="preserve">Řídící </w:t>
      </w:r>
      <w:commentRangeStart w:id="102"/>
      <w:r w:rsidR="000F23A8">
        <w:t>sítě</w:t>
      </w:r>
      <w:bookmarkEnd w:id="99"/>
      <w:commentRangeEnd w:id="102"/>
      <w:r w:rsidR="00E1064A">
        <w:rPr>
          <w:rStyle w:val="Odkaznakoment"/>
          <w:rFonts w:cs="Times New Roman"/>
          <w:b w:val="0"/>
          <w:bCs w:val="0"/>
          <w:iCs w:val="0"/>
        </w:rPr>
        <w:commentReference w:id="102"/>
      </w:r>
      <w:bookmarkEnd w:id="100"/>
      <w:bookmarkEnd w:id="101"/>
    </w:p>
    <w:p w:rsidR="000D790C" w:rsidRDefault="00C012AA" w:rsidP="008D0E8A">
      <w:pPr>
        <w:pStyle w:val="Odstavecprvn"/>
      </w:pPr>
      <w:r>
        <w:t xml:space="preserve">Nyní si popíšeme </w:t>
      </w:r>
      <w:r w:rsidR="00324CD0">
        <w:t xml:space="preserve">řídící </w:t>
      </w:r>
      <w:r>
        <w:t xml:space="preserve">sítě, které </w:t>
      </w:r>
      <w:r w:rsidR="00C21789">
        <w:t>operují</w:t>
      </w:r>
      <w:r>
        <w:t xml:space="preserve"> nad modelem systému z kapitoly </w:t>
      </w:r>
      <w:r w:rsidR="00467027">
        <w:fldChar w:fldCharType="begin"/>
      </w:r>
      <w:r>
        <w:instrText xml:space="preserve"> REF _Ref355912742 \r \h </w:instrText>
      </w:r>
      <w:r w:rsidR="00467027">
        <w:fldChar w:fldCharType="separate"/>
      </w:r>
      <w:r w:rsidR="004107D7">
        <w:t>6</w:t>
      </w:r>
      <w:r w:rsidR="00467027">
        <w:fldChar w:fldCharType="end"/>
      </w:r>
      <w:r w:rsidR="00C21789">
        <w:t xml:space="preserve"> a zprostředkovávají tak akce modelu pro jakoukoliv zastřešující aplikaci (v našem případě webovou aplikaci). Nejdůležitější </w:t>
      </w:r>
      <w:r w:rsidR="00C21789">
        <w:lastRenderedPageBreak/>
        <w:t xml:space="preserve">síť z této skupiny je nazvaná </w:t>
      </w:r>
      <w:proofErr w:type="spellStart"/>
      <w:r w:rsidR="00C21789">
        <w:rPr>
          <w:i/>
        </w:rPr>
        <w:t>SystemNet</w:t>
      </w:r>
      <w:proofErr w:type="spellEnd"/>
      <w:r w:rsidR="00C21789">
        <w:t xml:space="preserve">, která, jak už název napovídá, zodpovídá za celý konferenční systém. Ostatní </w:t>
      </w:r>
      <w:r w:rsidR="00324CD0">
        <w:t xml:space="preserve">řídící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467027">
        <w:fldChar w:fldCharType="begin"/>
      </w:r>
      <w:r w:rsidR="00F42379">
        <w:instrText xml:space="preserve"> REF _Ref356439177 \r \h </w:instrText>
      </w:r>
      <w:r w:rsidR="00467027">
        <w:fldChar w:fldCharType="separate"/>
      </w:r>
      <w:r w:rsidR="004107D7">
        <w:t>6.1</w:t>
      </w:r>
      <w:r w:rsidR="00467027">
        <w:fldChar w:fldCharType="end"/>
      </w:r>
      <w:r w:rsidR="008C3336">
        <w:t xml:space="preserve">, ale přináší nový </w:t>
      </w:r>
      <w:r w:rsidR="00797DCC">
        <w:t>modelovací prvek</w:t>
      </w:r>
      <w:r w:rsidR="008C3336">
        <w:t xml:space="preserve">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103"/>
      <w:proofErr w:type="spellStart"/>
      <w:r w:rsidR="00F42379">
        <w:rPr>
          <w:i/>
        </w:rPr>
        <w:t>SystemNet</w:t>
      </w:r>
      <w:proofErr w:type="spellEnd"/>
      <w:r w:rsidR="00F42379">
        <w:t xml:space="preserve"> </w:t>
      </w:r>
      <w:commentRangeEnd w:id="103"/>
      <w:r w:rsidR="00C8363B">
        <w:rPr>
          <w:rStyle w:val="Odkaznakoment"/>
        </w:rPr>
        <w:commentReference w:id="103"/>
      </w:r>
      <w:r w:rsidR="00F42379">
        <w:t>se všemi ostatními třídami modelu</w:t>
      </w:r>
      <w:r w:rsidR="000421E6">
        <w:t>.</w:t>
      </w:r>
    </w:p>
    <w:p w:rsidR="00D3262C" w:rsidRDefault="00D3262C" w:rsidP="008D0E8A">
      <w:pPr>
        <w:pStyle w:val="Odstavecdal"/>
      </w:pPr>
    </w:p>
    <w:p w:rsidR="00D3262C" w:rsidRDefault="00D3262C" w:rsidP="008D0E8A">
      <w:pPr>
        <w:pStyle w:val="Odstavecdal"/>
      </w:pPr>
      <w:r>
        <w:t xml:space="preserve">** TODO: Diagram </w:t>
      </w:r>
      <w:r w:rsidR="00324CD0">
        <w:t>řídící</w:t>
      </w:r>
      <w:r w:rsidR="004C3F9F">
        <w:t>ch</w:t>
      </w:r>
      <w:r w:rsidR="00324CD0">
        <w:t xml:space="preserve"> </w:t>
      </w:r>
      <w:r>
        <w:t>tříd **</w:t>
      </w:r>
    </w:p>
    <w:p w:rsidR="00B90AAB" w:rsidRDefault="00B90AAB" w:rsidP="008D0E8A">
      <w:pPr>
        <w:pStyle w:val="Odstavecdal"/>
      </w:pPr>
    </w:p>
    <w:p w:rsidR="00B90AAB" w:rsidRPr="00D3262C" w:rsidRDefault="00B90AAB" w:rsidP="008D0E8A">
      <w:pPr>
        <w:pStyle w:val="Odstavecdal"/>
      </w:pPr>
      <w:r>
        <w:t xml:space="preserve">V následujících definicích tříd předpokládejme, stejně jako v kapitole </w:t>
      </w:r>
      <w:r w:rsidR="00467027">
        <w:fldChar w:fldCharType="begin"/>
      </w:r>
      <w:r>
        <w:instrText xml:space="preserve"> REF _Ref356170075 \r \h </w:instrText>
      </w:r>
      <w:r w:rsidR="00467027">
        <w:fldChar w:fldCharType="separate"/>
      </w:r>
      <w:r w:rsidR="004107D7">
        <w:t>6.2</w:t>
      </w:r>
      <w:r w:rsidR="00467027">
        <w:fldChar w:fldCharType="end"/>
      </w:r>
      <w:r>
        <w:t>, že pro své veřejné atributy obsahují všechny podpůrné predikáty, s</w:t>
      </w:r>
      <w:r w:rsidR="0082560F">
        <w:t>ynchronní porty a metody, které tedy nebudeme specifikovat.</w:t>
      </w:r>
    </w:p>
    <w:p w:rsidR="00791E5B" w:rsidRDefault="006B424A" w:rsidP="008D0E8A">
      <w:pPr>
        <w:pStyle w:val="Nadpis3"/>
      </w:pPr>
      <w:bookmarkStart w:id="104" w:name="_Ref356596622"/>
      <w:bookmarkStart w:id="105" w:name="_Toc356730913"/>
      <w:proofErr w:type="spellStart"/>
      <w:r>
        <w:t>SystemNet</w:t>
      </w:r>
      <w:bookmarkEnd w:id="104"/>
      <w:bookmarkEnd w:id="105"/>
      <w:proofErr w:type="spellEnd"/>
    </w:p>
    <w:p w:rsidR="00791E5B" w:rsidRDefault="00482A51" w:rsidP="008D0E8A">
      <w:pPr>
        <w:pStyle w:val="Odstavecprvn"/>
      </w:pPr>
      <w:r>
        <w:t>Třída</w:t>
      </w:r>
      <w:r w:rsidR="00791E5B">
        <w:t xml:space="preserve"> </w:t>
      </w:r>
      <w:proofErr w:type="spellStart"/>
      <w:r w:rsidR="00791E5B">
        <w:rPr>
          <w:i/>
        </w:rPr>
        <w:t>System</w:t>
      </w:r>
      <w:r w:rsidR="006E1722">
        <w:rPr>
          <w:i/>
        </w:rPr>
        <w:t>Net</w:t>
      </w:r>
      <w:proofErr w:type="spellEnd"/>
      <w:r w:rsidR="00791E5B">
        <w:t xml:space="preserve"> </w:t>
      </w:r>
      <w:r w:rsidR="00FC0EE7">
        <w:t xml:space="preserve">je </w:t>
      </w:r>
      <w:r w:rsidR="00791E5B">
        <w:t>nejdůležitější tříd</w:t>
      </w:r>
      <w:r w:rsidR="00FC0EE7">
        <w:t>ou</w:t>
      </w:r>
      <w:r w:rsidR="00791E5B">
        <w:t xml:space="preserve"> celého </w:t>
      </w:r>
      <w:r w:rsidR="004B610B">
        <w:t>konferenč</w:t>
      </w:r>
      <w:r w:rsidR="00791E5B">
        <w:t xml:space="preserve">ního systému. Tato třída </w:t>
      </w:r>
      <w:r>
        <w:t>reprezentuje</w:t>
      </w:r>
      <w:r w:rsidR="00791E5B">
        <w:t xml:space="preserve"> systém jako takový a její instance se bude na </w:t>
      </w:r>
      <w:r>
        <w:t xml:space="preserve">webovém </w:t>
      </w:r>
      <w:r w:rsidR="00791E5B">
        <w:t xml:space="preserve">serveru vyskytovat jako </w:t>
      </w:r>
      <w:commentRangeStart w:id="106"/>
      <w:proofErr w:type="spellStart"/>
      <w:r w:rsidR="00791E5B">
        <w:t>singleton</w:t>
      </w:r>
      <w:commentRangeEnd w:id="106"/>
      <w:proofErr w:type="spellEnd"/>
      <w:r w:rsidR="00791E5B">
        <w:rPr>
          <w:rStyle w:val="Znakapoznpodarou"/>
        </w:rPr>
        <w:footnoteReference w:id="10"/>
      </w:r>
      <w:r w:rsidR="00791E5B">
        <w:rPr>
          <w:rStyle w:val="Odkaznakoment"/>
        </w:rPr>
        <w:commentReference w:id="106"/>
      </w:r>
      <w:r w:rsidR="00791E5B">
        <w:t xml:space="preserve">. Veškeré spuštěné instance aplikace budou přistupovat k tomuto </w:t>
      </w:r>
      <w:proofErr w:type="spellStart"/>
      <w:r w:rsidR="00791E5B">
        <w:t>singletonu</w:t>
      </w:r>
      <w:proofErr w:type="spellEnd"/>
      <w:r w:rsidR="00791E5B">
        <w:t xml:space="preserve">, jediné instanci třídy </w:t>
      </w:r>
      <w:proofErr w:type="spellStart"/>
      <w:r w:rsidR="00791E5B">
        <w:rPr>
          <w:i/>
        </w:rPr>
        <w:t>System</w:t>
      </w:r>
      <w:r w:rsidR="006E1722">
        <w:rPr>
          <w:i/>
        </w:rPr>
        <w:t>Net</w:t>
      </w:r>
      <w:proofErr w:type="spellEnd"/>
      <w:r w:rsidR="00791E5B">
        <w:t>, který budeme dále nazývat Systém. Systém</w:t>
      </w:r>
      <w:r w:rsidR="00FC0EE7">
        <w:t xml:space="preserve"> slouží jako přístupový bod k modelu</w:t>
      </w:r>
      <w:r w:rsidR="00791E5B">
        <w:t xml:space="preserve"> </w:t>
      </w:r>
      <w:r w:rsidR="004B610B">
        <w:t>konferenč</w:t>
      </w:r>
      <w:r w:rsidR="00791E5B">
        <w:t xml:space="preserve">ního systému, uchovává všechna data systému a </w:t>
      </w:r>
      <w:r w:rsidR="00F808F3">
        <w:t>zajišťuje</w:t>
      </w:r>
      <w:r w:rsidR="00791E5B">
        <w:t xml:space="preserve"> obsluhu základních operací jako například přihlášení/odhlášení uživatele do/ze systému, nebo tovární metody</w:t>
      </w:r>
      <w:r w:rsidR="00791E5B">
        <w:rPr>
          <w:rStyle w:val="Znakapoznpodarou"/>
        </w:rPr>
        <w:footnoteReference w:id="11"/>
      </w:r>
      <w:r w:rsidR="00791E5B">
        <w:t xml:space="preserve"> pro vytváření nových objektů v 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r w:rsidR="00C6302C">
        <w:t xml:space="preserve">kap. </w:t>
      </w:r>
      <w:r w:rsidR="00467027">
        <w:fldChar w:fldCharType="begin"/>
      </w:r>
      <w:r w:rsidR="00C6302C">
        <w:instrText xml:space="preserve"> REF _Ref356728391 \r \h </w:instrText>
      </w:r>
      <w:r w:rsidR="00467027">
        <w:fldChar w:fldCharType="separate"/>
      </w:r>
      <w:r w:rsidR="004107D7">
        <w:t>7.2.1</w:t>
      </w:r>
      <w:r w:rsidR="00467027">
        <w:fldChar w:fldCharType="end"/>
      </w:r>
      <w:r w:rsidR="006E1722">
        <w:t>).</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E025F4" w:rsidRDefault="00E025F4" w:rsidP="008D0E8A">
      <w:pPr>
        <w:pStyle w:val="Odstavecdal"/>
        <w:numPr>
          <w:ilvl w:val="0"/>
          <w:numId w:val="16"/>
        </w:numPr>
      </w:pPr>
      <w:proofErr w:type="spellStart"/>
      <w:r>
        <w:rPr>
          <w:rFonts w:ascii="Courier New" w:hAnsi="Courier New" w:cs="Courier New"/>
        </w:rPr>
        <w:t>papers</w:t>
      </w:r>
      <w:proofErr w:type="spellEnd"/>
      <w:r>
        <w:t xml:space="preserve">, obsahující </w:t>
      </w:r>
      <w:r w:rsidRPr="006E1722">
        <w:rPr>
          <w:i/>
        </w:rPr>
        <w:t>kolekci</w:t>
      </w:r>
      <w:r>
        <w:t xml:space="preserve"> všech instancí třídy </w:t>
      </w:r>
      <w:proofErr w:type="spellStart"/>
      <w:r>
        <w:rPr>
          <w:i/>
        </w:rPr>
        <w:t>Paper</w:t>
      </w:r>
      <w:proofErr w:type="spellEnd"/>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lastRenderedPageBreak/>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provádějící přihlášení uživatele do systému, tedy vytvoření řídící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F22B6B" w:rsidRDefault="00F22B6B" w:rsidP="00F22B6B">
      <w:pPr>
        <w:pStyle w:val="Odstavecdal"/>
        <w:numPr>
          <w:ilvl w:val="0"/>
          <w:numId w:val="19"/>
        </w:numPr>
      </w:pPr>
      <w:proofErr w:type="spellStart"/>
      <w:r>
        <w:rPr>
          <w:rFonts w:ascii="Courier New" w:hAnsi="Courier New" w:cs="Courier New"/>
        </w:rPr>
        <w:t>notUse</w:t>
      </w:r>
      <w:r w:rsidR="007720D2">
        <w:rPr>
          <w:rFonts w:ascii="Courier New" w:hAnsi="Courier New" w:cs="Courier New"/>
        </w:rPr>
        <w:t>rN</w:t>
      </w:r>
      <w:r>
        <w:rPr>
          <w:rFonts w:ascii="Courier New" w:hAnsi="Courier New" w:cs="Courier New"/>
        </w:rPr>
        <w:t>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neexistenci registrovaného uživatele s</w:t>
      </w:r>
      <w:r w:rsidR="00226068">
        <w:t>e</w:t>
      </w:r>
      <w:r>
        <w:t xml:space="preserve"> jménem</w:t>
      </w:r>
      <w:r w:rsidR="00226068">
        <w:t xml:space="preserve"> </w:t>
      </w:r>
      <w:proofErr w:type="spellStart"/>
      <w:r w:rsidR="00226068">
        <w:t>name</w:t>
      </w:r>
      <w:proofErr w:type="spellEnd"/>
      <w:r>
        <w:t>;</w:t>
      </w:r>
    </w:p>
    <w:p w:rsidR="001E5BB7" w:rsidRPr="00E25AA0"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25AA0" w:rsidRDefault="00E25AA0" w:rsidP="008D0E8A">
      <w:pPr>
        <w:pStyle w:val="Odstavecdal"/>
        <w:numPr>
          <w:ilvl w:val="0"/>
          <w:numId w:val="19"/>
        </w:numPr>
        <w:rPr>
          <w:rFonts w:ascii="Courier New" w:hAnsi="Courier New" w:cs="Courier New"/>
        </w:rPr>
      </w:pPr>
      <w:proofErr w:type="spellStart"/>
      <w:r>
        <w:rPr>
          <w:rFonts w:ascii="Courier New" w:hAnsi="Courier New" w:cs="Courier New"/>
        </w:rPr>
        <w:t>conferences</w:t>
      </w:r>
      <w:proofErr w:type="spellEnd"/>
      <w:r>
        <w:rPr>
          <w:rFonts w:ascii="Courier New" w:hAnsi="Courier New" w:cs="Courier New"/>
        </w:rPr>
        <w:t xml:space="preserve">:c </w:t>
      </w:r>
      <w:proofErr w:type="spellStart"/>
      <w:r>
        <w:rPr>
          <w:rFonts w:ascii="Courier New" w:hAnsi="Courier New" w:cs="Courier New"/>
        </w:rPr>
        <w:t>state</w:t>
      </w:r>
      <w:proofErr w:type="spellEnd"/>
      <w:r>
        <w:rPr>
          <w:rFonts w:ascii="Courier New" w:hAnsi="Courier New" w:cs="Courier New"/>
        </w:rPr>
        <w:t>:s</w:t>
      </w:r>
      <w:r>
        <w:t xml:space="preserve">, testující stav systému na existenci konference </w:t>
      </w:r>
      <w:r>
        <w:rPr>
          <w:rFonts w:ascii="Courier New" w:hAnsi="Courier New" w:cs="Courier New"/>
        </w:rPr>
        <w:t>c</w:t>
      </w:r>
      <w:r>
        <w:t xml:space="preserve"> ve stavu </w:t>
      </w:r>
      <w:r>
        <w:rPr>
          <w:rFonts w:ascii="Courier New" w:hAnsi="Courier New" w:cs="Courier New"/>
        </w:rPr>
        <w:t>s</w:t>
      </w:r>
      <w:r>
        <w:t>;</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realizující test, jestli je uživatel s danou řídící sítí přihlášen, a</w:t>
      </w:r>
      <w:r w:rsidR="00434428">
        <w:t xml:space="preserve"> následné</w:t>
      </w:r>
      <w:r>
        <w:t xml:space="preserve"> odhlášení</w:t>
      </w:r>
      <w:r w:rsidR="00434428">
        <w:t xml:space="preserve"> při provedení</w:t>
      </w:r>
      <w:r w:rsidR="000F59D0">
        <w:t xml:space="preserve"> portu</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r w:rsidR="00AF0D1E">
        <w:t xml:space="preserve"> Část sítě zodpovědnou za registraci, přihlašování a odhlašování uživatelů je vyobrazena na obrázku ***.</w:t>
      </w:r>
    </w:p>
    <w:p w:rsidR="003B2E9D" w:rsidRDefault="003B2E9D" w:rsidP="008D0E8A">
      <w:pPr>
        <w:pStyle w:val="Odstavecdal"/>
      </w:pPr>
    </w:p>
    <w:p w:rsidR="003B2E9D" w:rsidRDefault="003B2E9D" w:rsidP="008D0E8A">
      <w:pPr>
        <w:pStyle w:val="Odstavecdal"/>
      </w:pPr>
      <w:r>
        <w:t xml:space="preserve">** TODO: obrázek výseku </w:t>
      </w:r>
      <w:commentRangeStart w:id="107"/>
      <w:r>
        <w:t xml:space="preserve">sítě </w:t>
      </w:r>
      <w:commentRangeEnd w:id="107"/>
      <w:r w:rsidR="00732BEA">
        <w:rPr>
          <w:rStyle w:val="Odkaznakoment"/>
        </w:rPr>
        <w:commentReference w:id="107"/>
      </w:r>
      <w:r>
        <w:t>**</w:t>
      </w:r>
    </w:p>
    <w:p w:rsidR="00621082" w:rsidRDefault="00621082"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BD67BB">
      <w:pPr>
        <w:pStyle w:val="Odstavecdal"/>
        <w:numPr>
          <w:ilvl w:val="0"/>
          <w:numId w:val="26"/>
        </w:numPr>
      </w:pPr>
      <w:proofErr w:type="spellStart"/>
      <w:r>
        <w:rPr>
          <w:rFonts w:ascii="Courier New" w:hAnsi="Courier New" w:cs="Courier New"/>
        </w:rPr>
        <w:t>new</w:t>
      </w:r>
      <w:proofErr w:type="spellEnd"/>
      <w:r>
        <w:t>*, tovární metody pro vytváření nových entit systému;</w:t>
      </w:r>
    </w:p>
    <w:p w:rsidR="00762E74" w:rsidRPr="00762E74" w:rsidRDefault="00762E74" w:rsidP="00BD67BB">
      <w:pPr>
        <w:pStyle w:val="Odstavecdal"/>
        <w:numPr>
          <w:ilvl w:val="0"/>
          <w:numId w:val="26"/>
        </w:numPr>
      </w:pPr>
      <w:proofErr w:type="spellStart"/>
      <w:r>
        <w:rPr>
          <w:rFonts w:ascii="Courier New" w:hAnsi="Courier New" w:cs="Courier New"/>
        </w:rPr>
        <w:t>add</w:t>
      </w:r>
      <w:proofErr w:type="spellEnd"/>
      <w:r w:rsidR="00D04BFF">
        <w:t>*, metody pro přidávání entit do systému</w:t>
      </w:r>
      <w:r w:rsidR="00CE7714">
        <w:t xml:space="preserve"> (viz kap. </w:t>
      </w:r>
      <w:r w:rsidR="00467027">
        <w:fldChar w:fldCharType="begin"/>
      </w:r>
      <w:r w:rsidR="00CE7714">
        <w:instrText xml:space="preserve"> REF _Ref356170075 \r \h </w:instrText>
      </w:r>
      <w:r w:rsidR="00467027">
        <w:fldChar w:fldCharType="separate"/>
      </w:r>
      <w:r w:rsidR="004107D7">
        <w:t>6.2</w:t>
      </w:r>
      <w:r w:rsidR="00467027">
        <w:fldChar w:fldCharType="end"/>
      </w:r>
      <w:r w:rsidR="00CE7714">
        <w:t>)</w:t>
      </w:r>
      <w:r w:rsidR="00D04BFF">
        <w:t>;</w:t>
      </w:r>
    </w:p>
    <w:p w:rsidR="00762E74" w:rsidRDefault="00762E74" w:rsidP="00BD67BB">
      <w:pPr>
        <w:pStyle w:val="Odstavecdal"/>
        <w:numPr>
          <w:ilvl w:val="0"/>
          <w:numId w:val="26"/>
        </w:numPr>
      </w:pPr>
      <w:proofErr w:type="spellStart"/>
      <w:r>
        <w:rPr>
          <w:rFonts w:ascii="Courier New" w:hAnsi="Courier New" w:cs="Courier New"/>
        </w:rPr>
        <w:t>remove</w:t>
      </w:r>
      <w:proofErr w:type="spellEnd"/>
      <w:r>
        <w:t>*</w:t>
      </w:r>
      <w:r w:rsidR="00D04BFF">
        <w:t>, metody pro odstraňování entit ze systému</w:t>
      </w:r>
      <w:r w:rsidR="00CE7714">
        <w:t xml:space="preserve"> (viz kap. </w:t>
      </w:r>
      <w:r w:rsidR="00467027">
        <w:fldChar w:fldCharType="begin"/>
      </w:r>
      <w:r w:rsidR="00CE7714">
        <w:instrText xml:space="preserve"> REF _Ref356170075 \r \h </w:instrText>
      </w:r>
      <w:r w:rsidR="00467027">
        <w:fldChar w:fldCharType="separate"/>
      </w:r>
      <w:r w:rsidR="004107D7">
        <w:t>6.2</w:t>
      </w:r>
      <w:r w:rsidR="00467027">
        <w:fldChar w:fldCharType="end"/>
      </w:r>
      <w:r w:rsidR="00CE7714">
        <w:t>)</w:t>
      </w:r>
      <w:r w:rsidR="00D04BFF">
        <w:t>.</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108" w:name="_Toc356730914"/>
      <w:proofErr w:type="spellStart"/>
      <w:r>
        <w:t>User</w:t>
      </w:r>
      <w:r w:rsidR="00967FBA">
        <w:t>Net</w:t>
      </w:r>
      <w:bookmarkEnd w:id="108"/>
      <w:proofErr w:type="spellEnd"/>
    </w:p>
    <w:p w:rsidR="00BD67BB" w:rsidRDefault="00BD67BB" w:rsidP="004721C7">
      <w:pPr>
        <w:pStyle w:val="Odstavecprvn"/>
      </w:pPr>
      <w:r>
        <w:t xml:space="preserve">Třída </w:t>
      </w:r>
      <w:proofErr w:type="spellStart"/>
      <w:r>
        <w:rPr>
          <w:i/>
        </w:rPr>
        <w:t>UserNet</w:t>
      </w:r>
      <w:proofErr w:type="spellEnd"/>
      <w:r>
        <w:t xml:space="preserve"> je řídící sítí pro anonymní uživatele a zároveň je rodičem dalších uživatelských řídících sítí. Implementuje společné rozhraní všech uživatelských sítí a základní obsluhu požadavků. Má definovány atributy:</w:t>
      </w:r>
    </w:p>
    <w:p w:rsidR="00BD67BB" w:rsidRDefault="00BD67BB" w:rsidP="00BD67BB">
      <w:pPr>
        <w:pStyle w:val="Odstavecdal"/>
        <w:numPr>
          <w:ilvl w:val="0"/>
          <w:numId w:val="24"/>
        </w:numPr>
      </w:pPr>
      <w:proofErr w:type="spellStart"/>
      <w:r>
        <w:rPr>
          <w:rFonts w:ascii="Courier New" w:hAnsi="Courier New" w:cs="Courier New"/>
        </w:rPr>
        <w:t>system</w:t>
      </w:r>
      <w:proofErr w:type="spellEnd"/>
      <w:r>
        <w:t xml:space="preserve">, obsahující instanci třídy </w:t>
      </w:r>
      <w:proofErr w:type="spellStart"/>
      <w:r>
        <w:rPr>
          <w:i/>
        </w:rPr>
        <w:t>SystemNet</w:t>
      </w:r>
      <w:proofErr w:type="spellEnd"/>
      <w:r>
        <w:t>, reference na systém;</w:t>
      </w:r>
    </w:p>
    <w:p w:rsidR="00C6302C" w:rsidRDefault="00BD67BB" w:rsidP="00C6302C">
      <w:pPr>
        <w:pStyle w:val="Odstavecdal"/>
        <w:numPr>
          <w:ilvl w:val="0"/>
          <w:numId w:val="24"/>
        </w:numPr>
      </w:pPr>
      <w:proofErr w:type="spellStart"/>
      <w:r w:rsidRPr="00BD67BB">
        <w:rPr>
          <w:rFonts w:ascii="Courier New" w:hAnsi="Courier New" w:cs="Courier New"/>
        </w:rPr>
        <w:lastRenderedPageBreak/>
        <w:t>member</w:t>
      </w:r>
      <w:proofErr w:type="spellEnd"/>
      <w:r>
        <w:t xml:space="preserve">, obsahující instanci třídy </w:t>
      </w:r>
      <w:proofErr w:type="spellStart"/>
      <w:r>
        <w:rPr>
          <w:i/>
        </w:rPr>
        <w:t>Member</w:t>
      </w:r>
      <w:proofErr w:type="spellEnd"/>
      <w:r>
        <w:t>, reference na uživatele pro kterého je sí</w:t>
      </w:r>
      <w:r w:rsidR="00C6302C">
        <w:t>ť vytvořena;</w:t>
      </w:r>
    </w:p>
    <w:p w:rsidR="00C6302C" w:rsidRDefault="00F221F6" w:rsidP="00BD67BB">
      <w:pPr>
        <w:pStyle w:val="Odstavecdal"/>
      </w:pPr>
      <w:r>
        <w:t>porty</w:t>
      </w:r>
      <w:r w:rsidR="00C6302C">
        <w:t>:</w:t>
      </w:r>
    </w:p>
    <w:p w:rsidR="00C6302C" w:rsidRPr="00C6302C" w:rsidRDefault="00C6302C" w:rsidP="00C6302C">
      <w:pPr>
        <w:pStyle w:val="Odstavecdal"/>
        <w:numPr>
          <w:ilvl w:val="0"/>
          <w:numId w:val="27"/>
        </w:numPr>
      </w:pPr>
      <w:proofErr w:type="spellStart"/>
      <w:r>
        <w:rPr>
          <w:rFonts w:ascii="Courier New" w:hAnsi="Courier New" w:cs="Courier New"/>
        </w:rPr>
        <w:t>member</w:t>
      </w:r>
      <w:proofErr w:type="spellEnd"/>
      <w:r>
        <w:rPr>
          <w:rFonts w:ascii="Courier New" w:hAnsi="Courier New" w:cs="Courier New"/>
        </w:rPr>
        <w:t>*</w:t>
      </w:r>
      <w:r w:rsidR="00F221F6">
        <w:t xml:space="preserve">, testující port * přiřazeného objektu třídy </w:t>
      </w:r>
      <w:proofErr w:type="spellStart"/>
      <w:r w:rsidR="00F221F6">
        <w:rPr>
          <w:i/>
        </w:rPr>
        <w:t>Member</w:t>
      </w:r>
      <w:proofErr w:type="spellEnd"/>
      <w:r w:rsidR="00F221F6">
        <w:t>, kde * je název portu;</w:t>
      </w:r>
    </w:p>
    <w:p w:rsidR="00C6302C" w:rsidRPr="00C6302C" w:rsidRDefault="00C6302C" w:rsidP="00C6302C">
      <w:pPr>
        <w:pStyle w:val="Odstavecdal"/>
        <w:numPr>
          <w:ilvl w:val="0"/>
          <w:numId w:val="27"/>
        </w:numPr>
      </w:pPr>
      <w:proofErr w:type="spellStart"/>
      <w:r>
        <w:rPr>
          <w:rFonts w:ascii="Courier New" w:hAnsi="Courier New" w:cs="Courier New"/>
        </w:rPr>
        <w:t>canAddPaper</w:t>
      </w:r>
      <w:proofErr w:type="spellEnd"/>
      <w:r w:rsidR="00F221F6">
        <w:t>, testující, zda uživatel s danou rolí může vkládat nové články;</w:t>
      </w:r>
    </w:p>
    <w:p w:rsidR="00C6302C" w:rsidRDefault="00C6302C" w:rsidP="00C6302C">
      <w:pPr>
        <w:pStyle w:val="Odstavecdal"/>
        <w:numPr>
          <w:ilvl w:val="0"/>
          <w:numId w:val="27"/>
        </w:numPr>
      </w:pPr>
      <w:proofErr w:type="spellStart"/>
      <w:r>
        <w:rPr>
          <w:rFonts w:ascii="Courier New" w:hAnsi="Courier New" w:cs="Courier New"/>
        </w:rPr>
        <w:t>conferences</w:t>
      </w:r>
      <w:proofErr w:type="spellEnd"/>
      <w:r w:rsidR="00BC29F3">
        <w:rPr>
          <w:rFonts w:ascii="Courier New" w:hAnsi="Courier New" w:cs="Courier New"/>
        </w:rPr>
        <w:t>:c</w:t>
      </w:r>
      <w:r w:rsidR="00F221F6">
        <w:t>, port využívaný k získání všech konferencí, jež uživatel s danou rolí může vidět. Dědícími třídami bude tento port přepsán</w:t>
      </w:r>
      <w:r w:rsidR="004D3CD1">
        <w:t>;</w:t>
      </w:r>
    </w:p>
    <w:p w:rsidR="004D3CD1" w:rsidRDefault="004D3CD1" w:rsidP="004D3CD1">
      <w:pPr>
        <w:pStyle w:val="Odstavecdal"/>
      </w:pPr>
      <w:r>
        <w:t>a metodu:</w:t>
      </w:r>
    </w:p>
    <w:p w:rsidR="004D3CD1" w:rsidRPr="004D3CD1" w:rsidRDefault="004D3CD1" w:rsidP="004D3CD1">
      <w:pPr>
        <w:pStyle w:val="Odstavecdal"/>
        <w:numPr>
          <w:ilvl w:val="0"/>
          <w:numId w:val="28"/>
        </w:numPr>
      </w:pPr>
      <w:proofErr w:type="spellStart"/>
      <w:r>
        <w:rPr>
          <w:rFonts w:ascii="Courier New" w:hAnsi="Courier New" w:cs="Courier New"/>
        </w:rPr>
        <w:t>for</w:t>
      </w:r>
      <w:proofErr w:type="spellEnd"/>
      <w:r>
        <w:rPr>
          <w:rFonts w:ascii="Courier New" w:hAnsi="Courier New" w:cs="Courier New"/>
        </w:rPr>
        <w:t>:</w:t>
      </w:r>
      <w:proofErr w:type="spellStart"/>
      <w:r>
        <w:rPr>
          <w:rFonts w:ascii="Courier New" w:hAnsi="Courier New" w:cs="Courier New"/>
        </w:rPr>
        <w:t>member</w:t>
      </w:r>
      <w:proofErr w:type="spellEnd"/>
      <w:r>
        <w:rPr>
          <w:rFonts w:ascii="Courier New" w:hAnsi="Courier New" w:cs="Courier New"/>
        </w:rPr>
        <w:t xml:space="preserve"> in:</w:t>
      </w:r>
      <w:proofErr w:type="spellStart"/>
      <w:r>
        <w:rPr>
          <w:rFonts w:ascii="Courier New" w:hAnsi="Courier New" w:cs="Courier New"/>
        </w:rPr>
        <w:t>system</w:t>
      </w:r>
      <w:proofErr w:type="spellEnd"/>
      <w:r>
        <w:t xml:space="preserve">, implementující přiřazení uživatele a systému a využívané jako </w:t>
      </w:r>
      <w:proofErr w:type="spellStart"/>
      <w:r>
        <w:t>konstruktor</w:t>
      </w:r>
      <w:proofErr w:type="spellEnd"/>
      <w:r>
        <w:t xml:space="preserve"> sítě.</w:t>
      </w:r>
    </w:p>
    <w:p w:rsidR="00F463E6" w:rsidRDefault="00C62A66" w:rsidP="008D0E8A">
      <w:pPr>
        <w:pStyle w:val="Nadpis3"/>
      </w:pPr>
      <w:bookmarkStart w:id="109" w:name="_Toc356730915"/>
      <w:proofErr w:type="spellStart"/>
      <w:r>
        <w:t>AdminNet</w:t>
      </w:r>
      <w:bookmarkEnd w:id="109"/>
      <w:proofErr w:type="spellEnd"/>
    </w:p>
    <w:p w:rsidR="00BC29F3" w:rsidRDefault="00BC29F3" w:rsidP="00BC29F3">
      <w:pPr>
        <w:pStyle w:val="Odstavecprvn"/>
      </w:pPr>
      <w:r>
        <w:t xml:space="preserve">Třída </w:t>
      </w:r>
      <w:proofErr w:type="spellStart"/>
      <w:r>
        <w:rPr>
          <w:i/>
        </w:rPr>
        <w:t>AdminNet</w:t>
      </w:r>
      <w:proofErr w:type="spellEnd"/>
      <w:r>
        <w:t xml:space="preserve"> je řídící sít pro správce systému (redaktory) a je odvozená ze třídy </w:t>
      </w:r>
      <w:proofErr w:type="spellStart"/>
      <w:r>
        <w:rPr>
          <w:i/>
        </w:rPr>
        <w:t>UserNet</w:t>
      </w:r>
      <w:proofErr w:type="spellEnd"/>
      <w:r>
        <w:t>. Ve své specifikaci obsahuje synchronní porty:</w:t>
      </w:r>
    </w:p>
    <w:p w:rsidR="00BC29F3" w:rsidRDefault="00BC29F3" w:rsidP="00BC29F3">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C29F3" w:rsidRDefault="00BC29F3" w:rsidP="00BC29F3">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existence článku p v systému a získání všech těchto článků;</w:t>
      </w:r>
    </w:p>
    <w:p w:rsidR="00BC29F3" w:rsidRDefault="00BC29F3" w:rsidP="00BC29F3">
      <w:pPr>
        <w:pStyle w:val="Odstavecdal"/>
      </w:pPr>
      <w:r>
        <w:t>a metodu:</w:t>
      </w:r>
    </w:p>
    <w:p w:rsidR="00BC29F3" w:rsidRPr="00BC29F3" w:rsidRDefault="00BC29F3" w:rsidP="00BC29F3">
      <w:pPr>
        <w:pStyle w:val="Odstavecdal"/>
        <w:numPr>
          <w:ilvl w:val="0"/>
          <w:numId w:val="29"/>
        </w:numPr>
      </w:pPr>
      <w:proofErr w:type="spellStart"/>
      <w:r w:rsidRPr="00BC29F3">
        <w:rPr>
          <w:rFonts w:ascii="Courier New" w:hAnsi="Courier New" w:cs="Courier New"/>
        </w:rPr>
        <w:t>create</w:t>
      </w:r>
      <w:r>
        <w:rPr>
          <w:rFonts w:ascii="Courier New" w:hAnsi="Courier New" w:cs="Courier New"/>
        </w:rPr>
        <w:t>Conference</w:t>
      </w:r>
      <w:proofErr w:type="spellEnd"/>
      <w:r>
        <w:rPr>
          <w:rFonts w:ascii="Courier New" w:hAnsi="Courier New" w:cs="Courier New"/>
        </w:rPr>
        <w:t>:</w:t>
      </w:r>
      <w:proofErr w:type="spellStart"/>
      <w:r>
        <w:rPr>
          <w:rFonts w:ascii="Courier New" w:hAnsi="Courier New" w:cs="Courier New"/>
        </w:rPr>
        <w:t>name</w:t>
      </w:r>
      <w:proofErr w:type="spellEnd"/>
      <w:r>
        <w:t xml:space="preserve">, realizující vytvoření nové konference se jménem </w:t>
      </w:r>
      <w:proofErr w:type="spellStart"/>
      <w:r>
        <w:rPr>
          <w:rFonts w:ascii="Courier New" w:hAnsi="Courier New" w:cs="Courier New"/>
        </w:rPr>
        <w:t>name</w:t>
      </w:r>
      <w:proofErr w:type="spellEnd"/>
      <w:r>
        <w:t xml:space="preserve"> a její </w:t>
      </w:r>
      <w:r w:rsidR="00D51ADA">
        <w:t xml:space="preserve">uložení </w:t>
      </w:r>
      <w:r>
        <w:t>do systému.</w:t>
      </w:r>
    </w:p>
    <w:p w:rsidR="00F463E6" w:rsidRDefault="00967FBA" w:rsidP="008D0E8A">
      <w:pPr>
        <w:pStyle w:val="Nadpis3"/>
      </w:pPr>
      <w:bookmarkStart w:id="110" w:name="_Toc356730916"/>
      <w:proofErr w:type="spellStart"/>
      <w:r>
        <w:t>AuthorNet</w:t>
      </w:r>
      <w:bookmarkEnd w:id="110"/>
      <w:proofErr w:type="spellEnd"/>
    </w:p>
    <w:p w:rsidR="009B1EE6" w:rsidRDefault="009B1EE6" w:rsidP="009B1EE6">
      <w:pPr>
        <w:pStyle w:val="Odstavecprvn"/>
      </w:pPr>
      <w:r>
        <w:t xml:space="preserve">Třída </w:t>
      </w:r>
      <w:proofErr w:type="spellStart"/>
      <w:r>
        <w:rPr>
          <w:i/>
        </w:rPr>
        <w:t>AuthorNet</w:t>
      </w:r>
      <w:proofErr w:type="spellEnd"/>
      <w:r>
        <w:t xml:space="preserve"> je řídící sít pro uživatele s právy autora a je odvozená ze třídy </w:t>
      </w:r>
      <w:proofErr w:type="spellStart"/>
      <w:r>
        <w:rPr>
          <w:i/>
        </w:rPr>
        <w:t>UserNet</w:t>
      </w:r>
      <w:proofErr w:type="spellEnd"/>
      <w:r>
        <w:t>. Ve své specifikaci obsahuje synchronní porty:</w:t>
      </w:r>
    </w:p>
    <w:p w:rsidR="009B1EE6" w:rsidRDefault="009B1EE6" w:rsidP="009B1EE6">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9B1EE6" w:rsidRDefault="009B1EE6" w:rsidP="009B1EE6">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xml:space="preserve">, pro testování vlastních článků autora na existenci článku </w:t>
      </w:r>
      <w:r>
        <w:rPr>
          <w:rFonts w:ascii="Courier New" w:hAnsi="Courier New" w:cs="Courier New"/>
        </w:rPr>
        <w:t>p</w:t>
      </w:r>
      <w:r>
        <w:t xml:space="preserve"> a získání všech těchto článků;</w:t>
      </w:r>
    </w:p>
    <w:p w:rsidR="009B1EE6" w:rsidRDefault="009B1EE6" w:rsidP="009B1EE6">
      <w:pPr>
        <w:pStyle w:val="Odstavecdal"/>
      </w:pPr>
      <w:r>
        <w:t>a metodu:</w:t>
      </w:r>
    </w:p>
    <w:p w:rsidR="009B1EE6" w:rsidRPr="009B1EE6" w:rsidRDefault="009B1EE6" w:rsidP="009B1EE6">
      <w:pPr>
        <w:pStyle w:val="Odstavecdal"/>
        <w:numPr>
          <w:ilvl w:val="0"/>
          <w:numId w:val="29"/>
        </w:numPr>
      </w:pPr>
      <w:proofErr w:type="spellStart"/>
      <w:r>
        <w:rPr>
          <w:rFonts w:ascii="Courier New" w:hAnsi="Courier New" w:cs="Courier New"/>
        </w:rPr>
        <w:t>addPaper</w:t>
      </w:r>
      <w:proofErr w:type="spellEnd"/>
      <w:r>
        <w:rPr>
          <w:rFonts w:ascii="Courier New" w:hAnsi="Courier New" w:cs="Courier New"/>
        </w:rPr>
        <w:t>:p</w:t>
      </w:r>
      <w:r>
        <w:t xml:space="preserve">, realizující přiřazení článku </w:t>
      </w:r>
      <w:r w:rsidRPr="009B1EE6">
        <w:rPr>
          <w:rFonts w:ascii="Courier New" w:hAnsi="Courier New" w:cs="Courier New"/>
        </w:rPr>
        <w:t>p</w:t>
      </w:r>
      <w:r>
        <w:t xml:space="preserve"> autorovi a </w:t>
      </w:r>
      <w:r w:rsidR="00114B86">
        <w:t xml:space="preserve">uložení </w:t>
      </w:r>
      <w:r w:rsidR="00464291">
        <w:t>článku</w:t>
      </w:r>
      <w:r>
        <w:t xml:space="preserve"> do systému.</w:t>
      </w:r>
    </w:p>
    <w:p w:rsidR="00967FBA" w:rsidRDefault="00967FBA" w:rsidP="008D0E8A">
      <w:pPr>
        <w:pStyle w:val="Nadpis3"/>
      </w:pPr>
      <w:bookmarkStart w:id="111" w:name="_Toc356730917"/>
      <w:proofErr w:type="spellStart"/>
      <w:r>
        <w:t>ReviewerNet</w:t>
      </w:r>
      <w:bookmarkEnd w:id="111"/>
      <w:proofErr w:type="spellEnd"/>
    </w:p>
    <w:p w:rsidR="00B15338" w:rsidRDefault="00B15338" w:rsidP="00B15338">
      <w:pPr>
        <w:pStyle w:val="Odstavecprvn"/>
      </w:pPr>
      <w:r>
        <w:t xml:space="preserve">Třída </w:t>
      </w:r>
      <w:proofErr w:type="spellStart"/>
      <w:r>
        <w:rPr>
          <w:i/>
        </w:rPr>
        <w:t>ReviewerNet</w:t>
      </w:r>
      <w:proofErr w:type="spellEnd"/>
      <w:r>
        <w:t xml:space="preserve"> je řídící sít pro uživatele s právy recenzenta a je odvozená ze třídy </w:t>
      </w:r>
      <w:proofErr w:type="spellStart"/>
      <w:r>
        <w:rPr>
          <w:i/>
        </w:rPr>
        <w:t>UserNet</w:t>
      </w:r>
      <w:proofErr w:type="spellEnd"/>
      <w:r>
        <w:t>. Ve své specifikaci obsahuje synchronní porty:</w:t>
      </w:r>
    </w:p>
    <w:p w:rsidR="00B15338" w:rsidRDefault="00B15338" w:rsidP="00B15338">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15338" w:rsidRDefault="00B15338" w:rsidP="00B15338">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článků v systému, jimž je recenzent přiřazený a získání všech těchto článků;</w:t>
      </w:r>
    </w:p>
    <w:p w:rsidR="00B15338" w:rsidRDefault="00B15338" w:rsidP="00B15338">
      <w:pPr>
        <w:pStyle w:val="Odstavecdal"/>
      </w:pPr>
      <w:r>
        <w:t>a metodu:</w:t>
      </w:r>
    </w:p>
    <w:p w:rsidR="00F463E6" w:rsidRPr="00F463E6" w:rsidRDefault="00B15338" w:rsidP="00114B86">
      <w:pPr>
        <w:pStyle w:val="Odstavecdal"/>
        <w:numPr>
          <w:ilvl w:val="0"/>
          <w:numId w:val="31"/>
        </w:numPr>
      </w:pPr>
      <w:proofErr w:type="spellStart"/>
      <w:r>
        <w:rPr>
          <w:rFonts w:ascii="Courier New" w:hAnsi="Courier New" w:cs="Courier New"/>
        </w:rPr>
        <w:t>add</w:t>
      </w:r>
      <w:r w:rsidR="00114B86">
        <w:rPr>
          <w:rFonts w:ascii="Courier New" w:hAnsi="Courier New" w:cs="Courier New"/>
        </w:rPr>
        <w:t>Review</w:t>
      </w:r>
      <w:proofErr w:type="spellEnd"/>
      <w:r>
        <w:rPr>
          <w:rFonts w:ascii="Courier New" w:hAnsi="Courier New" w:cs="Courier New"/>
        </w:rPr>
        <w:t>:</w:t>
      </w:r>
      <w:r w:rsidR="00114B86">
        <w:rPr>
          <w:rFonts w:ascii="Courier New" w:hAnsi="Courier New" w:cs="Courier New"/>
        </w:rPr>
        <w:t>r to:p</w:t>
      </w:r>
      <w:r>
        <w:t xml:space="preserve">, realizující přiřazení </w:t>
      </w:r>
      <w:r w:rsidR="00114B86">
        <w:t xml:space="preserve">recenze </w:t>
      </w:r>
      <w:r w:rsidR="00114B86">
        <w:rPr>
          <w:rFonts w:ascii="Courier New" w:hAnsi="Courier New" w:cs="Courier New"/>
        </w:rPr>
        <w:t>r</w:t>
      </w:r>
      <w:r>
        <w:t xml:space="preserve"> </w:t>
      </w:r>
      <w:r w:rsidR="00114B86">
        <w:t xml:space="preserve">k článku </w:t>
      </w:r>
      <w:r w:rsidR="00114B86">
        <w:rPr>
          <w:rFonts w:ascii="Courier New" w:hAnsi="Courier New" w:cs="Courier New"/>
        </w:rPr>
        <w:t>p</w:t>
      </w:r>
      <w:r>
        <w:t xml:space="preserve"> a </w:t>
      </w:r>
      <w:r w:rsidR="00114B86">
        <w:t>uložení</w:t>
      </w:r>
      <w:r>
        <w:t xml:space="preserve"> </w:t>
      </w:r>
      <w:r w:rsidR="00114B86">
        <w:t xml:space="preserve">recenze </w:t>
      </w:r>
      <w:r>
        <w:t>do systému.</w:t>
      </w:r>
    </w:p>
    <w:p w:rsidR="007A798E" w:rsidRDefault="007A798E" w:rsidP="008D0E8A">
      <w:pPr>
        <w:pStyle w:val="Nadpis2"/>
      </w:pPr>
      <w:bookmarkStart w:id="112" w:name="_Ref355913379"/>
      <w:bookmarkStart w:id="113" w:name="_Toc356730918"/>
      <w:commentRangeStart w:id="114"/>
      <w:r>
        <w:lastRenderedPageBreak/>
        <w:t>Uživatelské rozhraní</w:t>
      </w:r>
      <w:bookmarkEnd w:id="112"/>
      <w:bookmarkEnd w:id="113"/>
      <w:commentRangeEnd w:id="114"/>
      <w:r w:rsidR="00576FFC">
        <w:rPr>
          <w:rStyle w:val="Odkaznakoment"/>
          <w:rFonts w:cs="Times New Roman"/>
          <w:b w:val="0"/>
          <w:bCs w:val="0"/>
          <w:iCs w:val="0"/>
        </w:rPr>
        <w:commentReference w:id="114"/>
      </w:r>
    </w:p>
    <w:p w:rsidR="00F529EA" w:rsidRDefault="00920554" w:rsidP="004529D4">
      <w:pPr>
        <w:pStyle w:val="Odstavecprvn"/>
      </w:pPr>
      <w:r>
        <w:t xml:space="preserve">Uživatelské rozhraní je podstatnou částí aplikace, která zajišťuje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4107D7">
              <w:rPr>
                <w:noProof/>
              </w:rPr>
              <w:t>[13]</w:t>
            </w:r>
          </w:fldSimple>
        </w:sdtContent>
      </w:sdt>
      <w:r>
        <w:t xml:space="preserve">, který využijeme v naší aplikaci. </w:t>
      </w:r>
      <w:proofErr w:type="spellStart"/>
      <w:r w:rsidR="00283A13">
        <w:t>Seaside</w:t>
      </w:r>
      <w:proofErr w:type="spellEnd"/>
      <w:r w:rsidR="00283A13">
        <w:t xml:space="preserve"> </w:t>
      </w:r>
      <w:r w:rsidR="007C11DC">
        <w:t>je</w:t>
      </w:r>
      <w:r w:rsidR="00283A13">
        <w:t xml:space="preserve">, stejně jako </w:t>
      </w:r>
      <w:proofErr w:type="spellStart"/>
      <w:r w:rsidR="00283A13">
        <w:t>Smalltalk</w:t>
      </w:r>
      <w:proofErr w:type="spellEnd"/>
      <w:r w:rsidR="00283A13">
        <w:t>, čistě objektově orientovaný</w:t>
      </w:r>
      <w:r w:rsidR="00283A13">
        <w:rPr>
          <w:rStyle w:val="Znakapoznpodarou"/>
        </w:rPr>
        <w:footnoteReference w:id="12"/>
      </w:r>
      <w:r w:rsidR="00283A13">
        <w:t xml:space="preserve"> </w:t>
      </w:r>
      <w:proofErr w:type="spellStart"/>
      <w:r w:rsidR="007C11DC">
        <w:t>framework</w:t>
      </w:r>
      <w:proofErr w:type="spellEnd"/>
      <w:r w:rsidR="007C11DC">
        <w:t xml:space="preserve">, který byl </w:t>
      </w:r>
      <w:r w:rsidR="00283A13">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zpět do místa volání. Struktura webové aplikace potom připomíná strom samostatných komponent řídí</w:t>
      </w:r>
      <w:r w:rsidR="00E05DA0">
        <w:t>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xml:space="preserve">, které dané komponentě </w:t>
      </w:r>
      <w:r>
        <w:lastRenderedPageBreak/>
        <w:t>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4"/>
      </w:r>
      <w:r w:rsidR="00E73417">
        <w:t xml:space="preserve">. </w:t>
      </w:r>
      <w:r w:rsidR="009F6880">
        <w:t xml:space="preserve">Aplikace po nás bude vyžadovat jméno, pomocí něhož nás poté pozdraví. </w:t>
      </w:r>
      <w:r w:rsidR="00C826E3">
        <w:t xml:space="preserve">Představme si tedy definici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5"/>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p>
    <w:p w:rsidR="001630F3" w:rsidRPr="00A241AA" w:rsidRDefault="001630F3" w:rsidP="008D0E8A">
      <w:pPr>
        <w:pStyle w:val="Odstavecdal"/>
      </w:pPr>
      <w:r>
        <w:t xml:space="preserve">Pro inicializační nastavení instance nám je poskytnuta metoda </w:t>
      </w:r>
      <w:proofErr w:type="spellStart"/>
      <w:r w:rsidRPr="0074496C">
        <w:rPr>
          <w:rFonts w:ascii="Courier New" w:hAnsi="Courier New" w:cs="Courier New"/>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p>
    <w:p w:rsidR="008D0E8A" w:rsidRDefault="009E3007" w:rsidP="008D0E8A">
      <w:pPr>
        <w:pStyle w:val="Codeblock"/>
      </w:pPr>
      <w:proofErr w:type="spellStart"/>
      <w:r>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 xml:space="preserve">ýznam zpráv je často již ze </w:t>
      </w:r>
      <w:r w:rsidR="00A241AA">
        <w:lastRenderedPageBreak/>
        <w:t>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informací najdete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4107D7">
              <w:rPr>
                <w:noProof/>
              </w:rPr>
              <w:t>[13]</w:t>
            </w:r>
          </w:fldSimple>
        </w:sdtContent>
      </w:sdt>
      <w:r w:rsidR="002D6E11">
        <w:t xml:space="preserve">, nebo v dokumentaci na webových stránkách </w:t>
      </w:r>
      <w:proofErr w:type="spellStart"/>
      <w:r w:rsidR="002D6E11">
        <w:t>frameworku</w:t>
      </w:r>
      <w:proofErr w:type="spellEnd"/>
      <w:r w:rsidR="002D6E11">
        <w:t xml:space="preserve"> </w:t>
      </w:r>
      <w:sdt>
        <w:sdtPr>
          <w:id w:val="140895018"/>
          <w:citation/>
        </w:sdtPr>
        <w:sdtContent>
          <w:fldSimple w:instr=" CITATION sea13 \l 1029 ">
            <w:r w:rsidR="004107D7">
              <w:rPr>
                <w:noProof/>
              </w:rPr>
              <w:t>[14]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Pr>
          <w:i/>
        </w:rPr>
        <w:t>name</w:t>
      </w:r>
      <w:proofErr w:type="spellEnd"/>
      <w:r w:rsidR="00F629F4">
        <w:t xml:space="preserve"> objektu </w:t>
      </w:r>
      <w:proofErr w:type="spellStart"/>
      <w:r w:rsidR="00F629F4">
        <w:rPr>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r w:rsidR="004D060E">
        <w:t xml:space="preserve">Dalším prvkem formuláře jsme </w:t>
      </w:r>
      <w:r w:rsidR="00812B46">
        <w:t xml:space="preserve">zprávou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přiřadili obsluhu </w:t>
      </w:r>
      <w:r w:rsidR="008329D0">
        <w:t xml:space="preserve">(programový blok) </w:t>
      </w:r>
      <w:r w:rsidR="00812B46">
        <w:t xml:space="preserve">pomocí </w:t>
      </w:r>
      <w:proofErr w:type="spellStart"/>
      <w:r w:rsidR="00812B46">
        <w:rPr>
          <w:rFonts w:ascii="Courier New" w:hAnsi="Courier New" w:cs="Courier New"/>
        </w:rPr>
        <w:t>callback</w:t>
      </w:r>
      <w:proofErr w:type="spellEnd"/>
      <w:r w:rsidR="00812B46">
        <w:t xml:space="preserve"> 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nové komponenty </w:t>
      </w:r>
      <w:proofErr w:type="spellStart"/>
      <w:r w:rsidR="008329D0">
        <w:rPr>
          <w:i/>
        </w:rPr>
        <w:t>SayHello</w:t>
      </w:r>
      <w:proofErr w:type="spellEnd"/>
      <w:r w:rsidR="008329D0">
        <w:rPr>
          <w:i/>
        </w:rPr>
        <w:t>.</w:t>
      </w:r>
    </w:p>
    <w:p w:rsidR="008329D0" w:rsidRDefault="008329D0" w:rsidP="00910CDD">
      <w:pPr>
        <w:pStyle w:val="Codeblock"/>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w:t>
      </w:r>
      <w:r w:rsidR="00964BF9">
        <w:lastRenderedPageBreak/>
        <w:t>obrázek ***</w:t>
      </w:r>
      <w:r w:rsidR="00A064CB">
        <w:t>. Všimněme si, že po návratu do úvodní komponent</w:t>
      </w:r>
      <w:r w:rsidR="00255A5B">
        <w:t>y zůstalo vstupní pole vyplněné,</w:t>
      </w:r>
      <w:r w:rsidR="00A064CB">
        <w:t xml:space="preserve"> to proto, protože dříve při </w:t>
      </w:r>
      <w:r w:rsidR="00274D0F">
        <w:t xml:space="preserve">potvrzení formuláře se </w:t>
      </w:r>
      <w:r w:rsidR="00A064CB">
        <w:t>hodnota z pole</w:t>
      </w:r>
      <w:r w:rsidR="00D81E76">
        <w:t xml:space="preserve"> uložila do proměnné komponenty a nyní je</w:t>
      </w:r>
      <w:r w:rsidR="00255A5B">
        <w:t xml:space="preserve"> tedy načtena do vstupního pole, což dokazuje, že jsme se opravdu vrátili do původní komponenty, která nyní pokračuje ve svém cy</w:t>
      </w:r>
      <w:r w:rsidR="00E366B2">
        <w:t>klu a bylo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53355E" w:rsidP="009926CD">
      <w:pPr>
        <w:pStyle w:val="Nadpis3"/>
      </w:pPr>
      <w:bookmarkStart w:id="115" w:name="_Ref356728391"/>
      <w:bookmarkStart w:id="116" w:name="_Toc356730919"/>
      <w:r>
        <w:t xml:space="preserve">Napojení na </w:t>
      </w:r>
      <w:proofErr w:type="spellStart"/>
      <w:r>
        <w:t>PNtalk</w:t>
      </w:r>
      <w:bookmarkEnd w:id="115"/>
      <w:bookmarkEnd w:id="116"/>
      <w:proofErr w:type="spellEnd"/>
    </w:p>
    <w:p w:rsidR="0080019B" w:rsidRDefault="009926CD" w:rsidP="00125D7A">
      <w:pPr>
        <w:pStyle w:val="Odstavecprvn"/>
      </w:pPr>
      <w:commentRangeStart w:id="117"/>
      <w:r>
        <w:t>Nyní</w:t>
      </w:r>
      <w:commentRangeEnd w:id="117"/>
      <w:r w:rsidR="00217518">
        <w:rPr>
          <w:rStyle w:val="Odkaznakoment"/>
        </w:rPr>
        <w:commentReference w:id="117"/>
      </w:r>
      <w:r>
        <w:t>,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467027">
        <w:fldChar w:fldCharType="begin"/>
      </w:r>
      <w:r w:rsidR="00CC2932">
        <w:instrText xml:space="preserve"> REF _Ref356592596 \r \h </w:instrText>
      </w:r>
      <w:r w:rsidR="00467027">
        <w:fldChar w:fldCharType="separate"/>
      </w:r>
      <w:r w:rsidR="004107D7">
        <w:t>4.4</w:t>
      </w:r>
      <w:r w:rsidR="00467027">
        <w:fldChar w:fldCharType="end"/>
      </w:r>
      <w:r w:rsidR="00CC2932">
        <w:t xml:space="preserve"> jsme si popsali </w:t>
      </w:r>
      <w:proofErr w:type="spellStart"/>
      <w:r w:rsidR="00CC2932">
        <w:t>instanciaci</w:t>
      </w:r>
      <w:proofErr w:type="spellEnd"/>
      <w:r w:rsidR="00CC2932">
        <w:t xml:space="preserve"> sítě a její spuštění v simulaci.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nějaké proměnné ponecháme referenci na danou síť.</w:t>
      </w:r>
      <w:r w:rsidR="0080019B">
        <w:t xml:space="preserve"> V kapitole o řídících sítích </w:t>
      </w:r>
      <w:r w:rsidR="00467027">
        <w:fldChar w:fldCharType="begin"/>
      </w:r>
      <w:r w:rsidR="0080019B">
        <w:instrText xml:space="preserve"> REF _Ref356435135 \r \h </w:instrText>
      </w:r>
      <w:r w:rsidR="00467027">
        <w:fldChar w:fldCharType="separate"/>
      </w:r>
      <w:r w:rsidR="004107D7">
        <w:t>7.1</w:t>
      </w:r>
      <w:r w:rsidR="00467027">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kterou nazveme </w:t>
      </w:r>
      <w:proofErr w:type="spellStart"/>
      <w:r w:rsidR="0033168A">
        <w:rPr>
          <w:rFonts w:ascii="Courier New" w:hAnsi="Courier New" w:cs="Courier New"/>
        </w:rPr>
        <w:t>system</w:t>
      </w:r>
      <w:proofErr w:type="spellEnd"/>
      <w:r w:rsidR="0033168A">
        <w:t>, a zároveň kontrolovat</w:t>
      </w:r>
      <w:r w:rsidR="008E3091">
        <w:t xml:space="preserve"> jestli už nebylo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w:t>
      </w:r>
      <w:r w:rsidR="004B610B">
        <w:t>konferenč</w:t>
      </w:r>
      <w:r w:rsidR="0080019B">
        <w:t xml:space="preserve">ního systému se bude jmenovat </w:t>
      </w:r>
      <w:proofErr w:type="spellStart"/>
      <w:r w:rsidR="0080019B">
        <w:rPr>
          <w:i/>
        </w:rPr>
        <w:t>WAConferenceSystemDP</w:t>
      </w:r>
      <w:proofErr w:type="spellEnd"/>
      <w:r w:rsidR="00125D7A">
        <w:t xml:space="preserve"> a následující úryvek kódu je její metodou </w:t>
      </w:r>
      <w:proofErr w:type="spellStart"/>
      <w:r w:rsidR="00125D7A">
        <w:rPr>
          <w:rFonts w:ascii="Courier New" w:hAnsi="Courier New" w:cs="Courier New"/>
        </w:rPr>
        <w:t>initialize</w:t>
      </w:r>
      <w:proofErr w:type="spellEnd"/>
      <w:r w:rsidR="00125D7A">
        <w:t>.</w:t>
      </w:r>
    </w:p>
    <w:p w:rsidR="00125D7A" w:rsidRPr="00125D7A" w:rsidRDefault="00125D7A" w:rsidP="00125D7A">
      <w:pPr>
        <w:pStyle w:val="Codeblock"/>
      </w:pPr>
      <w:proofErr w:type="spellStart"/>
      <w:r>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vada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ve skutečnosti 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467027">
        <w:fldChar w:fldCharType="begin"/>
      </w:r>
      <w:r w:rsidR="0080019B">
        <w:instrText xml:space="preserve"> REF _Ref356593197 \r \h </w:instrText>
      </w:r>
      <w:r w:rsidR="00467027">
        <w:fldChar w:fldCharType="separate"/>
      </w:r>
      <w:r w:rsidR="004107D7">
        <w:t>4.2.2</w:t>
      </w:r>
      <w:r w:rsidR="00467027">
        <w:fldChar w:fldCharType="end"/>
      </w:r>
      <w:r w:rsidR="0080019B">
        <w:t>), které se od kla</w:t>
      </w:r>
      <w:r w:rsidR="00F72D25">
        <w:t>sických metod liší a je potřeba je volat speciálním způsobem</w:t>
      </w:r>
      <w:r w:rsidR="007D04B5">
        <w:t>, jak ukazuje příklad zdrojového kódu níže.</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B04888">
        <w:rPr>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Pr>
          <w:i/>
        </w:rPr>
        <w:t>port</w:t>
      </w:r>
      <w:r w:rsidR="00B04888">
        <w:t xml:space="preserve"> se ve skutečnosti dotazujeme na stejnojmenný synchronní 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w:t>
      </w:r>
      <w:r w:rsidR="00634A01">
        <w:lastRenderedPageBreak/>
        <w:t xml:space="preserve">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Pr>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6"/>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kus kódu, </w:t>
      </w:r>
      <w:r w:rsidR="001024DC">
        <w:t>předpokládejme, že</w:t>
      </w:r>
      <w:r>
        <w:t xml:space="preserve"> proměnná </w:t>
      </w:r>
      <w:proofErr w:type="spellStart"/>
      <w:r w:rsidR="00B130AD" w:rsidRPr="00B130AD">
        <w:rPr>
          <w:rFonts w:ascii="Courier New" w:hAnsi="Courier New" w:cs="Courier New"/>
          <w:i/>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467027">
        <w:fldChar w:fldCharType="begin"/>
      </w:r>
      <w:r>
        <w:instrText xml:space="preserve"> REF _Ref356596622 \r \h </w:instrText>
      </w:r>
      <w:r w:rsidR="00467027">
        <w:fldChar w:fldCharType="separate"/>
      </w:r>
      <w:r w:rsidR="004107D7">
        <w:t>7.1.1</w:t>
      </w:r>
      <w:r w:rsidR="00467027">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467027">
        <w:fldChar w:fldCharType="begin"/>
      </w:r>
      <w:r w:rsidR="00312B7C">
        <w:instrText xml:space="preserve"> REF _Ref356597035 \r \h </w:instrText>
      </w:r>
      <w:r w:rsidR="00467027">
        <w:fldChar w:fldCharType="separate"/>
      </w:r>
      <w:r w:rsidR="004107D7">
        <w:t>6.2.1</w:t>
      </w:r>
      <w:r w:rsidR="00467027">
        <w:fldChar w:fldCharType="end"/>
      </w:r>
      <w:r w:rsidR="00312B7C">
        <w:t>.</w:t>
      </w:r>
    </w:p>
    <w:p w:rsidR="007D3380" w:rsidRDefault="008960DC" w:rsidP="007D3380">
      <w:pPr>
        <w:pStyle w:val="Odstavecdal"/>
      </w:pPr>
      <w:r>
        <w:t xml:space="preserve">V kódu provádíme výpis jmen všech konferencí obsažených v systému. Jelikož je synchronní port </w:t>
      </w:r>
      <w:proofErr w:type="spellStart"/>
      <w:r>
        <w:rPr>
          <w:i/>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p>
    <w:p w:rsidR="009926CD" w:rsidRPr="00FA0B74" w:rsidRDefault="00652E1B" w:rsidP="00312B7C">
      <w:pPr>
        <w:pStyle w:val="Odstavecdal"/>
      </w:pPr>
      <w:r>
        <w:t xml:space="preserve">Úryvek kódu představuje metodu </w:t>
      </w:r>
      <w:proofErr w:type="spellStart"/>
      <w:r>
        <w:rPr>
          <w:rFonts w:ascii="Courier New" w:hAnsi="Courier New" w:cs="Courier New"/>
        </w:rPr>
        <w:t>renderContentOn</w:t>
      </w:r>
      <w:proofErr w:type="spellEnd"/>
      <w:r>
        <w:t xml:space="preserve"> jejíž význam byl vysvětlen v úvodu této kapitoly </w:t>
      </w:r>
      <w:r w:rsidR="00467027">
        <w:fldChar w:fldCharType="begin"/>
      </w:r>
      <w:r>
        <w:instrText xml:space="preserve"> REF _Ref355913379 \r \h </w:instrText>
      </w:r>
      <w:r w:rsidR="00467027">
        <w:fldChar w:fldCharType="separate"/>
      </w:r>
      <w:r w:rsidR="004107D7">
        <w:t>7.2</w:t>
      </w:r>
      <w:r w:rsidR="00467027">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w:t>
      </w:r>
      <w:r w:rsidR="00FA0B74">
        <w:lastRenderedPageBreak/>
        <w:t xml:space="preserve">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Pr>
          <w:i/>
        </w:rPr>
        <w:t>name</w:t>
      </w:r>
      <w:proofErr w:type="spellEnd"/>
      <w:r w:rsidR="00FA0B74">
        <w:t xml:space="preserve"> objektu konference získáno jméno konference, které je následně vypsáno na stránku </w:t>
      </w:r>
      <w:r w:rsidR="00EC7F06">
        <w:t xml:space="preserve"> a </w:t>
      </w:r>
      <w:r w:rsidR="00FA0B74">
        <w:t xml:space="preserve">následováno zalomením řádku. Pokud by výsledek volání synchronního portu </w:t>
      </w:r>
      <w:proofErr w:type="spellStart"/>
      <w:r w:rsidR="00FA0B74">
        <w:rPr>
          <w:i/>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w:t>
      </w:r>
      <w:r w:rsidRPr="009B591C">
        <w:rPr>
          <w:i/>
        </w:rPr>
        <w:t>systém</w:t>
      </w:r>
      <w:r>
        <w:t xml:space="preserve"> v aplikaci **</w:t>
      </w:r>
    </w:p>
    <w:p w:rsidR="0096131E" w:rsidRDefault="0096131E" w:rsidP="008D0E8A">
      <w:pPr>
        <w:pStyle w:val="Odstavecdal"/>
      </w:pPr>
    </w:p>
    <w:p w:rsidR="007626EF" w:rsidRDefault="007626EF" w:rsidP="007626EF">
      <w:pPr>
        <w:spacing w:line="240" w:lineRule="auto"/>
      </w:pPr>
      <w:r>
        <w:br w:type="page"/>
      </w:r>
    </w:p>
    <w:p w:rsidR="005360D1" w:rsidRDefault="005360D1" w:rsidP="008D0E8A">
      <w:pPr>
        <w:pStyle w:val="Nadpis1"/>
      </w:pPr>
      <w:bookmarkStart w:id="118" w:name="_Ref355886177"/>
      <w:bookmarkStart w:id="119" w:name="_Ref355886183"/>
      <w:bookmarkStart w:id="120" w:name="_Toc356730920"/>
      <w:r>
        <w:lastRenderedPageBreak/>
        <w:t>Testování/simulace</w:t>
      </w:r>
      <w:bookmarkEnd w:id="118"/>
      <w:bookmarkEnd w:id="119"/>
      <w:bookmarkEnd w:id="120"/>
    </w:p>
    <w:p w:rsidR="00A174F2" w:rsidRPr="00A174F2" w:rsidRDefault="00A174F2" w:rsidP="00A174F2">
      <w:pPr>
        <w:pStyle w:val="Odstavecprvn"/>
      </w:pPr>
      <w:r>
        <w:t>** zde popíšu způsob spouštění simulace a možnosti provedení testování **</w:t>
      </w:r>
    </w:p>
    <w:p w:rsidR="005C39BD" w:rsidRDefault="004D74D8" w:rsidP="005C39BD">
      <w:pPr>
        <w:pStyle w:val="Odstavecprvn"/>
      </w:pPr>
      <w:r>
        <w:t xml:space="preserve">V kapitole </w:t>
      </w:r>
      <w:r w:rsidR="0039702E">
        <w:fldChar w:fldCharType="begin"/>
      </w:r>
      <w:r w:rsidR="0039702E">
        <w:instrText xml:space="preserve"> REF _Ref342996718 \r \h </w:instrText>
      </w:r>
      <w:r w:rsidR="0039702E">
        <w:fldChar w:fldCharType="separate"/>
      </w:r>
      <w:r w:rsidR="0039702E">
        <w:t>4</w:t>
      </w:r>
      <w:r w:rsidR="0039702E">
        <w:fldChar w:fldCharType="end"/>
      </w:r>
      <w:r w:rsidR="0039702E">
        <w:t xml:space="preserve"> </w:t>
      </w:r>
      <w:r>
        <w:t>jsme uv</w:t>
      </w:r>
      <w:r w:rsidR="000E1CA8">
        <w:t>edl</w:t>
      </w:r>
      <w:r>
        <w:t>i fakt, že testování a simulace modelů ve fázi návrhu systémů je hlavní výhodou modelem řízeného návrhu</w:t>
      </w:r>
      <w:r w:rsidR="000E1CA8">
        <w:t xml:space="preserve"> oproti klasickým metodám</w:t>
      </w:r>
      <w:r w:rsidR="00A32EE2">
        <w:t>.</w:t>
      </w:r>
      <w:r>
        <w:t xml:space="preserve"> Nyní si představíme </w:t>
      </w:r>
      <w:r w:rsidR="00A32EE2">
        <w:t xml:space="preserve">možnosti, které nám přináší jazyk </w:t>
      </w:r>
      <w:proofErr w:type="spellStart"/>
      <w:r w:rsidR="00A32EE2">
        <w:t>PNtalk</w:t>
      </w:r>
      <w:proofErr w:type="spellEnd"/>
      <w:r w:rsidR="00A32EE2">
        <w:t>.</w:t>
      </w:r>
      <w:r w:rsidR="0039702E">
        <w:t xml:space="preserve"> </w:t>
      </w:r>
      <w:r w:rsidR="006104E7">
        <w:t>Testování zde probíhá formou simulace modelu</w:t>
      </w:r>
      <w:r w:rsidR="005C39BD">
        <w:t>. Máme tedy možnost simulovat aktivitu jednotlivých tříd, častěji však potřebujeme simulovat větší části modelu, případně celý model</w:t>
      </w:r>
      <w:r w:rsidR="003341B7">
        <w:t>, a to zvláště u statických modelů, jejichž komponenty nemají definovanou vlastní aktivitu</w:t>
      </w:r>
      <w:r w:rsidR="005C39BD">
        <w:t>. Toho docílíme vytvořením testovací třídy</w:t>
      </w:r>
      <w:r w:rsidR="003341B7">
        <w:t xml:space="preserve"> (nazvěme ji </w:t>
      </w:r>
      <w:r w:rsidR="003341B7">
        <w:rPr>
          <w:i/>
        </w:rPr>
        <w:t>Test</w:t>
      </w:r>
      <w:r w:rsidR="003341B7">
        <w:t>)</w:t>
      </w:r>
      <w:r w:rsidR="005C39BD">
        <w:t xml:space="preserve">, která bude </w:t>
      </w:r>
      <w:r w:rsidR="003341B7">
        <w:t xml:space="preserve">tvořit simulační prostředí (experimentální rámec, viz kap. </w:t>
      </w:r>
      <w:r w:rsidR="003341B7">
        <w:fldChar w:fldCharType="begin"/>
      </w:r>
      <w:r w:rsidR="003341B7">
        <w:instrText xml:space="preserve"> REF _Ref356742885 \r \h </w:instrText>
      </w:r>
      <w:r w:rsidR="003341B7">
        <w:fldChar w:fldCharType="separate"/>
      </w:r>
      <w:r w:rsidR="003341B7">
        <w:t>4.3</w:t>
      </w:r>
      <w:r w:rsidR="003341B7">
        <w:fldChar w:fldCharType="end"/>
      </w:r>
      <w:r w:rsidR="003341B7">
        <w:t xml:space="preserve">) pro simulovaný model, nebo jeho část. </w:t>
      </w:r>
      <w:r w:rsidR="00A14CA4">
        <w:t xml:space="preserve">Testovací třída tak bude vytvářet virtuální data a  požadavky na model, které bude přes rozhraní modelu realizovat a kontrolovat, zda se stav modelu změnil požadovaným způsobem. O průběhu simulace může </w:t>
      </w:r>
      <w:r w:rsidR="00CB7A56" w:rsidRPr="00CB7A56">
        <w:rPr>
          <w:i/>
        </w:rPr>
        <w:t>Test</w:t>
      </w:r>
      <w:r w:rsidR="00CB7A56">
        <w:t xml:space="preserve"> </w:t>
      </w:r>
      <w:r w:rsidR="00A14CA4">
        <w:t xml:space="preserve">informovat uživatele průběžným výpisem akcí a jejich výsledků. </w:t>
      </w:r>
      <w:r w:rsidR="00EE138D">
        <w:t>Na n</w:t>
      </w:r>
      <w:r w:rsidR="00CB7A56">
        <w:t xml:space="preserve">ámět systematického testovaní v </w:t>
      </w:r>
      <w:r w:rsidR="00EE138D">
        <w:t xml:space="preserve">jazyce </w:t>
      </w:r>
      <w:proofErr w:type="spellStart"/>
      <w:r w:rsidR="00EE138D">
        <w:t>PNtalk</w:t>
      </w:r>
      <w:proofErr w:type="spellEnd"/>
      <w:r w:rsidR="00CB7A56">
        <w:t xml:space="preserve"> s automatickým vyhodnocováním dílčích testů se můžeme podívat do </w:t>
      </w:r>
      <w:sdt>
        <w:sdtPr>
          <w:id w:val="4223729"/>
          <w:citation/>
        </w:sdtPr>
        <w:sdtContent>
          <w:fldSimple w:instr=" CITATION Han11 \l 1029 ">
            <w:r w:rsidR="00CB7A56">
              <w:rPr>
                <w:noProof/>
              </w:rPr>
              <w:t>[13]</w:t>
            </w:r>
          </w:fldSimple>
        </w:sdtContent>
      </w:sdt>
      <w:r w:rsidR="00CB7A56">
        <w:t xml:space="preserve">. </w:t>
      </w:r>
      <w:r w:rsidR="009F6216">
        <w:t xml:space="preserve"> V této práci zavádíme pouze účelové testování konkrétních vlastností modelu a nyní si ukážeme jeden z těchto testů.</w:t>
      </w:r>
    </w:p>
    <w:p w:rsidR="009F6216" w:rsidRDefault="009F6216" w:rsidP="009F6216">
      <w:pPr>
        <w:pStyle w:val="Odstavecdal"/>
      </w:pPr>
      <w:r>
        <w:t xml:space="preserve">Pro demonstraci se nabízí test přihlášení a odhlášení uživatele do/ze systému. Test tedy bude probíhat nad třídou </w:t>
      </w:r>
      <w:proofErr w:type="spellStart"/>
      <w:r>
        <w:rPr>
          <w:i/>
        </w:rPr>
        <w:t>SystemNet</w:t>
      </w:r>
      <w:proofErr w:type="spellEnd"/>
      <w:r>
        <w:t>, pops</w:t>
      </w:r>
      <w:r w:rsidR="00330546">
        <w:t>ané</w:t>
      </w:r>
      <w:r>
        <w:t xml:space="preserve"> v kapitole </w:t>
      </w:r>
      <w:r>
        <w:fldChar w:fldCharType="begin"/>
      </w:r>
      <w:r>
        <w:instrText xml:space="preserve"> REF _Ref356596622 \r \h </w:instrText>
      </w:r>
      <w:r>
        <w:fldChar w:fldCharType="separate"/>
      </w:r>
      <w:r>
        <w:t>7.1.1</w:t>
      </w:r>
      <w:r>
        <w:fldChar w:fldCharType="end"/>
      </w:r>
      <w:r w:rsidR="00330546">
        <w:t>. Testovací třídu pojmenuj</w:t>
      </w:r>
      <w:r>
        <w:t xml:space="preserve">me </w:t>
      </w:r>
      <w:proofErr w:type="spellStart"/>
      <w:r>
        <w:rPr>
          <w:i/>
        </w:rPr>
        <w:t>TestLogin</w:t>
      </w:r>
      <w:proofErr w:type="spellEnd"/>
      <w:r>
        <w:t xml:space="preserve"> a její definici uvedeme grafickou formou na obrázku ***.</w:t>
      </w:r>
    </w:p>
    <w:p w:rsidR="009F6216" w:rsidRDefault="009F6216" w:rsidP="009F6216">
      <w:pPr>
        <w:pStyle w:val="Odstavecdal"/>
      </w:pPr>
    </w:p>
    <w:p w:rsidR="009F6216" w:rsidRDefault="009F6216" w:rsidP="009F6216">
      <w:pPr>
        <w:pStyle w:val="Odstavecdal"/>
      </w:pPr>
      <w:r>
        <w:t>** TODO: obrázek testovací třídy **</w:t>
      </w:r>
    </w:p>
    <w:p w:rsidR="009F6216" w:rsidRPr="009F6216" w:rsidRDefault="009F6216" w:rsidP="009F6216">
      <w:pPr>
        <w:pStyle w:val="Odstavecdal"/>
      </w:pPr>
    </w:p>
    <w:p w:rsidR="009F6216" w:rsidRDefault="004A5479" w:rsidP="009F6216">
      <w:pPr>
        <w:pStyle w:val="Odstavecdal"/>
      </w:pPr>
      <w:r>
        <w:t xml:space="preserve">Všimněme si v přechodech sítě kontrolních výpisů na </w:t>
      </w:r>
      <w:proofErr w:type="spellStart"/>
      <w:r>
        <w:rPr>
          <w:i/>
        </w:rPr>
        <w:t>Transcript</w:t>
      </w:r>
      <w:proofErr w:type="spellEnd"/>
      <w:r>
        <w:rPr>
          <w:rStyle w:val="Znakapoznpodarou"/>
          <w:i/>
        </w:rPr>
        <w:footnoteReference w:id="17"/>
      </w:r>
      <w:r>
        <w:t xml:space="preserve">. </w:t>
      </w:r>
      <w:r w:rsidR="005C39BD">
        <w:t xml:space="preserve">Vytvoření </w:t>
      </w:r>
      <w:r w:rsidR="009F6216">
        <w:t xml:space="preserve">samotné </w:t>
      </w:r>
      <w:r w:rsidR="005C39BD">
        <w:t xml:space="preserve">simulace provedeme </w:t>
      </w:r>
      <w:r w:rsidR="009F6216">
        <w:t xml:space="preserve">ve </w:t>
      </w:r>
      <w:proofErr w:type="spellStart"/>
      <w:r w:rsidR="009F6216">
        <w:rPr>
          <w:i/>
        </w:rPr>
        <w:t>Workspace</w:t>
      </w:r>
      <w:proofErr w:type="spellEnd"/>
      <w:r w:rsidR="009F6216">
        <w:rPr>
          <w:rStyle w:val="Znakapoznpodarou"/>
          <w:i/>
        </w:rPr>
        <w:footnoteReference w:id="18"/>
      </w:r>
      <w:r w:rsidR="009F6216">
        <w:t xml:space="preserve"> </w:t>
      </w:r>
      <w:r w:rsidR="005C39BD">
        <w:t>n</w:t>
      </w:r>
      <w:r w:rsidR="009F6216">
        <w:t>ásledujícími příkazy.</w:t>
      </w:r>
    </w:p>
    <w:p w:rsidR="009F6216" w:rsidRDefault="009F6216" w:rsidP="009F6216">
      <w:pPr>
        <w:pStyle w:val="Odstavecdal"/>
      </w:pPr>
      <w:r>
        <w:t>**</w:t>
      </w:r>
      <w:proofErr w:type="spellStart"/>
      <w:r>
        <w:t>kod</w:t>
      </w:r>
      <w:proofErr w:type="spellEnd"/>
      <w:r>
        <w:t xml:space="preserve"> příkazů</w:t>
      </w:r>
    </w:p>
    <w:p w:rsidR="00161F0C" w:rsidRDefault="009F6216" w:rsidP="009F6216">
      <w:pPr>
        <w:pStyle w:val="Odstavecdal"/>
      </w:pPr>
      <w:r>
        <w:t xml:space="preserve">Po provedení příkazů se simulace objeví v okně </w:t>
      </w:r>
      <w:proofErr w:type="spellStart"/>
      <w:r>
        <w:rPr>
          <w:i/>
        </w:rPr>
        <w:t>MyRepository</w:t>
      </w:r>
      <w:proofErr w:type="spellEnd"/>
      <w:r>
        <w:t xml:space="preserve"> ve složce </w:t>
      </w:r>
      <w:proofErr w:type="spellStart"/>
      <w:r>
        <w:rPr>
          <w:i/>
        </w:rPr>
        <w:t>PNtalk</w:t>
      </w:r>
      <w:proofErr w:type="spellEnd"/>
      <w:r>
        <w:rPr>
          <w:i/>
        </w:rPr>
        <w:t xml:space="preserve"> </w:t>
      </w:r>
      <w:proofErr w:type="spellStart"/>
      <w:r>
        <w:rPr>
          <w:i/>
        </w:rPr>
        <w:t>simulations</w:t>
      </w:r>
      <w:proofErr w:type="spellEnd"/>
      <w:r w:rsidR="004A5479">
        <w:rPr>
          <w:rStyle w:val="Znakapoznpodarou"/>
          <w:i/>
        </w:rPr>
        <w:footnoteReference w:id="19"/>
      </w:r>
      <w:r>
        <w:t xml:space="preserve">. </w:t>
      </w:r>
      <w:r w:rsidR="004A5479">
        <w:t>S</w:t>
      </w:r>
      <w:r>
        <w:t xml:space="preserve">puštění, zastavení a resetování </w:t>
      </w:r>
      <w:r w:rsidR="004A5479">
        <w:t xml:space="preserve">simulace </w:t>
      </w:r>
      <w:r>
        <w:t>lze provádět přes kontextovou nabídku simulace</w:t>
      </w:r>
      <w:r w:rsidR="004A5479">
        <w:t>. Po spuštění námi vytvořené simulace</w:t>
      </w:r>
      <w:r w:rsidR="00C873AF">
        <w:t xml:space="preserve"> by okno </w:t>
      </w:r>
      <w:proofErr w:type="spellStart"/>
      <w:r w:rsidR="00C873AF">
        <w:rPr>
          <w:i/>
        </w:rPr>
        <w:t>Transcript</w:t>
      </w:r>
      <w:proofErr w:type="spellEnd"/>
      <w:r w:rsidR="00C873AF">
        <w:t xml:space="preserve"> mělo obsahovat následující text, za předpokladu, že simulace proběhla celá v pořádku.</w:t>
      </w:r>
    </w:p>
    <w:p w:rsidR="00C873AF" w:rsidRDefault="00C873AF" w:rsidP="009F6216">
      <w:pPr>
        <w:pStyle w:val="Odstavecdal"/>
      </w:pPr>
      <w:r>
        <w:t>** text, dle třídy</w:t>
      </w:r>
    </w:p>
    <w:p w:rsidR="00C873AF" w:rsidRDefault="00347734" w:rsidP="009F6216">
      <w:pPr>
        <w:pStyle w:val="Odstavecdal"/>
      </w:pPr>
      <w:proofErr w:type="spellStart"/>
      <w:r>
        <w:t>PNtalk</w:t>
      </w:r>
      <w:proofErr w:type="spellEnd"/>
      <w:r>
        <w:t xml:space="preserve"> </w:t>
      </w:r>
      <w:r w:rsidR="00330546">
        <w:t xml:space="preserve">také </w:t>
      </w:r>
      <w:r>
        <w:t xml:space="preserve">umožňuje </w:t>
      </w:r>
      <w:r w:rsidR="00330546">
        <w:t>krokování simulace</w:t>
      </w:r>
      <w:r w:rsidR="00C873AF">
        <w:t xml:space="preserve"> příkazem</w:t>
      </w:r>
    </w:p>
    <w:p w:rsidR="00C873AF" w:rsidRPr="00C873AF" w:rsidRDefault="00C873AF" w:rsidP="00C873AF">
      <w:pPr>
        <w:pStyle w:val="Codeblock"/>
        <w:rPr>
          <w:rFonts w:ascii="Times New Roman" w:hAnsi="Times New Roman" w:cs="Times New Roman"/>
        </w:rPr>
      </w:pPr>
      <w:proofErr w:type="spellStart"/>
      <w:r w:rsidRPr="00C873AF">
        <w:t>PNtalkSimulation</w:t>
      </w:r>
      <w:proofErr w:type="spellEnd"/>
      <w:r w:rsidRPr="00C873AF">
        <w:t xml:space="preserve"> default </w:t>
      </w:r>
      <w:proofErr w:type="spellStart"/>
      <w:r w:rsidRPr="00C873AF">
        <w:t>world</w:t>
      </w:r>
      <w:proofErr w:type="spellEnd"/>
      <w:r w:rsidRPr="00C873AF">
        <w:t xml:space="preserve"> step.</w:t>
      </w:r>
      <w:r>
        <w:t xml:space="preserve"> </w:t>
      </w:r>
    </w:p>
    <w:p w:rsidR="00C873AF" w:rsidRPr="00347734" w:rsidRDefault="00C873AF" w:rsidP="009F6216">
      <w:pPr>
        <w:pStyle w:val="Odstavecdal"/>
      </w:pPr>
      <w:r>
        <w:t xml:space="preserve">nad </w:t>
      </w:r>
      <w:r w:rsidR="00347734">
        <w:t xml:space="preserve">pozastavenou (nespuštěnou) simulací. V průběhu simulace je možné zkoumat stav objektů v simulaci jejich procházením v okně </w:t>
      </w:r>
      <w:proofErr w:type="spellStart"/>
      <w:r w:rsidR="00347734">
        <w:rPr>
          <w:i/>
        </w:rPr>
        <w:t>MyRepository</w:t>
      </w:r>
      <w:proofErr w:type="spellEnd"/>
      <w:r w:rsidR="00347734">
        <w:t>.</w:t>
      </w:r>
      <w:r w:rsidR="00B32E40">
        <w:t xml:space="preserve"> Můžeme tak například zjistit v jakém stavu se simulace zasekla</w:t>
      </w:r>
      <w:r w:rsidR="00685917">
        <w:t>, ať už chybou implementace, nebo neproveditelností požadovaných akcí.</w:t>
      </w:r>
    </w:p>
    <w:p w:rsidR="005360D1" w:rsidRPr="005360D1" w:rsidRDefault="005360D1" w:rsidP="008D0E8A">
      <w:r>
        <w:br w:type="page"/>
      </w:r>
    </w:p>
    <w:p w:rsidR="001948C8" w:rsidRDefault="001948C8" w:rsidP="008D0E8A">
      <w:pPr>
        <w:pStyle w:val="Nadpis1"/>
      </w:pPr>
      <w:bookmarkStart w:id="121" w:name="_Ref356680229"/>
      <w:bookmarkStart w:id="122" w:name="_Toc356730921"/>
      <w:r w:rsidRPr="00A74C3A">
        <w:lastRenderedPageBreak/>
        <w:t>Závěr</w:t>
      </w:r>
      <w:bookmarkEnd w:id="68"/>
      <w:bookmarkEnd w:id="69"/>
      <w:bookmarkEnd w:id="70"/>
      <w:bookmarkEnd w:id="121"/>
      <w:bookmarkEnd w:id="122"/>
    </w:p>
    <w:p w:rsidR="003326C2" w:rsidRDefault="003326C2" w:rsidP="008D0E8A">
      <w:pPr>
        <w:pStyle w:val="Odstavecprvn"/>
      </w:pPr>
      <w:commentRangeStart w:id="123"/>
      <w:r>
        <w:t xml:space="preserve">** </w:t>
      </w:r>
      <w:r w:rsidR="00F84BDF">
        <w:t xml:space="preserve">zatím </w:t>
      </w:r>
      <w:r>
        <w:t>stále stejný jako v SEP **</w:t>
      </w:r>
      <w:commentRangeEnd w:id="123"/>
      <w:r>
        <w:rPr>
          <w:rStyle w:val="Odkaznakoment"/>
        </w:rPr>
        <w:commentReference w:id="123"/>
      </w:r>
    </w:p>
    <w:p w:rsidR="008050F2" w:rsidRPr="008050F2" w:rsidRDefault="008050F2" w:rsidP="008050F2">
      <w:pPr>
        <w:pStyle w:val="Odstavecdal"/>
      </w:pPr>
      <w:r>
        <w:t>** napsat, že DEVS nebyl nakonec využit, sloužil by pouze ke strukturálnímu rozdělení **</w:t>
      </w:r>
    </w:p>
    <w:p w:rsidR="001948C8" w:rsidRDefault="001948C8" w:rsidP="008D0E8A">
      <w:pPr>
        <w:pStyle w:val="Odstavecprvn"/>
      </w:pPr>
      <w:r>
        <w:t xml:space="preserve">V této práci jsem se zabýval </w:t>
      </w:r>
      <w:r>
        <w:rPr>
          <w:i/>
        </w:rPr>
        <w:t>modelem řízeným návrhem</w:t>
      </w:r>
      <w:r w:rsidR="0016397A">
        <w:t xml:space="preserve"> počítačových systémů.</w:t>
      </w:r>
      <w:r>
        <w:t xml:space="preserve"> </w:t>
      </w:r>
      <w:r w:rsidR="0016397A">
        <w:t>S</w:t>
      </w:r>
      <w:r>
        <w:t>truč</w:t>
      </w:r>
      <w:r w:rsidR="004E279F">
        <w:t>n</w:t>
      </w:r>
      <w:r>
        <w:t xml:space="preserve">ě </w:t>
      </w:r>
      <w:r w:rsidR="0016397A">
        <w:t xml:space="preserve">jsem </w:t>
      </w:r>
      <w:r>
        <w:t xml:space="preserve">prošel dosavadní historií </w:t>
      </w:r>
      <w:r w:rsidR="0016397A">
        <w:t>vývoje softwarového inženýrství, a poté</w:t>
      </w:r>
      <w:r>
        <w:t xml:space="preserve"> jsem se detailněji zaměřil na </w:t>
      </w:r>
      <w:r w:rsidR="00C5587E">
        <w:t>techniku modelem řízeného návrh (</w:t>
      </w:r>
      <w:r w:rsidR="00C5587E" w:rsidRPr="00CB49B4">
        <w:rPr>
          <w:i/>
        </w:rPr>
        <w:t>MBD</w:t>
      </w:r>
      <w:r w:rsidR="00C5587E">
        <w:t xml:space="preserve">), přesněji </w:t>
      </w:r>
      <w:r>
        <w:t xml:space="preserve">metodiku </w:t>
      </w:r>
      <w:r w:rsidRPr="00CB49B4">
        <w:rPr>
          <w:i/>
        </w:rPr>
        <w:t>MDA</w:t>
      </w:r>
      <w:r>
        <w:t xml:space="preserve"> (Model </w:t>
      </w:r>
      <w:proofErr w:type="spellStart"/>
      <w:r>
        <w:t>Driven</w:t>
      </w:r>
      <w:proofErr w:type="spellEnd"/>
      <w:r>
        <w:t xml:space="preserve"> </w:t>
      </w:r>
      <w:proofErr w:type="spellStart"/>
      <w:r>
        <w:t>Architecture</w:t>
      </w:r>
      <w:proofErr w:type="spellEnd"/>
      <w:r>
        <w:t xml:space="preserve">) </w:t>
      </w:r>
      <w:r w:rsidR="000F40C0">
        <w:t>specifikovanou</w:t>
      </w:r>
      <w:r>
        <w:t xml:space="preserve"> skupinou OMG (viz. </w:t>
      </w:r>
      <w:sdt>
        <w:sdtPr>
          <w:id w:val="101129131"/>
          <w:citation/>
        </w:sdtPr>
        <w:sdtContent>
          <w:fldSimple w:instr=" CITATION Obj12 \l 1029 ">
            <w:r w:rsidR="004107D7">
              <w:rPr>
                <w:noProof/>
              </w:rPr>
              <w:t>[1]</w:t>
            </w:r>
          </w:fldSimple>
        </w:sdtContent>
      </w:sdt>
      <w:r>
        <w:t>).</w:t>
      </w:r>
      <w:r w:rsidR="0016397A">
        <w:t xml:space="preserve"> MBD odstraňuje hlavní nevýhody</w:t>
      </w:r>
      <w:r w:rsidR="00C5587E">
        <w:t xml:space="preserve"> klasický</w:t>
      </w:r>
      <w:r w:rsidR="0016397A">
        <w:t>ch návrhových metod, které jsou</w:t>
      </w:r>
      <w:r w:rsidR="00C5587E">
        <w:t xml:space="preserve"> neko</w:t>
      </w:r>
      <w:r w:rsidR="0016397A">
        <w:t>nzistentnost návrhových modelů s výslednou implementací</w:t>
      </w:r>
      <w:r w:rsidR="00C5587E">
        <w:t xml:space="preserve"> a nemožnost testovat a validovat systém ve fázi návrhu, tedy tvorby modelu systému.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r w:rsidR="00175C37">
        <w:t xml:space="preserve"> Konkrétně u </w:t>
      </w:r>
      <w:r w:rsidR="00175C37" w:rsidRPr="00CB49B4">
        <w:rPr>
          <w:i/>
        </w:rPr>
        <w:t>MDA</w:t>
      </w:r>
      <w:r w:rsidR="00175C37">
        <w:t xml:space="preserve"> je návrhový model pop</w:t>
      </w:r>
      <w:r w:rsidR="00FB7B52">
        <w:t xml:space="preserve">sán jazykem </w:t>
      </w:r>
      <w:proofErr w:type="spellStart"/>
      <w:r w:rsidR="00FB7B52" w:rsidRPr="00CB49B4">
        <w:rPr>
          <w:i/>
        </w:rPr>
        <w:t>xUML</w:t>
      </w:r>
      <w:proofErr w:type="spellEnd"/>
      <w:r w:rsidR="00FB7B52">
        <w:t xml:space="preserve">, který je vytvořen z notačního modelovacího jazyka </w:t>
      </w:r>
      <w:r w:rsidR="00FB7B52" w:rsidRPr="00CB49B4">
        <w:rPr>
          <w:i/>
        </w:rPr>
        <w:t>UML</w:t>
      </w:r>
      <w:r w:rsidR="00FB7B52">
        <w:t>, přičemž odstraňuje sémanticky slabé elementy a zbylým přidává striktně specifikovanou syntaxi a sémantiku.</w:t>
      </w:r>
    </w:p>
    <w:p w:rsidR="001948C8" w:rsidRPr="00C773C1" w:rsidRDefault="00133942" w:rsidP="008D0E8A">
      <w:pPr>
        <w:pStyle w:val="Odstavecdal"/>
      </w:pPr>
      <w:r>
        <w:t xml:space="preserve">V další kapitole </w:t>
      </w:r>
      <w:r w:rsidR="001948C8">
        <w:t>jsem probral</w:t>
      </w:r>
      <w:r>
        <w:t xml:space="preserve"> obecný</w:t>
      </w:r>
      <w:r w:rsidR="001948C8">
        <w:t xml:space="preserve"> význam využití modelování a simulací ve vývoji systémů a poukázal jsem na výzkum probíhající na fakultě informačních technologií na VUT v Brně (viz. stránky výzkumné skupiny </w:t>
      </w:r>
      <w:sdt>
        <w:sdtPr>
          <w:id w:val="101129132"/>
          <w:citation/>
        </w:sdtPr>
        <w:sdtContent>
          <w:fldSimple w:instr=" CITATION Koč12 \l 1029 ">
            <w:r w:rsidR="004107D7">
              <w:rPr>
                <w:noProof/>
              </w:rPr>
              <w:t>[2]</w:t>
            </w:r>
          </w:fldSimple>
        </w:sdtContent>
      </w:sdt>
      <w:r w:rsidR="001948C8">
        <w:t xml:space="preserve">),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8622F4">
        <w:t xml:space="preserve"> vývoj nástrojů pro práci</w:t>
      </w:r>
      <w:r w:rsidR="001948C8">
        <w:t xml:space="preserve"> s těmito formalismy a </w:t>
      </w:r>
      <w:r>
        <w:t xml:space="preserve">aplikaci dříve zmiňovaného </w:t>
      </w:r>
      <w:r>
        <w:rPr>
          <w:i/>
        </w:rPr>
        <w:t xml:space="preserve">model </w:t>
      </w:r>
      <w:proofErr w:type="spellStart"/>
      <w:r>
        <w:rPr>
          <w:i/>
        </w:rPr>
        <w:t>continuity</w:t>
      </w:r>
      <w:proofErr w:type="spellEnd"/>
      <w:r w:rsidR="001948C8">
        <w:t>.</w:t>
      </w:r>
      <w:r w:rsidR="00A43092">
        <w:t xml:space="preserve"> Podrobněji jsem se seznámil s </w:t>
      </w:r>
      <w:r>
        <w:t xml:space="preserve">formalismem </w:t>
      </w:r>
      <w:r w:rsidRPr="00CB49B4">
        <w:rPr>
          <w:i/>
        </w:rPr>
        <w:t>DEVS</w:t>
      </w:r>
      <w:r>
        <w:t xml:space="preserve">, který umožňuje hierarchické skládání podsystémů (komponent) v jeden komplexní </w:t>
      </w:r>
      <w:r w:rsidR="00C773C1">
        <w:t xml:space="preserve">událostně řízený diskrétní systém. Komponenty zde mohou být opět spojované, nebo atomické, kde se </w:t>
      </w:r>
      <w:r w:rsidR="00CB49B4">
        <w:t>mimo jiných formálních popisu chování, j</w:t>
      </w:r>
      <w:r w:rsidR="000244CC">
        <w:t>ako například konečné automaty,</w:t>
      </w:r>
      <w:r w:rsidR="00C773C1">
        <w:t xml:space="preserve"> uplatní </w:t>
      </w:r>
      <w:r w:rsidR="000244CC">
        <w:t>hlavně</w:t>
      </w:r>
      <w:r w:rsidR="00C773C1">
        <w:t xml:space="preserve"> formalismu</w:t>
      </w:r>
      <w:r w:rsidR="00690436">
        <w:t>s</w:t>
      </w:r>
      <w:r w:rsidR="00C773C1">
        <w:t xml:space="preserve"> </w:t>
      </w:r>
      <w:r w:rsidR="00C773C1" w:rsidRPr="00CB49B4">
        <w:rPr>
          <w:i/>
        </w:rPr>
        <w:t>OOPN</w:t>
      </w:r>
      <w:r w:rsidR="00C773C1">
        <w:t xml:space="preserve">, který spojuje výhody objektového programování a formálního </w:t>
      </w:r>
      <w:r w:rsidR="00F707D1">
        <w:t xml:space="preserve">matematického </w:t>
      </w:r>
      <w:r w:rsidR="00C773C1">
        <w:t xml:space="preserve">aparátu </w:t>
      </w:r>
      <w:proofErr w:type="spellStart"/>
      <w:r w:rsidR="00C773C1">
        <w:t>Petriho</w:t>
      </w:r>
      <w:proofErr w:type="spellEnd"/>
      <w:r w:rsidR="00C773C1">
        <w:t xml:space="preserve"> sítí. Teoreticky jsem se seznámil s vyvíjenými nástroji </w:t>
      </w:r>
      <w:proofErr w:type="spellStart"/>
      <w:r w:rsidR="00C773C1">
        <w:rPr>
          <w:i/>
        </w:rPr>
        <w:t>SmallDEVS</w:t>
      </w:r>
      <w:proofErr w:type="spellEnd"/>
      <w:r w:rsidR="00C773C1">
        <w:rPr>
          <w:i/>
        </w:rPr>
        <w:t>/</w:t>
      </w:r>
      <w:proofErr w:type="spellStart"/>
      <w:r w:rsidR="00C773C1">
        <w:rPr>
          <w:i/>
        </w:rPr>
        <w:t>PNtalk</w:t>
      </w:r>
      <w:proofErr w:type="spellEnd"/>
      <w:r w:rsidR="00C773C1">
        <w:t>, které umožňují programování modelu pomocí zmíněných formalismů</w:t>
      </w:r>
      <w:r w:rsidR="00CB49B4">
        <w:t>,</w:t>
      </w:r>
      <w:r w:rsidR="00C773C1">
        <w:t xml:space="preserve"> s důrazem na dynamičnost systému a možnost reálného nasazení modelu, respektive propojení</w:t>
      </w:r>
      <w:r w:rsidR="005C459F">
        <w:t xml:space="preserve"> simulovaných a reálných subsystémů, a kombinaci s jinými formalismy.</w:t>
      </w:r>
    </w:p>
    <w:p w:rsidR="00E2691B" w:rsidRDefault="00A43092" w:rsidP="008D0E8A">
      <w:pPr>
        <w:pStyle w:val="Odstavecdal"/>
      </w:pPr>
      <w:r>
        <w:t>Doposud jsem provedl teoretickou přípravu pro modelem řízený návrh konferenčního systému, který je hlavním cílem mé diplomové práce. Pomocí uvedených formalismů</w:t>
      </w:r>
      <w:r w:rsidR="005C459F">
        <w:t xml:space="preserve"> a nástrojů</w:t>
      </w:r>
      <w:r>
        <w:t xml:space="preserve"> budu </w:t>
      </w:r>
      <w:r w:rsidR="000244CC">
        <w:t>vytvářet konferenční</w:t>
      </w:r>
      <w:r>
        <w:t xml:space="preserve"> sys</w:t>
      </w:r>
      <w:r w:rsidR="000244CC">
        <w:t>tém</w:t>
      </w:r>
      <w:r w:rsidR="0055780D">
        <w:t xml:space="preserve"> v základní funkčnosti. </w:t>
      </w:r>
      <w:r w:rsidR="005C459F">
        <w:t>Účelem mé diplomové práce je</w:t>
      </w:r>
      <w:r w:rsidR="00DC1347">
        <w:t xml:space="preserve"> na statickém, deterministickém informačním systému</w:t>
      </w:r>
      <w:r>
        <w:t xml:space="preserve"> demonstrovat techniky vývoje zkoumané výzkumnou skupinou Modelování a Simulace při fakultě FIT VUT v Brně</w:t>
      </w:r>
      <w:r w:rsidR="005C459F">
        <w:t>. Tento proces</w:t>
      </w:r>
      <w:r w:rsidR="0055780D">
        <w:t xml:space="preserve"> </w:t>
      </w:r>
      <w:r w:rsidR="005C459F">
        <w:t>vývoje poté</w:t>
      </w:r>
      <w:r w:rsidR="0055780D">
        <w:t xml:space="preserve"> zhodnotím a porovnám s klasickou met</w:t>
      </w:r>
      <w:r w:rsidR="005C459F">
        <w:t>odou vývoje informačních systémů.</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24" w:name="_Toc34303330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bookmarkStart w:id="125" w:name="_Toc356730922"/>
          <w:commentRangeStart w:id="126"/>
          <w:r w:rsidR="00C8648A">
            <w:t>Bi</w:t>
          </w:r>
          <w:r w:rsidR="001948C8">
            <w:t>bliografie</w:t>
          </w:r>
          <w:bookmarkEnd w:id="124"/>
          <w:commentRangeEnd w:id="126"/>
          <w:r w:rsidR="0097331B">
            <w:rPr>
              <w:rStyle w:val="Odkaznakoment"/>
              <w:rFonts w:cs="Times New Roman"/>
              <w:b w:val="0"/>
              <w:bCs w:val="0"/>
              <w:kern w:val="0"/>
            </w:rPr>
            <w:commentReference w:id="126"/>
          </w:r>
          <w:bookmarkEnd w:id="125"/>
        </w:p>
        <w:sdt>
          <w:sdtPr>
            <w:id w:val="111145805"/>
            <w:bibliography/>
          </w:sdtPr>
          <w:sdtContent>
            <w:p w:rsidR="004107D7" w:rsidRDefault="00467027" w:rsidP="004107D7">
              <w:pPr>
                <w:pStyle w:val="Bibliografie"/>
                <w:rPr>
                  <w:noProof/>
                </w:rPr>
              </w:pPr>
              <w:r>
                <w:fldChar w:fldCharType="begin"/>
              </w:r>
              <w:r w:rsidR="001948C8">
                <w:instrText xml:space="preserve"> BIBLIOGRAPHY </w:instrText>
              </w:r>
              <w:r>
                <w:fldChar w:fldCharType="separate"/>
              </w:r>
              <w:r w:rsidR="004107D7">
                <w:rPr>
                  <w:noProof/>
                </w:rPr>
                <w:t xml:space="preserve">[1] </w:t>
              </w:r>
              <w:r w:rsidR="004107D7">
                <w:rPr>
                  <w:b/>
                  <w:bCs/>
                  <w:noProof/>
                </w:rPr>
                <w:t>Object Management Group, Inc.</w:t>
              </w:r>
              <w:r w:rsidR="004107D7">
                <w:rPr>
                  <w:noProof/>
                </w:rPr>
                <w:t xml:space="preserve"> MDA. </w:t>
              </w:r>
              <w:r w:rsidR="004107D7">
                <w:rPr>
                  <w:i/>
                  <w:iCs/>
                  <w:noProof/>
                </w:rPr>
                <w:t xml:space="preserve">Object Management Group. </w:t>
              </w:r>
              <w:r w:rsidR="004107D7">
                <w:rPr>
                  <w:noProof/>
                </w:rPr>
                <w:t>[Online] 30. 10 2012. [Citace: 10. 12 2012.] http://www.omg.org/mda/.</w:t>
              </w:r>
            </w:p>
            <w:p w:rsidR="004107D7" w:rsidRDefault="004107D7" w:rsidP="004107D7">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4107D7" w:rsidRDefault="004107D7" w:rsidP="004107D7">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4107D7" w:rsidRDefault="004107D7" w:rsidP="004107D7">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4107D7" w:rsidRDefault="004107D7" w:rsidP="004107D7">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4107D7" w:rsidRDefault="004107D7" w:rsidP="004107D7">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4107D7" w:rsidRDefault="004107D7" w:rsidP="004107D7">
              <w:pPr>
                <w:pStyle w:val="Bibliografie"/>
                <w:rPr>
                  <w:noProof/>
                </w:rPr>
              </w:pPr>
              <w:r>
                <w:rPr>
                  <w:noProof/>
                </w:rPr>
                <w:t xml:space="preserve">[7]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4107D7" w:rsidRDefault="004107D7" w:rsidP="004107D7">
              <w:pPr>
                <w:pStyle w:val="Bibliografie"/>
                <w:rPr>
                  <w:noProof/>
                </w:rPr>
              </w:pPr>
              <w:r>
                <w:rPr>
                  <w:noProof/>
                </w:rPr>
                <w:t xml:space="preserve">[8]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4107D7" w:rsidRDefault="004107D7" w:rsidP="004107D7">
              <w:pPr>
                <w:pStyle w:val="Bibliografie"/>
                <w:rPr>
                  <w:noProof/>
                </w:rPr>
              </w:pPr>
              <w:r>
                <w:rPr>
                  <w:noProof/>
                </w:rPr>
                <w:t xml:space="preserve">[9]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4107D7" w:rsidRDefault="004107D7" w:rsidP="004107D7">
              <w:pPr>
                <w:pStyle w:val="Bibliografie"/>
                <w:rPr>
                  <w:noProof/>
                </w:rPr>
              </w:pPr>
              <w:r>
                <w:rPr>
                  <w:noProof/>
                </w:rPr>
                <w:t xml:space="preserve">[10]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4107D7" w:rsidRDefault="004107D7" w:rsidP="004107D7">
              <w:pPr>
                <w:pStyle w:val="Bibliografie"/>
                <w:rPr>
                  <w:noProof/>
                </w:rPr>
              </w:pPr>
              <w:r>
                <w:rPr>
                  <w:noProof/>
                </w:rPr>
                <w:t xml:space="preserve">[11]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4107D7" w:rsidRDefault="004107D7" w:rsidP="004107D7">
              <w:pPr>
                <w:pStyle w:val="Bibliografie"/>
                <w:rPr>
                  <w:noProof/>
                </w:rPr>
              </w:pPr>
              <w:r>
                <w:rPr>
                  <w:noProof/>
                </w:rPr>
                <w:t xml:space="preserve">[12]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4107D7" w:rsidRDefault="004107D7" w:rsidP="004107D7">
              <w:pPr>
                <w:pStyle w:val="Bibliografie"/>
                <w:rPr>
                  <w:noProof/>
                </w:rPr>
              </w:pPr>
              <w:r>
                <w:rPr>
                  <w:noProof/>
                </w:rPr>
                <w:t xml:space="preserve">[13]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4107D7" w:rsidRDefault="004107D7" w:rsidP="004107D7">
              <w:pPr>
                <w:pStyle w:val="Bibliografie"/>
                <w:rPr>
                  <w:noProof/>
                </w:rPr>
              </w:pPr>
              <w:r>
                <w:rPr>
                  <w:noProof/>
                </w:rPr>
                <w:t xml:space="preserve">[14] seaside.st: Home. </w:t>
              </w:r>
              <w:r>
                <w:rPr>
                  <w:i/>
                  <w:iCs/>
                  <w:noProof/>
                </w:rPr>
                <w:t xml:space="preserve">Seaside. </w:t>
              </w:r>
              <w:r>
                <w:rPr>
                  <w:noProof/>
                </w:rPr>
                <w:t>[Online] [Citace: 10. 4 2013.] http://www.seaside.st/.</w:t>
              </w:r>
            </w:p>
            <w:p w:rsidR="004107D7" w:rsidRDefault="004107D7" w:rsidP="004107D7">
              <w:pPr>
                <w:pStyle w:val="Bibliografie"/>
                <w:rPr>
                  <w:noProof/>
                </w:rPr>
              </w:pPr>
              <w:r>
                <w:rPr>
                  <w:noProof/>
                </w:rPr>
                <w:t xml:space="preserve">[15] </w:t>
              </w:r>
              <w:r>
                <w:rPr>
                  <w:b/>
                  <w:bCs/>
                  <w:noProof/>
                </w:rPr>
                <w:t>Girault, C. a Valk, R.</w:t>
              </w:r>
              <w:r>
                <w:rPr>
                  <w:noProof/>
                </w:rPr>
                <w:t xml:space="preserve"> </w:t>
              </w:r>
              <w:r>
                <w:rPr>
                  <w:i/>
                  <w:iCs/>
                  <w:noProof/>
                </w:rPr>
                <w:t xml:space="preserve">Petri Nets for Systems Engineering. A Guide to Modeling, Verification, and Applications. </w:t>
              </w:r>
              <w:r>
                <w:rPr>
                  <w:noProof/>
                </w:rPr>
                <w:t>Berlin : Springer, 2003. ISBN 3-560-41217-4.</w:t>
              </w:r>
            </w:p>
            <w:p w:rsidR="004107D7" w:rsidRDefault="004107D7" w:rsidP="004107D7">
              <w:pPr>
                <w:pStyle w:val="Bibliografie"/>
                <w:rPr>
                  <w:noProof/>
                </w:rPr>
              </w:pPr>
              <w:r>
                <w:rPr>
                  <w:noProof/>
                </w:rPr>
                <w:t xml:space="preserve">[16] Objektová Petriho síť. </w:t>
              </w:r>
              <w:r>
                <w:rPr>
                  <w:i/>
                  <w:iCs/>
                  <w:noProof/>
                </w:rPr>
                <w:t xml:space="preserve">akela.mendelu.cz. </w:t>
              </w:r>
              <w:r>
                <w:rPr>
                  <w:noProof/>
                </w:rPr>
                <w:t>[Online] [Citace: 11. 12 2012.] https://akela.mendelu.cz/~petrj/opnml/opn.html.</w:t>
              </w:r>
            </w:p>
            <w:p w:rsidR="004107D7" w:rsidRDefault="004107D7" w:rsidP="004107D7">
              <w:pPr>
                <w:pStyle w:val="Bibliografie"/>
                <w:rPr>
                  <w:noProof/>
                </w:rPr>
              </w:pPr>
              <w:r>
                <w:rPr>
                  <w:noProof/>
                </w:rPr>
                <w:t xml:space="preserve">[17] </w:t>
              </w:r>
              <w:r>
                <w:rPr>
                  <w:b/>
                  <w:bCs/>
                  <w:noProof/>
                </w:rPr>
                <w:t>Hanák, Martin.</w:t>
              </w:r>
              <w:r>
                <w:rPr>
                  <w:noProof/>
                </w:rPr>
                <w:t xml:space="preserve"> Knihovna vzorů Petriho sítí. </w:t>
              </w:r>
              <w:r>
                <w:rPr>
                  <w:i/>
                  <w:iCs/>
                  <w:noProof/>
                </w:rPr>
                <w:t xml:space="preserve">bakalářská práce. </w:t>
              </w:r>
              <w:r>
                <w:rPr>
                  <w:noProof/>
                </w:rPr>
                <w:t>Brno : FIT VUT v Brně, 2011.</w:t>
              </w:r>
            </w:p>
            <w:p w:rsidR="002D444A" w:rsidRPr="002D444A" w:rsidRDefault="00467027" w:rsidP="004107D7">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tron" w:date="2013-05-18T04:15:00Z" w:initials="M">
    <w:p w:rsidR="00607E50" w:rsidRDefault="00607E50" w:rsidP="004158DC">
      <w:pPr>
        <w:pStyle w:val="Textkomente"/>
      </w:pPr>
      <w:r>
        <w:rPr>
          <w:rStyle w:val="Odkaznakoment"/>
        </w:rPr>
        <w:annotationRef/>
      </w:r>
      <w:r>
        <w:t>přepsat na aktuální a podepsat</w:t>
      </w:r>
    </w:p>
  </w:comment>
  <w:comment w:id="4" w:author="Matron" w:date="2013-05-18T04:15:00Z" w:initials="M">
    <w:p w:rsidR="00607E50" w:rsidRDefault="00607E50" w:rsidP="004158DC">
      <w:pPr>
        <w:pStyle w:val="Textkomente"/>
      </w:pPr>
      <w:r>
        <w:rPr>
          <w:rStyle w:val="Odkaznakoment"/>
        </w:rPr>
        <w:annotationRef/>
      </w:r>
      <w:r>
        <w:t>upravit. Děkovat rodině a přítelkyni?</w:t>
      </w:r>
    </w:p>
  </w:comment>
  <w:comment w:id="11" w:author="Matron" w:date="2013-05-18T23:10:00Z" w:initials="M">
    <w:p w:rsidR="00607E50" w:rsidRDefault="00607E50">
      <w:pPr>
        <w:pStyle w:val="Textkomente"/>
      </w:pPr>
      <w:r>
        <w:rPr>
          <w:rStyle w:val="Odkaznakoment"/>
        </w:rPr>
        <w:annotationRef/>
      </w:r>
      <w:r>
        <w:t>vlnovka otazník</w:t>
      </w:r>
    </w:p>
  </w:comment>
  <w:comment w:id="15" w:author="Matron" w:date="2013-05-18T23:13:00Z" w:initials="M">
    <w:p w:rsidR="00607E50" w:rsidRDefault="00607E50">
      <w:pPr>
        <w:pStyle w:val="Textkomente"/>
      </w:pPr>
      <w:r>
        <w:rPr>
          <w:rStyle w:val="Odkaznakoment"/>
        </w:rPr>
        <w:annotationRef/>
      </w:r>
      <w:r>
        <w:t>vlnovka</w:t>
      </w:r>
    </w:p>
  </w:comment>
  <w:comment w:id="34" w:author="Matron" w:date="2013-05-16T00:24:00Z" w:initials="M">
    <w:p w:rsidR="00607E50" w:rsidRDefault="00607E50">
      <w:pPr>
        <w:pStyle w:val="Textkomente"/>
      </w:pPr>
      <w:r>
        <w:rPr>
          <w:rStyle w:val="Odkaznakoment"/>
        </w:rPr>
        <w:annotationRef/>
      </w:r>
      <w:r>
        <w:t>moc kopíruje web, přepracovat vlastními slovy, asi i pozměnit strukturu</w:t>
      </w:r>
    </w:p>
  </w:comment>
  <w:comment w:id="41" w:author="Matron" w:date="2013-05-12T22:46:00Z" w:initials="M">
    <w:p w:rsidR="00607E50" w:rsidRDefault="00607E50" w:rsidP="00F15EA0">
      <w:pPr>
        <w:pStyle w:val="Textkomente"/>
      </w:pPr>
      <w:r>
        <w:rPr>
          <w:rStyle w:val="Odkaznakoment"/>
        </w:rPr>
        <w:annotationRef/>
      </w:r>
      <w:r>
        <w:t>Možná ještě více rozepsat</w:t>
      </w:r>
    </w:p>
  </w:comment>
  <w:comment w:id="44" w:author="Matron" w:date="2013-05-12T17:21:00Z" w:initials="M">
    <w:p w:rsidR="00607E50" w:rsidRDefault="00607E50">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1" w:author="Matron" w:date="2013-05-13T01:16:00Z" w:initials="M">
    <w:p w:rsidR="00607E50" w:rsidRDefault="00607E50">
      <w:pPr>
        <w:pStyle w:val="Textkomente"/>
      </w:pPr>
      <w:r>
        <w:rPr>
          <w:rStyle w:val="Odkaznakoment"/>
        </w:rPr>
        <w:annotationRef/>
      </w:r>
      <w:r>
        <w:t>zkontrolovat, jestli tam fakt jsou :D</w:t>
      </w:r>
    </w:p>
  </w:comment>
  <w:comment w:id="57" w:author="Matron" w:date="2013-05-18T03:26:00Z" w:initials="M">
    <w:p w:rsidR="00607E50" w:rsidRDefault="00607E50">
      <w:pPr>
        <w:pStyle w:val="Textkomente"/>
      </w:pPr>
      <w:r>
        <w:rPr>
          <w:rStyle w:val="Odkaznakoment"/>
        </w:rPr>
        <w:annotationRef/>
      </w:r>
      <w:r>
        <w:t>předělat do vektorového</w:t>
      </w:r>
    </w:p>
  </w:comment>
  <w:comment w:id="65" w:author="Matron" w:date="2013-05-18T00:52:00Z" w:initials="M">
    <w:p w:rsidR="00607E50" w:rsidRDefault="00607E50">
      <w:pPr>
        <w:pStyle w:val="Textkomente"/>
      </w:pPr>
      <w:r>
        <w:rPr>
          <w:rStyle w:val="Odkaznakoment"/>
        </w:rPr>
        <w:annotationRef/>
      </w:r>
      <w:r>
        <w:t>nedat do kap OOPN?</w:t>
      </w:r>
    </w:p>
  </w:comment>
  <w:comment w:id="72" w:author="Matron" w:date="2013-05-09T15:04:00Z" w:initials="M">
    <w:p w:rsidR="00607E50" w:rsidRDefault="00607E50">
      <w:pPr>
        <w:pStyle w:val="Textkomente"/>
      </w:pPr>
      <w:r>
        <w:rPr>
          <w:rStyle w:val="Odkaznakoment"/>
        </w:rPr>
        <w:annotationRef/>
      </w:r>
      <w:r>
        <w:t>Toto předělat podle toho jak to nakonec vlastně bude :D</w:t>
      </w:r>
    </w:p>
  </w:comment>
  <w:comment w:id="79" w:author="Matron" w:date="2013-05-16T00:39:00Z" w:initials="M">
    <w:p w:rsidR="00607E50" w:rsidRDefault="00607E50">
      <w:pPr>
        <w:pStyle w:val="Textkomente"/>
      </w:pPr>
      <w:r>
        <w:rPr>
          <w:rStyle w:val="Odkaznakoment"/>
        </w:rPr>
        <w:annotationRef/>
      </w:r>
      <w:r>
        <w:t>možná pryč s tím i tím testem.</w:t>
      </w:r>
    </w:p>
  </w:comment>
  <w:comment w:id="80" w:author="Matron" w:date="2013-05-16T00:56:00Z" w:initials="M">
    <w:p w:rsidR="00607E50" w:rsidRDefault="00607E50">
      <w:pPr>
        <w:pStyle w:val="Textkomente"/>
      </w:pPr>
      <w:r>
        <w:rPr>
          <w:rStyle w:val="Odkaznakoment"/>
        </w:rPr>
        <w:annotationRef/>
      </w:r>
      <w:r>
        <w:t>někde odkaz na tu kapitolu</w:t>
      </w:r>
    </w:p>
  </w:comment>
  <w:comment w:id="81" w:author="Matron" w:date="2013-05-19T12:54:00Z" w:initials="M">
    <w:p w:rsidR="00607E50" w:rsidRDefault="00607E50">
      <w:pPr>
        <w:pStyle w:val="Textkomente"/>
      </w:pPr>
      <w:r>
        <w:rPr>
          <w:rStyle w:val="Odkaznakoment"/>
        </w:rPr>
        <w:annotationRef/>
      </w:r>
      <w:r>
        <w:t>pozor jestli tam fakt je</w:t>
      </w:r>
    </w:p>
  </w:comment>
  <w:comment w:id="82" w:author="Matron" w:date="2013-05-15T20:23:00Z" w:initials="M">
    <w:p w:rsidR="00607E50" w:rsidRDefault="00607E50">
      <w:pPr>
        <w:pStyle w:val="Textkomente"/>
      </w:pPr>
      <w:r>
        <w:rPr>
          <w:rStyle w:val="Odkaznakoment"/>
        </w:rPr>
        <w:annotationRef/>
      </w:r>
      <w:r>
        <w:t>zkontrolovat, případně upravit čísla kapitol</w:t>
      </w:r>
    </w:p>
  </w:comment>
  <w:comment w:id="83" w:author="Matron" w:date="2013-05-16T00:58:00Z" w:initials="M">
    <w:p w:rsidR="00607E50" w:rsidRDefault="00607E50" w:rsidP="003D3177">
      <w:pPr>
        <w:pStyle w:val="Textkomente"/>
      </w:pPr>
      <w:r>
        <w:rPr>
          <w:rStyle w:val="Odkaznakoment"/>
        </w:rPr>
        <w:annotationRef/>
      </w:r>
      <w:r>
        <w:t>Možná ještě více rozepsat</w:t>
      </w:r>
    </w:p>
  </w:comment>
  <w:comment w:id="89" w:author="Matron" w:date="2013-05-13T03:28:00Z" w:initials="M">
    <w:p w:rsidR="00607E50" w:rsidRDefault="00607E50" w:rsidP="00D93024">
      <w:pPr>
        <w:pStyle w:val="Odstavecdal"/>
      </w:pPr>
      <w:r>
        <w:rPr>
          <w:rStyle w:val="Odkaznakoment"/>
        </w:rPr>
        <w:annotationRef/>
      </w:r>
      <w:r>
        <w:t xml:space="preserve">dle </w:t>
      </w:r>
      <w:proofErr w:type="spellStart"/>
      <w:r>
        <w:t>borca</w:t>
      </w:r>
      <w:proofErr w:type="spellEnd"/>
      <w:r>
        <w:t>? nebo svoje?</w:t>
      </w:r>
    </w:p>
  </w:comment>
  <w:comment w:id="90" w:author="Matron" w:date="2013-05-19T14:44:00Z" w:initials="M">
    <w:p w:rsidR="001534BB" w:rsidRDefault="001534BB">
      <w:pPr>
        <w:pStyle w:val="Textkomente"/>
      </w:pPr>
      <w:r>
        <w:rPr>
          <w:rStyle w:val="Odkaznakoment"/>
        </w:rPr>
        <w:annotationRef/>
      </w:r>
      <w:r>
        <w:t xml:space="preserve">připsat že port je tu taky. A zmínit se o tom, že neděláme </w:t>
      </w:r>
      <w:proofErr w:type="spellStart"/>
      <w:r>
        <w:t>hash</w:t>
      </w:r>
      <w:proofErr w:type="spellEnd"/>
      <w:r>
        <w:t xml:space="preserve"> tabulku, ani pole, ale prostě množinu objektů. Získání potom můžeme udělat podle nějakého parametru objektu. Nebo získání nedělat vůbec, stejně </w:t>
      </w:r>
      <w:proofErr w:type="spellStart"/>
      <w:r>
        <w:t>honevyužívám</w:t>
      </w:r>
      <w:proofErr w:type="spellEnd"/>
    </w:p>
  </w:comment>
  <w:comment w:id="94" w:author="Matron" w:date="2013-05-19T10:58:00Z" w:initials="M">
    <w:p w:rsidR="00607E50" w:rsidRDefault="00607E50">
      <w:pPr>
        <w:pStyle w:val="Textkomente"/>
      </w:pPr>
      <w:r>
        <w:rPr>
          <w:rStyle w:val="Odkaznakoment"/>
        </w:rPr>
        <w:annotationRef/>
      </w:r>
      <w:r>
        <w:t xml:space="preserve">asi přidat </w:t>
      </w:r>
      <w:proofErr w:type="spellStart"/>
      <w:r>
        <w:t>review</w:t>
      </w:r>
      <w:proofErr w:type="spellEnd"/>
      <w:r>
        <w:t xml:space="preserve"> atribut, podle implementace</w:t>
      </w:r>
    </w:p>
  </w:comment>
  <w:comment w:id="102" w:author="Matron" w:date="2013-05-10T01:40:00Z" w:initials="M">
    <w:p w:rsidR="00607E50" w:rsidRDefault="00607E50"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103" w:author="Matron" w:date="2013-05-16T04:41:00Z" w:initials="M">
    <w:p w:rsidR="00607E50" w:rsidRDefault="00607E50">
      <w:pPr>
        <w:pStyle w:val="Textkomente"/>
      </w:pPr>
      <w:r>
        <w:rPr>
          <w:rStyle w:val="Odkaznakoment"/>
        </w:rPr>
        <w:annotationRef/>
      </w:r>
      <w:r>
        <w:t xml:space="preserve">Napsat že je </w:t>
      </w:r>
      <w:proofErr w:type="spellStart"/>
      <w:r>
        <w:t>singleto</w:t>
      </w:r>
      <w:proofErr w:type="spellEnd"/>
      <w:r>
        <w:t>? Podle diagramu --</w:t>
      </w:r>
    </w:p>
  </w:comment>
  <w:comment w:id="106" w:author="Matron" w:date="2013-05-16T01:00:00Z" w:initials="M">
    <w:p w:rsidR="00607E50" w:rsidRDefault="00607E50" w:rsidP="00791E5B">
      <w:pPr>
        <w:pStyle w:val="Textkomente"/>
      </w:pPr>
      <w:r>
        <w:rPr>
          <w:rStyle w:val="Odkaznakoment"/>
        </w:rPr>
        <w:annotationRef/>
      </w:r>
      <w:r>
        <w:t>doplnit pozn. pod čarou</w:t>
      </w:r>
    </w:p>
  </w:comment>
  <w:comment w:id="107" w:author="Matron" w:date="2013-05-19T11:41:00Z" w:initials="M">
    <w:p w:rsidR="00607E50" w:rsidRDefault="00607E50">
      <w:pPr>
        <w:pStyle w:val="Textkomente"/>
      </w:pPr>
      <w:r>
        <w:rPr>
          <w:rStyle w:val="Odkaznakoment"/>
        </w:rPr>
        <w:annotationRef/>
      </w:r>
      <w:r>
        <w:t xml:space="preserve">plus popis akce </w:t>
      </w:r>
      <w:proofErr w:type="spellStart"/>
      <w:r>
        <w:t>přihl</w:t>
      </w:r>
      <w:proofErr w:type="spellEnd"/>
      <w:r>
        <w:t>. atp.</w:t>
      </w:r>
    </w:p>
  </w:comment>
  <w:comment w:id="114" w:author="Matron" w:date="2013-05-19T15:56:00Z" w:initials="M">
    <w:p w:rsidR="00576FFC" w:rsidRDefault="00576FFC">
      <w:pPr>
        <w:pStyle w:val="Textkomente"/>
      </w:pPr>
      <w:r>
        <w:rPr>
          <w:rStyle w:val="Odkaznakoment"/>
        </w:rPr>
        <w:annotationRef/>
      </w:r>
      <w:r>
        <w:t xml:space="preserve">připsat někam spuštění serveru z </w:t>
      </w:r>
      <w:proofErr w:type="spellStart"/>
      <w:r>
        <w:t>workspace</w:t>
      </w:r>
      <w:proofErr w:type="spellEnd"/>
    </w:p>
  </w:comment>
  <w:comment w:id="117" w:author="Matron" w:date="2013-05-19T12:42:00Z" w:initials="M">
    <w:p w:rsidR="00607E50" w:rsidRDefault="00607E50">
      <w:pPr>
        <w:pStyle w:val="Textkomente"/>
      </w:pPr>
      <w:r>
        <w:rPr>
          <w:rStyle w:val="Odkaznakoment"/>
        </w:rPr>
        <w:annotationRef/>
      </w:r>
      <w:r>
        <w:t xml:space="preserve">počítám s </w:t>
      </w:r>
      <w:proofErr w:type="spellStart"/>
      <w:r>
        <w:t>tm</w:t>
      </w:r>
      <w:proofErr w:type="spellEnd"/>
      <w:r>
        <w:t xml:space="preserve"> ,že někde vysvětlím jak spustit simulaci atd.</w:t>
      </w:r>
    </w:p>
  </w:comment>
  <w:comment w:id="123" w:author="Matron" w:date="2013-05-12T23:21:00Z" w:initials="M">
    <w:p w:rsidR="00607E50" w:rsidRDefault="00607E50">
      <w:pPr>
        <w:pStyle w:val="Textkomente"/>
      </w:pPr>
      <w:r>
        <w:rPr>
          <w:rStyle w:val="Odkaznakoment"/>
        </w:rPr>
        <w:annotationRef/>
      </w:r>
      <w:r>
        <w:t>přepsat</w:t>
      </w:r>
    </w:p>
  </w:comment>
  <w:comment w:id="126" w:author="Matron" w:date="2013-05-11T20:46:00Z" w:initials="M">
    <w:p w:rsidR="00607E50" w:rsidRDefault="00607E50">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9D9" w:rsidRDefault="00BF79D9">
      <w:r>
        <w:separator/>
      </w:r>
    </w:p>
  </w:endnote>
  <w:endnote w:type="continuationSeparator" w:id="0">
    <w:p w:rsidR="00BF79D9" w:rsidRDefault="00BF79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E50" w:rsidRDefault="00607E50"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607E50" w:rsidRDefault="00607E50"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E50" w:rsidRDefault="00607E50"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E50" w:rsidRDefault="00607E50"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607E50" w:rsidRDefault="00607E50"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E50" w:rsidRDefault="00607E50" w:rsidP="002975FF">
    <w:pPr>
      <w:pStyle w:val="Zpa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E50" w:rsidRDefault="00607E50" w:rsidP="00F70D8F">
    <w:pPr>
      <w:pStyle w:val="Zpat"/>
      <w:jc w:val="right"/>
    </w:pPr>
    <w:fldSimple w:instr=" STYLEREF  &quot;Nadpis 1&quot;  \* MERGEFORMAT ">
      <w:r w:rsidR="00893D20" w:rsidRPr="00893D20">
        <w:rPr>
          <w:rStyle w:val="slostrnky"/>
          <w:noProof/>
          <w:lang w:val="en-US"/>
        </w:rPr>
        <w:t>Závěr</w:t>
      </w:r>
    </w:fldSimple>
    <w:r>
      <w:rPr>
        <w:rStyle w:val="slostrnky"/>
        <w:lang w:val="en-US"/>
      </w:rPr>
      <w:t xml:space="preserve"> |</w:t>
    </w:r>
    <w:r>
      <w:rPr>
        <w:rStyle w:val="slostrnky"/>
      </w:rPr>
      <w:t xml:space="preserve"> </w:t>
    </w:r>
    <w:r>
      <w:rPr>
        <w:rStyle w:val="slostrnky"/>
      </w:rPr>
      <w:fldChar w:fldCharType="begin"/>
    </w:r>
    <w:r>
      <w:rPr>
        <w:rStyle w:val="slostrnky"/>
      </w:rPr>
      <w:instrText xml:space="preserve">PAGE  </w:instrText>
    </w:r>
    <w:r>
      <w:rPr>
        <w:rStyle w:val="slostrnky"/>
      </w:rPr>
      <w:fldChar w:fldCharType="separate"/>
    </w:r>
    <w:r w:rsidR="00893D20">
      <w:rPr>
        <w:rStyle w:val="slostrnky"/>
        <w:noProof/>
      </w:rPr>
      <w:t>40</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9D9" w:rsidRDefault="00BF79D9">
      <w:r>
        <w:separator/>
      </w:r>
    </w:p>
  </w:footnote>
  <w:footnote w:type="continuationSeparator" w:id="0">
    <w:p w:rsidR="00BF79D9" w:rsidRDefault="00BF79D9">
      <w:r>
        <w:continuationSeparator/>
      </w:r>
    </w:p>
  </w:footnote>
  <w:footnote w:id="1">
    <w:p w:rsidR="00607E50" w:rsidRDefault="00607E50">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607E50" w:rsidRDefault="00607E50">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607E50" w:rsidRDefault="00607E50"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607E50" w:rsidRDefault="00607E50" w:rsidP="006D7F81">
      <w:pPr>
        <w:pStyle w:val="Textpoznpodarou"/>
      </w:pPr>
      <w:r>
        <w:t xml:space="preserve">provádějící získání, respektive nastavení, určitého atributu objektu, který často bývá privátní. Tyto dvě metody </w:t>
      </w:r>
    </w:p>
    <w:p w:rsidR="00607E50" w:rsidRDefault="00607E50" w:rsidP="006D7F81">
      <w:pPr>
        <w:pStyle w:val="Textpoznpodarou"/>
      </w:pPr>
      <w:r>
        <w:t>podporují myšlenku zapouzdření objektu.</w:t>
      </w:r>
    </w:p>
  </w:footnote>
  <w:footnote w:id="4">
    <w:p w:rsidR="00607E50" w:rsidRPr="00B9742A" w:rsidRDefault="00607E50">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607E50" w:rsidRPr="008E0801" w:rsidRDefault="00607E50" w:rsidP="008E0801">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607E50" w:rsidRDefault="00607E50">
      <w:pPr>
        <w:pStyle w:val="Textpoznpodarou"/>
      </w:pPr>
    </w:p>
  </w:footnote>
  <w:footnote w:id="6">
    <w:p w:rsidR="00607E50" w:rsidRPr="002E1976" w:rsidRDefault="00607E50" w:rsidP="007B2653">
      <w:pPr>
        <w:pStyle w:val="Textpoznpodarou"/>
      </w:pPr>
      <w:r>
        <w:rPr>
          <w:rStyle w:val="Znakapoznpodarou"/>
        </w:rPr>
        <w:footnoteRef/>
      </w:r>
      <w:r>
        <w:t xml:space="preserve"> Ve </w:t>
      </w:r>
      <w:proofErr w:type="spellStart"/>
      <w:r>
        <w:t>Smalltalku</w:t>
      </w:r>
      <w:proofErr w:type="spellEnd"/>
      <w:r>
        <w:t xml:space="preserve"> je programový blok objekt zvaný </w:t>
      </w:r>
      <w:proofErr w:type="spellStart"/>
      <w:r>
        <w:rPr>
          <w:i/>
        </w:rPr>
        <w:t>BlockClosure</w:t>
      </w:r>
      <w:proofErr w:type="spellEnd"/>
      <w:r>
        <w:t>. Programový blok může obsahovat parametry, sekvenci příkazů, nebo další bloky. Blok může, stejně jako jakýkoliv jiný objekt, přijímat zprávy, nebo být vložen jako parametr zprávy.</w:t>
      </w:r>
    </w:p>
  </w:footnote>
  <w:footnote w:id="7">
    <w:p w:rsidR="00607E50" w:rsidRPr="00585B70" w:rsidRDefault="00607E50">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607E50" w:rsidRDefault="00607E50">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607E50" w:rsidRDefault="00607E50">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607E50" w:rsidRPr="002F7F7E" w:rsidRDefault="00607E50"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607E50" w:rsidRPr="00E74E46" w:rsidRDefault="00607E50"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607E50" w:rsidRDefault="00607E50">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607E50" w:rsidRDefault="00607E50">
      <w:pPr>
        <w:pStyle w:val="Textpoznpodarou"/>
      </w:pPr>
      <w:r>
        <w:rPr>
          <w:rStyle w:val="Znakapoznpodarou"/>
        </w:rPr>
        <w:footnoteRef/>
      </w:r>
      <w:r>
        <w:t xml:space="preserve"> Pojem stránka je zde myšlen ve smyslu webové stránky.</w:t>
      </w:r>
    </w:p>
  </w:footnote>
  <w:footnote w:id="14">
    <w:p w:rsidR="00607E50" w:rsidRDefault="00607E50">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5">
    <w:p w:rsidR="00607E50" w:rsidRPr="00146F53" w:rsidRDefault="00607E50">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6">
    <w:p w:rsidR="00607E50" w:rsidRDefault="00607E50">
      <w:pPr>
        <w:pStyle w:val="Textpoznpodarou"/>
      </w:pPr>
      <w:r>
        <w:rPr>
          <w:rStyle w:val="Znakapoznpodarou"/>
        </w:rPr>
        <w:footnoteRef/>
      </w:r>
      <w:r>
        <w:t xml:space="preserve"> Ačkoliv je v OOPN provedení portu automatické (viz </w:t>
      </w:r>
      <w:r>
        <w:fldChar w:fldCharType="begin"/>
      </w:r>
      <w:r>
        <w:instrText xml:space="preserve"> REF _Ref356596103 \r \h </w:instrText>
      </w:r>
      <w:r>
        <w:fldChar w:fldCharType="separate"/>
      </w:r>
      <w:r>
        <w:t>4.2.2</w:t>
      </w:r>
      <w:r>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 w:id="17">
    <w:p w:rsidR="004A5479" w:rsidRPr="004A5479" w:rsidRDefault="004A5479">
      <w:pPr>
        <w:pStyle w:val="Textpoznpodarou"/>
      </w:pPr>
      <w:r>
        <w:rPr>
          <w:rStyle w:val="Znakapoznpodarou"/>
        </w:rPr>
        <w:footnoteRef/>
      </w:r>
      <w:r>
        <w:t xml:space="preserve"> </w:t>
      </w:r>
      <w:proofErr w:type="spellStart"/>
      <w:r w:rsidRPr="004A5479">
        <w:rPr>
          <w:i/>
        </w:rPr>
        <w:t>Transcript</w:t>
      </w:r>
      <w:proofErr w:type="spellEnd"/>
      <w:r>
        <w:t xml:space="preserve"> je ve </w:t>
      </w:r>
      <w:proofErr w:type="spellStart"/>
      <w:r>
        <w:t>Squeaku</w:t>
      </w:r>
      <w:proofErr w:type="spellEnd"/>
      <w:r>
        <w:t xml:space="preserve"> objekt reprezentující </w:t>
      </w:r>
      <w:proofErr w:type="spellStart"/>
      <w:r>
        <w:t>logovací</w:t>
      </w:r>
      <w:proofErr w:type="spellEnd"/>
      <w:r>
        <w:t xml:space="preserve"> prostor..</w:t>
      </w:r>
    </w:p>
  </w:footnote>
  <w:footnote w:id="18">
    <w:p w:rsidR="009F6216" w:rsidRDefault="009F6216" w:rsidP="009F6216">
      <w:pPr>
        <w:pStyle w:val="Textpoznpodarou"/>
      </w:pPr>
      <w:r>
        <w:rPr>
          <w:rStyle w:val="Znakapoznpodarou"/>
        </w:rPr>
        <w:footnoteRef/>
      </w:r>
      <w:r>
        <w:t xml:space="preserve"> </w:t>
      </w:r>
      <w:proofErr w:type="spellStart"/>
      <w:r w:rsidRPr="006104E7">
        <w:rPr>
          <w:i/>
        </w:rPr>
        <w:t>Workspace</w:t>
      </w:r>
      <w:proofErr w:type="spellEnd"/>
      <w:r>
        <w:t xml:space="preserve"> je </w:t>
      </w:r>
      <w:r w:rsidR="004A5479">
        <w:t xml:space="preserve">ve </w:t>
      </w:r>
      <w:proofErr w:type="spellStart"/>
      <w:r w:rsidR="004A5479">
        <w:t>Squeaku</w:t>
      </w:r>
      <w:proofErr w:type="spellEnd"/>
      <w:r>
        <w:t xml:space="preserve"> </w:t>
      </w:r>
      <w:r w:rsidR="004A5479">
        <w:t xml:space="preserve">objekt zastupující </w:t>
      </w:r>
      <w:proofErr w:type="spellStart"/>
      <w:r w:rsidR="004A5479">
        <w:t>konzoli</w:t>
      </w:r>
      <w:proofErr w:type="spellEnd"/>
      <w:r>
        <w:t xml:space="preserve"> pro zadávání příkazů.</w:t>
      </w:r>
    </w:p>
  </w:footnote>
  <w:footnote w:id="19">
    <w:p w:rsidR="004A5479" w:rsidRPr="004A5479" w:rsidRDefault="004A5479">
      <w:pPr>
        <w:pStyle w:val="Textpoznpodarou"/>
      </w:pPr>
      <w:r>
        <w:rPr>
          <w:rStyle w:val="Znakapoznpodarou"/>
        </w:rPr>
        <w:footnoteRef/>
      </w:r>
      <w:r>
        <w:t xml:space="preserve"> </w:t>
      </w:r>
      <w:proofErr w:type="spellStart"/>
      <w:r>
        <w:t>PNtalk</w:t>
      </w:r>
      <w:proofErr w:type="spellEnd"/>
      <w:r>
        <w:t xml:space="preserve"> nepodporuje automatickou aktualizaci okna </w:t>
      </w:r>
      <w:proofErr w:type="spellStart"/>
      <w:r>
        <w:rPr>
          <w:i/>
        </w:rPr>
        <w:t>MyRepository</w:t>
      </w:r>
      <w:proofErr w:type="spellEnd"/>
      <w:r>
        <w:t xml:space="preserve">, proto musíme aktualizaci složky provést sami jejím </w:t>
      </w:r>
      <w:proofErr w:type="spellStart"/>
      <w:r>
        <w:t>rozkliknutím</w:t>
      </w:r>
      <w:proofErr w:type="spellEnd"/>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446770C"/>
    <w:multiLevelType w:val="hybridMultilevel"/>
    <w:tmpl w:val="0494F58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5">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7">
    <w:nsid w:val="269F5820"/>
    <w:multiLevelType w:val="hybridMultilevel"/>
    <w:tmpl w:val="24620D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0">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3">
    <w:nsid w:val="3B666E81"/>
    <w:multiLevelType w:val="hybridMultilevel"/>
    <w:tmpl w:val="48684E5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5">
    <w:nsid w:val="3ECC69F0"/>
    <w:multiLevelType w:val="hybridMultilevel"/>
    <w:tmpl w:val="E97CE06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0732A71"/>
    <w:multiLevelType w:val="hybridMultilevel"/>
    <w:tmpl w:val="E5F8F24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1">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2">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3">
    <w:nsid w:val="503553CD"/>
    <w:multiLevelType w:val="hybridMultilevel"/>
    <w:tmpl w:val="6E902C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4">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5">
    <w:nsid w:val="57E76FDD"/>
    <w:multiLevelType w:val="hybridMultilevel"/>
    <w:tmpl w:val="9CCA8BD8"/>
    <w:lvl w:ilvl="0" w:tplc="04050009">
      <w:start w:val="1"/>
      <w:numFmt w:val="bullet"/>
      <w:lvlText w:val=""/>
      <w:lvlJc w:val="left"/>
      <w:pPr>
        <w:ind w:left="1145" w:hanging="360"/>
      </w:pPr>
      <w:rPr>
        <w:rFonts w:ascii="Wingdings" w:hAnsi="Wingdings"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6">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3BB4EE7"/>
    <w:multiLevelType w:val="hybridMultilevel"/>
    <w:tmpl w:val="5E484E5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9">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7"/>
  </w:num>
  <w:num w:numId="2">
    <w:abstractNumId w:val="17"/>
  </w:num>
  <w:num w:numId="3">
    <w:abstractNumId w:val="14"/>
  </w:num>
  <w:num w:numId="4">
    <w:abstractNumId w:val="29"/>
  </w:num>
  <w:num w:numId="5">
    <w:abstractNumId w:val="26"/>
  </w:num>
  <w:num w:numId="6">
    <w:abstractNumId w:val="11"/>
  </w:num>
  <w:num w:numId="7">
    <w:abstractNumId w:val="30"/>
  </w:num>
  <w:num w:numId="8">
    <w:abstractNumId w:val="19"/>
  </w:num>
  <w:num w:numId="9">
    <w:abstractNumId w:val="9"/>
  </w:num>
  <w:num w:numId="10">
    <w:abstractNumId w:val="5"/>
  </w:num>
  <w:num w:numId="11">
    <w:abstractNumId w:val="8"/>
  </w:num>
  <w:num w:numId="12">
    <w:abstractNumId w:val="3"/>
  </w:num>
  <w:num w:numId="13">
    <w:abstractNumId w:val="0"/>
  </w:num>
  <w:num w:numId="14">
    <w:abstractNumId w:val="2"/>
  </w:num>
  <w:num w:numId="15">
    <w:abstractNumId w:val="22"/>
  </w:num>
  <w:num w:numId="16">
    <w:abstractNumId w:val="12"/>
  </w:num>
  <w:num w:numId="17">
    <w:abstractNumId w:val="20"/>
  </w:num>
  <w:num w:numId="18">
    <w:abstractNumId w:val="6"/>
  </w:num>
  <w:num w:numId="19">
    <w:abstractNumId w:val="18"/>
  </w:num>
  <w:num w:numId="20">
    <w:abstractNumId w:val="24"/>
  </w:num>
  <w:num w:numId="21">
    <w:abstractNumId w:val="21"/>
  </w:num>
  <w:num w:numId="22">
    <w:abstractNumId w:val="10"/>
  </w:num>
  <w:num w:numId="23">
    <w:abstractNumId w:val="1"/>
  </w:num>
  <w:num w:numId="24">
    <w:abstractNumId w:val="13"/>
  </w:num>
  <w:num w:numId="25">
    <w:abstractNumId w:val="25"/>
  </w:num>
  <w:num w:numId="26">
    <w:abstractNumId w:val="28"/>
  </w:num>
  <w:num w:numId="27">
    <w:abstractNumId w:val="15"/>
  </w:num>
  <w:num w:numId="28">
    <w:abstractNumId w:val="4"/>
  </w:num>
  <w:num w:numId="29">
    <w:abstractNumId w:val="23"/>
  </w:num>
  <w:num w:numId="30">
    <w:abstractNumId w:val="7"/>
  </w:num>
  <w:num w:numId="31">
    <w:abstractNumId w:val="1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0004"/>
  <w:defaultTabStop w:val="708"/>
  <w:hyphenationZone w:val="425"/>
  <w:drawingGridHorizontalSpacing w:val="110"/>
  <w:displayHorizontalDrawingGridEvery w:val="2"/>
  <w:noPunctuationKerning/>
  <w:characterSpacingControl w:val="doNotCompress"/>
  <w:hdrShapeDefaults>
    <o:shapedefaults v:ext="edit" spidmax="56322">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3A6E"/>
    <w:rsid w:val="0001522E"/>
    <w:rsid w:val="000157A4"/>
    <w:rsid w:val="00016368"/>
    <w:rsid w:val="00016671"/>
    <w:rsid w:val="00020172"/>
    <w:rsid w:val="00020EAD"/>
    <w:rsid w:val="0002202B"/>
    <w:rsid w:val="000224DD"/>
    <w:rsid w:val="0002389B"/>
    <w:rsid w:val="000244CC"/>
    <w:rsid w:val="00024939"/>
    <w:rsid w:val="0002693E"/>
    <w:rsid w:val="00027597"/>
    <w:rsid w:val="00031BFF"/>
    <w:rsid w:val="0003219F"/>
    <w:rsid w:val="0003307C"/>
    <w:rsid w:val="000340E8"/>
    <w:rsid w:val="000348FF"/>
    <w:rsid w:val="000375C5"/>
    <w:rsid w:val="000421E6"/>
    <w:rsid w:val="0004265E"/>
    <w:rsid w:val="0004307E"/>
    <w:rsid w:val="00045949"/>
    <w:rsid w:val="00045B64"/>
    <w:rsid w:val="00046876"/>
    <w:rsid w:val="00046B83"/>
    <w:rsid w:val="00046C2B"/>
    <w:rsid w:val="000620C2"/>
    <w:rsid w:val="000661B9"/>
    <w:rsid w:val="00070400"/>
    <w:rsid w:val="00073170"/>
    <w:rsid w:val="00073C14"/>
    <w:rsid w:val="00076E1D"/>
    <w:rsid w:val="0007726E"/>
    <w:rsid w:val="00081CEA"/>
    <w:rsid w:val="000821D6"/>
    <w:rsid w:val="00083B69"/>
    <w:rsid w:val="00094147"/>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1CA8"/>
    <w:rsid w:val="000E30C1"/>
    <w:rsid w:val="000E417A"/>
    <w:rsid w:val="000F01B0"/>
    <w:rsid w:val="000F0E7C"/>
    <w:rsid w:val="000F134A"/>
    <w:rsid w:val="000F23A8"/>
    <w:rsid w:val="000F2772"/>
    <w:rsid w:val="000F2CF2"/>
    <w:rsid w:val="000F40C0"/>
    <w:rsid w:val="000F59D0"/>
    <w:rsid w:val="000F602F"/>
    <w:rsid w:val="000F6C3D"/>
    <w:rsid w:val="000F6D98"/>
    <w:rsid w:val="001024DC"/>
    <w:rsid w:val="001026EB"/>
    <w:rsid w:val="001029FA"/>
    <w:rsid w:val="00102CA7"/>
    <w:rsid w:val="00103282"/>
    <w:rsid w:val="00105479"/>
    <w:rsid w:val="001074AC"/>
    <w:rsid w:val="00114B86"/>
    <w:rsid w:val="00120039"/>
    <w:rsid w:val="0012213D"/>
    <w:rsid w:val="00122EB0"/>
    <w:rsid w:val="001258D1"/>
    <w:rsid w:val="00125D7A"/>
    <w:rsid w:val="001305ED"/>
    <w:rsid w:val="00133942"/>
    <w:rsid w:val="00137CA2"/>
    <w:rsid w:val="00140221"/>
    <w:rsid w:val="0014080B"/>
    <w:rsid w:val="00141273"/>
    <w:rsid w:val="00141791"/>
    <w:rsid w:val="00146F53"/>
    <w:rsid w:val="00147256"/>
    <w:rsid w:val="00150AA7"/>
    <w:rsid w:val="001534BB"/>
    <w:rsid w:val="00156006"/>
    <w:rsid w:val="001560CB"/>
    <w:rsid w:val="001561E0"/>
    <w:rsid w:val="00161F0C"/>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2937"/>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5BB7"/>
    <w:rsid w:val="001E5E04"/>
    <w:rsid w:val="001E7047"/>
    <w:rsid w:val="001F0149"/>
    <w:rsid w:val="001F190F"/>
    <w:rsid w:val="001F56F7"/>
    <w:rsid w:val="001F7706"/>
    <w:rsid w:val="001F7B5C"/>
    <w:rsid w:val="0020332C"/>
    <w:rsid w:val="002131B0"/>
    <w:rsid w:val="00214D17"/>
    <w:rsid w:val="00215F24"/>
    <w:rsid w:val="00217518"/>
    <w:rsid w:val="00222C1A"/>
    <w:rsid w:val="0022455C"/>
    <w:rsid w:val="00224EB0"/>
    <w:rsid w:val="00224FB3"/>
    <w:rsid w:val="0022511F"/>
    <w:rsid w:val="00226068"/>
    <w:rsid w:val="002266AF"/>
    <w:rsid w:val="0022784D"/>
    <w:rsid w:val="00235CCB"/>
    <w:rsid w:val="0024381D"/>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75FF"/>
    <w:rsid w:val="00297F69"/>
    <w:rsid w:val="002A19A4"/>
    <w:rsid w:val="002A225B"/>
    <w:rsid w:val="002A2B7C"/>
    <w:rsid w:val="002A5F3E"/>
    <w:rsid w:val="002A659C"/>
    <w:rsid w:val="002B2A73"/>
    <w:rsid w:val="002B46A4"/>
    <w:rsid w:val="002C04DF"/>
    <w:rsid w:val="002C0A91"/>
    <w:rsid w:val="002C167C"/>
    <w:rsid w:val="002C2C19"/>
    <w:rsid w:val="002C3AC9"/>
    <w:rsid w:val="002C3C2B"/>
    <w:rsid w:val="002C7575"/>
    <w:rsid w:val="002C799E"/>
    <w:rsid w:val="002D2A1B"/>
    <w:rsid w:val="002D40B8"/>
    <w:rsid w:val="002D444A"/>
    <w:rsid w:val="002D4CA1"/>
    <w:rsid w:val="002D4E0F"/>
    <w:rsid w:val="002D4F71"/>
    <w:rsid w:val="002D5FF8"/>
    <w:rsid w:val="002D6E11"/>
    <w:rsid w:val="002D6E8A"/>
    <w:rsid w:val="002D766B"/>
    <w:rsid w:val="002E012F"/>
    <w:rsid w:val="002E1976"/>
    <w:rsid w:val="002E2FAD"/>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822"/>
    <w:rsid w:val="00315E77"/>
    <w:rsid w:val="00317580"/>
    <w:rsid w:val="00324CD0"/>
    <w:rsid w:val="00330546"/>
    <w:rsid w:val="0033168A"/>
    <w:rsid w:val="00331DF8"/>
    <w:rsid w:val="003326C2"/>
    <w:rsid w:val="003341B7"/>
    <w:rsid w:val="003346C6"/>
    <w:rsid w:val="00334E64"/>
    <w:rsid w:val="00335724"/>
    <w:rsid w:val="00335C17"/>
    <w:rsid w:val="00336B5D"/>
    <w:rsid w:val="00337A8E"/>
    <w:rsid w:val="0034061E"/>
    <w:rsid w:val="003470A5"/>
    <w:rsid w:val="00347734"/>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3EC2"/>
    <w:rsid w:val="00384484"/>
    <w:rsid w:val="00384EDD"/>
    <w:rsid w:val="00387C7F"/>
    <w:rsid w:val="003926B2"/>
    <w:rsid w:val="00392B02"/>
    <w:rsid w:val="00392DFB"/>
    <w:rsid w:val="00395222"/>
    <w:rsid w:val="003964FA"/>
    <w:rsid w:val="0039674B"/>
    <w:rsid w:val="0039702E"/>
    <w:rsid w:val="00397720"/>
    <w:rsid w:val="00397A53"/>
    <w:rsid w:val="003A2A39"/>
    <w:rsid w:val="003B2E9D"/>
    <w:rsid w:val="003B4523"/>
    <w:rsid w:val="003C0F43"/>
    <w:rsid w:val="003C41EA"/>
    <w:rsid w:val="003C4DEF"/>
    <w:rsid w:val="003D3177"/>
    <w:rsid w:val="003D3655"/>
    <w:rsid w:val="003D76D0"/>
    <w:rsid w:val="003E0085"/>
    <w:rsid w:val="003E1ABF"/>
    <w:rsid w:val="003E2A73"/>
    <w:rsid w:val="003E32DB"/>
    <w:rsid w:val="003E368F"/>
    <w:rsid w:val="003E5A8B"/>
    <w:rsid w:val="003E6851"/>
    <w:rsid w:val="003F0784"/>
    <w:rsid w:val="003F46AA"/>
    <w:rsid w:val="003F46DE"/>
    <w:rsid w:val="003F4D81"/>
    <w:rsid w:val="003F64A4"/>
    <w:rsid w:val="00400C6A"/>
    <w:rsid w:val="00401E9C"/>
    <w:rsid w:val="0040208B"/>
    <w:rsid w:val="00403BC8"/>
    <w:rsid w:val="0040644A"/>
    <w:rsid w:val="004107D7"/>
    <w:rsid w:val="004158DC"/>
    <w:rsid w:val="00425F2A"/>
    <w:rsid w:val="00426437"/>
    <w:rsid w:val="00430CE8"/>
    <w:rsid w:val="00434428"/>
    <w:rsid w:val="00435B01"/>
    <w:rsid w:val="00435B0D"/>
    <w:rsid w:val="0044248F"/>
    <w:rsid w:val="00443FF5"/>
    <w:rsid w:val="004529D4"/>
    <w:rsid w:val="004546B7"/>
    <w:rsid w:val="0045692D"/>
    <w:rsid w:val="00462077"/>
    <w:rsid w:val="004630BD"/>
    <w:rsid w:val="00464291"/>
    <w:rsid w:val="0046591E"/>
    <w:rsid w:val="00466775"/>
    <w:rsid w:val="00466DCF"/>
    <w:rsid w:val="00467027"/>
    <w:rsid w:val="00467A31"/>
    <w:rsid w:val="004721C7"/>
    <w:rsid w:val="00474581"/>
    <w:rsid w:val="00474766"/>
    <w:rsid w:val="0047527E"/>
    <w:rsid w:val="00480220"/>
    <w:rsid w:val="00481F02"/>
    <w:rsid w:val="00482A51"/>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3773"/>
    <w:rsid w:val="004A3EE3"/>
    <w:rsid w:val="004A5479"/>
    <w:rsid w:val="004B07EE"/>
    <w:rsid w:val="004B2AA3"/>
    <w:rsid w:val="004B2C2C"/>
    <w:rsid w:val="004B3DDA"/>
    <w:rsid w:val="004B455A"/>
    <w:rsid w:val="004B5FB8"/>
    <w:rsid w:val="004B610B"/>
    <w:rsid w:val="004C13BB"/>
    <w:rsid w:val="004C191A"/>
    <w:rsid w:val="004C356A"/>
    <w:rsid w:val="004C3F9F"/>
    <w:rsid w:val="004C4293"/>
    <w:rsid w:val="004C50BC"/>
    <w:rsid w:val="004C53CA"/>
    <w:rsid w:val="004C6CEE"/>
    <w:rsid w:val="004C72DF"/>
    <w:rsid w:val="004D060E"/>
    <w:rsid w:val="004D13B6"/>
    <w:rsid w:val="004D32B5"/>
    <w:rsid w:val="004D3CD1"/>
    <w:rsid w:val="004D4038"/>
    <w:rsid w:val="004D5B83"/>
    <w:rsid w:val="004D695C"/>
    <w:rsid w:val="004D70F7"/>
    <w:rsid w:val="004D74D8"/>
    <w:rsid w:val="004E279F"/>
    <w:rsid w:val="004E3447"/>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2D42"/>
    <w:rsid w:val="005131DE"/>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76FFC"/>
    <w:rsid w:val="00581071"/>
    <w:rsid w:val="00585B70"/>
    <w:rsid w:val="00585F9E"/>
    <w:rsid w:val="005861E6"/>
    <w:rsid w:val="00586220"/>
    <w:rsid w:val="00586F6C"/>
    <w:rsid w:val="005965AE"/>
    <w:rsid w:val="005A06BE"/>
    <w:rsid w:val="005A3FF8"/>
    <w:rsid w:val="005A544B"/>
    <w:rsid w:val="005A72AE"/>
    <w:rsid w:val="005B2444"/>
    <w:rsid w:val="005B2C3A"/>
    <w:rsid w:val="005B2E79"/>
    <w:rsid w:val="005B3529"/>
    <w:rsid w:val="005B4442"/>
    <w:rsid w:val="005B564E"/>
    <w:rsid w:val="005B6661"/>
    <w:rsid w:val="005C0DE2"/>
    <w:rsid w:val="005C2704"/>
    <w:rsid w:val="005C2D60"/>
    <w:rsid w:val="005C39BD"/>
    <w:rsid w:val="005C3A92"/>
    <w:rsid w:val="005C40F5"/>
    <w:rsid w:val="005C459F"/>
    <w:rsid w:val="005C54FE"/>
    <w:rsid w:val="005D4140"/>
    <w:rsid w:val="005D424E"/>
    <w:rsid w:val="005D581F"/>
    <w:rsid w:val="005D62E5"/>
    <w:rsid w:val="005D6758"/>
    <w:rsid w:val="005E59D2"/>
    <w:rsid w:val="005F2719"/>
    <w:rsid w:val="005F4D89"/>
    <w:rsid w:val="005F51E5"/>
    <w:rsid w:val="005F52E0"/>
    <w:rsid w:val="00602902"/>
    <w:rsid w:val="00602AAF"/>
    <w:rsid w:val="00604750"/>
    <w:rsid w:val="00605139"/>
    <w:rsid w:val="006061B2"/>
    <w:rsid w:val="00607E50"/>
    <w:rsid w:val="006104E7"/>
    <w:rsid w:val="00612148"/>
    <w:rsid w:val="006147D4"/>
    <w:rsid w:val="00616C5A"/>
    <w:rsid w:val="00617588"/>
    <w:rsid w:val="006176FB"/>
    <w:rsid w:val="00617FE2"/>
    <w:rsid w:val="00621082"/>
    <w:rsid w:val="00622915"/>
    <w:rsid w:val="006244B5"/>
    <w:rsid w:val="006273F8"/>
    <w:rsid w:val="00630170"/>
    <w:rsid w:val="0063097E"/>
    <w:rsid w:val="00630B2A"/>
    <w:rsid w:val="006338E3"/>
    <w:rsid w:val="00633C0C"/>
    <w:rsid w:val="00634844"/>
    <w:rsid w:val="00634A01"/>
    <w:rsid w:val="0063664D"/>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0C51"/>
    <w:rsid w:val="006728BA"/>
    <w:rsid w:val="006762EE"/>
    <w:rsid w:val="00677ABE"/>
    <w:rsid w:val="006805E4"/>
    <w:rsid w:val="00681ABD"/>
    <w:rsid w:val="00683721"/>
    <w:rsid w:val="00685917"/>
    <w:rsid w:val="006859C2"/>
    <w:rsid w:val="00685F60"/>
    <w:rsid w:val="00685FE5"/>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0A49"/>
    <w:rsid w:val="006E1722"/>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2BEA"/>
    <w:rsid w:val="0073594B"/>
    <w:rsid w:val="00736596"/>
    <w:rsid w:val="00736804"/>
    <w:rsid w:val="00740C06"/>
    <w:rsid w:val="00743AE6"/>
    <w:rsid w:val="00744481"/>
    <w:rsid w:val="0074496C"/>
    <w:rsid w:val="00744EB1"/>
    <w:rsid w:val="00746459"/>
    <w:rsid w:val="00751127"/>
    <w:rsid w:val="0075681E"/>
    <w:rsid w:val="00761E39"/>
    <w:rsid w:val="007626EF"/>
    <w:rsid w:val="00762E74"/>
    <w:rsid w:val="00763846"/>
    <w:rsid w:val="00765E36"/>
    <w:rsid w:val="007720D2"/>
    <w:rsid w:val="00772A6C"/>
    <w:rsid w:val="007747B6"/>
    <w:rsid w:val="00774DB2"/>
    <w:rsid w:val="007762D6"/>
    <w:rsid w:val="007766B5"/>
    <w:rsid w:val="00780707"/>
    <w:rsid w:val="00782C3F"/>
    <w:rsid w:val="0078451B"/>
    <w:rsid w:val="00784EC0"/>
    <w:rsid w:val="00785701"/>
    <w:rsid w:val="00791E5B"/>
    <w:rsid w:val="00794CA9"/>
    <w:rsid w:val="00797DCC"/>
    <w:rsid w:val="007A1548"/>
    <w:rsid w:val="007A2D62"/>
    <w:rsid w:val="007A3263"/>
    <w:rsid w:val="007A4139"/>
    <w:rsid w:val="007A4D36"/>
    <w:rsid w:val="007A798E"/>
    <w:rsid w:val="007B2653"/>
    <w:rsid w:val="007B2B0E"/>
    <w:rsid w:val="007B3212"/>
    <w:rsid w:val="007B3FBE"/>
    <w:rsid w:val="007C11DC"/>
    <w:rsid w:val="007C15CD"/>
    <w:rsid w:val="007C5A20"/>
    <w:rsid w:val="007D04B5"/>
    <w:rsid w:val="007D197C"/>
    <w:rsid w:val="007D1FE4"/>
    <w:rsid w:val="007D3380"/>
    <w:rsid w:val="007D51CC"/>
    <w:rsid w:val="007E4576"/>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60F"/>
    <w:rsid w:val="00825D6A"/>
    <w:rsid w:val="008268BB"/>
    <w:rsid w:val="008329D0"/>
    <w:rsid w:val="0083372D"/>
    <w:rsid w:val="00835680"/>
    <w:rsid w:val="0083592F"/>
    <w:rsid w:val="0084107F"/>
    <w:rsid w:val="00842EE7"/>
    <w:rsid w:val="008441C5"/>
    <w:rsid w:val="008473A3"/>
    <w:rsid w:val="00853996"/>
    <w:rsid w:val="00856B29"/>
    <w:rsid w:val="00857B91"/>
    <w:rsid w:val="00861689"/>
    <w:rsid w:val="008622F4"/>
    <w:rsid w:val="00867006"/>
    <w:rsid w:val="008704FE"/>
    <w:rsid w:val="008718C9"/>
    <w:rsid w:val="008723B6"/>
    <w:rsid w:val="008776FF"/>
    <w:rsid w:val="00877C96"/>
    <w:rsid w:val="00877CF1"/>
    <w:rsid w:val="00880F59"/>
    <w:rsid w:val="00881DF3"/>
    <w:rsid w:val="00883DCF"/>
    <w:rsid w:val="00885943"/>
    <w:rsid w:val="00885B9E"/>
    <w:rsid w:val="00890390"/>
    <w:rsid w:val="00893D20"/>
    <w:rsid w:val="00895A4A"/>
    <w:rsid w:val="008960DC"/>
    <w:rsid w:val="00896267"/>
    <w:rsid w:val="008A0C31"/>
    <w:rsid w:val="008A1EBD"/>
    <w:rsid w:val="008A1EF1"/>
    <w:rsid w:val="008A352C"/>
    <w:rsid w:val="008A3CA3"/>
    <w:rsid w:val="008A4BB9"/>
    <w:rsid w:val="008A6168"/>
    <w:rsid w:val="008A6DE0"/>
    <w:rsid w:val="008A7976"/>
    <w:rsid w:val="008A7A57"/>
    <w:rsid w:val="008B052A"/>
    <w:rsid w:val="008B0BB8"/>
    <w:rsid w:val="008B0C76"/>
    <w:rsid w:val="008B1367"/>
    <w:rsid w:val="008B19CF"/>
    <w:rsid w:val="008B1DEB"/>
    <w:rsid w:val="008B3AE4"/>
    <w:rsid w:val="008B51E1"/>
    <w:rsid w:val="008C094E"/>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29A5"/>
    <w:rsid w:val="008F2B6E"/>
    <w:rsid w:val="008F5FB2"/>
    <w:rsid w:val="00900164"/>
    <w:rsid w:val="00902D64"/>
    <w:rsid w:val="009037FA"/>
    <w:rsid w:val="00906FA0"/>
    <w:rsid w:val="00907DF6"/>
    <w:rsid w:val="00910046"/>
    <w:rsid w:val="009108B8"/>
    <w:rsid w:val="00910CDD"/>
    <w:rsid w:val="00912EE1"/>
    <w:rsid w:val="00915132"/>
    <w:rsid w:val="009168C8"/>
    <w:rsid w:val="00920554"/>
    <w:rsid w:val="00925A32"/>
    <w:rsid w:val="00933711"/>
    <w:rsid w:val="0094114F"/>
    <w:rsid w:val="00941D3D"/>
    <w:rsid w:val="00943521"/>
    <w:rsid w:val="00956272"/>
    <w:rsid w:val="0095725D"/>
    <w:rsid w:val="00957CB0"/>
    <w:rsid w:val="00960734"/>
    <w:rsid w:val="00960CB5"/>
    <w:rsid w:val="0096131E"/>
    <w:rsid w:val="009621DA"/>
    <w:rsid w:val="00964BF9"/>
    <w:rsid w:val="00967FBA"/>
    <w:rsid w:val="009723C9"/>
    <w:rsid w:val="0097331B"/>
    <w:rsid w:val="00974CE0"/>
    <w:rsid w:val="00976A21"/>
    <w:rsid w:val="00981B22"/>
    <w:rsid w:val="00983E51"/>
    <w:rsid w:val="0098548D"/>
    <w:rsid w:val="009926CD"/>
    <w:rsid w:val="00992962"/>
    <w:rsid w:val="00992CA0"/>
    <w:rsid w:val="009967FF"/>
    <w:rsid w:val="009A1B3C"/>
    <w:rsid w:val="009A23BC"/>
    <w:rsid w:val="009B1EE6"/>
    <w:rsid w:val="009B2FB0"/>
    <w:rsid w:val="009B591C"/>
    <w:rsid w:val="009B5BB0"/>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469C"/>
    <w:rsid w:val="009F6216"/>
    <w:rsid w:val="009F6880"/>
    <w:rsid w:val="00A01228"/>
    <w:rsid w:val="00A064CB"/>
    <w:rsid w:val="00A11969"/>
    <w:rsid w:val="00A13294"/>
    <w:rsid w:val="00A13D28"/>
    <w:rsid w:val="00A13EDD"/>
    <w:rsid w:val="00A14CA4"/>
    <w:rsid w:val="00A1558F"/>
    <w:rsid w:val="00A170A3"/>
    <w:rsid w:val="00A174F2"/>
    <w:rsid w:val="00A23BDC"/>
    <w:rsid w:val="00A241AA"/>
    <w:rsid w:val="00A263E0"/>
    <w:rsid w:val="00A266B9"/>
    <w:rsid w:val="00A2732D"/>
    <w:rsid w:val="00A27CF2"/>
    <w:rsid w:val="00A30B9B"/>
    <w:rsid w:val="00A31AA9"/>
    <w:rsid w:val="00A31D04"/>
    <w:rsid w:val="00A32EE2"/>
    <w:rsid w:val="00A3593B"/>
    <w:rsid w:val="00A36394"/>
    <w:rsid w:val="00A37006"/>
    <w:rsid w:val="00A422F9"/>
    <w:rsid w:val="00A43092"/>
    <w:rsid w:val="00A45AD4"/>
    <w:rsid w:val="00A461D7"/>
    <w:rsid w:val="00A47CD4"/>
    <w:rsid w:val="00A5098F"/>
    <w:rsid w:val="00A52A9D"/>
    <w:rsid w:val="00A54E3F"/>
    <w:rsid w:val="00A56AD5"/>
    <w:rsid w:val="00A57591"/>
    <w:rsid w:val="00A64888"/>
    <w:rsid w:val="00A654C1"/>
    <w:rsid w:val="00A733E1"/>
    <w:rsid w:val="00A74C3A"/>
    <w:rsid w:val="00A75914"/>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36E"/>
    <w:rsid w:val="00AC77A1"/>
    <w:rsid w:val="00AC78BF"/>
    <w:rsid w:val="00AD1334"/>
    <w:rsid w:val="00AD2280"/>
    <w:rsid w:val="00AD4B9D"/>
    <w:rsid w:val="00AD6652"/>
    <w:rsid w:val="00AE0FD5"/>
    <w:rsid w:val="00AE1AFF"/>
    <w:rsid w:val="00AE1EA2"/>
    <w:rsid w:val="00AE5348"/>
    <w:rsid w:val="00AF03EA"/>
    <w:rsid w:val="00AF0D1E"/>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5338"/>
    <w:rsid w:val="00B17779"/>
    <w:rsid w:val="00B17CA3"/>
    <w:rsid w:val="00B211D7"/>
    <w:rsid w:val="00B2263B"/>
    <w:rsid w:val="00B260BF"/>
    <w:rsid w:val="00B26B2C"/>
    <w:rsid w:val="00B27E9A"/>
    <w:rsid w:val="00B30C43"/>
    <w:rsid w:val="00B31A5A"/>
    <w:rsid w:val="00B31EFF"/>
    <w:rsid w:val="00B32E40"/>
    <w:rsid w:val="00B40E36"/>
    <w:rsid w:val="00B43635"/>
    <w:rsid w:val="00B51437"/>
    <w:rsid w:val="00B55FC6"/>
    <w:rsid w:val="00B620DA"/>
    <w:rsid w:val="00B63113"/>
    <w:rsid w:val="00B67F01"/>
    <w:rsid w:val="00B7523B"/>
    <w:rsid w:val="00B84DF4"/>
    <w:rsid w:val="00B85268"/>
    <w:rsid w:val="00B8749E"/>
    <w:rsid w:val="00B90668"/>
    <w:rsid w:val="00B90AAB"/>
    <w:rsid w:val="00B94412"/>
    <w:rsid w:val="00B9672E"/>
    <w:rsid w:val="00B9742A"/>
    <w:rsid w:val="00BA2E1A"/>
    <w:rsid w:val="00BA5271"/>
    <w:rsid w:val="00BA57CD"/>
    <w:rsid w:val="00BA5C2D"/>
    <w:rsid w:val="00BB0E29"/>
    <w:rsid w:val="00BB1A06"/>
    <w:rsid w:val="00BB4332"/>
    <w:rsid w:val="00BB5EEC"/>
    <w:rsid w:val="00BC03B7"/>
    <w:rsid w:val="00BC29F3"/>
    <w:rsid w:val="00BC320C"/>
    <w:rsid w:val="00BC4030"/>
    <w:rsid w:val="00BC7CE2"/>
    <w:rsid w:val="00BC7F66"/>
    <w:rsid w:val="00BD0165"/>
    <w:rsid w:val="00BD1195"/>
    <w:rsid w:val="00BD16C4"/>
    <w:rsid w:val="00BD248D"/>
    <w:rsid w:val="00BD2B38"/>
    <w:rsid w:val="00BD34E4"/>
    <w:rsid w:val="00BD6023"/>
    <w:rsid w:val="00BD67BB"/>
    <w:rsid w:val="00BD682E"/>
    <w:rsid w:val="00BD6DC7"/>
    <w:rsid w:val="00BE0AC8"/>
    <w:rsid w:val="00BE0B93"/>
    <w:rsid w:val="00BE4318"/>
    <w:rsid w:val="00BE45A6"/>
    <w:rsid w:val="00BE7D21"/>
    <w:rsid w:val="00BF79D9"/>
    <w:rsid w:val="00BF7E3E"/>
    <w:rsid w:val="00C00D3D"/>
    <w:rsid w:val="00C012AA"/>
    <w:rsid w:val="00C0216C"/>
    <w:rsid w:val="00C04E82"/>
    <w:rsid w:val="00C05385"/>
    <w:rsid w:val="00C078C3"/>
    <w:rsid w:val="00C11D5F"/>
    <w:rsid w:val="00C15A30"/>
    <w:rsid w:val="00C1695F"/>
    <w:rsid w:val="00C20B47"/>
    <w:rsid w:val="00C215E5"/>
    <w:rsid w:val="00C21789"/>
    <w:rsid w:val="00C236DB"/>
    <w:rsid w:val="00C23E80"/>
    <w:rsid w:val="00C25B28"/>
    <w:rsid w:val="00C26566"/>
    <w:rsid w:val="00C3277E"/>
    <w:rsid w:val="00C3645A"/>
    <w:rsid w:val="00C40129"/>
    <w:rsid w:val="00C40795"/>
    <w:rsid w:val="00C40883"/>
    <w:rsid w:val="00C41980"/>
    <w:rsid w:val="00C45915"/>
    <w:rsid w:val="00C516E7"/>
    <w:rsid w:val="00C51A27"/>
    <w:rsid w:val="00C54BA9"/>
    <w:rsid w:val="00C5587E"/>
    <w:rsid w:val="00C610CF"/>
    <w:rsid w:val="00C621CC"/>
    <w:rsid w:val="00C6288E"/>
    <w:rsid w:val="00C62A66"/>
    <w:rsid w:val="00C6302C"/>
    <w:rsid w:val="00C650B3"/>
    <w:rsid w:val="00C657EB"/>
    <w:rsid w:val="00C674D3"/>
    <w:rsid w:val="00C70FC7"/>
    <w:rsid w:val="00C71DE4"/>
    <w:rsid w:val="00C72977"/>
    <w:rsid w:val="00C76EE2"/>
    <w:rsid w:val="00C773C1"/>
    <w:rsid w:val="00C81708"/>
    <w:rsid w:val="00C81A10"/>
    <w:rsid w:val="00C826E3"/>
    <w:rsid w:val="00C833CD"/>
    <w:rsid w:val="00C8363B"/>
    <w:rsid w:val="00C8648A"/>
    <w:rsid w:val="00C86EBB"/>
    <w:rsid w:val="00C873AF"/>
    <w:rsid w:val="00C90AD8"/>
    <w:rsid w:val="00C91F5E"/>
    <w:rsid w:val="00C92348"/>
    <w:rsid w:val="00C92355"/>
    <w:rsid w:val="00C92971"/>
    <w:rsid w:val="00C9464A"/>
    <w:rsid w:val="00CA01EB"/>
    <w:rsid w:val="00CA07E7"/>
    <w:rsid w:val="00CA2B68"/>
    <w:rsid w:val="00CA5133"/>
    <w:rsid w:val="00CB070B"/>
    <w:rsid w:val="00CB2DCD"/>
    <w:rsid w:val="00CB397E"/>
    <w:rsid w:val="00CB3BE2"/>
    <w:rsid w:val="00CB3EE8"/>
    <w:rsid w:val="00CB49B4"/>
    <w:rsid w:val="00CB4D2A"/>
    <w:rsid w:val="00CB73DA"/>
    <w:rsid w:val="00CB7A56"/>
    <w:rsid w:val="00CC053D"/>
    <w:rsid w:val="00CC2932"/>
    <w:rsid w:val="00CC4B8B"/>
    <w:rsid w:val="00CC627C"/>
    <w:rsid w:val="00CD57AE"/>
    <w:rsid w:val="00CE23A2"/>
    <w:rsid w:val="00CE34F6"/>
    <w:rsid w:val="00CE5643"/>
    <w:rsid w:val="00CE5D51"/>
    <w:rsid w:val="00CE7570"/>
    <w:rsid w:val="00CE7714"/>
    <w:rsid w:val="00CF1E8A"/>
    <w:rsid w:val="00CF4A2B"/>
    <w:rsid w:val="00CF7F83"/>
    <w:rsid w:val="00D012D0"/>
    <w:rsid w:val="00D02443"/>
    <w:rsid w:val="00D04BFF"/>
    <w:rsid w:val="00D10375"/>
    <w:rsid w:val="00D10A38"/>
    <w:rsid w:val="00D12B70"/>
    <w:rsid w:val="00D159FD"/>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3039"/>
    <w:rsid w:val="00D446E3"/>
    <w:rsid w:val="00D4508C"/>
    <w:rsid w:val="00D45122"/>
    <w:rsid w:val="00D47766"/>
    <w:rsid w:val="00D50667"/>
    <w:rsid w:val="00D507E4"/>
    <w:rsid w:val="00D51929"/>
    <w:rsid w:val="00D51ADA"/>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150F"/>
    <w:rsid w:val="00D81E76"/>
    <w:rsid w:val="00D82A81"/>
    <w:rsid w:val="00D836E9"/>
    <w:rsid w:val="00D84AF7"/>
    <w:rsid w:val="00D90C8E"/>
    <w:rsid w:val="00D90FD4"/>
    <w:rsid w:val="00D91AFC"/>
    <w:rsid w:val="00D92BE2"/>
    <w:rsid w:val="00D93024"/>
    <w:rsid w:val="00D930EF"/>
    <w:rsid w:val="00D9440E"/>
    <w:rsid w:val="00D96BB6"/>
    <w:rsid w:val="00DA0D6D"/>
    <w:rsid w:val="00DA1642"/>
    <w:rsid w:val="00DA1CEA"/>
    <w:rsid w:val="00DA232A"/>
    <w:rsid w:val="00DA2A06"/>
    <w:rsid w:val="00DA3317"/>
    <w:rsid w:val="00DA536B"/>
    <w:rsid w:val="00DA674A"/>
    <w:rsid w:val="00DB49C1"/>
    <w:rsid w:val="00DB500E"/>
    <w:rsid w:val="00DB5A04"/>
    <w:rsid w:val="00DB62D4"/>
    <w:rsid w:val="00DC1347"/>
    <w:rsid w:val="00DC1842"/>
    <w:rsid w:val="00DC2E48"/>
    <w:rsid w:val="00DC46DA"/>
    <w:rsid w:val="00DC5BCB"/>
    <w:rsid w:val="00DD11CF"/>
    <w:rsid w:val="00DD29C7"/>
    <w:rsid w:val="00DD3848"/>
    <w:rsid w:val="00DD5FC7"/>
    <w:rsid w:val="00DD711B"/>
    <w:rsid w:val="00DD7F67"/>
    <w:rsid w:val="00DE0C86"/>
    <w:rsid w:val="00DE1747"/>
    <w:rsid w:val="00DE2265"/>
    <w:rsid w:val="00DE38C4"/>
    <w:rsid w:val="00DE44BA"/>
    <w:rsid w:val="00DE7DB0"/>
    <w:rsid w:val="00DF0115"/>
    <w:rsid w:val="00DF5C17"/>
    <w:rsid w:val="00E001D7"/>
    <w:rsid w:val="00E00E95"/>
    <w:rsid w:val="00E01ECD"/>
    <w:rsid w:val="00E025F4"/>
    <w:rsid w:val="00E031EA"/>
    <w:rsid w:val="00E03B24"/>
    <w:rsid w:val="00E05DA0"/>
    <w:rsid w:val="00E10561"/>
    <w:rsid w:val="00E1064A"/>
    <w:rsid w:val="00E13867"/>
    <w:rsid w:val="00E14B4F"/>
    <w:rsid w:val="00E16D24"/>
    <w:rsid w:val="00E221C6"/>
    <w:rsid w:val="00E22521"/>
    <w:rsid w:val="00E22F33"/>
    <w:rsid w:val="00E23460"/>
    <w:rsid w:val="00E24532"/>
    <w:rsid w:val="00E24CB3"/>
    <w:rsid w:val="00E25399"/>
    <w:rsid w:val="00E25AA0"/>
    <w:rsid w:val="00E2665F"/>
    <w:rsid w:val="00E2691B"/>
    <w:rsid w:val="00E3259E"/>
    <w:rsid w:val="00E32E69"/>
    <w:rsid w:val="00E36473"/>
    <w:rsid w:val="00E366B2"/>
    <w:rsid w:val="00E37A28"/>
    <w:rsid w:val="00E40A8D"/>
    <w:rsid w:val="00E43CE7"/>
    <w:rsid w:val="00E45481"/>
    <w:rsid w:val="00E51ABF"/>
    <w:rsid w:val="00E60A6F"/>
    <w:rsid w:val="00E60C78"/>
    <w:rsid w:val="00E62C5C"/>
    <w:rsid w:val="00E62F9F"/>
    <w:rsid w:val="00E67908"/>
    <w:rsid w:val="00E729FE"/>
    <w:rsid w:val="00E73417"/>
    <w:rsid w:val="00E74E46"/>
    <w:rsid w:val="00E75C77"/>
    <w:rsid w:val="00E80108"/>
    <w:rsid w:val="00E81439"/>
    <w:rsid w:val="00E8571D"/>
    <w:rsid w:val="00E86114"/>
    <w:rsid w:val="00EA43F1"/>
    <w:rsid w:val="00EA6884"/>
    <w:rsid w:val="00EB273A"/>
    <w:rsid w:val="00EB3ABD"/>
    <w:rsid w:val="00EB4D44"/>
    <w:rsid w:val="00EB5D91"/>
    <w:rsid w:val="00EB5F26"/>
    <w:rsid w:val="00EB7EF7"/>
    <w:rsid w:val="00EC3A3A"/>
    <w:rsid w:val="00EC54A4"/>
    <w:rsid w:val="00EC7BB2"/>
    <w:rsid w:val="00EC7F06"/>
    <w:rsid w:val="00ED3C6E"/>
    <w:rsid w:val="00ED4D0A"/>
    <w:rsid w:val="00ED6C5C"/>
    <w:rsid w:val="00ED756A"/>
    <w:rsid w:val="00EE0C74"/>
    <w:rsid w:val="00EE138D"/>
    <w:rsid w:val="00EE2342"/>
    <w:rsid w:val="00EE37C9"/>
    <w:rsid w:val="00EE694C"/>
    <w:rsid w:val="00EE6E65"/>
    <w:rsid w:val="00EF05DD"/>
    <w:rsid w:val="00EF1601"/>
    <w:rsid w:val="00F014F2"/>
    <w:rsid w:val="00F02DCA"/>
    <w:rsid w:val="00F02DCB"/>
    <w:rsid w:val="00F03E99"/>
    <w:rsid w:val="00F07222"/>
    <w:rsid w:val="00F073E4"/>
    <w:rsid w:val="00F137D9"/>
    <w:rsid w:val="00F1438D"/>
    <w:rsid w:val="00F15EA0"/>
    <w:rsid w:val="00F17314"/>
    <w:rsid w:val="00F221F6"/>
    <w:rsid w:val="00F22B6B"/>
    <w:rsid w:val="00F22EB0"/>
    <w:rsid w:val="00F235DD"/>
    <w:rsid w:val="00F25706"/>
    <w:rsid w:val="00F302E4"/>
    <w:rsid w:val="00F302FD"/>
    <w:rsid w:val="00F34701"/>
    <w:rsid w:val="00F3663D"/>
    <w:rsid w:val="00F374CC"/>
    <w:rsid w:val="00F41E6E"/>
    <w:rsid w:val="00F42379"/>
    <w:rsid w:val="00F45CF1"/>
    <w:rsid w:val="00F45F96"/>
    <w:rsid w:val="00F463C6"/>
    <w:rsid w:val="00F463E6"/>
    <w:rsid w:val="00F468A3"/>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683A"/>
    <w:rsid w:val="00FE7F7C"/>
    <w:rsid w:val="00FF1128"/>
    <w:rsid w:val="00FF1284"/>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EB3ABD"/>
    <w:pPr>
      <w:spacing w:line="288" w:lineRule="auto"/>
    </w:pPr>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link w:val="Obsah2Char"/>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685FE5"/>
    <w:pPr>
      <w:spacing w:after="200"/>
      <w:jc w:val="center"/>
    </w:pPr>
    <w:rPr>
      <w:b/>
      <w:bCs/>
      <w:sz w:val="18"/>
      <w:szCs w:val="18"/>
    </w:rPr>
  </w:style>
  <w:style w:type="paragraph" w:styleId="Textpoznpodarou">
    <w:name w:val="footnote text"/>
    <w:basedOn w:val="Normln"/>
    <w:link w:val="TextpoznpodarouChar"/>
    <w:uiPriority w:val="99"/>
    <w:unhideWhenUsed/>
    <w:rsid w:val="000C57E7"/>
    <w:rPr>
      <w:sz w:val="20"/>
      <w:szCs w:val="20"/>
    </w:rPr>
  </w:style>
  <w:style w:type="character" w:customStyle="1" w:styleId="TextpoznpodarouChar">
    <w:name w:val="Text pozn. pod čarou Char"/>
    <w:basedOn w:val="Standardnpsmoodstavce"/>
    <w:link w:val="Textpoznpodarou"/>
    <w:uiPriority w:val="99"/>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 w:type="paragraph" w:customStyle="1" w:styleId="DiagramText">
    <w:name w:val="DiagramText"/>
    <w:basedOn w:val="Normln"/>
    <w:link w:val="DiagramTextChar"/>
    <w:qFormat/>
    <w:rsid w:val="00CE7570"/>
    <w:pPr>
      <w:spacing w:line="240" w:lineRule="auto"/>
      <w:jc w:val="center"/>
    </w:pPr>
    <w:rPr>
      <w:sz w:val="20"/>
      <w:szCs w:val="20"/>
    </w:rPr>
  </w:style>
  <w:style w:type="character" w:customStyle="1" w:styleId="DiagramTextChar">
    <w:name w:val="DiagramText Char"/>
    <w:basedOn w:val="Standardnpsmoodstavce"/>
    <w:link w:val="DiagramText"/>
    <w:rsid w:val="00CE7570"/>
  </w:style>
  <w:style w:type="paragraph" w:customStyle="1" w:styleId="Obsah">
    <w:name w:val="Obsah"/>
    <w:basedOn w:val="Obsah2"/>
    <w:link w:val="ObsahChar"/>
    <w:qFormat/>
    <w:rsid w:val="00F94EF7"/>
    <w:pPr>
      <w:tabs>
        <w:tab w:val="left" w:pos="880"/>
        <w:tab w:val="right" w:leader="dot" w:pos="8990"/>
      </w:tabs>
    </w:pPr>
    <w:rPr>
      <w:noProof/>
    </w:rPr>
  </w:style>
  <w:style w:type="character" w:customStyle="1" w:styleId="Obsah2Char">
    <w:name w:val="Obsah 2 Char"/>
    <w:basedOn w:val="Standardnpsmoodstavce"/>
    <w:link w:val="Obsah2"/>
    <w:uiPriority w:val="39"/>
    <w:rsid w:val="00F94EF7"/>
    <w:rPr>
      <w:sz w:val="22"/>
      <w:szCs w:val="24"/>
    </w:rPr>
  </w:style>
  <w:style w:type="character" w:customStyle="1" w:styleId="ObsahChar">
    <w:name w:val="Obsah Char"/>
    <w:basedOn w:val="Obsah2Char"/>
    <w:link w:val="Obsah"/>
    <w:rsid w:val="00F94EF7"/>
    <w:rPr>
      <w:noProof/>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7</b:RefOrder>
  </b:Source>
  <b:Source>
    <b:Tag>Gir03</b:Tag>
    <b:SourceType>Book</b:SourceType>
    <b:Guid>{065CBD6B-4FC7-42C3-AA2A-E183F587EF9D}</b:Guid>
    <b:LCID>0</b:LCID>
    <b:Author>
      <b:Author>
        <b:NameList>
          <b:Person>
            <b:Last>Girault</b:Last>
            <b:First>C.</b:First>
          </b:Person>
          <b:Person>
            <b:Last>Valk</b:Last>
            <b:First>R.</b:First>
          </b:Person>
        </b:NameList>
      </b:Author>
    </b:Author>
    <b:Title>Petri Nets for Systems Engineering. A Guide to Modeling, Verification, and Applications</b:Title>
    <b:Year>2003</b:Year>
    <b:StandardNumber>ISBN 3-560-41217-4</b:StandardNumber>
    <b:City>Berlin</b:City>
    <b:Publisher>Springer</b:Publisher>
    <b:RefOrder>16</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17</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12</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11</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8</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9</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10</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14</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15</b:RefOrder>
  </b:Source>
  <b:Source>
    <b:Tag>Han11</b:Tag>
    <b:SourceType>Misc</b:SourceType>
    <b:Guid>{EC030DB2-F43C-47CC-A3EB-A8725B723E5B}</b:Guid>
    <b:LCID>0</b:LCID>
    <b:Author>
      <b:Author>
        <b:NameList>
          <b:Person>
            <b:Last>Hanák</b:Last>
            <b:First>Martin</b:First>
          </b:Person>
        </b:NameList>
      </b:Author>
    </b:Author>
    <b:Title>Knihovna vzorů Petriho sítí</b:Title>
    <b:Year>2011</b:Year>
    <b:City>Brno</b:City>
    <b:Publisher>FIT VUT v Brně</b:Publisher>
    <b:PublicationTitle>bakalářská práce</b:PublicationTitle>
    <b:RefOrder>13</b:RefOrder>
  </b:Source>
</b:Sources>
</file>

<file path=customXml/itemProps1.xml><?xml version="1.0" encoding="utf-8"?>
<ds:datastoreItem xmlns:ds="http://schemas.openxmlformats.org/officeDocument/2006/customXml" ds:itemID="{232D2111-D22B-40A4-9BDE-B7A96697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0</TotalTime>
  <Pages>45</Pages>
  <Words>14209</Words>
  <Characters>86111</Characters>
  <Application>Microsoft Office Word</Application>
  <DocSecurity>0</DocSecurity>
  <Lines>1565</Lines>
  <Paragraphs>554</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99766</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2</cp:revision>
  <cp:lastPrinted>2013-05-18T02:06:00Z</cp:lastPrinted>
  <dcterms:created xsi:type="dcterms:W3CDTF">2013-05-19T15:40:00Z</dcterms:created>
  <dcterms:modified xsi:type="dcterms:W3CDTF">2013-05-19T15:40:00Z</dcterms:modified>
</cp:coreProperties>
</file>