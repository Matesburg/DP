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w:t>
      </w:r>
      <w:r w:rsidR="0051465B">
        <w:t xml:space="preserve"> na případové studii</w:t>
      </w:r>
      <w:r w:rsidR="000F602F">
        <w:t xml:space="preserve"> k</w:t>
      </w:r>
      <w:r w:rsidR="00835680">
        <w:t xml:space="preserve">onferenčního systému. Konkrétně zde budou představeny formalismy DEVS a objektově orientované </w:t>
      </w:r>
      <w:proofErr w:type="spellStart"/>
      <w:r w:rsidR="00835680">
        <w:t>Petriho</w:t>
      </w:r>
      <w:proofErr w:type="spellEnd"/>
      <w:r w:rsidR="00835680">
        <w:t xml:space="preserve"> sítě</w:t>
      </w:r>
      <w:r w:rsidR="0051465B">
        <w:t xml:space="preserve"> (OOPN) a</w:t>
      </w:r>
      <w:r w:rsidR="00835680">
        <w:t xml:space="preserve"> společně s nimi </w:t>
      </w:r>
      <w:r w:rsidR="0051465B">
        <w:t>i</w:t>
      </w:r>
      <w:r w:rsidR="00835680">
        <w:t xml:space="preserve">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775485"/>
      <w:bookmarkEnd w:id="0"/>
      <w:bookmarkEnd w:id="1"/>
      <w:r>
        <w:lastRenderedPageBreak/>
        <w:t>Obsah</w:t>
      </w:r>
      <w:bookmarkEnd w:id="5"/>
    </w:p>
    <w:p w:rsidR="00DB1E9C" w:rsidRDefault="00D261C4">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775485" w:history="1">
        <w:r w:rsidR="00DB1E9C" w:rsidRPr="00654665">
          <w:rPr>
            <w:rStyle w:val="Hypertextovodkaz"/>
            <w:noProof/>
          </w:rPr>
          <w:t>Obsah</w:t>
        </w:r>
        <w:r w:rsidR="00DB1E9C">
          <w:rPr>
            <w:noProof/>
            <w:webHidden/>
          </w:rPr>
          <w:tab/>
        </w:r>
        <w:r>
          <w:rPr>
            <w:noProof/>
            <w:webHidden/>
          </w:rPr>
          <w:fldChar w:fldCharType="begin"/>
        </w:r>
        <w:r w:rsidR="00DB1E9C">
          <w:rPr>
            <w:noProof/>
            <w:webHidden/>
          </w:rPr>
          <w:instrText xml:space="preserve"> PAGEREF _Toc356775485 \h </w:instrText>
        </w:r>
        <w:r>
          <w:rPr>
            <w:noProof/>
            <w:webHidden/>
          </w:rPr>
        </w:r>
        <w:r>
          <w:rPr>
            <w:noProof/>
            <w:webHidden/>
          </w:rPr>
          <w:fldChar w:fldCharType="separate"/>
        </w:r>
        <w:r w:rsidR="00DB1E9C">
          <w:rPr>
            <w:noProof/>
            <w:webHidden/>
          </w:rPr>
          <w:t>1</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86" w:history="1">
        <w:r w:rsidR="00DB1E9C" w:rsidRPr="00654665">
          <w:rPr>
            <w:rStyle w:val="Hypertextovodkaz"/>
            <w:noProof/>
          </w:rPr>
          <w:t>1.</w:t>
        </w:r>
        <w:r w:rsidR="00DB1E9C">
          <w:rPr>
            <w:rFonts w:asciiTheme="minorHAnsi" w:eastAsiaTheme="minorEastAsia" w:hAnsiTheme="minorHAnsi" w:cstheme="minorBidi"/>
            <w:noProof/>
            <w:szCs w:val="22"/>
          </w:rPr>
          <w:tab/>
        </w:r>
        <w:r w:rsidR="00DB1E9C" w:rsidRPr="00654665">
          <w:rPr>
            <w:rStyle w:val="Hypertextovodkaz"/>
            <w:noProof/>
          </w:rPr>
          <w:t>Úvod</w:t>
        </w:r>
        <w:r w:rsidR="00DB1E9C">
          <w:rPr>
            <w:noProof/>
            <w:webHidden/>
          </w:rPr>
          <w:tab/>
        </w:r>
        <w:r>
          <w:rPr>
            <w:noProof/>
            <w:webHidden/>
          </w:rPr>
          <w:fldChar w:fldCharType="begin"/>
        </w:r>
        <w:r w:rsidR="00DB1E9C">
          <w:rPr>
            <w:noProof/>
            <w:webHidden/>
          </w:rPr>
          <w:instrText xml:space="preserve"> PAGEREF _Toc356775486 \h </w:instrText>
        </w:r>
        <w:r>
          <w:rPr>
            <w:noProof/>
            <w:webHidden/>
          </w:rPr>
        </w:r>
        <w:r>
          <w:rPr>
            <w:noProof/>
            <w:webHidden/>
          </w:rPr>
          <w:fldChar w:fldCharType="separate"/>
        </w:r>
        <w:r w:rsidR="00DB1E9C">
          <w:rPr>
            <w:noProof/>
            <w:webHidden/>
          </w:rPr>
          <w:t>2</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87" w:history="1">
        <w:r w:rsidR="00DB1E9C" w:rsidRPr="00654665">
          <w:rPr>
            <w:rStyle w:val="Hypertextovodkaz"/>
            <w:noProof/>
          </w:rPr>
          <w:t>2.</w:t>
        </w:r>
        <w:r w:rsidR="00DB1E9C">
          <w:rPr>
            <w:rFonts w:asciiTheme="minorHAnsi" w:eastAsiaTheme="minorEastAsia" w:hAnsiTheme="minorHAnsi" w:cstheme="minorBidi"/>
            <w:noProof/>
            <w:szCs w:val="22"/>
          </w:rPr>
          <w:tab/>
        </w:r>
        <w:r w:rsidR="00DB1E9C" w:rsidRPr="00654665">
          <w:rPr>
            <w:rStyle w:val="Hypertextovodkaz"/>
            <w:noProof/>
          </w:rPr>
          <w:t>Historie - cesta k modelem řízenému návrhu</w:t>
        </w:r>
        <w:r w:rsidR="00DB1E9C">
          <w:rPr>
            <w:noProof/>
            <w:webHidden/>
          </w:rPr>
          <w:tab/>
        </w:r>
        <w:r>
          <w:rPr>
            <w:noProof/>
            <w:webHidden/>
          </w:rPr>
          <w:fldChar w:fldCharType="begin"/>
        </w:r>
        <w:r w:rsidR="00DB1E9C">
          <w:rPr>
            <w:noProof/>
            <w:webHidden/>
          </w:rPr>
          <w:instrText xml:space="preserve"> PAGEREF _Toc356775487 \h </w:instrText>
        </w:r>
        <w:r>
          <w:rPr>
            <w:noProof/>
            <w:webHidden/>
          </w:rPr>
        </w:r>
        <w:r>
          <w:rPr>
            <w:noProof/>
            <w:webHidden/>
          </w:rPr>
          <w:fldChar w:fldCharType="separate"/>
        </w:r>
        <w:r w:rsidR="00DB1E9C">
          <w:rPr>
            <w:noProof/>
            <w:webHidden/>
          </w:rPr>
          <w:t>4</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88" w:history="1">
        <w:r w:rsidR="00DB1E9C" w:rsidRPr="00654665">
          <w:rPr>
            <w:rStyle w:val="Hypertextovodkaz"/>
            <w:noProof/>
          </w:rPr>
          <w:t>3.</w:t>
        </w:r>
        <w:r w:rsidR="00DB1E9C">
          <w:rPr>
            <w:rFonts w:asciiTheme="minorHAnsi" w:eastAsiaTheme="minorEastAsia" w:hAnsiTheme="minorHAnsi" w:cstheme="minorBidi"/>
            <w:noProof/>
            <w:szCs w:val="22"/>
          </w:rPr>
          <w:tab/>
        </w:r>
        <w:r w:rsidR="00DB1E9C" w:rsidRPr="00654665">
          <w:rPr>
            <w:rStyle w:val="Hypertextovodkaz"/>
            <w:noProof/>
          </w:rPr>
          <w:t>Metodika Model Driven Architecture</w:t>
        </w:r>
        <w:r w:rsidR="00DB1E9C">
          <w:rPr>
            <w:noProof/>
            <w:webHidden/>
          </w:rPr>
          <w:tab/>
        </w:r>
        <w:r>
          <w:rPr>
            <w:noProof/>
            <w:webHidden/>
          </w:rPr>
          <w:fldChar w:fldCharType="begin"/>
        </w:r>
        <w:r w:rsidR="00DB1E9C">
          <w:rPr>
            <w:noProof/>
            <w:webHidden/>
          </w:rPr>
          <w:instrText xml:space="preserve"> PAGEREF _Toc356775488 \h </w:instrText>
        </w:r>
        <w:r>
          <w:rPr>
            <w:noProof/>
            <w:webHidden/>
          </w:rPr>
        </w:r>
        <w:r>
          <w:rPr>
            <w:noProof/>
            <w:webHidden/>
          </w:rPr>
          <w:fldChar w:fldCharType="separate"/>
        </w:r>
        <w:r w:rsidR="00DB1E9C">
          <w:rPr>
            <w:noProof/>
            <w:webHidden/>
          </w:rPr>
          <w:t>7</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89" w:history="1">
        <w:r w:rsidR="00DB1E9C" w:rsidRPr="00654665">
          <w:rPr>
            <w:rStyle w:val="Hypertextovodkaz"/>
            <w:noProof/>
          </w:rPr>
          <w:t>3.1</w:t>
        </w:r>
        <w:r w:rsidR="00DB1E9C">
          <w:rPr>
            <w:rFonts w:asciiTheme="minorHAnsi" w:eastAsiaTheme="minorEastAsia" w:hAnsiTheme="minorHAnsi" w:cstheme="minorBidi"/>
            <w:noProof/>
            <w:szCs w:val="22"/>
          </w:rPr>
          <w:tab/>
        </w:r>
        <w:r w:rsidR="00DB1E9C" w:rsidRPr="00654665">
          <w:rPr>
            <w:rStyle w:val="Hypertextovodkaz"/>
            <w:noProof/>
          </w:rPr>
          <w:t>Srovnání UML a xUML</w:t>
        </w:r>
        <w:r w:rsidR="00DB1E9C">
          <w:rPr>
            <w:noProof/>
            <w:webHidden/>
          </w:rPr>
          <w:tab/>
        </w:r>
        <w:r>
          <w:rPr>
            <w:noProof/>
            <w:webHidden/>
          </w:rPr>
          <w:fldChar w:fldCharType="begin"/>
        </w:r>
        <w:r w:rsidR="00DB1E9C">
          <w:rPr>
            <w:noProof/>
            <w:webHidden/>
          </w:rPr>
          <w:instrText xml:space="preserve"> PAGEREF _Toc356775489 \h </w:instrText>
        </w:r>
        <w:r>
          <w:rPr>
            <w:noProof/>
            <w:webHidden/>
          </w:rPr>
        </w:r>
        <w:r>
          <w:rPr>
            <w:noProof/>
            <w:webHidden/>
          </w:rPr>
          <w:fldChar w:fldCharType="separate"/>
        </w:r>
        <w:r w:rsidR="00DB1E9C">
          <w:rPr>
            <w:noProof/>
            <w:webHidden/>
          </w:rPr>
          <w:t>9</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0" w:history="1">
        <w:r w:rsidR="00DB1E9C" w:rsidRPr="00654665">
          <w:rPr>
            <w:rStyle w:val="Hypertextovodkaz"/>
            <w:noProof/>
          </w:rPr>
          <w:t>3.2</w:t>
        </w:r>
        <w:r w:rsidR="00DB1E9C">
          <w:rPr>
            <w:rFonts w:asciiTheme="minorHAnsi" w:eastAsiaTheme="minorEastAsia" w:hAnsiTheme="minorHAnsi" w:cstheme="minorBidi"/>
            <w:noProof/>
            <w:szCs w:val="22"/>
          </w:rPr>
          <w:tab/>
        </w:r>
        <w:r w:rsidR="00DB1E9C" w:rsidRPr="00654665">
          <w:rPr>
            <w:rStyle w:val="Hypertextovodkaz"/>
            <w:noProof/>
          </w:rPr>
          <w:t>Platformě nezávislý model PIM</w:t>
        </w:r>
        <w:r w:rsidR="00DB1E9C">
          <w:rPr>
            <w:noProof/>
            <w:webHidden/>
          </w:rPr>
          <w:tab/>
        </w:r>
        <w:r>
          <w:rPr>
            <w:noProof/>
            <w:webHidden/>
          </w:rPr>
          <w:fldChar w:fldCharType="begin"/>
        </w:r>
        <w:r w:rsidR="00DB1E9C">
          <w:rPr>
            <w:noProof/>
            <w:webHidden/>
          </w:rPr>
          <w:instrText xml:space="preserve"> PAGEREF _Toc356775490 \h </w:instrText>
        </w:r>
        <w:r>
          <w:rPr>
            <w:noProof/>
            <w:webHidden/>
          </w:rPr>
        </w:r>
        <w:r>
          <w:rPr>
            <w:noProof/>
            <w:webHidden/>
          </w:rPr>
          <w:fldChar w:fldCharType="separate"/>
        </w:r>
        <w:r w:rsidR="00DB1E9C">
          <w:rPr>
            <w:noProof/>
            <w:webHidden/>
          </w:rPr>
          <w:t>9</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1" w:history="1">
        <w:r w:rsidR="00DB1E9C" w:rsidRPr="00654665">
          <w:rPr>
            <w:rStyle w:val="Hypertextovodkaz"/>
            <w:noProof/>
          </w:rPr>
          <w:t>3.3</w:t>
        </w:r>
        <w:r w:rsidR="00DB1E9C">
          <w:rPr>
            <w:rFonts w:asciiTheme="minorHAnsi" w:eastAsiaTheme="minorEastAsia" w:hAnsiTheme="minorHAnsi" w:cstheme="minorBidi"/>
            <w:noProof/>
            <w:szCs w:val="22"/>
          </w:rPr>
          <w:tab/>
        </w:r>
        <w:r w:rsidR="00DB1E9C" w:rsidRPr="00654665">
          <w:rPr>
            <w:rStyle w:val="Hypertextovodkaz"/>
            <w:noProof/>
          </w:rPr>
          <w:t>Platformě specifický model PSM</w:t>
        </w:r>
        <w:r w:rsidR="00DB1E9C">
          <w:rPr>
            <w:noProof/>
            <w:webHidden/>
          </w:rPr>
          <w:tab/>
        </w:r>
        <w:r>
          <w:rPr>
            <w:noProof/>
            <w:webHidden/>
          </w:rPr>
          <w:fldChar w:fldCharType="begin"/>
        </w:r>
        <w:r w:rsidR="00DB1E9C">
          <w:rPr>
            <w:noProof/>
            <w:webHidden/>
          </w:rPr>
          <w:instrText xml:space="preserve"> PAGEREF _Toc356775491 \h </w:instrText>
        </w:r>
        <w:r>
          <w:rPr>
            <w:noProof/>
            <w:webHidden/>
          </w:rPr>
        </w:r>
        <w:r>
          <w:rPr>
            <w:noProof/>
            <w:webHidden/>
          </w:rPr>
          <w:fldChar w:fldCharType="separate"/>
        </w:r>
        <w:r w:rsidR="00DB1E9C">
          <w:rPr>
            <w:noProof/>
            <w:webHidden/>
          </w:rPr>
          <w:t>10</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2" w:history="1">
        <w:r w:rsidR="00DB1E9C" w:rsidRPr="00654665">
          <w:rPr>
            <w:rStyle w:val="Hypertextovodkaz"/>
            <w:noProof/>
          </w:rPr>
          <w:t>3.4</w:t>
        </w:r>
        <w:r w:rsidR="00DB1E9C">
          <w:rPr>
            <w:rFonts w:asciiTheme="minorHAnsi" w:eastAsiaTheme="minorEastAsia" w:hAnsiTheme="minorHAnsi" w:cstheme="minorBidi"/>
            <w:noProof/>
            <w:szCs w:val="22"/>
          </w:rPr>
          <w:tab/>
        </w:r>
        <w:r w:rsidR="00DB1E9C" w:rsidRPr="00654665">
          <w:rPr>
            <w:rStyle w:val="Hypertextovodkaz"/>
            <w:noProof/>
          </w:rPr>
          <w:t>Souhrn MDA</w:t>
        </w:r>
        <w:r w:rsidR="00DB1E9C">
          <w:rPr>
            <w:noProof/>
            <w:webHidden/>
          </w:rPr>
          <w:tab/>
        </w:r>
        <w:r>
          <w:rPr>
            <w:noProof/>
            <w:webHidden/>
          </w:rPr>
          <w:fldChar w:fldCharType="begin"/>
        </w:r>
        <w:r w:rsidR="00DB1E9C">
          <w:rPr>
            <w:noProof/>
            <w:webHidden/>
          </w:rPr>
          <w:instrText xml:space="preserve"> PAGEREF _Toc356775492 \h </w:instrText>
        </w:r>
        <w:r>
          <w:rPr>
            <w:noProof/>
            <w:webHidden/>
          </w:rPr>
        </w:r>
        <w:r>
          <w:rPr>
            <w:noProof/>
            <w:webHidden/>
          </w:rPr>
          <w:fldChar w:fldCharType="separate"/>
        </w:r>
        <w:r w:rsidR="00DB1E9C">
          <w:rPr>
            <w:noProof/>
            <w:webHidden/>
          </w:rPr>
          <w:t>10</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493" w:history="1">
        <w:r w:rsidR="00DB1E9C" w:rsidRPr="00654665">
          <w:rPr>
            <w:rStyle w:val="Hypertextovodkaz"/>
            <w:noProof/>
          </w:rPr>
          <w:t>4.</w:t>
        </w:r>
        <w:r w:rsidR="00DB1E9C">
          <w:rPr>
            <w:rFonts w:asciiTheme="minorHAnsi" w:eastAsiaTheme="minorEastAsia" w:hAnsiTheme="minorHAnsi" w:cstheme="minorBidi"/>
            <w:noProof/>
            <w:szCs w:val="22"/>
          </w:rPr>
          <w:tab/>
        </w:r>
        <w:r w:rsidR="00DB1E9C" w:rsidRPr="00654665">
          <w:rPr>
            <w:rStyle w:val="Hypertextovodkaz"/>
            <w:noProof/>
          </w:rPr>
          <w:t>Modelování a simulace v procesu vývoje systémů</w:t>
        </w:r>
        <w:r w:rsidR="00DB1E9C">
          <w:rPr>
            <w:noProof/>
            <w:webHidden/>
          </w:rPr>
          <w:tab/>
        </w:r>
        <w:r>
          <w:rPr>
            <w:noProof/>
            <w:webHidden/>
          </w:rPr>
          <w:fldChar w:fldCharType="begin"/>
        </w:r>
        <w:r w:rsidR="00DB1E9C">
          <w:rPr>
            <w:noProof/>
            <w:webHidden/>
          </w:rPr>
          <w:instrText xml:space="preserve"> PAGEREF _Toc356775493 \h </w:instrText>
        </w:r>
        <w:r>
          <w:rPr>
            <w:noProof/>
            <w:webHidden/>
          </w:rPr>
        </w:r>
        <w:r>
          <w:rPr>
            <w:noProof/>
            <w:webHidden/>
          </w:rPr>
          <w:fldChar w:fldCharType="separate"/>
        </w:r>
        <w:r w:rsidR="00DB1E9C">
          <w:rPr>
            <w:noProof/>
            <w:webHidden/>
          </w:rPr>
          <w:t>11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4" w:history="1">
        <w:r w:rsidR="00DB1E9C" w:rsidRPr="00654665">
          <w:rPr>
            <w:rStyle w:val="Hypertextovodkaz"/>
            <w:noProof/>
          </w:rPr>
          <w:t>4.1</w:t>
        </w:r>
        <w:r w:rsidR="00DB1E9C">
          <w:rPr>
            <w:rFonts w:asciiTheme="minorHAnsi" w:eastAsiaTheme="minorEastAsia" w:hAnsiTheme="minorHAnsi" w:cstheme="minorBidi"/>
            <w:noProof/>
            <w:szCs w:val="22"/>
          </w:rPr>
          <w:tab/>
        </w:r>
        <w:r w:rsidR="00DB1E9C" w:rsidRPr="00654665">
          <w:rPr>
            <w:rStyle w:val="Hypertextovodkaz"/>
            <w:noProof/>
          </w:rPr>
          <w:t>Petriho sítě</w:t>
        </w:r>
        <w:r w:rsidR="00DB1E9C">
          <w:rPr>
            <w:noProof/>
            <w:webHidden/>
          </w:rPr>
          <w:tab/>
        </w:r>
        <w:r>
          <w:rPr>
            <w:noProof/>
            <w:webHidden/>
          </w:rPr>
          <w:fldChar w:fldCharType="begin"/>
        </w:r>
        <w:r w:rsidR="00DB1E9C">
          <w:rPr>
            <w:noProof/>
            <w:webHidden/>
          </w:rPr>
          <w:instrText xml:space="preserve"> PAGEREF _Toc356775494 \h </w:instrText>
        </w:r>
        <w:r>
          <w:rPr>
            <w:noProof/>
            <w:webHidden/>
          </w:rPr>
        </w:r>
        <w:r>
          <w:rPr>
            <w:noProof/>
            <w:webHidden/>
          </w:rPr>
          <w:fldChar w:fldCharType="separate"/>
        </w:r>
        <w:r w:rsidR="00DB1E9C">
          <w:rPr>
            <w:noProof/>
            <w:webHidden/>
          </w:rPr>
          <w:t>11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5" w:history="1">
        <w:r w:rsidR="00DB1E9C" w:rsidRPr="00654665">
          <w:rPr>
            <w:rStyle w:val="Hypertextovodkaz"/>
            <w:noProof/>
          </w:rPr>
          <w:t>4.2</w:t>
        </w:r>
        <w:r w:rsidR="00DB1E9C">
          <w:rPr>
            <w:rFonts w:asciiTheme="minorHAnsi" w:eastAsiaTheme="minorEastAsia" w:hAnsiTheme="minorHAnsi" w:cstheme="minorBidi"/>
            <w:noProof/>
            <w:szCs w:val="22"/>
          </w:rPr>
          <w:tab/>
        </w:r>
        <w:r w:rsidR="00DB1E9C" w:rsidRPr="00654665">
          <w:rPr>
            <w:rStyle w:val="Hypertextovodkaz"/>
            <w:noProof/>
          </w:rPr>
          <w:t>Objektově orientované Petriho sítě</w:t>
        </w:r>
        <w:r w:rsidR="00DB1E9C">
          <w:rPr>
            <w:noProof/>
            <w:webHidden/>
          </w:rPr>
          <w:tab/>
        </w:r>
        <w:r>
          <w:rPr>
            <w:noProof/>
            <w:webHidden/>
          </w:rPr>
          <w:fldChar w:fldCharType="begin"/>
        </w:r>
        <w:r w:rsidR="00DB1E9C">
          <w:rPr>
            <w:noProof/>
            <w:webHidden/>
          </w:rPr>
          <w:instrText xml:space="preserve"> PAGEREF _Toc356775495 \h </w:instrText>
        </w:r>
        <w:r>
          <w:rPr>
            <w:noProof/>
            <w:webHidden/>
          </w:rPr>
        </w:r>
        <w:r>
          <w:rPr>
            <w:noProof/>
            <w:webHidden/>
          </w:rPr>
          <w:fldChar w:fldCharType="separate"/>
        </w:r>
        <w:r w:rsidR="00DB1E9C">
          <w:rPr>
            <w:noProof/>
            <w:webHidden/>
          </w:rPr>
          <w:t>12</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496" w:history="1">
        <w:r w:rsidR="00DB1E9C" w:rsidRPr="00654665">
          <w:rPr>
            <w:rStyle w:val="Hypertextovodkaz"/>
            <w:noProof/>
          </w:rPr>
          <w:t>4.2.1</w:t>
        </w:r>
        <w:r w:rsidR="00DB1E9C">
          <w:rPr>
            <w:rFonts w:asciiTheme="minorHAnsi" w:eastAsiaTheme="minorEastAsia" w:hAnsiTheme="minorHAnsi" w:cstheme="minorBidi"/>
            <w:noProof/>
            <w:szCs w:val="22"/>
          </w:rPr>
          <w:tab/>
        </w:r>
        <w:r w:rsidR="00DB1E9C" w:rsidRPr="00654665">
          <w:rPr>
            <w:rStyle w:val="Hypertextovodkaz"/>
            <w:noProof/>
          </w:rPr>
          <w:t>Objektová síť, atributy, stráž, metody</w:t>
        </w:r>
        <w:r w:rsidR="00DB1E9C">
          <w:rPr>
            <w:noProof/>
            <w:webHidden/>
          </w:rPr>
          <w:tab/>
        </w:r>
        <w:r>
          <w:rPr>
            <w:noProof/>
            <w:webHidden/>
          </w:rPr>
          <w:fldChar w:fldCharType="begin"/>
        </w:r>
        <w:r w:rsidR="00DB1E9C">
          <w:rPr>
            <w:noProof/>
            <w:webHidden/>
          </w:rPr>
          <w:instrText xml:space="preserve"> PAGEREF _Toc356775496 \h </w:instrText>
        </w:r>
        <w:r>
          <w:rPr>
            <w:noProof/>
            <w:webHidden/>
          </w:rPr>
        </w:r>
        <w:r>
          <w:rPr>
            <w:noProof/>
            <w:webHidden/>
          </w:rPr>
          <w:fldChar w:fldCharType="separate"/>
        </w:r>
        <w:r w:rsidR="00DB1E9C">
          <w:rPr>
            <w:noProof/>
            <w:webHidden/>
          </w:rPr>
          <w:t>13</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497" w:history="1">
        <w:r w:rsidR="00DB1E9C" w:rsidRPr="00654665">
          <w:rPr>
            <w:rStyle w:val="Hypertextovodkaz"/>
            <w:noProof/>
          </w:rPr>
          <w:t>4.2.2</w:t>
        </w:r>
        <w:r w:rsidR="00DB1E9C">
          <w:rPr>
            <w:rFonts w:asciiTheme="minorHAnsi" w:eastAsiaTheme="minorEastAsia" w:hAnsiTheme="minorHAnsi" w:cstheme="minorBidi"/>
            <w:noProof/>
            <w:szCs w:val="22"/>
          </w:rPr>
          <w:tab/>
        </w:r>
        <w:r w:rsidR="00DB1E9C" w:rsidRPr="00654665">
          <w:rPr>
            <w:rStyle w:val="Hypertextovodkaz"/>
            <w:noProof/>
          </w:rPr>
          <w:t>Synchronní port, predikát, negativní predikát</w:t>
        </w:r>
        <w:r w:rsidR="00DB1E9C">
          <w:rPr>
            <w:noProof/>
            <w:webHidden/>
          </w:rPr>
          <w:tab/>
        </w:r>
        <w:r>
          <w:rPr>
            <w:noProof/>
            <w:webHidden/>
          </w:rPr>
          <w:fldChar w:fldCharType="begin"/>
        </w:r>
        <w:r w:rsidR="00DB1E9C">
          <w:rPr>
            <w:noProof/>
            <w:webHidden/>
          </w:rPr>
          <w:instrText xml:space="preserve"> PAGEREF _Toc356775497 \h </w:instrText>
        </w:r>
        <w:r>
          <w:rPr>
            <w:noProof/>
            <w:webHidden/>
          </w:rPr>
        </w:r>
        <w:r>
          <w:rPr>
            <w:noProof/>
            <w:webHidden/>
          </w:rPr>
          <w:fldChar w:fldCharType="separate"/>
        </w:r>
        <w:r w:rsidR="00DB1E9C">
          <w:rPr>
            <w:noProof/>
            <w:webHidden/>
          </w:rPr>
          <w:t>14</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8" w:history="1">
        <w:r w:rsidR="00DB1E9C" w:rsidRPr="00654665">
          <w:rPr>
            <w:rStyle w:val="Hypertextovodkaz"/>
            <w:noProof/>
          </w:rPr>
          <w:t>4.3</w:t>
        </w:r>
        <w:r w:rsidR="00DB1E9C">
          <w:rPr>
            <w:rFonts w:asciiTheme="minorHAnsi" w:eastAsiaTheme="minorEastAsia" w:hAnsiTheme="minorHAnsi" w:cstheme="minorBidi"/>
            <w:noProof/>
            <w:szCs w:val="22"/>
          </w:rPr>
          <w:tab/>
        </w:r>
        <w:r w:rsidR="00DB1E9C" w:rsidRPr="00654665">
          <w:rPr>
            <w:rStyle w:val="Hypertextovodkaz"/>
            <w:noProof/>
          </w:rPr>
          <w:t>DEVS</w:t>
        </w:r>
        <w:r w:rsidR="00DB1E9C">
          <w:rPr>
            <w:noProof/>
            <w:webHidden/>
          </w:rPr>
          <w:tab/>
        </w:r>
        <w:r>
          <w:rPr>
            <w:noProof/>
            <w:webHidden/>
          </w:rPr>
          <w:fldChar w:fldCharType="begin"/>
        </w:r>
        <w:r w:rsidR="00DB1E9C">
          <w:rPr>
            <w:noProof/>
            <w:webHidden/>
          </w:rPr>
          <w:instrText xml:space="preserve"> PAGEREF _Toc356775498 \h </w:instrText>
        </w:r>
        <w:r>
          <w:rPr>
            <w:noProof/>
            <w:webHidden/>
          </w:rPr>
        </w:r>
        <w:r>
          <w:rPr>
            <w:noProof/>
            <w:webHidden/>
          </w:rPr>
          <w:fldChar w:fldCharType="separate"/>
        </w:r>
        <w:r w:rsidR="00DB1E9C">
          <w:rPr>
            <w:noProof/>
            <w:webHidden/>
          </w:rPr>
          <w:t>16</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499" w:history="1">
        <w:r w:rsidR="00DB1E9C" w:rsidRPr="00654665">
          <w:rPr>
            <w:rStyle w:val="Hypertextovodkaz"/>
            <w:noProof/>
          </w:rPr>
          <w:t>4.4</w:t>
        </w:r>
        <w:r w:rsidR="00DB1E9C">
          <w:rPr>
            <w:rFonts w:asciiTheme="minorHAnsi" w:eastAsiaTheme="minorEastAsia" w:hAnsiTheme="minorHAnsi" w:cstheme="minorBidi"/>
            <w:noProof/>
            <w:szCs w:val="22"/>
          </w:rPr>
          <w:tab/>
        </w:r>
        <w:r w:rsidR="00DB1E9C" w:rsidRPr="00654665">
          <w:rPr>
            <w:rStyle w:val="Hypertextovodkaz"/>
            <w:noProof/>
          </w:rPr>
          <w:t>Nástroj PNtalk/SmallDEVS</w:t>
        </w:r>
        <w:r w:rsidR="00DB1E9C">
          <w:rPr>
            <w:noProof/>
            <w:webHidden/>
          </w:rPr>
          <w:tab/>
        </w:r>
        <w:r>
          <w:rPr>
            <w:noProof/>
            <w:webHidden/>
          </w:rPr>
          <w:fldChar w:fldCharType="begin"/>
        </w:r>
        <w:r w:rsidR="00DB1E9C">
          <w:rPr>
            <w:noProof/>
            <w:webHidden/>
          </w:rPr>
          <w:instrText xml:space="preserve"> PAGEREF _Toc356775499 \h </w:instrText>
        </w:r>
        <w:r>
          <w:rPr>
            <w:noProof/>
            <w:webHidden/>
          </w:rPr>
        </w:r>
        <w:r>
          <w:rPr>
            <w:noProof/>
            <w:webHidden/>
          </w:rPr>
          <w:fldChar w:fldCharType="separate"/>
        </w:r>
        <w:r w:rsidR="00DB1E9C">
          <w:rPr>
            <w:noProof/>
            <w:webHidden/>
          </w:rPr>
          <w:t>18</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00" w:history="1">
        <w:r w:rsidR="00DB1E9C" w:rsidRPr="00654665">
          <w:rPr>
            <w:rStyle w:val="Hypertextovodkaz"/>
            <w:noProof/>
          </w:rPr>
          <w:t>5.</w:t>
        </w:r>
        <w:r w:rsidR="00DB1E9C">
          <w:rPr>
            <w:rFonts w:asciiTheme="minorHAnsi" w:eastAsiaTheme="minorEastAsia" w:hAnsiTheme="minorHAnsi" w:cstheme="minorBidi"/>
            <w:noProof/>
            <w:szCs w:val="22"/>
          </w:rPr>
          <w:tab/>
        </w:r>
        <w:r w:rsidR="00DB1E9C" w:rsidRPr="00654665">
          <w:rPr>
            <w:rStyle w:val="Hypertextovodkaz"/>
            <w:noProof/>
          </w:rPr>
          <w:t>Specifikace konferenčního systému</w:t>
        </w:r>
        <w:r w:rsidR="00DB1E9C">
          <w:rPr>
            <w:noProof/>
            <w:webHidden/>
          </w:rPr>
          <w:tab/>
        </w:r>
        <w:r>
          <w:rPr>
            <w:noProof/>
            <w:webHidden/>
          </w:rPr>
          <w:fldChar w:fldCharType="begin"/>
        </w:r>
        <w:r w:rsidR="00DB1E9C">
          <w:rPr>
            <w:noProof/>
            <w:webHidden/>
          </w:rPr>
          <w:instrText xml:space="preserve"> PAGEREF _Toc356775500 \h </w:instrText>
        </w:r>
        <w:r>
          <w:rPr>
            <w:noProof/>
            <w:webHidden/>
          </w:rPr>
        </w:r>
        <w:r>
          <w:rPr>
            <w:noProof/>
            <w:webHidden/>
          </w:rPr>
          <w:fldChar w:fldCharType="separate"/>
        </w:r>
        <w:r w:rsidR="00DB1E9C">
          <w:rPr>
            <w:noProof/>
            <w:webHidden/>
          </w:rPr>
          <w:t>21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1" w:history="1">
        <w:r w:rsidR="00DB1E9C" w:rsidRPr="00654665">
          <w:rPr>
            <w:rStyle w:val="Hypertextovodkaz"/>
            <w:noProof/>
          </w:rPr>
          <w:t>5.1</w:t>
        </w:r>
        <w:r w:rsidR="00DB1E9C">
          <w:rPr>
            <w:rFonts w:asciiTheme="minorHAnsi" w:eastAsiaTheme="minorEastAsia" w:hAnsiTheme="minorHAnsi" w:cstheme="minorBidi"/>
            <w:noProof/>
            <w:szCs w:val="22"/>
          </w:rPr>
          <w:tab/>
        </w:r>
        <w:r w:rsidR="00DB1E9C" w:rsidRPr="00654665">
          <w:rPr>
            <w:rStyle w:val="Hypertextovodkaz"/>
            <w:noProof/>
          </w:rPr>
          <w:t>Neformální specifikace</w:t>
        </w:r>
        <w:r w:rsidR="00DB1E9C">
          <w:rPr>
            <w:noProof/>
            <w:webHidden/>
          </w:rPr>
          <w:tab/>
        </w:r>
        <w:r>
          <w:rPr>
            <w:noProof/>
            <w:webHidden/>
          </w:rPr>
          <w:fldChar w:fldCharType="begin"/>
        </w:r>
        <w:r w:rsidR="00DB1E9C">
          <w:rPr>
            <w:noProof/>
            <w:webHidden/>
          </w:rPr>
          <w:instrText xml:space="preserve"> PAGEREF _Toc356775501 \h </w:instrText>
        </w:r>
        <w:r>
          <w:rPr>
            <w:noProof/>
            <w:webHidden/>
          </w:rPr>
        </w:r>
        <w:r>
          <w:rPr>
            <w:noProof/>
            <w:webHidden/>
          </w:rPr>
          <w:fldChar w:fldCharType="separate"/>
        </w:r>
        <w:r w:rsidR="00DB1E9C">
          <w:rPr>
            <w:noProof/>
            <w:webHidden/>
          </w:rPr>
          <w:t>21</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2" w:history="1">
        <w:r w:rsidR="00DB1E9C" w:rsidRPr="00654665">
          <w:rPr>
            <w:rStyle w:val="Hypertextovodkaz"/>
            <w:noProof/>
          </w:rPr>
          <w:t>5.2</w:t>
        </w:r>
        <w:r w:rsidR="00DB1E9C">
          <w:rPr>
            <w:rFonts w:asciiTheme="minorHAnsi" w:eastAsiaTheme="minorEastAsia" w:hAnsiTheme="minorHAnsi" w:cstheme="minorBidi"/>
            <w:noProof/>
            <w:szCs w:val="22"/>
          </w:rPr>
          <w:tab/>
        </w:r>
        <w:r w:rsidR="00DB1E9C" w:rsidRPr="00654665">
          <w:rPr>
            <w:rStyle w:val="Hypertextovodkaz"/>
            <w:noProof/>
          </w:rPr>
          <w:t>Analýza požadavků</w:t>
        </w:r>
        <w:r w:rsidR="00DB1E9C">
          <w:rPr>
            <w:noProof/>
            <w:webHidden/>
          </w:rPr>
          <w:tab/>
        </w:r>
        <w:r>
          <w:rPr>
            <w:noProof/>
            <w:webHidden/>
          </w:rPr>
          <w:fldChar w:fldCharType="begin"/>
        </w:r>
        <w:r w:rsidR="00DB1E9C">
          <w:rPr>
            <w:noProof/>
            <w:webHidden/>
          </w:rPr>
          <w:instrText xml:space="preserve"> PAGEREF _Toc356775502 \h </w:instrText>
        </w:r>
        <w:r>
          <w:rPr>
            <w:noProof/>
            <w:webHidden/>
          </w:rPr>
        </w:r>
        <w:r>
          <w:rPr>
            <w:noProof/>
            <w:webHidden/>
          </w:rPr>
          <w:fldChar w:fldCharType="separate"/>
        </w:r>
        <w:r w:rsidR="00DB1E9C">
          <w:rPr>
            <w:noProof/>
            <w:webHidden/>
          </w:rPr>
          <w:t>21</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03" w:history="1">
        <w:r w:rsidR="00DB1E9C" w:rsidRPr="00654665">
          <w:rPr>
            <w:rStyle w:val="Hypertextovodkaz"/>
            <w:noProof/>
          </w:rPr>
          <w:t>6.</w:t>
        </w:r>
        <w:r w:rsidR="00DB1E9C">
          <w:rPr>
            <w:rFonts w:asciiTheme="minorHAnsi" w:eastAsiaTheme="minorEastAsia" w:hAnsiTheme="minorHAnsi" w:cstheme="minorBidi"/>
            <w:noProof/>
            <w:szCs w:val="22"/>
          </w:rPr>
          <w:tab/>
        </w:r>
        <w:r w:rsidR="00DB1E9C" w:rsidRPr="00654665">
          <w:rPr>
            <w:rStyle w:val="Hypertextovodkaz"/>
            <w:noProof/>
          </w:rPr>
          <w:t>Realizace modelu konferenčního systému</w:t>
        </w:r>
        <w:r w:rsidR="00DB1E9C">
          <w:rPr>
            <w:noProof/>
            <w:webHidden/>
          </w:rPr>
          <w:tab/>
        </w:r>
        <w:r>
          <w:rPr>
            <w:noProof/>
            <w:webHidden/>
          </w:rPr>
          <w:fldChar w:fldCharType="begin"/>
        </w:r>
        <w:r w:rsidR="00DB1E9C">
          <w:rPr>
            <w:noProof/>
            <w:webHidden/>
          </w:rPr>
          <w:instrText xml:space="preserve"> PAGEREF _Toc356775503 \h </w:instrText>
        </w:r>
        <w:r>
          <w:rPr>
            <w:noProof/>
            <w:webHidden/>
          </w:rPr>
        </w:r>
        <w:r>
          <w:rPr>
            <w:noProof/>
            <w:webHidden/>
          </w:rPr>
          <w:fldChar w:fldCharType="separate"/>
        </w:r>
        <w:r w:rsidR="00DB1E9C">
          <w:rPr>
            <w:noProof/>
            <w:webHidden/>
          </w:rPr>
          <w:t>24</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4" w:history="1">
        <w:r w:rsidR="00DB1E9C" w:rsidRPr="00654665">
          <w:rPr>
            <w:rStyle w:val="Hypertextovodkaz"/>
            <w:noProof/>
          </w:rPr>
          <w:t>6.1</w:t>
        </w:r>
        <w:r w:rsidR="00DB1E9C">
          <w:rPr>
            <w:rFonts w:asciiTheme="minorHAnsi" w:eastAsiaTheme="minorEastAsia" w:hAnsiTheme="minorHAnsi" w:cstheme="minorBidi"/>
            <w:noProof/>
            <w:szCs w:val="22"/>
          </w:rPr>
          <w:tab/>
        </w:r>
        <w:r w:rsidR="00DB1E9C" w:rsidRPr="00654665">
          <w:rPr>
            <w:rStyle w:val="Hypertextovodkaz"/>
            <w:noProof/>
          </w:rPr>
          <w:t>Návrh tříd</w:t>
        </w:r>
        <w:r w:rsidR="00DB1E9C">
          <w:rPr>
            <w:noProof/>
            <w:webHidden/>
          </w:rPr>
          <w:tab/>
        </w:r>
        <w:r>
          <w:rPr>
            <w:noProof/>
            <w:webHidden/>
          </w:rPr>
          <w:fldChar w:fldCharType="begin"/>
        </w:r>
        <w:r w:rsidR="00DB1E9C">
          <w:rPr>
            <w:noProof/>
            <w:webHidden/>
          </w:rPr>
          <w:instrText xml:space="preserve"> PAGEREF _Toc356775504 \h </w:instrText>
        </w:r>
        <w:r>
          <w:rPr>
            <w:noProof/>
            <w:webHidden/>
          </w:rPr>
        </w:r>
        <w:r>
          <w:rPr>
            <w:noProof/>
            <w:webHidden/>
          </w:rPr>
          <w:fldChar w:fldCharType="separate"/>
        </w:r>
        <w:r w:rsidR="00DB1E9C">
          <w:rPr>
            <w:noProof/>
            <w:webHidden/>
          </w:rPr>
          <w:t>24</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05" w:history="1">
        <w:r w:rsidR="00DB1E9C" w:rsidRPr="00654665">
          <w:rPr>
            <w:rStyle w:val="Hypertextovodkaz"/>
            <w:noProof/>
          </w:rPr>
          <w:t>6.2</w:t>
        </w:r>
        <w:r w:rsidR="00DB1E9C">
          <w:rPr>
            <w:rFonts w:asciiTheme="minorHAnsi" w:eastAsiaTheme="minorEastAsia" w:hAnsiTheme="minorHAnsi" w:cstheme="minorBidi"/>
            <w:noProof/>
            <w:szCs w:val="22"/>
          </w:rPr>
          <w:tab/>
        </w:r>
        <w:r w:rsidR="00DB1E9C" w:rsidRPr="00654665">
          <w:rPr>
            <w:rStyle w:val="Hypertextovodkaz"/>
            <w:noProof/>
          </w:rPr>
          <w:t>Konverze diagramu tříd do objektově orientovaných Petriho sítí</w:t>
        </w:r>
        <w:r w:rsidR="00DB1E9C">
          <w:rPr>
            <w:noProof/>
            <w:webHidden/>
          </w:rPr>
          <w:tab/>
        </w:r>
        <w:r>
          <w:rPr>
            <w:noProof/>
            <w:webHidden/>
          </w:rPr>
          <w:fldChar w:fldCharType="begin"/>
        </w:r>
        <w:r w:rsidR="00DB1E9C">
          <w:rPr>
            <w:noProof/>
            <w:webHidden/>
          </w:rPr>
          <w:instrText xml:space="preserve"> PAGEREF _Toc356775505 \h </w:instrText>
        </w:r>
        <w:r>
          <w:rPr>
            <w:noProof/>
            <w:webHidden/>
          </w:rPr>
        </w:r>
        <w:r>
          <w:rPr>
            <w:noProof/>
            <w:webHidden/>
          </w:rPr>
          <w:fldChar w:fldCharType="separate"/>
        </w:r>
        <w:r w:rsidR="00DB1E9C">
          <w:rPr>
            <w:noProof/>
            <w:webHidden/>
          </w:rPr>
          <w:t>25</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6" w:history="1">
        <w:r w:rsidR="00DB1E9C" w:rsidRPr="00654665">
          <w:rPr>
            <w:rStyle w:val="Hypertextovodkaz"/>
            <w:noProof/>
          </w:rPr>
          <w:t>6.2.1</w:t>
        </w:r>
        <w:r w:rsidR="00DB1E9C">
          <w:rPr>
            <w:rFonts w:asciiTheme="minorHAnsi" w:eastAsiaTheme="minorEastAsia" w:hAnsiTheme="minorHAnsi" w:cstheme="minorBidi"/>
            <w:noProof/>
            <w:szCs w:val="22"/>
          </w:rPr>
          <w:tab/>
        </w:r>
        <w:r w:rsidR="00DB1E9C" w:rsidRPr="00654665">
          <w:rPr>
            <w:rStyle w:val="Hypertextovodkaz"/>
            <w:noProof/>
          </w:rPr>
          <w:t>Conference</w:t>
        </w:r>
        <w:r w:rsidR="00DB1E9C">
          <w:rPr>
            <w:noProof/>
            <w:webHidden/>
          </w:rPr>
          <w:tab/>
        </w:r>
        <w:r>
          <w:rPr>
            <w:noProof/>
            <w:webHidden/>
          </w:rPr>
          <w:fldChar w:fldCharType="begin"/>
        </w:r>
        <w:r w:rsidR="00DB1E9C">
          <w:rPr>
            <w:noProof/>
            <w:webHidden/>
          </w:rPr>
          <w:instrText xml:space="preserve"> PAGEREF _Toc356775506 \h </w:instrText>
        </w:r>
        <w:r>
          <w:rPr>
            <w:noProof/>
            <w:webHidden/>
          </w:rPr>
        </w:r>
        <w:r>
          <w:rPr>
            <w:noProof/>
            <w:webHidden/>
          </w:rPr>
          <w:fldChar w:fldCharType="separate"/>
        </w:r>
        <w:r w:rsidR="00DB1E9C">
          <w:rPr>
            <w:noProof/>
            <w:webHidden/>
          </w:rPr>
          <w:t>27</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7" w:history="1">
        <w:r w:rsidR="00DB1E9C" w:rsidRPr="00654665">
          <w:rPr>
            <w:rStyle w:val="Hypertextovodkaz"/>
            <w:noProof/>
          </w:rPr>
          <w:t>6.2.2</w:t>
        </w:r>
        <w:r w:rsidR="00DB1E9C">
          <w:rPr>
            <w:rFonts w:asciiTheme="minorHAnsi" w:eastAsiaTheme="minorEastAsia" w:hAnsiTheme="minorHAnsi" w:cstheme="minorBidi"/>
            <w:noProof/>
            <w:szCs w:val="22"/>
          </w:rPr>
          <w:tab/>
        </w:r>
        <w:r w:rsidR="00DB1E9C" w:rsidRPr="00654665">
          <w:rPr>
            <w:rStyle w:val="Hypertextovodkaz"/>
            <w:noProof/>
          </w:rPr>
          <w:t>Member</w:t>
        </w:r>
        <w:r w:rsidR="00DB1E9C">
          <w:rPr>
            <w:noProof/>
            <w:webHidden/>
          </w:rPr>
          <w:tab/>
        </w:r>
        <w:r>
          <w:rPr>
            <w:noProof/>
            <w:webHidden/>
          </w:rPr>
          <w:fldChar w:fldCharType="begin"/>
        </w:r>
        <w:r w:rsidR="00DB1E9C">
          <w:rPr>
            <w:noProof/>
            <w:webHidden/>
          </w:rPr>
          <w:instrText xml:space="preserve"> PAGEREF _Toc356775507 \h </w:instrText>
        </w:r>
        <w:r>
          <w:rPr>
            <w:noProof/>
            <w:webHidden/>
          </w:rPr>
        </w:r>
        <w:r>
          <w:rPr>
            <w:noProof/>
            <w:webHidden/>
          </w:rPr>
          <w:fldChar w:fldCharType="separate"/>
        </w:r>
        <w:r w:rsidR="00DB1E9C">
          <w:rPr>
            <w:noProof/>
            <w:webHidden/>
          </w:rPr>
          <w:t>27</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8" w:history="1">
        <w:r w:rsidR="00DB1E9C" w:rsidRPr="00654665">
          <w:rPr>
            <w:rStyle w:val="Hypertextovodkaz"/>
            <w:noProof/>
          </w:rPr>
          <w:t>6.2.3</w:t>
        </w:r>
        <w:r w:rsidR="00DB1E9C">
          <w:rPr>
            <w:rFonts w:asciiTheme="minorHAnsi" w:eastAsiaTheme="minorEastAsia" w:hAnsiTheme="minorHAnsi" w:cstheme="minorBidi"/>
            <w:noProof/>
            <w:szCs w:val="22"/>
          </w:rPr>
          <w:tab/>
        </w:r>
        <w:r w:rsidR="00DB1E9C" w:rsidRPr="00654665">
          <w:rPr>
            <w:rStyle w:val="Hypertextovodkaz"/>
            <w:noProof/>
          </w:rPr>
          <w:t>Paper</w:t>
        </w:r>
        <w:r w:rsidR="00DB1E9C">
          <w:rPr>
            <w:noProof/>
            <w:webHidden/>
          </w:rPr>
          <w:tab/>
        </w:r>
        <w:r>
          <w:rPr>
            <w:noProof/>
            <w:webHidden/>
          </w:rPr>
          <w:fldChar w:fldCharType="begin"/>
        </w:r>
        <w:r w:rsidR="00DB1E9C">
          <w:rPr>
            <w:noProof/>
            <w:webHidden/>
          </w:rPr>
          <w:instrText xml:space="preserve"> PAGEREF _Toc356775508 \h </w:instrText>
        </w:r>
        <w:r>
          <w:rPr>
            <w:noProof/>
            <w:webHidden/>
          </w:rPr>
        </w:r>
        <w:r>
          <w:rPr>
            <w:noProof/>
            <w:webHidden/>
          </w:rPr>
          <w:fldChar w:fldCharType="separate"/>
        </w:r>
        <w:r w:rsidR="00DB1E9C">
          <w:rPr>
            <w:noProof/>
            <w:webHidden/>
          </w:rPr>
          <w:t>28</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09" w:history="1">
        <w:r w:rsidR="00DB1E9C" w:rsidRPr="00654665">
          <w:rPr>
            <w:rStyle w:val="Hypertextovodkaz"/>
            <w:noProof/>
          </w:rPr>
          <w:t>6.2.4</w:t>
        </w:r>
        <w:r w:rsidR="00DB1E9C">
          <w:rPr>
            <w:rFonts w:asciiTheme="minorHAnsi" w:eastAsiaTheme="minorEastAsia" w:hAnsiTheme="minorHAnsi" w:cstheme="minorBidi"/>
            <w:noProof/>
            <w:szCs w:val="22"/>
          </w:rPr>
          <w:tab/>
        </w:r>
        <w:r w:rsidR="00DB1E9C" w:rsidRPr="00654665">
          <w:rPr>
            <w:rStyle w:val="Hypertextovodkaz"/>
            <w:noProof/>
          </w:rPr>
          <w:t>Review</w:t>
        </w:r>
        <w:r w:rsidR="00DB1E9C">
          <w:rPr>
            <w:noProof/>
            <w:webHidden/>
          </w:rPr>
          <w:tab/>
        </w:r>
        <w:r>
          <w:rPr>
            <w:noProof/>
            <w:webHidden/>
          </w:rPr>
          <w:fldChar w:fldCharType="begin"/>
        </w:r>
        <w:r w:rsidR="00DB1E9C">
          <w:rPr>
            <w:noProof/>
            <w:webHidden/>
          </w:rPr>
          <w:instrText xml:space="preserve"> PAGEREF _Toc356775509 \h </w:instrText>
        </w:r>
        <w:r>
          <w:rPr>
            <w:noProof/>
            <w:webHidden/>
          </w:rPr>
        </w:r>
        <w:r>
          <w:rPr>
            <w:noProof/>
            <w:webHidden/>
          </w:rPr>
          <w:fldChar w:fldCharType="separate"/>
        </w:r>
        <w:r w:rsidR="00DB1E9C">
          <w:rPr>
            <w:noProof/>
            <w:webHidden/>
          </w:rPr>
          <w:t>28</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10" w:history="1">
        <w:r w:rsidR="00DB1E9C" w:rsidRPr="00654665">
          <w:rPr>
            <w:rStyle w:val="Hypertextovodkaz"/>
            <w:noProof/>
          </w:rPr>
          <w:t>7.</w:t>
        </w:r>
        <w:r w:rsidR="00DB1E9C">
          <w:rPr>
            <w:rFonts w:asciiTheme="minorHAnsi" w:eastAsiaTheme="minorEastAsia" w:hAnsiTheme="minorHAnsi" w:cstheme="minorBidi"/>
            <w:noProof/>
            <w:szCs w:val="22"/>
          </w:rPr>
          <w:tab/>
        </w:r>
        <w:r w:rsidR="00DB1E9C" w:rsidRPr="00654665">
          <w:rPr>
            <w:rStyle w:val="Hypertextovodkaz"/>
            <w:noProof/>
          </w:rPr>
          <w:t>Nasazení modelu systému</w:t>
        </w:r>
        <w:r w:rsidR="00DB1E9C">
          <w:rPr>
            <w:noProof/>
            <w:webHidden/>
          </w:rPr>
          <w:tab/>
        </w:r>
        <w:r>
          <w:rPr>
            <w:noProof/>
            <w:webHidden/>
          </w:rPr>
          <w:fldChar w:fldCharType="begin"/>
        </w:r>
        <w:r w:rsidR="00DB1E9C">
          <w:rPr>
            <w:noProof/>
            <w:webHidden/>
          </w:rPr>
          <w:instrText xml:space="preserve"> PAGEREF _Toc356775510 \h </w:instrText>
        </w:r>
        <w:r>
          <w:rPr>
            <w:noProof/>
            <w:webHidden/>
          </w:rPr>
        </w:r>
        <w:r>
          <w:rPr>
            <w:noProof/>
            <w:webHidden/>
          </w:rPr>
          <w:fldChar w:fldCharType="separate"/>
        </w:r>
        <w:r w:rsidR="00DB1E9C">
          <w:rPr>
            <w:noProof/>
            <w:webHidden/>
          </w:rPr>
          <w:t>29</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11" w:history="1">
        <w:r w:rsidR="00DB1E9C" w:rsidRPr="00654665">
          <w:rPr>
            <w:rStyle w:val="Hypertextovodkaz"/>
            <w:noProof/>
          </w:rPr>
          <w:t>7.1</w:t>
        </w:r>
        <w:r w:rsidR="00DB1E9C">
          <w:rPr>
            <w:rFonts w:asciiTheme="minorHAnsi" w:eastAsiaTheme="minorEastAsia" w:hAnsiTheme="minorHAnsi" w:cstheme="minorBidi"/>
            <w:noProof/>
            <w:szCs w:val="22"/>
          </w:rPr>
          <w:tab/>
        </w:r>
        <w:r w:rsidR="00DB1E9C" w:rsidRPr="00654665">
          <w:rPr>
            <w:rStyle w:val="Hypertextovodkaz"/>
            <w:noProof/>
          </w:rPr>
          <w:t>Řídicí sítě</w:t>
        </w:r>
        <w:r w:rsidR="00DB1E9C">
          <w:rPr>
            <w:noProof/>
            <w:webHidden/>
          </w:rPr>
          <w:tab/>
        </w:r>
        <w:r>
          <w:rPr>
            <w:noProof/>
            <w:webHidden/>
          </w:rPr>
          <w:fldChar w:fldCharType="begin"/>
        </w:r>
        <w:r w:rsidR="00DB1E9C">
          <w:rPr>
            <w:noProof/>
            <w:webHidden/>
          </w:rPr>
          <w:instrText xml:space="preserve"> PAGEREF _Toc356775511 \h </w:instrText>
        </w:r>
        <w:r>
          <w:rPr>
            <w:noProof/>
            <w:webHidden/>
          </w:rPr>
        </w:r>
        <w:r>
          <w:rPr>
            <w:noProof/>
            <w:webHidden/>
          </w:rPr>
          <w:fldChar w:fldCharType="separate"/>
        </w:r>
        <w:r w:rsidR="00DB1E9C">
          <w:rPr>
            <w:noProof/>
            <w:webHidden/>
          </w:rPr>
          <w:t>29</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2" w:history="1">
        <w:r w:rsidR="00DB1E9C" w:rsidRPr="00654665">
          <w:rPr>
            <w:rStyle w:val="Hypertextovodkaz"/>
            <w:noProof/>
          </w:rPr>
          <w:t>7.1.1</w:t>
        </w:r>
        <w:r w:rsidR="00DB1E9C">
          <w:rPr>
            <w:rFonts w:asciiTheme="minorHAnsi" w:eastAsiaTheme="minorEastAsia" w:hAnsiTheme="minorHAnsi" w:cstheme="minorBidi"/>
            <w:noProof/>
            <w:szCs w:val="22"/>
          </w:rPr>
          <w:tab/>
        </w:r>
        <w:r w:rsidR="00DB1E9C" w:rsidRPr="00654665">
          <w:rPr>
            <w:rStyle w:val="Hypertextovodkaz"/>
            <w:noProof/>
          </w:rPr>
          <w:t>SystemNet</w:t>
        </w:r>
        <w:r w:rsidR="00DB1E9C">
          <w:rPr>
            <w:noProof/>
            <w:webHidden/>
          </w:rPr>
          <w:tab/>
        </w:r>
        <w:r>
          <w:rPr>
            <w:noProof/>
            <w:webHidden/>
          </w:rPr>
          <w:fldChar w:fldCharType="begin"/>
        </w:r>
        <w:r w:rsidR="00DB1E9C">
          <w:rPr>
            <w:noProof/>
            <w:webHidden/>
          </w:rPr>
          <w:instrText xml:space="preserve"> PAGEREF _Toc356775512 \h </w:instrText>
        </w:r>
        <w:r>
          <w:rPr>
            <w:noProof/>
            <w:webHidden/>
          </w:rPr>
        </w:r>
        <w:r>
          <w:rPr>
            <w:noProof/>
            <w:webHidden/>
          </w:rPr>
          <w:fldChar w:fldCharType="separate"/>
        </w:r>
        <w:r w:rsidR="00DB1E9C">
          <w:rPr>
            <w:noProof/>
            <w:webHidden/>
          </w:rPr>
          <w:t>30</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3" w:history="1">
        <w:r w:rsidR="00DB1E9C" w:rsidRPr="00654665">
          <w:rPr>
            <w:rStyle w:val="Hypertextovodkaz"/>
            <w:noProof/>
          </w:rPr>
          <w:t>7.1.2</w:t>
        </w:r>
        <w:r w:rsidR="00DB1E9C">
          <w:rPr>
            <w:rFonts w:asciiTheme="minorHAnsi" w:eastAsiaTheme="minorEastAsia" w:hAnsiTheme="minorHAnsi" w:cstheme="minorBidi"/>
            <w:noProof/>
            <w:szCs w:val="22"/>
          </w:rPr>
          <w:tab/>
        </w:r>
        <w:r w:rsidR="00DB1E9C" w:rsidRPr="00654665">
          <w:rPr>
            <w:rStyle w:val="Hypertextovodkaz"/>
            <w:noProof/>
          </w:rPr>
          <w:t>UserNet</w:t>
        </w:r>
        <w:r w:rsidR="00DB1E9C">
          <w:rPr>
            <w:noProof/>
            <w:webHidden/>
          </w:rPr>
          <w:tab/>
        </w:r>
        <w:r>
          <w:rPr>
            <w:noProof/>
            <w:webHidden/>
          </w:rPr>
          <w:fldChar w:fldCharType="begin"/>
        </w:r>
        <w:r w:rsidR="00DB1E9C">
          <w:rPr>
            <w:noProof/>
            <w:webHidden/>
          </w:rPr>
          <w:instrText xml:space="preserve"> PAGEREF _Toc356775513 \h </w:instrText>
        </w:r>
        <w:r>
          <w:rPr>
            <w:noProof/>
            <w:webHidden/>
          </w:rPr>
        </w:r>
        <w:r>
          <w:rPr>
            <w:noProof/>
            <w:webHidden/>
          </w:rPr>
          <w:fldChar w:fldCharType="separate"/>
        </w:r>
        <w:r w:rsidR="00DB1E9C">
          <w:rPr>
            <w:noProof/>
            <w:webHidden/>
          </w:rPr>
          <w:t>31</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4" w:history="1">
        <w:r w:rsidR="00DB1E9C" w:rsidRPr="00654665">
          <w:rPr>
            <w:rStyle w:val="Hypertextovodkaz"/>
            <w:noProof/>
          </w:rPr>
          <w:t>7.1.3</w:t>
        </w:r>
        <w:r w:rsidR="00DB1E9C">
          <w:rPr>
            <w:rFonts w:asciiTheme="minorHAnsi" w:eastAsiaTheme="minorEastAsia" w:hAnsiTheme="minorHAnsi" w:cstheme="minorBidi"/>
            <w:noProof/>
            <w:szCs w:val="22"/>
          </w:rPr>
          <w:tab/>
        </w:r>
        <w:r w:rsidR="00DB1E9C" w:rsidRPr="00654665">
          <w:rPr>
            <w:rStyle w:val="Hypertextovodkaz"/>
            <w:noProof/>
          </w:rPr>
          <w:t>AdminNet</w:t>
        </w:r>
        <w:r w:rsidR="00DB1E9C">
          <w:rPr>
            <w:noProof/>
            <w:webHidden/>
          </w:rPr>
          <w:tab/>
        </w:r>
        <w:r>
          <w:rPr>
            <w:noProof/>
            <w:webHidden/>
          </w:rPr>
          <w:fldChar w:fldCharType="begin"/>
        </w:r>
        <w:r w:rsidR="00DB1E9C">
          <w:rPr>
            <w:noProof/>
            <w:webHidden/>
          </w:rPr>
          <w:instrText xml:space="preserve"> PAGEREF _Toc356775514 \h </w:instrText>
        </w:r>
        <w:r>
          <w:rPr>
            <w:noProof/>
            <w:webHidden/>
          </w:rPr>
        </w:r>
        <w:r>
          <w:rPr>
            <w:noProof/>
            <w:webHidden/>
          </w:rPr>
          <w:fldChar w:fldCharType="separate"/>
        </w:r>
        <w:r w:rsidR="00DB1E9C">
          <w:rPr>
            <w:noProof/>
            <w:webHidden/>
          </w:rPr>
          <w:t>32</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5" w:history="1">
        <w:r w:rsidR="00DB1E9C" w:rsidRPr="00654665">
          <w:rPr>
            <w:rStyle w:val="Hypertextovodkaz"/>
            <w:noProof/>
          </w:rPr>
          <w:t>7.1.4</w:t>
        </w:r>
        <w:r w:rsidR="00DB1E9C">
          <w:rPr>
            <w:rFonts w:asciiTheme="minorHAnsi" w:eastAsiaTheme="minorEastAsia" w:hAnsiTheme="minorHAnsi" w:cstheme="minorBidi"/>
            <w:noProof/>
            <w:szCs w:val="22"/>
          </w:rPr>
          <w:tab/>
        </w:r>
        <w:r w:rsidR="00DB1E9C" w:rsidRPr="00654665">
          <w:rPr>
            <w:rStyle w:val="Hypertextovodkaz"/>
            <w:noProof/>
          </w:rPr>
          <w:t>AuthorNet</w:t>
        </w:r>
        <w:r w:rsidR="00DB1E9C">
          <w:rPr>
            <w:noProof/>
            <w:webHidden/>
          </w:rPr>
          <w:tab/>
        </w:r>
        <w:r>
          <w:rPr>
            <w:noProof/>
            <w:webHidden/>
          </w:rPr>
          <w:fldChar w:fldCharType="begin"/>
        </w:r>
        <w:r w:rsidR="00DB1E9C">
          <w:rPr>
            <w:noProof/>
            <w:webHidden/>
          </w:rPr>
          <w:instrText xml:space="preserve"> PAGEREF _Toc356775515 \h </w:instrText>
        </w:r>
        <w:r>
          <w:rPr>
            <w:noProof/>
            <w:webHidden/>
          </w:rPr>
        </w:r>
        <w:r>
          <w:rPr>
            <w:noProof/>
            <w:webHidden/>
          </w:rPr>
          <w:fldChar w:fldCharType="separate"/>
        </w:r>
        <w:r w:rsidR="00DB1E9C">
          <w:rPr>
            <w:noProof/>
            <w:webHidden/>
          </w:rPr>
          <w:t>32</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6" w:history="1">
        <w:r w:rsidR="00DB1E9C" w:rsidRPr="00654665">
          <w:rPr>
            <w:rStyle w:val="Hypertextovodkaz"/>
            <w:noProof/>
          </w:rPr>
          <w:t>7.1.5</w:t>
        </w:r>
        <w:r w:rsidR="00DB1E9C">
          <w:rPr>
            <w:rFonts w:asciiTheme="minorHAnsi" w:eastAsiaTheme="minorEastAsia" w:hAnsiTheme="minorHAnsi" w:cstheme="minorBidi"/>
            <w:noProof/>
            <w:szCs w:val="22"/>
          </w:rPr>
          <w:tab/>
        </w:r>
        <w:r w:rsidR="00DB1E9C" w:rsidRPr="00654665">
          <w:rPr>
            <w:rStyle w:val="Hypertextovodkaz"/>
            <w:noProof/>
          </w:rPr>
          <w:t>ReviewerNet</w:t>
        </w:r>
        <w:r w:rsidR="00DB1E9C">
          <w:rPr>
            <w:noProof/>
            <w:webHidden/>
          </w:rPr>
          <w:tab/>
        </w:r>
        <w:r>
          <w:rPr>
            <w:noProof/>
            <w:webHidden/>
          </w:rPr>
          <w:fldChar w:fldCharType="begin"/>
        </w:r>
        <w:r w:rsidR="00DB1E9C">
          <w:rPr>
            <w:noProof/>
            <w:webHidden/>
          </w:rPr>
          <w:instrText xml:space="preserve"> PAGEREF _Toc356775516 \h </w:instrText>
        </w:r>
        <w:r>
          <w:rPr>
            <w:noProof/>
            <w:webHidden/>
          </w:rPr>
        </w:r>
        <w:r>
          <w:rPr>
            <w:noProof/>
            <w:webHidden/>
          </w:rPr>
          <w:fldChar w:fldCharType="separate"/>
        </w:r>
        <w:r w:rsidR="00DB1E9C">
          <w:rPr>
            <w:noProof/>
            <w:webHidden/>
          </w:rPr>
          <w:t>32</w:t>
        </w:r>
        <w:r>
          <w:rPr>
            <w:noProof/>
            <w:webHidden/>
          </w:rPr>
          <w:fldChar w:fldCharType="end"/>
        </w:r>
      </w:hyperlink>
    </w:p>
    <w:p w:rsidR="00DB1E9C" w:rsidRDefault="00D261C4">
      <w:pPr>
        <w:pStyle w:val="Obsah2"/>
        <w:tabs>
          <w:tab w:val="left" w:pos="880"/>
          <w:tab w:val="right" w:leader="dot" w:pos="8990"/>
        </w:tabs>
        <w:rPr>
          <w:rFonts w:asciiTheme="minorHAnsi" w:eastAsiaTheme="minorEastAsia" w:hAnsiTheme="minorHAnsi" w:cstheme="minorBidi"/>
          <w:noProof/>
          <w:szCs w:val="22"/>
        </w:rPr>
      </w:pPr>
      <w:hyperlink w:anchor="_Toc356775517" w:history="1">
        <w:r w:rsidR="00DB1E9C" w:rsidRPr="00654665">
          <w:rPr>
            <w:rStyle w:val="Hypertextovodkaz"/>
            <w:noProof/>
          </w:rPr>
          <w:t>7.2</w:t>
        </w:r>
        <w:r w:rsidR="00DB1E9C">
          <w:rPr>
            <w:rFonts w:asciiTheme="minorHAnsi" w:eastAsiaTheme="minorEastAsia" w:hAnsiTheme="minorHAnsi" w:cstheme="minorBidi"/>
            <w:noProof/>
            <w:szCs w:val="22"/>
          </w:rPr>
          <w:tab/>
        </w:r>
        <w:r w:rsidR="00DB1E9C" w:rsidRPr="00654665">
          <w:rPr>
            <w:rStyle w:val="Hypertextovodkaz"/>
            <w:noProof/>
          </w:rPr>
          <w:t>Uživatelské rozhraní</w:t>
        </w:r>
        <w:r w:rsidR="00DB1E9C">
          <w:rPr>
            <w:noProof/>
            <w:webHidden/>
          </w:rPr>
          <w:tab/>
        </w:r>
        <w:r>
          <w:rPr>
            <w:noProof/>
            <w:webHidden/>
          </w:rPr>
          <w:fldChar w:fldCharType="begin"/>
        </w:r>
        <w:r w:rsidR="00DB1E9C">
          <w:rPr>
            <w:noProof/>
            <w:webHidden/>
          </w:rPr>
          <w:instrText xml:space="preserve"> PAGEREF _Toc356775517 \h </w:instrText>
        </w:r>
        <w:r>
          <w:rPr>
            <w:noProof/>
            <w:webHidden/>
          </w:rPr>
        </w:r>
        <w:r>
          <w:rPr>
            <w:noProof/>
            <w:webHidden/>
          </w:rPr>
          <w:fldChar w:fldCharType="separate"/>
        </w:r>
        <w:r w:rsidR="00DB1E9C">
          <w:rPr>
            <w:noProof/>
            <w:webHidden/>
          </w:rPr>
          <w:t>33</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8" w:history="1">
        <w:r w:rsidR="00DB1E9C" w:rsidRPr="00654665">
          <w:rPr>
            <w:rStyle w:val="Hypertextovodkaz"/>
            <w:noProof/>
          </w:rPr>
          <w:t>7.2.1</w:t>
        </w:r>
        <w:r w:rsidR="00DB1E9C">
          <w:rPr>
            <w:rFonts w:asciiTheme="minorHAnsi" w:eastAsiaTheme="minorEastAsia" w:hAnsiTheme="minorHAnsi" w:cstheme="minorBidi"/>
            <w:noProof/>
            <w:szCs w:val="22"/>
          </w:rPr>
          <w:tab/>
        </w:r>
        <w:r w:rsidR="00DB1E9C" w:rsidRPr="00654665">
          <w:rPr>
            <w:rStyle w:val="Hypertextovodkaz"/>
            <w:noProof/>
          </w:rPr>
          <w:t>Seaside</w:t>
        </w:r>
        <w:r w:rsidR="00DB1E9C">
          <w:rPr>
            <w:noProof/>
            <w:webHidden/>
          </w:rPr>
          <w:tab/>
        </w:r>
        <w:r>
          <w:rPr>
            <w:noProof/>
            <w:webHidden/>
          </w:rPr>
          <w:fldChar w:fldCharType="begin"/>
        </w:r>
        <w:r w:rsidR="00DB1E9C">
          <w:rPr>
            <w:noProof/>
            <w:webHidden/>
          </w:rPr>
          <w:instrText xml:space="preserve"> PAGEREF _Toc356775518 \h </w:instrText>
        </w:r>
        <w:r>
          <w:rPr>
            <w:noProof/>
            <w:webHidden/>
          </w:rPr>
        </w:r>
        <w:r>
          <w:rPr>
            <w:noProof/>
            <w:webHidden/>
          </w:rPr>
          <w:fldChar w:fldCharType="separate"/>
        </w:r>
        <w:r w:rsidR="00DB1E9C">
          <w:rPr>
            <w:noProof/>
            <w:webHidden/>
          </w:rPr>
          <w:t>33</w:t>
        </w:r>
        <w:r>
          <w:rPr>
            <w:noProof/>
            <w:webHidden/>
          </w:rPr>
          <w:fldChar w:fldCharType="end"/>
        </w:r>
      </w:hyperlink>
    </w:p>
    <w:p w:rsidR="00DB1E9C" w:rsidRDefault="00D261C4">
      <w:pPr>
        <w:pStyle w:val="Obsah3"/>
        <w:tabs>
          <w:tab w:val="left" w:pos="1320"/>
          <w:tab w:val="right" w:leader="dot" w:pos="8990"/>
        </w:tabs>
        <w:rPr>
          <w:rFonts w:asciiTheme="minorHAnsi" w:eastAsiaTheme="minorEastAsia" w:hAnsiTheme="minorHAnsi" w:cstheme="minorBidi"/>
          <w:noProof/>
          <w:szCs w:val="22"/>
        </w:rPr>
      </w:pPr>
      <w:hyperlink w:anchor="_Toc356775519" w:history="1">
        <w:r w:rsidR="00DB1E9C" w:rsidRPr="00654665">
          <w:rPr>
            <w:rStyle w:val="Hypertextovodkaz"/>
            <w:noProof/>
          </w:rPr>
          <w:t>7.2.2</w:t>
        </w:r>
        <w:r w:rsidR="00DB1E9C">
          <w:rPr>
            <w:rFonts w:asciiTheme="minorHAnsi" w:eastAsiaTheme="minorEastAsia" w:hAnsiTheme="minorHAnsi" w:cstheme="minorBidi"/>
            <w:noProof/>
            <w:szCs w:val="22"/>
          </w:rPr>
          <w:tab/>
        </w:r>
        <w:r w:rsidR="00DB1E9C" w:rsidRPr="00654665">
          <w:rPr>
            <w:rStyle w:val="Hypertextovodkaz"/>
            <w:noProof/>
          </w:rPr>
          <w:t>Kooperace modelu a kódu v Seaside</w:t>
        </w:r>
        <w:r w:rsidR="00DB1E9C">
          <w:rPr>
            <w:noProof/>
            <w:webHidden/>
          </w:rPr>
          <w:tab/>
        </w:r>
        <w:r>
          <w:rPr>
            <w:noProof/>
            <w:webHidden/>
          </w:rPr>
          <w:fldChar w:fldCharType="begin"/>
        </w:r>
        <w:r w:rsidR="00DB1E9C">
          <w:rPr>
            <w:noProof/>
            <w:webHidden/>
          </w:rPr>
          <w:instrText xml:space="preserve"> PAGEREF _Toc356775519 \h </w:instrText>
        </w:r>
        <w:r>
          <w:rPr>
            <w:noProof/>
            <w:webHidden/>
          </w:rPr>
        </w:r>
        <w:r>
          <w:rPr>
            <w:noProof/>
            <w:webHidden/>
          </w:rPr>
          <w:fldChar w:fldCharType="separate"/>
        </w:r>
        <w:r w:rsidR="00DB1E9C">
          <w:rPr>
            <w:noProof/>
            <w:webHidden/>
          </w:rPr>
          <w:t>36</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20" w:history="1">
        <w:r w:rsidR="00DB1E9C" w:rsidRPr="00654665">
          <w:rPr>
            <w:rStyle w:val="Hypertextovodkaz"/>
            <w:noProof/>
          </w:rPr>
          <w:t>8.</w:t>
        </w:r>
        <w:r w:rsidR="00DB1E9C">
          <w:rPr>
            <w:rFonts w:asciiTheme="minorHAnsi" w:eastAsiaTheme="minorEastAsia" w:hAnsiTheme="minorHAnsi" w:cstheme="minorBidi"/>
            <w:noProof/>
            <w:szCs w:val="22"/>
          </w:rPr>
          <w:tab/>
        </w:r>
        <w:r w:rsidR="00DB1E9C" w:rsidRPr="00654665">
          <w:rPr>
            <w:rStyle w:val="Hypertextovodkaz"/>
            <w:noProof/>
          </w:rPr>
          <w:t>Testování/simulace</w:t>
        </w:r>
        <w:r w:rsidR="00DB1E9C">
          <w:rPr>
            <w:noProof/>
            <w:webHidden/>
          </w:rPr>
          <w:tab/>
        </w:r>
        <w:r>
          <w:rPr>
            <w:noProof/>
            <w:webHidden/>
          </w:rPr>
          <w:fldChar w:fldCharType="begin"/>
        </w:r>
        <w:r w:rsidR="00DB1E9C">
          <w:rPr>
            <w:noProof/>
            <w:webHidden/>
          </w:rPr>
          <w:instrText xml:space="preserve"> PAGEREF _Toc356775520 \h </w:instrText>
        </w:r>
        <w:r>
          <w:rPr>
            <w:noProof/>
            <w:webHidden/>
          </w:rPr>
        </w:r>
        <w:r>
          <w:rPr>
            <w:noProof/>
            <w:webHidden/>
          </w:rPr>
          <w:fldChar w:fldCharType="separate"/>
        </w:r>
        <w:r w:rsidR="00DB1E9C">
          <w:rPr>
            <w:noProof/>
            <w:webHidden/>
          </w:rPr>
          <w:t>39</w:t>
        </w:r>
        <w:r>
          <w:rPr>
            <w:noProof/>
            <w:webHidden/>
          </w:rPr>
          <w:fldChar w:fldCharType="end"/>
        </w:r>
      </w:hyperlink>
    </w:p>
    <w:p w:rsidR="00DB1E9C" w:rsidRDefault="00D261C4">
      <w:pPr>
        <w:pStyle w:val="Obsah1"/>
        <w:tabs>
          <w:tab w:val="left" w:pos="480"/>
          <w:tab w:val="right" w:leader="dot" w:pos="8990"/>
        </w:tabs>
        <w:rPr>
          <w:rFonts w:asciiTheme="minorHAnsi" w:eastAsiaTheme="minorEastAsia" w:hAnsiTheme="minorHAnsi" w:cstheme="minorBidi"/>
          <w:noProof/>
          <w:szCs w:val="22"/>
        </w:rPr>
      </w:pPr>
      <w:hyperlink w:anchor="_Toc356775521" w:history="1">
        <w:r w:rsidR="00DB1E9C" w:rsidRPr="00654665">
          <w:rPr>
            <w:rStyle w:val="Hypertextovodkaz"/>
            <w:noProof/>
          </w:rPr>
          <w:t>9.</w:t>
        </w:r>
        <w:r w:rsidR="00DB1E9C">
          <w:rPr>
            <w:rFonts w:asciiTheme="minorHAnsi" w:eastAsiaTheme="minorEastAsia" w:hAnsiTheme="minorHAnsi" w:cstheme="minorBidi"/>
            <w:noProof/>
            <w:szCs w:val="22"/>
          </w:rPr>
          <w:tab/>
        </w:r>
        <w:r w:rsidR="00DB1E9C" w:rsidRPr="00654665">
          <w:rPr>
            <w:rStyle w:val="Hypertextovodkaz"/>
            <w:noProof/>
          </w:rPr>
          <w:t>Závěr</w:t>
        </w:r>
        <w:r w:rsidR="00DB1E9C">
          <w:rPr>
            <w:noProof/>
            <w:webHidden/>
          </w:rPr>
          <w:tab/>
        </w:r>
        <w:r>
          <w:rPr>
            <w:noProof/>
            <w:webHidden/>
          </w:rPr>
          <w:fldChar w:fldCharType="begin"/>
        </w:r>
        <w:r w:rsidR="00DB1E9C">
          <w:rPr>
            <w:noProof/>
            <w:webHidden/>
          </w:rPr>
          <w:instrText xml:space="preserve"> PAGEREF _Toc356775521 \h </w:instrText>
        </w:r>
        <w:r>
          <w:rPr>
            <w:noProof/>
            <w:webHidden/>
          </w:rPr>
        </w:r>
        <w:r>
          <w:rPr>
            <w:noProof/>
            <w:webHidden/>
          </w:rPr>
          <w:fldChar w:fldCharType="separate"/>
        </w:r>
        <w:r w:rsidR="00DB1E9C">
          <w:rPr>
            <w:noProof/>
            <w:webHidden/>
          </w:rPr>
          <w:t>41</w:t>
        </w:r>
        <w:r>
          <w:rPr>
            <w:noProof/>
            <w:webHidden/>
          </w:rPr>
          <w:fldChar w:fldCharType="end"/>
        </w:r>
      </w:hyperlink>
    </w:p>
    <w:p w:rsidR="00DB1E9C" w:rsidRDefault="00D261C4">
      <w:pPr>
        <w:pStyle w:val="Obsah1"/>
        <w:tabs>
          <w:tab w:val="right" w:leader="dot" w:pos="8990"/>
        </w:tabs>
        <w:rPr>
          <w:rFonts w:asciiTheme="minorHAnsi" w:eastAsiaTheme="minorEastAsia" w:hAnsiTheme="minorHAnsi" w:cstheme="minorBidi"/>
          <w:noProof/>
          <w:szCs w:val="22"/>
        </w:rPr>
      </w:pPr>
      <w:hyperlink w:anchor="_Toc356775522" w:history="1">
        <w:r w:rsidR="00DB1E9C" w:rsidRPr="00654665">
          <w:rPr>
            <w:rStyle w:val="Hypertextovodkaz"/>
            <w:noProof/>
          </w:rPr>
          <w:t>Bibliografie</w:t>
        </w:r>
        <w:r w:rsidR="00DB1E9C">
          <w:rPr>
            <w:noProof/>
            <w:webHidden/>
          </w:rPr>
          <w:tab/>
        </w:r>
        <w:r>
          <w:rPr>
            <w:noProof/>
            <w:webHidden/>
          </w:rPr>
          <w:fldChar w:fldCharType="begin"/>
        </w:r>
        <w:r w:rsidR="00DB1E9C">
          <w:rPr>
            <w:noProof/>
            <w:webHidden/>
          </w:rPr>
          <w:instrText xml:space="preserve"> PAGEREF _Toc356775522 \h </w:instrText>
        </w:r>
        <w:r>
          <w:rPr>
            <w:noProof/>
            <w:webHidden/>
          </w:rPr>
        </w:r>
        <w:r>
          <w:rPr>
            <w:noProof/>
            <w:webHidden/>
          </w:rPr>
          <w:fldChar w:fldCharType="separate"/>
        </w:r>
        <w:r w:rsidR="00DB1E9C">
          <w:rPr>
            <w:noProof/>
            <w:webHidden/>
          </w:rPr>
          <w:t>42</w:t>
        </w:r>
        <w:r>
          <w:rPr>
            <w:noProof/>
            <w:webHidden/>
          </w:rPr>
          <w:fldChar w:fldCharType="end"/>
        </w:r>
      </w:hyperlink>
    </w:p>
    <w:p w:rsidR="006273F8" w:rsidRDefault="00D261C4"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775486"/>
      <w:r>
        <w:lastRenderedPageBreak/>
        <w:t>Úvod</w:t>
      </w:r>
      <w:bookmarkEnd w:id="6"/>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DB1E9C">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DB1E9C">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DB1E9C">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DB1E9C">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D261C4">
        <w:fldChar w:fldCharType="begin"/>
      </w:r>
      <w:r w:rsidR="00765E36">
        <w:instrText xml:space="preserve"> REF _Ref343030002 \r \h </w:instrText>
      </w:r>
      <w:r w:rsidR="00D261C4">
        <w:fldChar w:fldCharType="separate"/>
      </w:r>
      <w:r w:rsidR="00DB1E9C">
        <w:t>3.1</w:t>
      </w:r>
      <w:r w:rsidR="00D261C4">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D261C4">
        <w:fldChar w:fldCharType="begin"/>
      </w:r>
      <w:r w:rsidR="00765E36">
        <w:instrText xml:space="preserve"> REF _Ref342996718 \r \h </w:instrText>
      </w:r>
      <w:r w:rsidR="00D261C4">
        <w:fldChar w:fldCharType="separate"/>
      </w:r>
      <w:r w:rsidR="00DB1E9C">
        <w:t>4</w:t>
      </w:r>
      <w:r w:rsidR="00D261C4">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D261C4">
        <w:fldChar w:fldCharType="begin"/>
      </w:r>
      <w:r w:rsidR="007E4576">
        <w:instrText xml:space="preserve"> REF _Ref343008830 \r \h </w:instrText>
      </w:r>
      <w:r w:rsidR="00D261C4">
        <w:fldChar w:fldCharType="separate"/>
      </w:r>
      <w:r w:rsidR="00DB1E9C">
        <w:t>3</w:t>
      </w:r>
      <w:r w:rsidR="00D261C4">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D261C4">
        <w:fldChar w:fldCharType="begin"/>
      </w:r>
      <w:r w:rsidR="008776FF">
        <w:instrText xml:space="preserve"> REF _Ref356133975 \r \h </w:instrText>
      </w:r>
      <w:r w:rsidR="00D261C4">
        <w:fldChar w:fldCharType="separate"/>
      </w:r>
      <w:r w:rsidR="00DB1E9C">
        <w:t>4.2</w:t>
      </w:r>
      <w:r w:rsidR="00D261C4">
        <w:fldChar w:fldCharType="end"/>
      </w:r>
      <w:r w:rsidR="008776FF">
        <w:t xml:space="preserve">) implementovaných v jazyku </w:t>
      </w:r>
      <w:proofErr w:type="spellStart"/>
      <w:r w:rsidR="008776FF">
        <w:t>PNtalk</w:t>
      </w:r>
      <w:proofErr w:type="spellEnd"/>
      <w:r w:rsidR="008776FF">
        <w:t xml:space="preserve"> (viz kap. </w:t>
      </w:r>
      <w:r w:rsidR="00D261C4">
        <w:fldChar w:fldCharType="begin"/>
      </w:r>
      <w:r w:rsidR="008776FF">
        <w:instrText xml:space="preserve"> REF _Ref356678671 \r \h </w:instrText>
      </w:r>
      <w:r w:rsidR="00D261C4">
        <w:fldChar w:fldCharType="separate"/>
      </w:r>
      <w:r w:rsidR="00DB1E9C">
        <w:t>4.4</w:t>
      </w:r>
      <w:r w:rsidR="00D261C4">
        <w:fldChar w:fldCharType="end"/>
      </w:r>
      <w:r w:rsidR="008776FF">
        <w:t>).</w:t>
      </w:r>
    </w:p>
    <w:p w:rsidR="007E4576" w:rsidRDefault="00D159FD" w:rsidP="00765E36">
      <w:pPr>
        <w:pStyle w:val="Odstavecdal"/>
      </w:pPr>
      <w:r>
        <w:t xml:space="preserve">Specifikaci konferenčního systému uvedeme v kapitole </w:t>
      </w:r>
      <w:r w:rsidR="00D261C4">
        <w:fldChar w:fldCharType="begin"/>
      </w:r>
      <w:r>
        <w:instrText xml:space="preserve"> REF _Ref356678745 \r \h </w:instrText>
      </w:r>
      <w:r w:rsidR="00D261C4">
        <w:fldChar w:fldCharType="separate"/>
      </w:r>
      <w:r w:rsidR="00DB1E9C">
        <w:t>5</w:t>
      </w:r>
      <w:r w:rsidR="00D261C4">
        <w:fldChar w:fldCharType="end"/>
      </w:r>
      <w:r>
        <w:t xml:space="preserve">. Vzhledem k zaměření práce na demonstraci modelem řízeného návrhu pomocí experimentálního nástroje </w:t>
      </w:r>
      <w:proofErr w:type="spellStart"/>
      <w:r>
        <w:t>PNtalk</w:t>
      </w:r>
      <w:proofErr w:type="spellEnd"/>
      <w:r>
        <w:t xml:space="preserve">, se nepředpokládá komplexnost konferenčního systému ani jeho zpracování, ale spíše ukázka napojení modelu OOPN na </w:t>
      </w:r>
      <w:r>
        <w:lastRenderedPageBreak/>
        <w:t>aplikace komunikující s reálným světem. V</w:t>
      </w:r>
      <w:r w:rsidR="008776FF">
        <w:t xml:space="preserve"> kapitole </w:t>
      </w:r>
      <w:r w:rsidR="00D261C4">
        <w:fldChar w:fldCharType="begin"/>
      </w:r>
      <w:r w:rsidR="008776FF">
        <w:instrText xml:space="preserve"> REF _Ref355912742 \r \h </w:instrText>
      </w:r>
      <w:r w:rsidR="00D261C4">
        <w:fldChar w:fldCharType="separate"/>
      </w:r>
      <w:r w:rsidR="00DB1E9C">
        <w:t>6</w:t>
      </w:r>
      <w:r w:rsidR="00D261C4">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D261C4">
        <w:fldChar w:fldCharType="begin"/>
      </w:r>
      <w:r>
        <w:instrText xml:space="preserve"> REF _Ref356679440 \r \h </w:instrText>
      </w:r>
      <w:r w:rsidR="00D261C4">
        <w:fldChar w:fldCharType="separate"/>
      </w:r>
      <w:r w:rsidR="00DB1E9C">
        <w:t>7</w:t>
      </w:r>
      <w:r w:rsidR="00D261C4">
        <w:fldChar w:fldCharType="end"/>
      </w:r>
      <w:r>
        <w:t xml:space="preserve">, definujeme </w:t>
      </w:r>
      <w:r w:rsidR="00E36CC5">
        <w:t>řídicí</w:t>
      </w:r>
      <w:r>
        <w:t xml:space="preserve">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w:t>
      </w:r>
      <w:r w:rsidR="00E36CC5">
        <w:t>řídicí</w:t>
      </w:r>
      <w:r w:rsidR="0003219F">
        <w:t xml:space="preserve">ch sítí uvedeme v kapitole </w:t>
      </w:r>
      <w:r w:rsidR="00D261C4">
        <w:fldChar w:fldCharType="begin"/>
      </w:r>
      <w:r w:rsidR="0003219F">
        <w:instrText xml:space="preserve"> REF _Ref355886177 \r \h </w:instrText>
      </w:r>
      <w:r w:rsidR="00D261C4">
        <w:fldChar w:fldCharType="separate"/>
      </w:r>
      <w:r w:rsidR="00DB1E9C">
        <w:t>8</w:t>
      </w:r>
      <w:r w:rsidR="00D261C4">
        <w:fldChar w:fldCharType="end"/>
      </w:r>
      <w:r w:rsidR="0003219F">
        <w:t>.</w:t>
      </w:r>
    </w:p>
    <w:p w:rsidR="007E4576" w:rsidRPr="007E4576" w:rsidRDefault="00336B5D" w:rsidP="00765E36">
      <w:pPr>
        <w:pStyle w:val="Odstavecdal"/>
      </w:pPr>
      <w:r>
        <w:t>Od této práce se očekává také zhodnocení modelem řízeného návrhu, konkrétně toho zde aplikovaného, v porovnání s tradičními metodami návrhu</w:t>
      </w:r>
      <w:r w:rsidR="00677ABE">
        <w:t xml:space="preserve">, které uvedeme závěrečné kapitole </w:t>
      </w:r>
      <w:r w:rsidR="00D261C4">
        <w:fldChar w:fldCharType="begin"/>
      </w:r>
      <w:r w:rsidR="00677ABE">
        <w:instrText xml:space="preserve"> REF _Ref356680229 \r \h </w:instrText>
      </w:r>
      <w:r w:rsidR="00D261C4">
        <w:fldChar w:fldCharType="separate"/>
      </w:r>
      <w:r w:rsidR="00DB1E9C">
        <w:t>9</w:t>
      </w:r>
      <w:r w:rsidR="00D261C4">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775487"/>
      <w:r>
        <w:lastRenderedPageBreak/>
        <w:t xml:space="preserve">Historie - cesta k </w:t>
      </w:r>
      <w:bookmarkEnd w:id="7"/>
      <w:bookmarkEnd w:id="8"/>
      <w:r w:rsidR="005A06BE" w:rsidRPr="005A06BE">
        <w:t>modelem řízenému návrhu</w:t>
      </w:r>
      <w:bookmarkEnd w:id="9"/>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DB1E9C">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DB1E9C">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D261C4">
        <w:fldChar w:fldCharType="begin"/>
      </w:r>
      <w:r>
        <w:instrText xml:space="preserve"> REF _Ref342965835 \h </w:instrText>
      </w:r>
      <w:r w:rsidR="00D261C4">
        <w:fldChar w:fldCharType="separate"/>
      </w:r>
      <w:r w:rsidR="00DB1E9C">
        <w:t xml:space="preserve">Obrázek </w:t>
      </w:r>
      <w:r w:rsidR="00DB1E9C">
        <w:rPr>
          <w:noProof/>
        </w:rPr>
        <w:t>2</w:t>
      </w:r>
      <w:r w:rsidR="00DB1E9C">
        <w:t>.</w:t>
      </w:r>
      <w:r w:rsidR="00DB1E9C">
        <w:rPr>
          <w:noProof/>
        </w:rPr>
        <w:t>1</w:t>
      </w:r>
      <w:r w:rsidR="00D261C4">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DC105C">
          <w:rPr>
            <w:noProof/>
          </w:rPr>
          <w:t>2</w:t>
        </w:r>
      </w:fldSimple>
      <w:r w:rsidR="00DC105C">
        <w:t>.</w:t>
      </w:r>
      <w:fldSimple w:instr=" SEQ Obrázek \* ARABIC \s 1 ">
        <w:r w:rsidR="00DC105C">
          <w:rPr>
            <w:noProof/>
          </w:rPr>
          <w:t>1</w:t>
        </w:r>
      </w:fldSimple>
      <w:bookmarkEnd w:id="10"/>
      <w:r w:rsidR="00F40807">
        <w:t>:</w:t>
      </w:r>
      <w:r w:rsidR="001948C8">
        <w:t xml:space="preserve"> </w:t>
      </w:r>
      <w:r w:rsidR="00F40807">
        <w:t>Z</w:t>
      </w:r>
      <w:r w:rsidR="00317580">
        <w:t>ávislost ceny vývoje SW</w:t>
      </w:r>
      <w:r w:rsidR="00E031EA">
        <w:t xml:space="preserve"> </w:t>
      </w:r>
      <w:r w:rsidR="00317580">
        <w:t>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DB1E9C">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w:t>
      </w:r>
      <w:r w:rsidR="00D800D6">
        <w:t xml:space="preserve"> </w:t>
      </w:r>
      <w:sdt>
        <w:sdtPr>
          <w:id w:val="37466542"/>
          <w:citation/>
        </w:sdtPr>
        <w:sdtContent>
          <w:fldSimple w:instr=" CITATION DeM78 \l 1029  ">
            <w:r w:rsidR="00CE17FE">
              <w:rPr>
                <w:noProof/>
              </w:rPr>
              <w:t>[7]</w:t>
            </w:r>
          </w:fldSimple>
        </w:sdtContent>
      </w:sdt>
      <w:r>
        <w:t xml:space="preserve">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D261C4">
        <w:fldChar w:fldCharType="begin"/>
      </w:r>
      <w:r w:rsidR="00013A6E">
        <w:instrText xml:space="preserve"> REF _Ref343008830 \r \h </w:instrText>
      </w:r>
      <w:r w:rsidR="00D261C4">
        <w:fldChar w:fldCharType="separate"/>
      </w:r>
      <w:r w:rsidR="00DB1E9C">
        <w:t>3</w:t>
      </w:r>
      <w:r w:rsidR="00D261C4">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w:t>
      </w:r>
      <w:r w:rsidR="00D800D6">
        <w:t xml:space="preserve"> </w:t>
      </w:r>
      <w:sdt>
        <w:sdtPr>
          <w:id w:val="37466543"/>
          <w:citation/>
        </w:sdtPr>
        <w:sdtContent>
          <w:fldSimple w:instr=" CITATION War85 \l 1029  ">
            <w:r w:rsidR="00CE17FE">
              <w:rPr>
                <w:noProof/>
              </w:rPr>
              <w:t>[8]</w:t>
            </w:r>
          </w:fldSimple>
        </w:sdtContent>
      </w:sdt>
      <w:r>
        <w:t>,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w:t>
      </w:r>
      <w:r w:rsidR="00DD390C">
        <w:t xml:space="preserve"> </w:t>
      </w:r>
      <w:sdt>
        <w:sdtPr>
          <w:id w:val="37466544"/>
          <w:citation/>
        </w:sdtPr>
        <w:sdtContent>
          <w:fldSimple w:instr=" CITATION Boo86 \l 1029 ">
            <w:r w:rsidR="00DB1E9C">
              <w:rPr>
                <w:noProof/>
              </w:rPr>
              <w:t>[9]</w:t>
            </w:r>
          </w:fldSimple>
        </w:sdtContent>
      </w:sdt>
      <w:r>
        <w:t>, Mayer (1988)</w:t>
      </w:r>
      <w:r w:rsidR="00DD390C">
        <w:t xml:space="preserve"> </w:t>
      </w:r>
      <w:sdt>
        <w:sdtPr>
          <w:id w:val="37466545"/>
          <w:citation/>
        </w:sdtPr>
        <w:sdtContent>
          <w:fldSimple w:instr=" CITATION Mey88 \l 1029 ">
            <w:r w:rsidR="00DB1E9C">
              <w:rPr>
                <w:noProof/>
              </w:rPr>
              <w:t>[10]</w:t>
            </w:r>
          </w:fldSimple>
        </w:sdtContent>
      </w:sdt>
      <w:r>
        <w:t xml:space="preserve">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w:t>
      </w:r>
      <w:sdt>
        <w:sdtPr>
          <w:id w:val="37466546"/>
          <w:citation/>
        </w:sdtPr>
        <w:sdtContent>
          <w:fldSimple w:instr=" CITATION Boo93 \l 1029 ">
            <w:r w:rsidR="00DB1E9C">
              <w:rPr>
                <w:noProof/>
              </w:rPr>
              <w:t>[11]</w:t>
            </w:r>
          </w:fldSimple>
        </w:sdtContent>
      </w:sdt>
      <w:r w:rsidR="00DD390C">
        <w:t xml:space="preserve"> </w:t>
      </w:r>
      <w:r>
        <w:t xml:space="preserve">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DD390C">
        <w:t xml:space="preserve"> </w:t>
      </w:r>
      <w:sdt>
        <w:sdtPr>
          <w:id w:val="37466547"/>
          <w:citation/>
        </w:sdtPr>
        <w:sdtContent>
          <w:fldSimple w:instr=" CITATION Gam94 \l 1029 ">
            <w:r w:rsidR="00DB1E9C">
              <w:rPr>
                <w:noProof/>
              </w:rPr>
              <w:t>[12]</w:t>
            </w:r>
          </w:fldSimple>
        </w:sdtContent>
      </w:sdt>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w:t>
      </w:r>
      <w:r w:rsidR="009B6037">
        <w:t xml:space="preserve"> </w:t>
      </w:r>
      <w:sdt>
        <w:sdtPr>
          <w:id w:val="37466549"/>
          <w:citation/>
        </w:sdtPr>
        <w:sdtContent>
          <w:fldSimple w:instr=" CITATION Jac92 \l 1029 ">
            <w:r w:rsidR="00DB1E9C">
              <w:rPr>
                <w:noProof/>
              </w:rPr>
              <w:t>[13]</w:t>
            </w:r>
          </w:fldSimple>
        </w:sdtContent>
      </w:sdt>
      <w:r>
        <w:t>.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w:t>
      </w:r>
      <w:r w:rsidR="0091055A">
        <w:t xml:space="preserve"> </w:t>
      </w:r>
      <w:sdt>
        <w:sdtPr>
          <w:id w:val="37466548"/>
          <w:citation/>
        </w:sdtPr>
        <w:sdtContent>
          <w:fldSimple w:instr=" CITATION Rum91 \l 1029 ">
            <w:r w:rsidR="00DB1E9C">
              <w:rPr>
                <w:noProof/>
              </w:rPr>
              <w:t>[14]</w:t>
            </w:r>
          </w:fldSimple>
        </w:sdtContent>
      </w:sdt>
      <w:r>
        <w:t>.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w:t>
      </w:r>
      <w:sdt>
        <w:sdtPr>
          <w:id w:val="37466551"/>
          <w:citation/>
        </w:sdtPr>
        <w:sdtContent>
          <w:fldSimple w:instr=" CITATION Sel94 \l 1029 ">
            <w:r w:rsidR="00DB1E9C">
              <w:rPr>
                <w:noProof/>
              </w:rPr>
              <w:t>[15]</w:t>
            </w:r>
          </w:fldSimple>
        </w:sdtContent>
      </w:sdt>
      <w:r w:rsidR="00EA29A1">
        <w:t xml:space="preserve"> </w:t>
      </w:r>
      <w:r>
        <w:t>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775488"/>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DB1E9C">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D261C4">
        <w:fldChar w:fldCharType="begin"/>
      </w:r>
      <w:r w:rsidR="001948C8">
        <w:instrText xml:space="preserve"> REF _Ref342989952 \r \h </w:instrText>
      </w:r>
      <w:r w:rsidR="00D261C4">
        <w:fldChar w:fldCharType="separate"/>
      </w:r>
      <w:r w:rsidR="00DB1E9C">
        <w:t>3.2</w:t>
      </w:r>
      <w:r w:rsidR="00D261C4">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D261C4">
        <w:fldChar w:fldCharType="begin"/>
      </w:r>
      <w:r w:rsidR="001948C8">
        <w:instrText xml:space="preserve"> REF _Ref342990009 \r \h </w:instrText>
      </w:r>
      <w:r w:rsidR="00D261C4">
        <w:fldChar w:fldCharType="separate"/>
      </w:r>
      <w:r w:rsidR="00DB1E9C">
        <w:t>3.3</w:t>
      </w:r>
      <w:r w:rsidR="00D261C4">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D261C4"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9C0BC8" w:rsidRPr="00D5270C" w:rsidRDefault="009C0BC8" w:rsidP="00D5270C">
                  <w:pPr>
                    <w:pStyle w:val="Titulek"/>
                  </w:pPr>
                  <w:bookmarkStart w:id="16" w:name="_Ref356493478"/>
                  <w:r w:rsidRPr="00D5270C">
                    <w:t xml:space="preserve">Obrázek </w:t>
                  </w:r>
                  <w:fldSimple w:instr=" STYLEREF 1 \s ">
                    <w:r w:rsidR="00DC105C">
                      <w:rPr>
                        <w:noProof/>
                      </w:rPr>
                      <w:t>3</w:t>
                    </w:r>
                  </w:fldSimple>
                  <w:r w:rsidR="00DC105C">
                    <w:t>.</w:t>
                  </w:r>
                  <w:fldSimple w:instr=" SEQ Obrázek \* ARABIC \s 1 ">
                    <w:r w:rsidR="00DC105C">
                      <w:rPr>
                        <w:noProof/>
                      </w:rPr>
                      <w:t>1</w:t>
                    </w:r>
                  </w:fldSimple>
                  <w:bookmarkEnd w:id="16"/>
                  <w:r>
                    <w:t>:</w:t>
                  </w:r>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9C0BC8" w:rsidRPr="0036594C" w:rsidRDefault="009C0BC8"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9C0BC8" w:rsidRPr="00774DB2" w:rsidRDefault="009C0BC8"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9C0BC8" w:rsidRPr="0036594C" w:rsidRDefault="009C0BC8"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9C0BC8" w:rsidRPr="00774DB2" w:rsidRDefault="009C0BC8"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9C0BC8" w:rsidRPr="0036594C" w:rsidRDefault="009C0BC8"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9C0BC8" w:rsidRPr="00774DB2" w:rsidRDefault="009C0BC8"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9C0BC8" w:rsidRPr="0036594C" w:rsidRDefault="009C0BC8"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9C0BC8" w:rsidRPr="00774DB2" w:rsidRDefault="009C0BC8"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9C0BC8" w:rsidRPr="00774DB2" w:rsidRDefault="009C0BC8" w:rsidP="00CE7570">
                    <w:pPr>
                      <w:pStyle w:val="DiagramText"/>
                    </w:pPr>
                    <w:r>
                      <w:t>Analýza</w:t>
                    </w:r>
                  </w:p>
                </w:txbxContent>
              </v:textbox>
            </v:shape>
            <v:shape id="_x0000_s1119" type="#_x0000_t202" style="position:absolute;left:6430;top:7461;width:1125;height:390" o:regroupid="10">
              <v:textbox style="mso-next-textbox:#_x0000_s1119">
                <w:txbxContent>
                  <w:p w:rsidR="009C0BC8" w:rsidRPr="00774DB2" w:rsidRDefault="009C0BC8" w:rsidP="00CE7570">
                    <w:pPr>
                      <w:pStyle w:val="DiagramText"/>
                    </w:pPr>
                    <w:r>
                      <w:t>Návrh</w:t>
                    </w:r>
                  </w:p>
                </w:txbxContent>
              </v:textbox>
            </v:shape>
            <v:shape id="_x0000_s1120" type="#_x0000_t202" style="position:absolute;left:8490;top:8501;width:1515;height:390" o:regroupid="10">
              <v:textbox style="mso-next-textbox:#_x0000_s1120">
                <w:txbxContent>
                  <w:p w:rsidR="009C0BC8" w:rsidRPr="00774DB2" w:rsidRDefault="009C0BC8"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9C0BC8" w:rsidRPr="00774DB2" w:rsidRDefault="009C0BC8"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9C0BC8" w:rsidRPr="00774DB2" w:rsidRDefault="009C0BC8"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D261C4">
        <w:fldChar w:fldCharType="begin"/>
      </w:r>
      <w:r w:rsidR="00D5270C">
        <w:instrText xml:space="preserve"> REF _Ref356493478 \h </w:instrText>
      </w:r>
      <w:r w:rsidR="00D261C4">
        <w:fldChar w:fldCharType="separate"/>
      </w:r>
      <w:r w:rsidR="00DB1E9C" w:rsidRPr="00D5270C">
        <w:t xml:space="preserve">Obrázek </w:t>
      </w:r>
      <w:r w:rsidR="00DB1E9C">
        <w:rPr>
          <w:noProof/>
        </w:rPr>
        <w:t>3</w:t>
      </w:r>
      <w:r w:rsidR="00DB1E9C">
        <w:t>.</w:t>
      </w:r>
      <w:r w:rsidR="00DB1E9C">
        <w:rPr>
          <w:noProof/>
        </w:rPr>
        <w:t>1</w:t>
      </w:r>
      <w:r w:rsidR="00D261C4">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D261C4">
        <w:fldChar w:fldCharType="begin"/>
      </w:r>
      <w:r w:rsidR="00377B32">
        <w:instrText xml:space="preserve"> REF _Ref356498386 \h </w:instrText>
      </w:r>
      <w:r w:rsidR="00D261C4">
        <w:fldChar w:fldCharType="separate"/>
      </w:r>
      <w:r w:rsidR="00DB1E9C">
        <w:t xml:space="preserve">Obrázek </w:t>
      </w:r>
      <w:r w:rsidR="00DB1E9C">
        <w:rPr>
          <w:noProof/>
        </w:rPr>
        <w:t>3</w:t>
      </w:r>
      <w:r w:rsidR="00DB1E9C">
        <w:t>.</w:t>
      </w:r>
      <w:r w:rsidR="00DB1E9C">
        <w:rPr>
          <w:noProof/>
        </w:rPr>
        <w:t>2</w:t>
      </w:r>
      <w:r w:rsidR="00D261C4">
        <w:fldChar w:fldCharType="end"/>
      </w:r>
      <w:r w:rsidR="002C04DF">
        <w:t>.</w:t>
      </w:r>
      <w:r w:rsidR="001948C8">
        <w:t xml:space="preserve"> </w:t>
      </w:r>
      <w:sdt>
        <w:sdtPr>
          <w:id w:val="3167315"/>
          <w:citation/>
        </w:sdtPr>
        <w:sdtContent>
          <w:fldSimple w:instr=" CITATION Rai04 \l 1029  ">
            <w:r w:rsidR="00DB1E9C">
              <w:rPr>
                <w:noProof/>
              </w:rPr>
              <w:t>[5]</w:t>
            </w:r>
          </w:fldSimple>
        </w:sdtContent>
      </w:sdt>
    </w:p>
    <w:p w:rsidR="00C3277E" w:rsidRDefault="00D261C4"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9C0BC8" w:rsidRPr="001C4402" w:rsidRDefault="009C0BC8" w:rsidP="00A45AD4">
                  <w:pPr>
                    <w:pStyle w:val="Titulek"/>
                    <w:rPr>
                      <w:szCs w:val="24"/>
                    </w:rPr>
                  </w:pPr>
                  <w:bookmarkStart w:id="17" w:name="_Ref356498386"/>
                  <w:r>
                    <w:t xml:space="preserve">Obrázek </w:t>
                  </w:r>
                  <w:fldSimple w:instr=" STYLEREF 1 \s ">
                    <w:r w:rsidR="00DC105C">
                      <w:rPr>
                        <w:noProof/>
                      </w:rPr>
                      <w:t>3</w:t>
                    </w:r>
                  </w:fldSimple>
                  <w:r w:rsidR="00DC105C">
                    <w:t>.</w:t>
                  </w:r>
                  <w:fldSimple w:instr=" SEQ Obrázek \* ARABIC \s 1 ">
                    <w:r w:rsidR="00DC105C">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9C0BC8" w:rsidRPr="000C7F65" w:rsidRDefault="009C0BC8"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9C0BC8" w:rsidRDefault="009C0BC8" w:rsidP="00397720">
                    <w:pPr>
                      <w:pStyle w:val="DiagramText"/>
                    </w:pPr>
                    <w:r>
                      <w:t>Model transformace</w:t>
                    </w:r>
                  </w:p>
                  <w:p w:rsidR="009C0BC8" w:rsidRPr="000C7F65" w:rsidRDefault="009C0BC8"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9C0BC8" w:rsidRPr="000C7F65" w:rsidRDefault="009C0BC8"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9C0BC8" w:rsidRPr="00774DB2" w:rsidRDefault="009C0BC8"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9C0BC8" w:rsidRPr="00774DB2" w:rsidRDefault="009C0BC8" w:rsidP="00397720">
                    <w:pPr>
                      <w:pStyle w:val="DiagramText"/>
                    </w:pPr>
                    <w:r>
                      <w:t>Malý tým analytiků</w:t>
                    </w:r>
                  </w:p>
                </w:txbxContent>
              </v:textbox>
            </v:shape>
            <v:shape id="_x0000_s1140" type="#_x0000_t16" style="position:absolute;left:5040;top:5417;width:1395;height:733" adj="4213">
              <v:textbox style="mso-next-textbox:#_x0000_s1140">
                <w:txbxContent>
                  <w:p w:rsidR="009C0BC8" w:rsidRPr="0036594C" w:rsidRDefault="009C0BC8" w:rsidP="00397720">
                    <w:pPr>
                      <w:pStyle w:val="DiagramText"/>
                    </w:pPr>
                    <w:r>
                      <w:t>Model systému</w:t>
                    </w:r>
                  </w:p>
                </w:txbxContent>
              </v:textbox>
            </v:shape>
            <v:shape id="_x0000_s1141" type="#_x0000_t16" style="position:absolute;left:4875;top:6555;width:1665;height:733" adj="4213">
              <v:textbox style="mso-next-textbox:#_x0000_s1141">
                <w:txbxContent>
                  <w:p w:rsidR="009C0BC8" w:rsidRPr="0036594C" w:rsidRDefault="009C0BC8"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9C0BC8" w:rsidRPr="00774DB2" w:rsidRDefault="009C0BC8"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9C0BC8" w:rsidRPr="00774DB2" w:rsidRDefault="009C0BC8"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9C0BC8" w:rsidRPr="00774DB2" w:rsidRDefault="009C0BC8"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9C0BC8" w:rsidRPr="0036594C" w:rsidRDefault="009C0BC8"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9C0BC8" w:rsidRDefault="009C0BC8" w:rsidP="006F3B00">
                    <w:r>
                      <w:t>PIM</w:t>
                    </w:r>
                  </w:p>
                </w:txbxContent>
              </v:textbox>
            </v:shape>
            <v:shape id="_x0000_s1154" type="#_x0000_t202" style="position:absolute;left:1815;top:6435;width:735;height:494" filled="f" stroked="f">
              <v:textbox style="mso-next-textbox:#_x0000_s1154">
                <w:txbxContent>
                  <w:p w:rsidR="009C0BC8" w:rsidRDefault="009C0BC8"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DC105C">
          <w:rPr>
            <w:noProof/>
          </w:rPr>
          <w:t>3</w:t>
        </w:r>
      </w:fldSimple>
      <w:r w:rsidR="00DC105C">
        <w:t>.</w:t>
      </w:r>
      <w:fldSimple w:instr=" SEQ Obrázek \* ARABIC \s 1 ">
        <w:r w:rsidR="00DC105C">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DB1E9C">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DB1E9C">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DB1E9C">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DB1E9C">
              <w:rPr>
                <w:noProof/>
              </w:rPr>
              <w:t>[16]</w:t>
            </w:r>
          </w:fldSimple>
        </w:sdtContent>
      </w:sdt>
    </w:p>
    <w:p w:rsidR="001948C8" w:rsidRDefault="008A3CA3" w:rsidP="008D0E8A">
      <w:pPr>
        <w:pStyle w:val="Nadpis2"/>
      </w:pPr>
      <w:bookmarkStart w:id="19" w:name="_Ref343030002"/>
      <w:bookmarkStart w:id="20" w:name="_Toc343033293"/>
      <w:bookmarkStart w:id="21" w:name="_Toc356775489"/>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DB1E9C">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DB1E9C">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DB1E9C">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D261C4">
        <w:fldChar w:fldCharType="begin"/>
      </w:r>
      <w:r w:rsidR="00016368">
        <w:instrText xml:space="preserve"> REF _Ref354097784 \h </w:instrText>
      </w:r>
      <w:r w:rsidR="00D261C4">
        <w:fldChar w:fldCharType="separate"/>
      </w:r>
      <w:r w:rsidR="00DB1E9C">
        <w:t xml:space="preserve">Obrázek </w:t>
      </w:r>
      <w:r w:rsidR="00DB1E9C">
        <w:rPr>
          <w:noProof/>
        </w:rPr>
        <w:t>3</w:t>
      </w:r>
      <w:r w:rsidR="00DB1E9C">
        <w:t>.</w:t>
      </w:r>
      <w:r w:rsidR="00DB1E9C">
        <w:rPr>
          <w:noProof/>
        </w:rPr>
        <w:t>4</w:t>
      </w:r>
      <w:r w:rsidR="00D261C4">
        <w:fldChar w:fldCharType="end"/>
      </w:r>
      <w:r w:rsidR="00016368" w:rsidRPr="00D23353">
        <w:t>.</w:t>
      </w:r>
      <w:r>
        <w:t xml:space="preserve"> </w:t>
      </w:r>
      <w:sdt>
        <w:sdtPr>
          <w:id w:val="3167326"/>
          <w:citation/>
        </w:sdtPr>
        <w:sdtContent>
          <w:fldSimple w:instr=" CITATION Rai04 \l 1029  ">
            <w:r w:rsidR="00DB1E9C">
              <w:rPr>
                <w:noProof/>
              </w:rPr>
              <w:t>[5]</w:t>
            </w:r>
          </w:fldSimple>
        </w:sdtContent>
      </w:sdt>
    </w:p>
    <w:p w:rsidR="001948C8" w:rsidRDefault="00D261C4"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9C0BC8" w:rsidRPr="002A19A4" w:rsidRDefault="009C0BC8"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9C0BC8" w:rsidRPr="002A19A4" w:rsidRDefault="009C0BC8"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9C0BC8" w:rsidRPr="002A19A4" w:rsidRDefault="009C0BC8"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9C0BC8" w:rsidRPr="00081CEA" w:rsidRDefault="009C0BC8"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9C0BC8" w:rsidRPr="00081CEA" w:rsidRDefault="009C0BC8"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9C0BC8" w:rsidRPr="00081CEA" w:rsidRDefault="009C0BC8"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9C0BC8" w:rsidRPr="00685FE5" w:rsidRDefault="009C0BC8"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DC105C">
          <w:rPr>
            <w:noProof/>
          </w:rPr>
          <w:t>3</w:t>
        </w:r>
      </w:fldSimple>
      <w:r w:rsidR="00DC105C">
        <w:t>.</w:t>
      </w:r>
      <w:fldSimple w:instr=" SEQ Obrázek \* ARABIC \s 1 ">
        <w:r w:rsidR="00DC105C">
          <w:rPr>
            <w:noProof/>
          </w:rPr>
          <w:t>4</w:t>
        </w:r>
      </w:fldSimple>
      <w:bookmarkEnd w:id="22"/>
      <w:r w:rsidR="00CA1F17">
        <w:t>:</w:t>
      </w:r>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DB1E9C">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775490"/>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DB1E9C">
              <w:rPr>
                <w:noProof/>
              </w:rPr>
              <w:t>[5]</w:t>
            </w:r>
          </w:fldSimple>
        </w:sdtContent>
      </w:sdt>
      <w:sdt>
        <w:sdtPr>
          <w:id w:val="3167329"/>
          <w:citation/>
        </w:sdtPr>
        <w:sdtContent>
          <w:fldSimple w:instr=" CITATION Pat08 \l 1029 ">
            <w:r w:rsidR="00DB1E9C">
              <w:rPr>
                <w:noProof/>
              </w:rPr>
              <w:t>[16]</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DB1E9C">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D261C4">
        <w:fldChar w:fldCharType="begin"/>
      </w:r>
      <w:r>
        <w:instrText xml:space="preserve"> REF _Ref342996718 \r \h </w:instrText>
      </w:r>
      <w:r w:rsidR="00D261C4">
        <w:fldChar w:fldCharType="separate"/>
      </w:r>
      <w:r w:rsidR="00DB1E9C">
        <w:t>4</w:t>
      </w:r>
      <w:r w:rsidR="00D261C4">
        <w:fldChar w:fldCharType="end"/>
      </w:r>
      <w:r>
        <w:t>.</w:t>
      </w:r>
    </w:p>
    <w:p w:rsidR="00E25399" w:rsidRDefault="00BA2E1A" w:rsidP="008D0E8A">
      <w:pPr>
        <w:pStyle w:val="Nadpis2"/>
      </w:pPr>
      <w:bookmarkStart w:id="26" w:name="_Ref342990009"/>
      <w:bookmarkStart w:id="27" w:name="_Toc343033295"/>
      <w:bookmarkStart w:id="28" w:name="_Toc356775491"/>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DB1E9C">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DB1E9C">
              <w:rPr>
                <w:noProof/>
              </w:rPr>
              <w:t>[5]</w:t>
            </w:r>
          </w:fldSimple>
        </w:sdtContent>
      </w:sdt>
    </w:p>
    <w:p w:rsidR="00E25399" w:rsidRDefault="00E25399" w:rsidP="008D0E8A">
      <w:pPr>
        <w:pStyle w:val="Nadpis2"/>
      </w:pPr>
      <w:bookmarkStart w:id="29" w:name="_Toc343033296"/>
      <w:bookmarkStart w:id="30" w:name="_Toc356775492"/>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775493"/>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DB1E9C">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D261C4">
        <w:fldChar w:fldCharType="begin"/>
      </w:r>
      <w:r>
        <w:instrText xml:space="preserve"> REF _Ref343008544 \r \h </w:instrText>
      </w:r>
      <w:r w:rsidR="00D261C4">
        <w:fldChar w:fldCharType="separate"/>
      </w:r>
      <w:r w:rsidR="00DB1E9C">
        <w:t>2</w:t>
      </w:r>
      <w:r w:rsidR="00D261C4">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DB1E9C">
              <w:rPr>
                <w:noProof/>
              </w:rPr>
              <w:t>[17]</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D261C4">
        <w:fldChar w:fldCharType="begin"/>
      </w:r>
      <w:r>
        <w:instrText xml:space="preserve"> REF _Ref343008830 \r \h </w:instrText>
      </w:r>
      <w:r w:rsidR="00D261C4">
        <w:fldChar w:fldCharType="separate"/>
      </w:r>
      <w:r w:rsidR="00DB1E9C">
        <w:t>3</w:t>
      </w:r>
      <w:r w:rsidR="00D261C4">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DB1E9C">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DB1E9C">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D261C4">
        <w:fldChar w:fldCharType="begin"/>
      </w:r>
      <w:r w:rsidR="00BB5EEC">
        <w:instrText xml:space="preserve"> REF _Ref356133975 \r \h </w:instrText>
      </w:r>
      <w:r w:rsidR="00D261C4">
        <w:fldChar w:fldCharType="separate"/>
      </w:r>
      <w:r w:rsidR="00DB1E9C">
        <w:t>4.2</w:t>
      </w:r>
      <w:r w:rsidR="00D261C4">
        <w:fldChar w:fldCharType="end"/>
      </w:r>
      <w:r w:rsidR="00BB5EEC">
        <w:t xml:space="preserve">, </w:t>
      </w:r>
      <w:r w:rsidR="00D261C4">
        <w:fldChar w:fldCharType="begin"/>
      </w:r>
      <w:r w:rsidR="00BB5EEC">
        <w:instrText xml:space="preserve"> REF _Ref356133984 \r \h </w:instrText>
      </w:r>
      <w:r w:rsidR="00D261C4">
        <w:fldChar w:fldCharType="separate"/>
      </w:r>
      <w:r w:rsidR="00DB1E9C">
        <w:t>4.3</w:t>
      </w:r>
      <w:r w:rsidR="00D261C4">
        <w:fldChar w:fldCharType="end"/>
      </w:r>
      <w:r w:rsidR="00BB5EEC">
        <w:t xml:space="preserve"> a </w:t>
      </w:r>
      <w:r w:rsidR="00D261C4">
        <w:fldChar w:fldCharType="begin"/>
      </w:r>
      <w:r w:rsidR="00BB5EEC">
        <w:instrText xml:space="preserve"> REF _Ref356133993 \r \h </w:instrText>
      </w:r>
      <w:r w:rsidR="00D261C4">
        <w:fldChar w:fldCharType="separate"/>
      </w:r>
      <w:r w:rsidR="00DB1E9C">
        <w:t>4.4</w:t>
      </w:r>
      <w:r w:rsidR="00D261C4">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775494"/>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D261C4">
        <w:fldChar w:fldCharType="begin"/>
      </w:r>
      <w:r w:rsidR="000F6C3D">
        <w:instrText xml:space="preserve"> REF _Ref345643322 \h </w:instrText>
      </w:r>
      <w:r w:rsidR="00D261C4">
        <w:fldChar w:fldCharType="separate"/>
      </w:r>
      <w:r w:rsidR="00DB1E9C">
        <w:t xml:space="preserve">Obrázek </w:t>
      </w:r>
      <w:r w:rsidR="00DB1E9C">
        <w:rPr>
          <w:noProof/>
        </w:rPr>
        <w:t>4</w:t>
      </w:r>
      <w:r w:rsidR="00DB1E9C">
        <w:t>.</w:t>
      </w:r>
      <w:r w:rsidR="00DB1E9C">
        <w:rPr>
          <w:noProof/>
        </w:rPr>
        <w:t>1</w:t>
      </w:r>
      <w:r w:rsidR="00D261C4">
        <w:fldChar w:fldCharType="end"/>
      </w:r>
      <w:r w:rsidR="000F6C3D">
        <w:t>.</w:t>
      </w:r>
      <w:r w:rsidR="004837CD">
        <w:t xml:space="preserve"> </w:t>
      </w:r>
      <w:sdt>
        <w:sdtPr>
          <w:id w:val="124862929"/>
          <w:citation/>
        </w:sdtPr>
        <w:sdtContent>
          <w:fldSimple w:instr=" CITATION Jan08 \l 1029  ">
            <w:r w:rsidR="00DB1E9C">
              <w:rPr>
                <w:noProof/>
              </w:rPr>
              <w:t>[18]</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DC105C">
          <w:rPr>
            <w:noProof/>
          </w:rPr>
          <w:t>4</w:t>
        </w:r>
      </w:fldSimple>
      <w:r w:rsidR="00DC105C">
        <w:t>.</w:t>
      </w:r>
      <w:fldSimple w:instr=" SEQ Obrázek \* ARABIC \s 1 ">
        <w:r w:rsidR="00DC105C">
          <w:rPr>
            <w:noProof/>
          </w:rPr>
          <w:t>1</w:t>
        </w:r>
      </w:fldSimple>
      <w:bookmarkEnd w:id="38"/>
      <w:r w:rsidR="00CA1F17">
        <w:t>:</w:t>
      </w:r>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DB1E9C">
              <w:rPr>
                <w:noProof/>
              </w:rPr>
              <w:t>[18]</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DB1E9C">
              <w:rPr>
                <w:noProof/>
              </w:rPr>
              <w:t>[18]</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DB1E9C">
              <w:rPr>
                <w:noProof/>
              </w:rPr>
              <w:t>[18]</w:t>
            </w:r>
          </w:fldSimple>
        </w:sdtContent>
      </w:sdt>
      <w:r>
        <w:t xml:space="preserve">. </w:t>
      </w:r>
    </w:p>
    <w:p w:rsidR="00BB5EEC" w:rsidRDefault="00BB5EEC" w:rsidP="008D0E8A">
      <w:pPr>
        <w:pStyle w:val="Nadpis2"/>
      </w:pPr>
      <w:bookmarkStart w:id="39" w:name="_Ref356133975"/>
      <w:bookmarkStart w:id="40" w:name="_Toc356775495"/>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DB1E9C">
              <w:rPr>
                <w:noProof/>
              </w:rPr>
              <w:t>[18]</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DB1E9C">
              <w:rPr>
                <w:noProof/>
              </w:rPr>
              <w:t>[18]</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w:t>
      </w:r>
      <w:r>
        <w:lastRenderedPageBreak/>
        <w:t xml:space="preserve">nebo 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DB1E9C">
              <w:rPr>
                <w:noProof/>
              </w:rPr>
              <w:t>[18]</w:t>
            </w:r>
          </w:fldSimple>
        </w:sdtContent>
      </w:sdt>
      <w:r w:rsidR="00D10A38">
        <w:t xml:space="preserve"> a </w:t>
      </w:r>
      <w:sdt>
        <w:sdtPr>
          <w:id w:val="80015262"/>
          <w:citation/>
        </w:sdtPr>
        <w:sdtContent>
          <w:fldSimple w:instr=" CITATION Koč08 \l 1029 ">
            <w:r w:rsidR="00DB1E9C">
              <w:rPr>
                <w:noProof/>
              </w:rPr>
              <w:t>[19]</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775496"/>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D261C4">
        <w:fldChar w:fldCharType="begin"/>
      </w:r>
      <w:r>
        <w:instrText xml:space="preserve"> REF _Ref343026126 \r \h </w:instrText>
      </w:r>
      <w:r w:rsidR="00D261C4">
        <w:fldChar w:fldCharType="separate"/>
      </w:r>
      <w:r w:rsidR="00DB1E9C">
        <w:t>4.1</w:t>
      </w:r>
      <w:r w:rsidR="00D261C4">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D261C4">
        <w:fldChar w:fldCharType="begin"/>
      </w:r>
      <w:r w:rsidR="00AC66D9">
        <w:instrText xml:space="preserve"> REF _Ref356160979 \r \h </w:instrText>
      </w:r>
      <w:r w:rsidR="00D261C4">
        <w:fldChar w:fldCharType="separate"/>
      </w:r>
      <w:r w:rsidR="00DB1E9C">
        <w:t>4.2.2</w:t>
      </w:r>
      <w:r w:rsidR="00D261C4">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DB1E9C">
              <w:rPr>
                <w:noProof/>
              </w:rPr>
              <w:t>[18]</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D261C4"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w:t>
      </w:r>
      <w:proofErr w:type="spellStart"/>
      <w:r>
        <w:t>áporné</w:t>
      </w:r>
      <w:proofErr w:type="spellEnd"/>
      <w:r>
        <w:t xml:space="preserve">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D261C4">
        <w:fldChar w:fldCharType="begin"/>
      </w:r>
      <w:r>
        <w:instrText xml:space="preserve"> REF _Ref356084479 \h </w:instrText>
      </w:r>
      <w:r w:rsidR="00D261C4">
        <w:fldChar w:fldCharType="separate"/>
      </w:r>
      <w:r w:rsidR="00DB1E9C">
        <w:t xml:space="preserve">Obrázek </w:t>
      </w:r>
      <w:r w:rsidR="00DB1E9C">
        <w:rPr>
          <w:noProof/>
        </w:rPr>
        <w:t>4</w:t>
      </w:r>
      <w:r w:rsidR="00DB1E9C">
        <w:t>.</w:t>
      </w:r>
      <w:r w:rsidR="00DB1E9C">
        <w:rPr>
          <w:noProof/>
        </w:rPr>
        <w:t>2</w:t>
      </w:r>
      <w:r w:rsidR="00D261C4">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DC105C">
          <w:rPr>
            <w:noProof/>
          </w:rPr>
          <w:t>4</w:t>
        </w:r>
      </w:fldSimple>
      <w:r w:rsidR="00DC105C">
        <w:t>.</w:t>
      </w:r>
      <w:fldSimple w:instr=" SEQ Obrázek \* ARABIC \s 1 ">
        <w:r w:rsidR="00DC105C">
          <w:rPr>
            <w:noProof/>
          </w:rPr>
          <w:t>2</w:t>
        </w:r>
      </w:fldSimple>
      <w:bookmarkEnd w:id="45"/>
      <w:r w:rsidR="00CA1F17">
        <w:t>:</w:t>
      </w:r>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775497"/>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D261C4">
        <w:fldChar w:fldCharType="begin"/>
      </w:r>
      <w:r w:rsidR="00856B29">
        <w:instrText xml:space="preserve"> REF _Ref356158215 \h </w:instrText>
      </w:r>
      <w:r w:rsidR="00D261C4">
        <w:fldChar w:fldCharType="separate"/>
      </w:r>
      <w:r w:rsidR="00DB1E9C">
        <w:t xml:space="preserve">Obrázek </w:t>
      </w:r>
      <w:r w:rsidR="00DB1E9C">
        <w:rPr>
          <w:noProof/>
        </w:rPr>
        <w:t>4</w:t>
      </w:r>
      <w:r w:rsidR="00DB1E9C">
        <w:t>.</w:t>
      </w:r>
      <w:r w:rsidR="00DB1E9C">
        <w:rPr>
          <w:noProof/>
        </w:rPr>
        <w:t>3</w:t>
      </w:r>
      <w:r w:rsidR="00D261C4">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DB1E9C">
              <w:rPr>
                <w:noProof/>
              </w:rPr>
              <w:t>[19]</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DB1E9C">
              <w:rPr>
                <w:noProof/>
              </w:rPr>
              <w:t>[18]</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DC105C">
          <w:rPr>
            <w:noProof/>
          </w:rPr>
          <w:t>4</w:t>
        </w:r>
      </w:fldSimple>
      <w:r w:rsidR="00DC105C">
        <w:t>.</w:t>
      </w:r>
      <w:fldSimple w:instr=" SEQ Obrázek \* ARABIC \s 1 ">
        <w:r w:rsidR="00DC105C">
          <w:rPr>
            <w:noProof/>
          </w:rPr>
          <w:t>3</w:t>
        </w:r>
      </w:fldSimple>
      <w:bookmarkEnd w:id="50"/>
      <w:r w:rsidR="00CA1F17">
        <w:t>:</w:t>
      </w:r>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D261C4">
        <w:fldChar w:fldCharType="begin"/>
      </w:r>
      <w:r w:rsidR="008F5FB2">
        <w:instrText xml:space="preserve"> REF _Ref356158215 \h </w:instrText>
      </w:r>
      <w:r w:rsidR="00D261C4">
        <w:fldChar w:fldCharType="separate"/>
      </w:r>
      <w:r w:rsidR="00DB1E9C">
        <w:t xml:space="preserve">Obrázek </w:t>
      </w:r>
      <w:r w:rsidR="00DB1E9C">
        <w:rPr>
          <w:noProof/>
        </w:rPr>
        <w:t>4</w:t>
      </w:r>
      <w:r w:rsidR="00DB1E9C">
        <w:t>.</w:t>
      </w:r>
      <w:r w:rsidR="00DB1E9C">
        <w:rPr>
          <w:noProof/>
        </w:rPr>
        <w:t>3</w:t>
      </w:r>
      <w:r w:rsidR="00D261C4">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D261C4">
        <w:fldChar w:fldCharType="begin"/>
      </w:r>
      <w:r>
        <w:instrText xml:space="preserve"> REF _Ref356154291 \r \h </w:instrText>
      </w:r>
      <w:r w:rsidR="00D261C4">
        <w:fldChar w:fldCharType="separate"/>
      </w:r>
      <w:r w:rsidR="00DB1E9C">
        <w:t>4.2.1</w:t>
      </w:r>
      <w:r w:rsidR="00D261C4">
        <w:fldChar w:fldCharType="end"/>
      </w:r>
      <w:r>
        <w:t xml:space="preserve">. Pro přehlednost nebudeme zobrazovat všechny části třídy z obrázku </w:t>
      </w:r>
      <w:r w:rsidR="00D261C4">
        <w:fldChar w:fldCharType="begin"/>
      </w:r>
      <w:r w:rsidR="00842EE7">
        <w:instrText xml:space="preserve"> REF _Ref356084479 \h </w:instrText>
      </w:r>
      <w:r w:rsidR="00D261C4">
        <w:fldChar w:fldCharType="separate"/>
      </w:r>
      <w:r w:rsidR="00DB1E9C">
        <w:t xml:space="preserve">Obrázek </w:t>
      </w:r>
      <w:r w:rsidR="00DB1E9C">
        <w:rPr>
          <w:noProof/>
        </w:rPr>
        <w:t>4</w:t>
      </w:r>
      <w:r w:rsidR="00DB1E9C">
        <w:t>.</w:t>
      </w:r>
      <w:r w:rsidR="00DB1E9C">
        <w:rPr>
          <w:noProof/>
        </w:rPr>
        <w:t>2</w:t>
      </w:r>
      <w:r w:rsidR="00D261C4">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D261C4">
        <w:fldChar w:fldCharType="begin"/>
      </w:r>
      <w:r w:rsidR="00435B0D">
        <w:instrText xml:space="preserve"> REF _Ref356170075 \r \h </w:instrText>
      </w:r>
      <w:r w:rsidR="00D261C4">
        <w:fldChar w:fldCharType="separate"/>
      </w:r>
      <w:r w:rsidR="00DB1E9C">
        <w:t>6.2</w:t>
      </w:r>
      <w:r w:rsidR="00D261C4">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Ref356742885"/>
      <w:bookmarkStart w:id="56" w:name="_Toc356775498"/>
      <w:r>
        <w:t>DEVS</w:t>
      </w:r>
      <w:bookmarkEnd w:id="52"/>
      <w:bookmarkEnd w:id="53"/>
      <w:bookmarkEnd w:id="54"/>
      <w:bookmarkEnd w:id="55"/>
      <w:bookmarkEnd w:id="56"/>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D261C4">
        <w:fldChar w:fldCharType="begin"/>
      </w:r>
      <w:r w:rsidR="00141273">
        <w:instrText xml:space="preserve"> REF _Ref344246396 \h </w:instrText>
      </w:r>
      <w:r w:rsidR="00D261C4">
        <w:fldChar w:fldCharType="separate"/>
      </w:r>
      <w:r w:rsidR="00DB1E9C">
        <w:t xml:space="preserve">Obrázek </w:t>
      </w:r>
      <w:r w:rsidR="00DB1E9C">
        <w:rPr>
          <w:noProof/>
        </w:rPr>
        <w:t>4</w:t>
      </w:r>
      <w:r w:rsidR="00DB1E9C">
        <w:t>.</w:t>
      </w:r>
      <w:r w:rsidR="00DB1E9C">
        <w:rPr>
          <w:noProof/>
        </w:rPr>
        <w:t>4</w:t>
      </w:r>
      <w:r w:rsidR="00D261C4">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DB1E9C">
              <w:rPr>
                <w:noProof/>
              </w:rPr>
              <w:t>[4]</w:t>
            </w:r>
          </w:fldSimple>
        </w:sdtContent>
      </w:sdt>
    </w:p>
    <w:p w:rsidR="001948C8" w:rsidRDefault="001948C8" w:rsidP="008D0E8A">
      <w:pPr>
        <w:pStyle w:val="Obrzek"/>
      </w:pPr>
      <w:commentRangeStart w:id="57"/>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7"/>
      <w:r w:rsidR="003648B7">
        <w:rPr>
          <w:rStyle w:val="Odkaznakoment"/>
        </w:rPr>
        <w:commentReference w:id="57"/>
      </w:r>
    </w:p>
    <w:p w:rsidR="001948C8" w:rsidRPr="0036414C" w:rsidRDefault="00016671" w:rsidP="008D0E8A">
      <w:pPr>
        <w:pStyle w:val="Titulek"/>
      </w:pPr>
      <w:bookmarkStart w:id="58" w:name="_Ref344246396"/>
      <w:r>
        <w:t>Obrázek</w:t>
      </w:r>
      <w:r w:rsidR="001948C8">
        <w:t xml:space="preserve"> </w:t>
      </w:r>
      <w:fldSimple w:instr=" STYLEREF 1 \s ">
        <w:r w:rsidR="00DC105C">
          <w:rPr>
            <w:noProof/>
          </w:rPr>
          <w:t>4</w:t>
        </w:r>
      </w:fldSimple>
      <w:r w:rsidR="00DC105C">
        <w:t>.</w:t>
      </w:r>
      <w:fldSimple w:instr=" SEQ Obrázek \* ARABIC \s 1 ">
        <w:r w:rsidR="00DC105C">
          <w:rPr>
            <w:noProof/>
          </w:rPr>
          <w:t>4</w:t>
        </w:r>
      </w:fldSimple>
      <w:bookmarkEnd w:id="58"/>
      <w:r w:rsidR="00CA1F17">
        <w:t>:</w:t>
      </w:r>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DB1E9C">
              <w:rPr>
                <w:noProof/>
              </w:rPr>
              <w:t>[20]</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DB1E9C">
              <w:rPr>
                <w:noProof/>
              </w:rPr>
              <w:t>[20]</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D261C4"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D261C4"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w:t>
      </w:r>
      <w:proofErr w:type="spellStart"/>
      <w:r>
        <w:t>time</w:t>
      </w:r>
      <w:proofErr w:type="spellEnd"/>
      <w:r>
        <w:t xml:space="preserve"> </w:t>
      </w:r>
      <w:proofErr w:type="spellStart"/>
      <w:r>
        <w:t>advance</w:t>
      </w:r>
      <w:proofErr w:type="spellEnd"/>
      <w:r>
        <w:t xml:space="preserve"> </w:t>
      </w:r>
      <w:proofErr w:type="spellStart"/>
      <w:r>
        <w:t>function</w:t>
      </w:r>
      <w:proofErr w:type="spellEnd"/>
      <w:r>
        <w:t>), kterou je při přechodu do nového stavu nastavena interní událost za daný čas</w:t>
      </w:r>
    </w:p>
    <w:p w:rsidR="00A52A9D" w:rsidRPr="000F01B0" w:rsidRDefault="00D261C4"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Pokud n</w:t>
      </w:r>
      <w:proofErr w:type="spellStart"/>
      <w:r>
        <w:t>astane</w:t>
      </w:r>
      <w:proofErr w:type="spellEnd"/>
      <w:r>
        <w:t xml:space="preserv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má vždy přednost externí událost a interní u</w:t>
      </w:r>
      <w:proofErr w:type="spellStart"/>
      <w:r>
        <w:t>dálost</w:t>
      </w:r>
      <w:proofErr w:type="spellEnd"/>
      <w:r>
        <w:t xml:space="preserve"> se ignoruje. </w:t>
      </w:r>
      <w:sdt>
        <w:sdtPr>
          <w:id w:val="14022445"/>
          <w:citation/>
        </w:sdtPr>
        <w:sdtContent>
          <w:fldSimple w:instr=" CITATION Jan \l 1029 ">
            <w:r w:rsidR="00DB1E9C">
              <w:rPr>
                <w:noProof/>
              </w:rPr>
              <w:t>[20]</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DB1E9C">
              <w:rPr>
                <w:noProof/>
              </w:rPr>
              <w:t>[20]</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D261C4"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DB1E9C">
              <w:rPr>
                <w:noProof/>
              </w:rPr>
              <w:t>[20]</w:t>
            </w:r>
          </w:fldSimple>
        </w:sdtContent>
      </w:sdt>
      <w:r w:rsidR="007766B5" w:rsidRPr="007766B5">
        <w:t xml:space="preserve"> </w:t>
      </w:r>
      <w:sdt>
        <w:sdtPr>
          <w:id w:val="14022439"/>
          <w:citation/>
        </w:sdtPr>
        <w:sdtContent>
          <w:fldSimple w:instr=" CITATION PPe11 \l 1029  ">
            <w:r w:rsidR="00DB1E9C">
              <w:rPr>
                <w:noProof/>
              </w:rPr>
              <w:t>[21]</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DB1E9C">
              <w:rPr>
                <w:noProof/>
              </w:rPr>
              <w:t>[20]</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DB1E9C">
              <w:rPr>
                <w:noProof/>
              </w:rPr>
              <w:t>[20]</w:t>
            </w:r>
          </w:fldSimple>
        </w:sdtContent>
      </w:sdt>
    </w:p>
    <w:p w:rsidR="001948C8" w:rsidRDefault="001948C8" w:rsidP="008D0E8A">
      <w:pPr>
        <w:pStyle w:val="Nadpis2"/>
      </w:pPr>
      <w:bookmarkStart w:id="59" w:name="_Toc343033300"/>
      <w:bookmarkStart w:id="60" w:name="_Ref356077086"/>
      <w:bookmarkStart w:id="61" w:name="_Ref356133993"/>
      <w:bookmarkStart w:id="62" w:name="_Ref356592596"/>
      <w:bookmarkStart w:id="63" w:name="_Ref356678671"/>
      <w:bookmarkStart w:id="64" w:name="_Toc356775499"/>
      <w:r>
        <w:t xml:space="preserve">Nástroj </w:t>
      </w:r>
      <w:proofErr w:type="spellStart"/>
      <w:r>
        <w:t>PNtalk</w:t>
      </w:r>
      <w:proofErr w:type="spellEnd"/>
      <w:r>
        <w:t>/</w:t>
      </w:r>
      <w:proofErr w:type="spellStart"/>
      <w:r>
        <w:t>SmallDEVS</w:t>
      </w:r>
      <w:bookmarkEnd w:id="59"/>
      <w:bookmarkEnd w:id="60"/>
      <w:bookmarkEnd w:id="61"/>
      <w:bookmarkEnd w:id="62"/>
      <w:bookmarkEnd w:id="63"/>
      <w:bookmarkEnd w:id="64"/>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DB1E9C">
              <w:rPr>
                <w:noProof/>
              </w:rPr>
              <w:t>[2]</w:t>
            </w:r>
          </w:fldSimple>
        </w:sdtContent>
      </w:sdt>
      <w:r>
        <w:t>. Ta</w:t>
      </w:r>
      <w:r w:rsidR="002A5F3E">
        <w:t>to skupina se zabývá nejenom vý</w:t>
      </w:r>
      <w:r>
        <w:t xml:space="preserve">zkumem v oblasti modelování a simulace, ale také vývojem nových formalismů (viz. OOPN v kapitole </w:t>
      </w:r>
      <w:r w:rsidR="00D261C4">
        <w:fldChar w:fldCharType="begin"/>
      </w:r>
      <w:r>
        <w:instrText xml:space="preserve"> REF _Ref343026126 \r \h </w:instrText>
      </w:r>
      <w:r w:rsidR="00D261C4">
        <w:fldChar w:fldCharType="separate"/>
      </w:r>
      <w:r w:rsidR="00DB1E9C">
        <w:t>4.1</w:t>
      </w:r>
      <w:r w:rsidR="00D261C4">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DB1E9C">
              <w:rPr>
                <w:noProof/>
              </w:rPr>
              <w:t>[4]</w:t>
            </w:r>
          </w:fldSimple>
        </w:sdtContent>
      </w:sdt>
    </w:p>
    <w:p w:rsidR="00CB2DCD" w:rsidRPr="00CB2DCD"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r w:rsidR="00CB2DCD">
        <w:t xml:space="preserve"> Všechny </w:t>
      </w:r>
      <w:proofErr w:type="spellStart"/>
      <w:r w:rsidR="00CB2DCD">
        <w:t>PNtalkovské</w:t>
      </w:r>
      <w:proofErr w:type="spellEnd"/>
      <w:r w:rsidR="00CB2DCD">
        <w:t xml:space="preserve"> třídy jsou dostupné přes objekt </w:t>
      </w:r>
      <w:proofErr w:type="spellStart"/>
      <w:r w:rsidR="00CB2DCD">
        <w:rPr>
          <w:i/>
        </w:rPr>
        <w:t>MyRepository</w:t>
      </w:r>
      <w:proofErr w:type="spellEnd"/>
      <w:r w:rsidR="00CB2DCD">
        <w:t xml:space="preserve">, který do </w:t>
      </w:r>
      <w:proofErr w:type="spellStart"/>
      <w:r w:rsidR="00CB2DCD">
        <w:t>Squeaku</w:t>
      </w:r>
      <w:proofErr w:type="spellEnd"/>
      <w:r w:rsidR="00CB2DCD">
        <w:t xml:space="preserve"> zavádí </w:t>
      </w:r>
      <w:proofErr w:type="spellStart"/>
      <w:r w:rsidR="00CB2DCD">
        <w:t>SmallDEVS</w:t>
      </w:r>
      <w:proofErr w:type="spellEnd"/>
      <w:r w:rsidR="00CB2DCD">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D261C4">
        <w:fldChar w:fldCharType="begin"/>
      </w:r>
      <w:r>
        <w:instrText xml:space="preserve"> REF _Ref356133975 \r \h </w:instrText>
      </w:r>
      <w:r w:rsidR="00D261C4">
        <w:fldChar w:fldCharType="separate"/>
      </w:r>
      <w:r w:rsidR="00DB1E9C">
        <w:t>4.2</w:t>
      </w:r>
      <w:r w:rsidR="00D261C4">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Syntaxi jazyka znázorňuje následující kus kódu</w:t>
      </w:r>
      <w:r w:rsidR="001E3F00">
        <w:t xml:space="preserve"> </w:t>
      </w:r>
      <w:r w:rsidR="00D261C4">
        <w:fldChar w:fldCharType="begin"/>
      </w:r>
      <w:r w:rsidR="001E3F00">
        <w:instrText xml:space="preserve"> REF _Ref356752156 \h </w:instrText>
      </w:r>
      <w:r w:rsidR="00D261C4">
        <w:fldChar w:fldCharType="separate"/>
      </w:r>
      <w:r w:rsidR="00DB1E9C">
        <w:t xml:space="preserve">Ukázka kódu </w:t>
      </w:r>
      <w:r w:rsidR="00DB1E9C">
        <w:rPr>
          <w:noProof/>
        </w:rPr>
        <w:t>4</w:t>
      </w:r>
      <w:r w:rsidR="00DB1E9C">
        <w:t>.</w:t>
      </w:r>
      <w:r w:rsidR="00DB1E9C">
        <w:rPr>
          <w:noProof/>
        </w:rPr>
        <w:t>1</w:t>
      </w:r>
      <w:r w:rsidR="00D261C4">
        <w:fldChar w:fldCharType="end"/>
      </w:r>
      <w:r>
        <w:t xml:space="preserve"> implementující třídu </w:t>
      </w:r>
      <w:proofErr w:type="spellStart"/>
      <w:r>
        <w:rPr>
          <w:i/>
        </w:rPr>
        <w:t>Counter</w:t>
      </w:r>
      <w:proofErr w:type="spellEnd"/>
      <w:r>
        <w:t xml:space="preserve"> z příkladu na obrázcích </w:t>
      </w:r>
      <w:r w:rsidR="00D261C4">
        <w:fldChar w:fldCharType="begin"/>
      </w:r>
      <w:r>
        <w:instrText xml:space="preserve"> REF _Ref356084479 \h </w:instrText>
      </w:r>
      <w:r w:rsidR="00D261C4">
        <w:fldChar w:fldCharType="separate"/>
      </w:r>
      <w:r w:rsidR="00DB1E9C">
        <w:t xml:space="preserve">Obrázek </w:t>
      </w:r>
      <w:r w:rsidR="00DB1E9C">
        <w:rPr>
          <w:noProof/>
        </w:rPr>
        <w:t>4</w:t>
      </w:r>
      <w:r w:rsidR="00DB1E9C">
        <w:t>.</w:t>
      </w:r>
      <w:r w:rsidR="00DB1E9C">
        <w:rPr>
          <w:noProof/>
        </w:rPr>
        <w:t>2</w:t>
      </w:r>
      <w:r w:rsidR="00D261C4">
        <w:fldChar w:fldCharType="end"/>
      </w:r>
      <w:r>
        <w:t xml:space="preserve"> a </w:t>
      </w:r>
      <w:r w:rsidR="00D261C4">
        <w:fldChar w:fldCharType="begin"/>
      </w:r>
      <w:r>
        <w:instrText xml:space="preserve"> REF _Ref356158215 \h </w:instrText>
      </w:r>
      <w:r w:rsidR="00D261C4">
        <w:fldChar w:fldCharType="separate"/>
      </w:r>
      <w:r w:rsidR="00DB1E9C">
        <w:t xml:space="preserve">Obrázek </w:t>
      </w:r>
      <w:r w:rsidR="00DB1E9C">
        <w:rPr>
          <w:noProof/>
        </w:rPr>
        <w:t>4</w:t>
      </w:r>
      <w:r w:rsidR="00DB1E9C">
        <w:t>.</w:t>
      </w:r>
      <w:r w:rsidR="00DB1E9C">
        <w:rPr>
          <w:noProof/>
        </w:rPr>
        <w:t>3</w:t>
      </w:r>
      <w:r w:rsidR="00D261C4">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4C021F" w:rsidRPr="004C021F" w:rsidRDefault="005C2704" w:rsidP="001B74F6">
      <w:pPr>
        <w:pStyle w:val="Codeblock"/>
        <w:rPr>
          <w:lang w:val="en-US"/>
        </w:rPr>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1E3F00" w:rsidRDefault="001E3F00" w:rsidP="001E3F00">
      <w:pPr>
        <w:pStyle w:val="Titulek"/>
      </w:pPr>
      <w:bookmarkStart w:id="65" w:name="_Ref356752156"/>
      <w:r>
        <w:t xml:space="preserve">Ukázka kódu </w:t>
      </w:r>
      <w:fldSimple w:instr=" STYLEREF 1 \s ">
        <w:r w:rsidR="00DB1E9C">
          <w:rPr>
            <w:noProof/>
          </w:rPr>
          <w:t>4</w:t>
        </w:r>
      </w:fldSimple>
      <w:r w:rsidR="00581128">
        <w:t>.</w:t>
      </w:r>
      <w:fldSimple w:instr=" SEQ Ukázka_kódu \* ARABIC \s 1 ">
        <w:r w:rsidR="00DB1E9C">
          <w:rPr>
            <w:noProof/>
          </w:rPr>
          <w:t>1</w:t>
        </w:r>
      </w:fldSimple>
      <w:bookmarkEnd w:id="65"/>
    </w:p>
    <w:p w:rsidR="00DF0115" w:rsidRDefault="009F1C92" w:rsidP="008D0E8A">
      <w:pPr>
        <w:pStyle w:val="Odstavecdal"/>
      </w:pPr>
      <w:commentRangeStart w:id="66"/>
      <w:r>
        <w:t>S</w:t>
      </w:r>
      <w:r w:rsidR="0082181E">
        <w:t>truktury a principy</w:t>
      </w:r>
      <w:r w:rsidR="00D748B6">
        <w:t xml:space="preserve"> v</w:t>
      </w:r>
      <w:r w:rsidR="008A352C">
        <w:t>ytváření objektů v OOPN popsané</w:t>
      </w:r>
      <w:r w:rsidR="00D748B6">
        <w:t xml:space="preserve"> v</w:t>
      </w:r>
      <w:r w:rsidR="00016671">
        <w:t xml:space="preserve"> kapitole</w:t>
      </w:r>
      <w:r w:rsidR="00D748B6">
        <w:t xml:space="preserve"> </w:t>
      </w:r>
      <w:r w:rsidR="00D261C4">
        <w:fldChar w:fldCharType="begin"/>
      </w:r>
      <w:r w:rsidR="00141791">
        <w:instrText xml:space="preserve"> REF _Ref356133975 \r \h </w:instrText>
      </w:r>
      <w:r w:rsidR="00D261C4">
        <w:fldChar w:fldCharType="separate"/>
      </w:r>
      <w:r w:rsidR="00DB1E9C">
        <w:t>4.2</w:t>
      </w:r>
      <w:r w:rsidR="00D261C4">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xml:space="preserve">, je možné měnit buď chování objektu samotného, nebo změnit vzor třídy, přičemž každá další vytvořená instance této třídy bude kopírovat novou </w:t>
      </w:r>
      <w:r w:rsidR="00D748B6">
        <w:lastRenderedPageBreak/>
        <w:t>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DB1E9C">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6"/>
      <w:r w:rsidR="0082181E">
        <w:rPr>
          <w:rStyle w:val="Odkaznakoment"/>
        </w:rPr>
        <w:commentReference w:id="66"/>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DB1E9C">
              <w:rPr>
                <w:noProof/>
              </w:rPr>
              <w:t>[17]</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D261C4">
        <w:fldChar w:fldCharType="begin"/>
      </w:r>
      <w:r w:rsidR="00305000">
        <w:instrText xml:space="preserve"> REF _Ref345678545 \r \h </w:instrText>
      </w:r>
      <w:r w:rsidR="00D261C4">
        <w:fldChar w:fldCharType="separate"/>
      </w:r>
      <w:r w:rsidR="00DB1E9C">
        <w:t>4.3</w:t>
      </w:r>
      <w:r w:rsidR="00D261C4">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DB1E9C">
              <w:rPr>
                <w:noProof/>
              </w:rPr>
              <w:t>[4]</w:t>
            </w:r>
          </w:fldSimple>
        </w:sdtContent>
      </w:sdt>
    </w:p>
    <w:p w:rsidR="00F03E99" w:rsidRDefault="00F03E99" w:rsidP="008D0E8A">
      <w:r>
        <w:br w:type="page"/>
      </w:r>
    </w:p>
    <w:p w:rsidR="000A080F" w:rsidRDefault="000A080F" w:rsidP="008D0E8A">
      <w:pPr>
        <w:pStyle w:val="Nadpis1"/>
      </w:pPr>
      <w:bookmarkStart w:id="67" w:name="_Ref356678745"/>
      <w:bookmarkStart w:id="68" w:name="_Toc356775500"/>
      <w:bookmarkStart w:id="69" w:name="_Toc101325795"/>
      <w:bookmarkStart w:id="70" w:name="_Toc215678063"/>
      <w:bookmarkStart w:id="71" w:name="_Toc343033301"/>
      <w:r>
        <w:lastRenderedPageBreak/>
        <w:t xml:space="preserve">Specifikace </w:t>
      </w:r>
      <w:r w:rsidR="004B610B">
        <w:t>konferenč</w:t>
      </w:r>
      <w:r>
        <w:t>ního systém</w:t>
      </w:r>
      <w:r w:rsidR="00772A6C">
        <w:t>u</w:t>
      </w:r>
      <w:bookmarkEnd w:id="67"/>
      <w:bookmarkEnd w:id="68"/>
    </w:p>
    <w:p w:rsidR="002757FF" w:rsidRDefault="00772A6C" w:rsidP="008D0E8A">
      <w:pPr>
        <w:pStyle w:val="Odstavecprvn"/>
      </w:pPr>
      <w:r>
        <w:t xml:space="preserve">Nyní se již dostáváme k aplikaci modelem řízeného návrhu na případové studii </w:t>
      </w:r>
      <w:r w:rsidR="004B610B">
        <w:t>konferenč</w:t>
      </w:r>
      <w:r>
        <w:t>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2" w:name="_Toc356775501"/>
      <w:commentRangeStart w:id="73"/>
      <w:r>
        <w:t>Neformální specifikace</w:t>
      </w:r>
      <w:commentRangeEnd w:id="73"/>
      <w:r w:rsidR="00BE7D21">
        <w:rPr>
          <w:rStyle w:val="Odkaznakoment"/>
          <w:rFonts w:cs="Times New Roman"/>
          <w:b w:val="0"/>
          <w:bCs w:val="0"/>
          <w:iCs w:val="0"/>
        </w:rPr>
        <w:commentReference w:id="73"/>
      </w:r>
      <w:bookmarkEnd w:id="72"/>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4" w:name="_Ref356731525"/>
      <w:bookmarkStart w:id="75" w:name="_Toc356775502"/>
      <w:r w:rsidRPr="00430CE8">
        <w:t>Analýza požadavků</w:t>
      </w:r>
      <w:bookmarkEnd w:id="74"/>
      <w:bookmarkEnd w:id="75"/>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D261C4">
        <w:fldChar w:fldCharType="begin"/>
      </w:r>
      <w:r w:rsidR="00A840BA">
        <w:instrText xml:space="preserve"> REF _Ref355915704 \h </w:instrText>
      </w:r>
      <w:r w:rsidR="00D261C4">
        <w:fldChar w:fldCharType="separate"/>
      </w:r>
      <w:r w:rsidR="00DB1E9C">
        <w:t xml:space="preserve">Obrázek </w:t>
      </w:r>
      <w:r w:rsidR="00DB1E9C">
        <w:rPr>
          <w:noProof/>
        </w:rPr>
        <w:t>5</w:t>
      </w:r>
      <w:r w:rsidR="00DB1E9C">
        <w:t>.</w:t>
      </w:r>
      <w:r w:rsidR="00DB1E9C">
        <w:rPr>
          <w:noProof/>
        </w:rPr>
        <w:t>1</w:t>
      </w:r>
      <w:r w:rsidR="00D261C4">
        <w:fldChar w:fldCharType="end"/>
      </w:r>
      <w:r w:rsidR="00A840BA">
        <w:t xml:space="preserve"> </w:t>
      </w:r>
      <w:r w:rsidRPr="00F34701">
        <w:t>zachycuje případy užití asociované s výše popsanými aktéry.</w:t>
      </w:r>
    </w:p>
    <w:p w:rsidR="00430CE8" w:rsidRDefault="00F34701" w:rsidP="008D0E8A">
      <w:pPr>
        <w:pStyle w:val="Obrzek"/>
      </w:pPr>
      <w:r w:rsidRPr="00F34701">
        <w:rPr>
          <w:noProof/>
        </w:rPr>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6" w:name="_Ref355915704"/>
      <w:r>
        <w:t>Obrázek</w:t>
      </w:r>
      <w:r w:rsidR="0040208B">
        <w:t xml:space="preserve"> </w:t>
      </w:r>
      <w:fldSimple w:instr=" STYLEREF 1 \s ">
        <w:r w:rsidR="00DC105C">
          <w:rPr>
            <w:noProof/>
          </w:rPr>
          <w:t>5</w:t>
        </w:r>
      </w:fldSimple>
      <w:r w:rsidR="00DC105C">
        <w:t>.</w:t>
      </w:r>
      <w:fldSimple w:instr=" SEQ Obrázek \* ARABIC \s 1 ">
        <w:r w:rsidR="00DC105C">
          <w:rPr>
            <w:noProof/>
          </w:rPr>
          <w:t>1</w:t>
        </w:r>
      </w:fldSimple>
      <w:bookmarkEnd w:id="76"/>
      <w:r w:rsidR="00CA1F17">
        <w:t>:</w:t>
      </w:r>
      <w:r w:rsidR="00430CE8">
        <w:t xml:space="preserve"> Diagram případů užití. Diagram znázorňuje rozvržení aktérů v systému a jejich možné akce.</w:t>
      </w:r>
      <w:r w:rsidR="00257A92" w:rsidRPr="00F34701">
        <w:t xml:space="preserve"> </w:t>
      </w:r>
    </w:p>
    <w:p w:rsidR="00843EDE" w:rsidRPr="008E0801" w:rsidRDefault="00843EDE" w:rsidP="00843EDE">
      <w:pPr>
        <w:pStyle w:val="Odstavecdal"/>
      </w:pPr>
      <w:r>
        <w:t xml:space="preserve">Diagram případů užití je diagram jazyka UML, pomocí něhož modelujeme rozvržení aktérů v systému a jejich možné akce nad systémem. </w:t>
      </w:r>
      <w:r w:rsidRPr="00F34701">
        <w:t xml:space="preserve">Některé případy užití pokrývají několik samostatných </w:t>
      </w:r>
      <w:r w:rsidRPr="00F34701">
        <w:lastRenderedPageBreak/>
        <w:t>případů užití, ale jejich zobrazení</w:t>
      </w:r>
      <w:r>
        <w:t>m</w:t>
      </w:r>
      <w:r w:rsidRPr="00F34701">
        <w:t xml:space="preserve"> v diagramu by diagram ztratil na přehlednosti. Jedná se především o CRUD</w:t>
      </w:r>
      <w:r>
        <w:rPr>
          <w:rStyle w:val="Znakapoznpodarou"/>
        </w:rPr>
        <w:footnoteReference w:id="5"/>
      </w:r>
      <w:r w:rsidRPr="00F34701">
        <w:t xml:space="preserve"> akce</w:t>
      </w:r>
      <w:r>
        <w:t>.</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7" w:name="_Ref355912742"/>
      <w:bookmarkStart w:id="78" w:name="_Ref355912747"/>
      <w:bookmarkStart w:id="79" w:name="_Toc356775503"/>
      <w:r>
        <w:lastRenderedPageBreak/>
        <w:t>Realizace modelu konferenčního systému</w:t>
      </w:r>
      <w:bookmarkEnd w:id="77"/>
      <w:bookmarkEnd w:id="78"/>
      <w:bookmarkEnd w:id="79"/>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80"/>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D261C4">
        <w:fldChar w:fldCharType="begin"/>
      </w:r>
      <w:r w:rsidR="00C610CF">
        <w:instrText xml:space="preserve"> REF _Ref355886177 \r \h </w:instrText>
      </w:r>
      <w:r w:rsidR="00D261C4">
        <w:fldChar w:fldCharType="separate"/>
      </w:r>
      <w:r w:rsidR="00DB1E9C">
        <w:t>8</w:t>
      </w:r>
      <w:r w:rsidR="00D261C4">
        <w:fldChar w:fldCharType="end"/>
      </w:r>
      <w:r w:rsidR="00C610CF">
        <w:t xml:space="preserve"> ukážeme test </w:t>
      </w:r>
      <w:r w:rsidR="003C41EA">
        <w:t>reakce modelu na zasílané zprávy.</w:t>
      </w:r>
      <w:commentRangeEnd w:id="80"/>
      <w:r w:rsidR="003C41EA">
        <w:rPr>
          <w:rStyle w:val="Odkaznakoment"/>
        </w:rPr>
        <w:commentReference w:id="80"/>
      </w:r>
    </w:p>
    <w:p w:rsidR="004F77CF" w:rsidRDefault="003C41EA" w:rsidP="008D0E8A">
      <w:pPr>
        <w:pStyle w:val="Odstavecdal"/>
      </w:pPr>
      <w:r>
        <w:t xml:space="preserve">V další fázi provedeme nasazení modelu systému do </w:t>
      </w:r>
      <w:commentRangeStart w:id="81"/>
      <w:r>
        <w:t>reálné aplikace</w:t>
      </w:r>
      <w:commentRangeEnd w:id="81"/>
      <w:r w:rsidR="00492047">
        <w:rPr>
          <w:rStyle w:val="Odkaznakoment"/>
        </w:rPr>
        <w:commentReference w:id="81"/>
      </w:r>
      <w:r>
        <w:t xml:space="preserve">. Pro tyto účely zavedeme </w:t>
      </w:r>
      <w:r w:rsidR="00E36CC5">
        <w:t>řídicí</w:t>
      </w:r>
      <w:r>
        <w:t xml:space="preserve"> sítě</w:t>
      </w:r>
      <w:r w:rsidR="004E3447">
        <w:t xml:space="preserve"> (viz kap. </w:t>
      </w:r>
      <w:r w:rsidR="00D261C4">
        <w:fldChar w:fldCharType="begin"/>
      </w:r>
      <w:r w:rsidR="004E3447">
        <w:instrText xml:space="preserve"> REF _Ref356435135 \r \h </w:instrText>
      </w:r>
      <w:r w:rsidR="00D261C4">
        <w:fldChar w:fldCharType="separate"/>
      </w:r>
      <w:r w:rsidR="00DB1E9C">
        <w:t>7.1</w:t>
      </w:r>
      <w:r w:rsidR="00D261C4">
        <w:fldChar w:fldCharType="end"/>
      </w:r>
      <w:r w:rsidR="004E3447">
        <w:t>)</w:t>
      </w:r>
      <w:r>
        <w:t>, které budou zprostředkovávat akce nad modelem</w:t>
      </w:r>
      <w:r w:rsidR="00492047">
        <w:t xml:space="preserve"> systému a umožní tak nasazení do produkčního prostředí.</w:t>
      </w:r>
      <w:r w:rsidR="00E36CC5">
        <w:t xml:space="preserve"> Řídi</w:t>
      </w:r>
      <w:r w:rsidR="00AE1EA2">
        <w:t xml:space="preserve">cí sítě budou částečně reflektovat rozdělení uživatelů z kapitoly </w:t>
      </w:r>
      <w:r w:rsidR="00D261C4">
        <w:fldChar w:fldCharType="begin"/>
      </w:r>
      <w:r w:rsidR="00AE1EA2">
        <w:instrText xml:space="preserve"> REF _Ref356731525 \r \h </w:instrText>
      </w:r>
      <w:r w:rsidR="00D261C4">
        <w:fldChar w:fldCharType="separate"/>
      </w:r>
      <w:r w:rsidR="00DB1E9C">
        <w:t>5.2</w:t>
      </w:r>
      <w:r w:rsidR="00D261C4">
        <w:fldChar w:fldCharType="end"/>
      </w:r>
      <w:r w:rsidR="00E36CC5">
        <w:t xml:space="preserve">, přičemž </w:t>
      </w:r>
      <w:commentRangeStart w:id="82"/>
      <w:r w:rsidR="00492047">
        <w:t xml:space="preserve"> budou vykonávat netriviální operace a proto je potřeba provést jejich testování, které bude popsáno v kapitole </w:t>
      </w:r>
      <w:r w:rsidR="00D261C4">
        <w:fldChar w:fldCharType="begin"/>
      </w:r>
      <w:r w:rsidR="00492047">
        <w:instrText xml:space="preserve"> REF _Ref355886177 \r \h </w:instrText>
      </w:r>
      <w:r w:rsidR="00D261C4">
        <w:fldChar w:fldCharType="separate"/>
      </w:r>
      <w:r w:rsidR="00DB1E9C">
        <w:t>8</w:t>
      </w:r>
      <w:r w:rsidR="00D261C4">
        <w:fldChar w:fldCharType="end"/>
      </w:r>
      <w:commentRangeEnd w:id="82"/>
      <w:r w:rsidR="00AE1EA2">
        <w:rPr>
          <w:rStyle w:val="Odkaznakoment"/>
        </w:rPr>
        <w:commentReference w:id="82"/>
      </w:r>
      <w:r w:rsidR="00492047">
        <w:t>. Poté</w:t>
      </w:r>
      <w:r>
        <w:t xml:space="preserve"> v</w:t>
      </w:r>
      <w:r w:rsidR="00492047">
        <w:t>ytvoříme</w:t>
      </w:r>
      <w:r w:rsidR="00A5098F">
        <w:t xml:space="preserve"> jednoduché uživatelské rozhraní, popsané v </w:t>
      </w:r>
      <w:commentRangeStart w:id="83"/>
      <w:r w:rsidR="00A5098F">
        <w:t>kapitol</w:t>
      </w:r>
      <w:r w:rsidR="001928C0">
        <w:t xml:space="preserve">e </w:t>
      </w:r>
      <w:commentRangeEnd w:id="83"/>
      <w:r w:rsidR="00C610CF">
        <w:rPr>
          <w:rStyle w:val="Odkaznakoment"/>
        </w:rPr>
        <w:commentReference w:id="83"/>
      </w:r>
      <w:r w:rsidR="00D261C4">
        <w:fldChar w:fldCharType="begin"/>
      </w:r>
      <w:r w:rsidR="001928C0">
        <w:instrText xml:space="preserve"> REF _Ref355913379 \r \h </w:instrText>
      </w:r>
      <w:r w:rsidR="00D261C4">
        <w:fldChar w:fldCharType="separate"/>
      </w:r>
      <w:r w:rsidR="00DB1E9C">
        <w:t>7.2</w:t>
      </w:r>
      <w:r w:rsidR="00D261C4">
        <w:fldChar w:fldCharType="end"/>
      </w:r>
      <w:r w:rsidR="00492047">
        <w:t>.</w:t>
      </w:r>
    </w:p>
    <w:p w:rsidR="00517E08" w:rsidRPr="00517E08" w:rsidRDefault="003D3177" w:rsidP="008D0E8A">
      <w:pPr>
        <w:pStyle w:val="Odstavecdal"/>
      </w:pPr>
      <w:commentRangeStart w:id="84"/>
      <w:r w:rsidRPr="003D3177">
        <w:t>Pro možnost pozdějšího využití výsledků práce v jiných rozšiřujících projektech, nebo studiích, budou zdrojové kódy modelu, uživatelské prostředí a diagramy psány v anglickém jazyce.</w:t>
      </w:r>
      <w:commentRangeEnd w:id="84"/>
      <w:r w:rsidRPr="003D3177">
        <w:commentReference w:id="84"/>
      </w:r>
    </w:p>
    <w:p w:rsidR="00A01228" w:rsidRDefault="00A01228" w:rsidP="008D0E8A">
      <w:pPr>
        <w:pStyle w:val="Nadpis2"/>
      </w:pPr>
      <w:bookmarkStart w:id="85" w:name="_Ref356439177"/>
      <w:bookmarkStart w:id="86" w:name="_Toc356775504"/>
      <w:r>
        <w:t>Návrh tříd</w:t>
      </w:r>
      <w:bookmarkEnd w:id="85"/>
      <w:bookmarkEnd w:id="86"/>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w:t>
      </w:r>
      <w:r w:rsidR="004B610B">
        <w:t>konferenč</w:t>
      </w:r>
      <w:r w:rsidR="00A5098F">
        <w:t>ního systému.</w:t>
      </w:r>
    </w:p>
    <w:p w:rsidR="0012136E" w:rsidRPr="0012136E" w:rsidRDefault="0012136E" w:rsidP="0012136E">
      <w:pPr>
        <w:pStyle w:val="Odstavecdal"/>
      </w:pPr>
      <w:r>
        <w:fldChar w:fldCharType="begin"/>
      </w:r>
      <w:r>
        <w:instrText xml:space="preserve"> REF _Ref355900773 \h </w:instrText>
      </w:r>
      <w:r>
        <w:fldChar w:fldCharType="separate"/>
      </w:r>
      <w:r>
        <w:t xml:space="preserve">Obrázek </w:t>
      </w:r>
      <w:r>
        <w:rPr>
          <w:noProof/>
        </w:rPr>
        <w:t>6</w:t>
      </w:r>
      <w:r>
        <w:t>.</w:t>
      </w:r>
      <w:r>
        <w:rPr>
          <w:noProof/>
        </w:rPr>
        <w:t>1</w:t>
      </w:r>
      <w:r>
        <w:fldChar w:fldCharType="end"/>
      </w:r>
      <w:r>
        <w:t xml:space="preserve"> zobrazuje odpovídající konceptuální diagram tříd. Je zde vidět propojení jednotlivých tříd, respektive vazby jednotlivých objektů. V diagramu můžeme vidět, že třída </w:t>
      </w:r>
      <w:proofErr w:type="spellStart"/>
      <w:r w:rsidRPr="008B0BB8">
        <w:rPr>
          <w:i/>
        </w:rPr>
        <w:t>Conference</w:t>
      </w:r>
      <w:proofErr w:type="spellEnd"/>
      <w:r>
        <w:t xml:space="preserve"> (dále konference) obsahuje informaci o svém názvu, popisu a místu konání. Konference má také vazby na objekty tříd </w:t>
      </w:r>
      <w:proofErr w:type="spellStart"/>
      <w:r>
        <w:rPr>
          <w:i/>
        </w:rPr>
        <w:t>Paper</w:t>
      </w:r>
      <w:proofErr w:type="spellEnd"/>
      <w:r>
        <w:t xml:space="preserve"> (dále článek) a </w:t>
      </w:r>
      <w:proofErr w:type="spellStart"/>
      <w:r>
        <w:rPr>
          <w:i/>
        </w:rPr>
        <w:t>Member</w:t>
      </w:r>
      <w:proofErr w:type="spellEnd"/>
      <w:r>
        <w:t xml:space="preserve"> (dále účastník) s násobností 0..*, což znamená, že počet objektů, které budou náležet konferenci není nijak omezen. Naopak objekt třídy </w:t>
      </w:r>
      <w:proofErr w:type="spellStart"/>
      <w:r>
        <w:rPr>
          <w:i/>
        </w:rPr>
        <w:t>Paper</w:t>
      </w:r>
      <w:proofErr w:type="spellEnd"/>
      <w:r>
        <w:t xml:space="preserve"> patří vždy maximálně </w:t>
      </w:r>
      <w:r w:rsidRPr="00BD34E4">
        <w:t xml:space="preserve">do </w:t>
      </w:r>
      <w:r>
        <w:t xml:space="preserve">jedné konference, má alespoň jednoho autora (instance třídy </w:t>
      </w:r>
      <w:proofErr w:type="spellStart"/>
      <w:r>
        <w:rPr>
          <w:i/>
        </w:rPr>
        <w:t>Member</w:t>
      </w:r>
      <w:proofErr w:type="spellEnd"/>
      <w:r>
        <w:t xml:space="preserve">) a může obsahovat maximálně jednu recenzi (instance třídy </w:t>
      </w:r>
      <w:proofErr w:type="spellStart"/>
      <w:r>
        <w:rPr>
          <w:i/>
        </w:rPr>
        <w:t>Review</w:t>
      </w:r>
      <w:proofErr w:type="spellEnd"/>
      <w:r>
        <w:t xml:space="preserve">). Objekt třídy </w:t>
      </w:r>
      <w:proofErr w:type="spellStart"/>
      <w:r>
        <w:rPr>
          <w:i/>
        </w:rPr>
        <w:t>Review</w:t>
      </w:r>
      <w:proofErr w:type="spellEnd"/>
      <w:r>
        <w:t xml:space="preserve"> (dále recenze) tak vždy náleží jednomu článku a má jednoho autora. Nakonec účastník konference, jakožto objekt třídy </w:t>
      </w:r>
      <w:proofErr w:type="spellStart"/>
      <w:r w:rsidRPr="00CE5D51">
        <w:rPr>
          <w:i/>
        </w:rPr>
        <w:t>Member</w:t>
      </w:r>
      <w:proofErr w:type="spellEnd"/>
      <w:r>
        <w:t>, může a nemusí být přihlášen do jedné nebo více konferencí, může být autorem několika článků, nebo recenzí. V praxi to bude fungovat tak, že u účastníka záleží na jeho roli v systému, od které se odvíjí, jestli bude autorem článků, nebo recenzí.</w:t>
      </w:r>
    </w:p>
    <w:p w:rsidR="00AE5348" w:rsidRDefault="00AE5348" w:rsidP="008D0E8A">
      <w:pPr>
        <w:pStyle w:val="Obrzek"/>
      </w:pPr>
      <w:r>
        <w:rPr>
          <w:noProof/>
        </w:rPr>
        <w:lastRenderedPageBreak/>
        <w:drawing>
          <wp:inline distT="0" distB="0" distL="0" distR="0">
            <wp:extent cx="3610684" cy="2275200"/>
            <wp:effectExtent l="19050" t="0" r="8816"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3610684" cy="2275200"/>
                    </a:xfrm>
                    <a:prstGeom prst="rect">
                      <a:avLst/>
                    </a:prstGeom>
                  </pic:spPr>
                </pic:pic>
              </a:graphicData>
            </a:graphic>
          </wp:inline>
        </w:drawing>
      </w:r>
    </w:p>
    <w:p w:rsidR="005C0DE2" w:rsidRDefault="00016671" w:rsidP="0012136E">
      <w:pPr>
        <w:pStyle w:val="Titulek"/>
      </w:pPr>
      <w:bookmarkStart w:id="87" w:name="_Ref355900773"/>
      <w:r>
        <w:t>Obrázek</w:t>
      </w:r>
      <w:r w:rsidR="00AE5348">
        <w:t xml:space="preserve"> </w:t>
      </w:r>
      <w:fldSimple w:instr=" STYLEREF 1 \s ">
        <w:r w:rsidR="00DC105C">
          <w:rPr>
            <w:noProof/>
          </w:rPr>
          <w:t>6</w:t>
        </w:r>
      </w:fldSimple>
      <w:r w:rsidR="00DC105C">
        <w:t>.</w:t>
      </w:r>
      <w:fldSimple w:instr=" SEQ Obrázek \* ARABIC \s 1 ">
        <w:r w:rsidR="00DC105C">
          <w:rPr>
            <w:noProof/>
          </w:rPr>
          <w:t>1</w:t>
        </w:r>
      </w:fldSimple>
      <w:bookmarkEnd w:id="87"/>
      <w:r w:rsidR="00CA1F17">
        <w:t>:</w:t>
      </w:r>
      <w:r w:rsidR="00AE5348">
        <w:t xml:space="preserve"> </w:t>
      </w:r>
      <w:r w:rsidR="00AE5348" w:rsidRPr="008756AD">
        <w:t>Konceptuální diagram tříd znázorňující vazby mezi objekty systému.</w:t>
      </w:r>
    </w:p>
    <w:p w:rsidR="00AE5348" w:rsidRPr="00AE5348" w:rsidRDefault="005C0DE2" w:rsidP="008D0E8A">
      <w:pPr>
        <w:pStyle w:val="Odstavecdal"/>
      </w:pPr>
      <w:r>
        <w:t xml:space="preserve">Takto je znázorněn datový model systému. Nad tímto modelem později vytvoříme již dříve zmiňované </w:t>
      </w:r>
      <w:r w:rsidR="00E36CC5">
        <w:t>řídicí</w:t>
      </w:r>
      <w:r w:rsidR="00324CD0">
        <w:t xml:space="preserve"> </w:t>
      </w:r>
      <w:r>
        <w:t xml:space="preserve">sítě, o kterých si povíme v kapitole </w:t>
      </w:r>
      <w:r w:rsidR="00D261C4">
        <w:fldChar w:fldCharType="begin"/>
      </w:r>
      <w:r>
        <w:instrText xml:space="preserve"> REF _Ref355900583 \r \h </w:instrText>
      </w:r>
      <w:r w:rsidR="00D261C4">
        <w:fldChar w:fldCharType="separate"/>
      </w:r>
      <w:r w:rsidR="00DB1E9C">
        <w:t>7.1</w:t>
      </w:r>
      <w:r w:rsidR="00D261C4">
        <w:fldChar w:fldCharType="end"/>
      </w:r>
      <w:r>
        <w:t>.</w:t>
      </w:r>
    </w:p>
    <w:p w:rsidR="00A01228" w:rsidRDefault="00A01228" w:rsidP="008D0E8A">
      <w:pPr>
        <w:pStyle w:val="Nadpis2"/>
      </w:pPr>
      <w:bookmarkStart w:id="88" w:name="_Ref356170075"/>
      <w:bookmarkStart w:id="89" w:name="_Toc356775505"/>
      <w:r>
        <w:t>Konverze diagramu tříd do objekto</w:t>
      </w:r>
      <w:r w:rsidR="0057294C">
        <w:t>vě or</w:t>
      </w:r>
      <w:r>
        <w:t xml:space="preserve">ientovaných </w:t>
      </w:r>
      <w:proofErr w:type="spellStart"/>
      <w:r>
        <w:t>Petriho</w:t>
      </w:r>
      <w:proofErr w:type="spellEnd"/>
      <w:r>
        <w:t xml:space="preserve"> sítí</w:t>
      </w:r>
      <w:bookmarkEnd w:id="88"/>
      <w:bookmarkEnd w:id="89"/>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161F0C"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161F0C">
        <w:t xml:space="preserve"> obecné konstrukce pracující s atributy objektu, které budeme dále automaticky předpokládat u všech níže definovaných tříd. Při implementaci těchto konstrukcí budeme vycházet z bakalářské práce kolegy Martina Hanáka </w:t>
      </w:r>
      <w:sdt>
        <w:sdtPr>
          <w:id w:val="4223728"/>
          <w:citation/>
        </w:sdtPr>
        <w:sdtContent>
          <w:fldSimple w:instr=" CITATION Han11 \l 1029 ">
            <w:r w:rsidR="00DB1E9C">
              <w:rPr>
                <w:noProof/>
              </w:rPr>
              <w:t>[22]</w:t>
            </w:r>
          </w:fldSimple>
        </w:sdtContent>
      </w:sdt>
      <w:r w:rsidR="00161F0C">
        <w:t xml:space="preserve">. </w:t>
      </w:r>
    </w:p>
    <w:p w:rsidR="00D47896" w:rsidRDefault="00D47896" w:rsidP="008D0E8A">
      <w:pPr>
        <w:pStyle w:val="Odstavecdal"/>
      </w:pPr>
      <w:r>
        <w:t xml:space="preserve">Pro jednoduchý atribut definujeme metody </w:t>
      </w:r>
      <w:proofErr w:type="spellStart"/>
      <w:r>
        <w:t>getter</w:t>
      </w:r>
      <w:proofErr w:type="spellEnd"/>
      <w:r>
        <w:t xml:space="preserve"> a </w:t>
      </w:r>
      <w:proofErr w:type="spellStart"/>
      <w:r>
        <w:t>setter</w:t>
      </w:r>
      <w:proofErr w:type="spellEnd"/>
      <w:r>
        <w:t xml:space="preserve">, které budou zajišťovat, že místo reprezentující daný </w:t>
      </w:r>
      <w:proofErr w:type="spellStart"/>
      <w:r>
        <w:t>atrubut</w:t>
      </w:r>
      <w:proofErr w:type="spellEnd"/>
      <w:r>
        <w:t xml:space="preserve"> bude obsahovat vždy maximálně jeden objekt. Dále pro každý veřejný atribut </w:t>
      </w:r>
      <w:proofErr w:type="spellStart"/>
      <w:r w:rsidRPr="00D93024">
        <w:rPr>
          <w:rFonts w:ascii="Courier New" w:hAnsi="Courier New" w:cs="Courier New"/>
        </w:rPr>
        <w:t>attr</w:t>
      </w:r>
      <w:proofErr w:type="spellEnd"/>
      <w:r>
        <w:rPr>
          <w:i/>
        </w:rPr>
        <w:t xml:space="preserve"> </w:t>
      </w:r>
      <w:r>
        <w:t xml:space="preserve">bude specifikace třídy obsahovat stejnojmenný synchronní port, realizující operace </w:t>
      </w:r>
      <w:proofErr w:type="spellStart"/>
      <w:r>
        <w:t>get</w:t>
      </w:r>
      <w:proofErr w:type="spellEnd"/>
      <w:r>
        <w:t xml:space="preserve"> a test neprázdnosti, a negativní predikát pojmenovaný </w:t>
      </w:r>
      <w:proofErr w:type="spellStart"/>
      <w:r w:rsidRPr="00D93024">
        <w:rPr>
          <w:rFonts w:ascii="Courier New" w:hAnsi="Courier New" w:cs="Courier New"/>
        </w:rPr>
        <w:t>attrEmpty</w:t>
      </w:r>
      <w:proofErr w:type="spellEnd"/>
      <w:r>
        <w:t xml:space="preserve">, realizující test prázdnosti atributu. Všechny tyto možnosti přístupu k jednoduchému atributu </w:t>
      </w:r>
      <w:proofErr w:type="spellStart"/>
      <w:r w:rsidRPr="00D93024">
        <w:rPr>
          <w:rFonts w:ascii="Courier New" w:hAnsi="Courier New" w:cs="Courier New"/>
        </w:rPr>
        <w:t>attr</w:t>
      </w:r>
      <w:proofErr w:type="spellEnd"/>
      <w:r>
        <w:t xml:space="preserve"> třídy </w:t>
      </w:r>
      <w:proofErr w:type="spellStart"/>
      <w:r>
        <w:rPr>
          <w:rFonts w:ascii="Courier New" w:hAnsi="Courier New" w:cs="Courier New"/>
        </w:rPr>
        <w:t>Abstract</w:t>
      </w:r>
      <w:proofErr w:type="spellEnd"/>
      <w:r>
        <w:t xml:space="preserve"> demonstruje obrázek </w:t>
      </w:r>
      <w:r>
        <w:fldChar w:fldCharType="begin"/>
      </w:r>
      <w:r>
        <w:instrText xml:space="preserve"> REF _Ref356779996 \h </w:instrText>
      </w:r>
      <w:r>
        <w:fldChar w:fldCharType="separate"/>
      </w:r>
      <w:proofErr w:type="spellStart"/>
      <w:r>
        <w:t>Obrázek</w:t>
      </w:r>
      <w:proofErr w:type="spellEnd"/>
      <w:r>
        <w:t xml:space="preserve"> </w:t>
      </w:r>
      <w:r>
        <w:rPr>
          <w:noProof/>
        </w:rPr>
        <w:t>6</w:t>
      </w:r>
      <w:r>
        <w:t>.</w:t>
      </w:r>
      <w:r>
        <w:rPr>
          <w:noProof/>
        </w:rPr>
        <w:t>2</w:t>
      </w:r>
      <w:r>
        <w:fldChar w:fldCharType="end"/>
      </w:r>
      <w:r>
        <w:t xml:space="preserve">. Všimněme si, že porty </w:t>
      </w:r>
      <w:proofErr w:type="spellStart"/>
      <w:r w:rsidRPr="00DA1642">
        <w:rPr>
          <w:rFonts w:ascii="Courier New" w:hAnsi="Courier New" w:cs="Courier New"/>
        </w:rPr>
        <w:t>attr</w:t>
      </w:r>
      <w:proofErr w:type="spellEnd"/>
      <w:r>
        <w:t xml:space="preserve"> a </w:t>
      </w:r>
      <w:proofErr w:type="spellStart"/>
      <w:r w:rsidRPr="00DA1642">
        <w:rPr>
          <w:rFonts w:ascii="Courier New" w:hAnsi="Courier New" w:cs="Courier New"/>
        </w:rPr>
        <w:t>attrEmpty</w:t>
      </w:r>
      <w:proofErr w:type="spellEnd"/>
      <w:r>
        <w:t xml:space="preserve"> jsou komplementární a umožňují v metodách </w:t>
      </w:r>
      <w:proofErr w:type="spellStart"/>
      <w:r w:rsidRPr="00DA1642">
        <w:rPr>
          <w:rFonts w:ascii="Courier New" w:hAnsi="Courier New" w:cs="Courier New"/>
        </w:rPr>
        <w:t>getAttr</w:t>
      </w:r>
      <w:proofErr w:type="spellEnd"/>
      <w:r>
        <w:t xml:space="preserve"> a </w:t>
      </w:r>
      <w:proofErr w:type="spellStart"/>
      <w:r w:rsidRPr="00DA1642">
        <w:rPr>
          <w:rFonts w:ascii="Courier New" w:hAnsi="Courier New" w:cs="Courier New"/>
        </w:rPr>
        <w:t>setAttr</w:t>
      </w:r>
      <w:proofErr w:type="spellEnd"/>
      <w:r>
        <w:t xml:space="preserve"> výlučné provedení pouze jednoho z přechodů.</w:t>
      </w:r>
    </w:p>
    <w:p w:rsidR="008F50F4" w:rsidRDefault="008F50F4" w:rsidP="008F50F4">
      <w:pPr>
        <w:pStyle w:val="Obrzek"/>
        <w:keepNext/>
      </w:pPr>
      <w:r>
        <w:rPr>
          <w:noProof/>
        </w:rPr>
        <w:lastRenderedPageBreak/>
        <w:drawing>
          <wp:inline distT="0" distB="0" distL="0" distR="0">
            <wp:extent cx="5715000" cy="2755067"/>
            <wp:effectExtent l="0" t="0" r="0" b="0"/>
            <wp:docPr id="2" name="Obrázek 1" descr="set_get_attr_empt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_get_attr_empty.emf"/>
                    <pic:cNvPicPr/>
                  </pic:nvPicPr>
                  <pic:blipFill>
                    <a:blip r:embed="rId23" cstate="print"/>
                    <a:stretch>
                      <a:fillRect/>
                    </a:stretch>
                  </pic:blipFill>
                  <pic:spPr>
                    <a:xfrm>
                      <a:off x="0" y="0"/>
                      <a:ext cx="5715000" cy="2755067"/>
                    </a:xfrm>
                    <a:prstGeom prst="rect">
                      <a:avLst/>
                    </a:prstGeom>
                  </pic:spPr>
                </pic:pic>
              </a:graphicData>
            </a:graphic>
          </wp:inline>
        </w:drawing>
      </w:r>
    </w:p>
    <w:p w:rsidR="00D93024" w:rsidRPr="00D93024" w:rsidRDefault="008F50F4" w:rsidP="008F50F4">
      <w:pPr>
        <w:pStyle w:val="Titulek"/>
      </w:pPr>
      <w:bookmarkStart w:id="90" w:name="_Ref356779996"/>
      <w:r>
        <w:t xml:space="preserve">Obrázek </w:t>
      </w:r>
      <w:fldSimple w:instr=" STYLEREF 1 \s ">
        <w:r w:rsidR="00DC105C">
          <w:rPr>
            <w:noProof/>
          </w:rPr>
          <w:t>6</w:t>
        </w:r>
      </w:fldSimple>
      <w:r w:rsidR="00DC105C">
        <w:t>.</w:t>
      </w:r>
      <w:fldSimple w:instr=" SEQ Obrázek \* ARABIC \s 1 ">
        <w:r w:rsidR="00DC105C">
          <w:rPr>
            <w:noProof/>
          </w:rPr>
          <w:t>2</w:t>
        </w:r>
      </w:fldSimple>
      <w:bookmarkEnd w:id="90"/>
      <w:r>
        <w:t>: Ukázka</w:t>
      </w:r>
      <w:r w:rsidR="005A699F">
        <w:t xml:space="preserve"> práce s jednoduchým atributem</w:t>
      </w:r>
      <w:r>
        <w:t>.</w:t>
      </w:r>
    </w:p>
    <w:p w:rsidR="005A699F" w:rsidRDefault="00D53FF5" w:rsidP="005A699F">
      <w:pPr>
        <w:pStyle w:val="Obrzek"/>
        <w:keepNext/>
      </w:pPr>
      <w:r>
        <w:rPr>
          <w:noProof/>
        </w:rPr>
        <w:drawing>
          <wp:inline distT="0" distB="0" distL="0" distR="0">
            <wp:extent cx="5715000" cy="2962863"/>
            <wp:effectExtent l="0" t="0" r="0" b="0"/>
            <wp:docPr id="3" name="Obrázek 2" descr="add_get_remov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get_remove.emf"/>
                    <pic:cNvPicPr/>
                  </pic:nvPicPr>
                  <pic:blipFill>
                    <a:blip r:embed="rId24" cstate="print"/>
                    <a:stretch>
                      <a:fillRect/>
                    </a:stretch>
                  </pic:blipFill>
                  <pic:spPr>
                    <a:xfrm>
                      <a:off x="0" y="0"/>
                      <a:ext cx="5715000" cy="2962863"/>
                    </a:xfrm>
                    <a:prstGeom prst="rect">
                      <a:avLst/>
                    </a:prstGeom>
                  </pic:spPr>
                </pic:pic>
              </a:graphicData>
            </a:graphic>
          </wp:inline>
        </w:drawing>
      </w:r>
    </w:p>
    <w:p w:rsidR="00D53FF5" w:rsidRDefault="005A699F" w:rsidP="005A699F">
      <w:pPr>
        <w:pStyle w:val="Titulek"/>
      </w:pPr>
      <w:bookmarkStart w:id="91" w:name="_Ref356785531"/>
      <w:r>
        <w:t xml:space="preserve">Obrázek </w:t>
      </w:r>
      <w:fldSimple w:instr=" STYLEREF 1 \s ">
        <w:r w:rsidR="00DC105C">
          <w:rPr>
            <w:noProof/>
          </w:rPr>
          <w:t>6</w:t>
        </w:r>
      </w:fldSimple>
      <w:r w:rsidR="00DC105C">
        <w:t>.</w:t>
      </w:r>
      <w:fldSimple w:instr=" SEQ Obrázek \* ARABIC \s 1 ">
        <w:r w:rsidR="00DC105C">
          <w:rPr>
            <w:noProof/>
          </w:rPr>
          <w:t>3</w:t>
        </w:r>
      </w:fldSimple>
      <w:bookmarkEnd w:id="91"/>
      <w:r>
        <w:t>: Ukázka práce s atributem typu kolekce.</w:t>
      </w:r>
    </w:p>
    <w:p w:rsidR="00D53FF5" w:rsidRPr="004E0092" w:rsidRDefault="00D53FF5" w:rsidP="008D0E8A">
      <w:pPr>
        <w:pStyle w:val="Odstavecdal"/>
      </w:pPr>
      <w:r>
        <w:t xml:space="preserve">Pro atribut typu </w:t>
      </w:r>
      <w:commentRangeStart w:id="92"/>
      <w:r>
        <w:rPr>
          <w:i/>
        </w:rPr>
        <w:t>kolekce</w:t>
      </w:r>
      <w:commentRangeEnd w:id="92"/>
      <w:r>
        <w:rPr>
          <w:rStyle w:val="Odkaznakoment"/>
        </w:rPr>
        <w:commentReference w:id="92"/>
      </w:r>
      <w:r>
        <w:t xml:space="preserve">, potom místo </w:t>
      </w:r>
      <w:proofErr w:type="spellStart"/>
      <w:r>
        <w:t>getteru</w:t>
      </w:r>
      <w:proofErr w:type="spellEnd"/>
      <w:r>
        <w:t xml:space="preserve"> a </w:t>
      </w:r>
      <w:proofErr w:type="spellStart"/>
      <w:r>
        <w:t>setteru</w:t>
      </w:r>
      <w:proofErr w:type="spellEnd"/>
      <w:r>
        <w:t xml:space="preserve"> bude třída obsahovat </w:t>
      </w:r>
      <w:r w:rsidR="007B5DFC">
        <w:t xml:space="preserve">obsluhu </w:t>
      </w:r>
      <w:r>
        <w:t>pro přidání do kolekce, získání a odebrání z kolekce</w:t>
      </w:r>
      <w:r w:rsidR="00A5379D">
        <w:t xml:space="preserve">, jak </w:t>
      </w:r>
      <w:r w:rsidR="007B5DFC">
        <w:t>vidíme</w:t>
      </w:r>
      <w:r w:rsidR="00A5379D">
        <w:t xml:space="preserve"> </w:t>
      </w:r>
      <w:r w:rsidR="007B5DFC">
        <w:t xml:space="preserve">na obrázku </w:t>
      </w:r>
      <w:r w:rsidR="00A5379D">
        <w:fldChar w:fldCharType="begin"/>
      </w:r>
      <w:r w:rsidR="00A5379D">
        <w:instrText xml:space="preserve"> REF _Ref356785531 \h </w:instrText>
      </w:r>
      <w:r w:rsidR="00A5379D">
        <w:fldChar w:fldCharType="separate"/>
      </w:r>
      <w:r w:rsidR="00A5379D">
        <w:t xml:space="preserve">Obrázek </w:t>
      </w:r>
      <w:r w:rsidR="00A5379D">
        <w:rPr>
          <w:noProof/>
        </w:rPr>
        <w:t>6</w:t>
      </w:r>
      <w:r w:rsidR="00A5379D">
        <w:t>.</w:t>
      </w:r>
      <w:r w:rsidR="00A5379D">
        <w:rPr>
          <w:noProof/>
        </w:rPr>
        <w:t>3</w:t>
      </w:r>
      <w:r w:rsidR="00A5379D">
        <w:fldChar w:fldCharType="end"/>
      </w:r>
      <w:r>
        <w:t xml:space="preserve">. Tyto metody se pro atribut </w:t>
      </w:r>
      <w:proofErr w:type="spellStart"/>
      <w:r>
        <w:rPr>
          <w:rFonts w:ascii="Courier New" w:hAnsi="Courier New" w:cs="Courier New"/>
        </w:rPr>
        <w:t>items</w:t>
      </w:r>
      <w:proofErr w:type="spellEnd"/>
      <w:r>
        <w:t xml:space="preserve"> budou nazývat </w:t>
      </w:r>
      <w:proofErr w:type="spellStart"/>
      <w:r w:rsidRPr="00D93024">
        <w:rPr>
          <w:rFonts w:ascii="Courier New" w:hAnsi="Courier New" w:cs="Courier New"/>
        </w:rPr>
        <w:t>addItem</w:t>
      </w:r>
      <w:proofErr w:type="spellEnd"/>
      <w:r>
        <w:t xml:space="preserve">, </w:t>
      </w:r>
      <w:proofErr w:type="spellStart"/>
      <w:r w:rsidRPr="00D93024">
        <w:rPr>
          <w:rFonts w:ascii="Courier New" w:hAnsi="Courier New" w:cs="Courier New"/>
        </w:rPr>
        <w:t>getItem</w:t>
      </w:r>
      <w:proofErr w:type="spellEnd"/>
      <w:r>
        <w:rPr>
          <w:i/>
        </w:rPr>
        <w:t xml:space="preserve"> </w:t>
      </w:r>
      <w:r>
        <w:t xml:space="preserve">a </w:t>
      </w:r>
      <w:proofErr w:type="spellStart"/>
      <w:r w:rsidRPr="00D93024">
        <w:rPr>
          <w:rFonts w:ascii="Courier New" w:hAnsi="Courier New" w:cs="Courier New"/>
        </w:rPr>
        <w:t>removeItem</w:t>
      </w:r>
      <w:proofErr w:type="spellEnd"/>
      <w:r>
        <w:t xml:space="preserve">. V našem případě budeme využívat kolekci jako sklad položek u kterých budeme předpokládat unikátní atribut </w:t>
      </w:r>
      <w:proofErr w:type="spellStart"/>
      <w:r>
        <w:rPr>
          <w:i/>
        </w:rPr>
        <w:t>name</w:t>
      </w:r>
      <w:proofErr w:type="spellEnd"/>
      <w:r>
        <w:t xml:space="preserve">. Pro test, zda kolekce obsahuje danou položku zavedeme predikát </w:t>
      </w:r>
      <w:proofErr w:type="spellStart"/>
      <w:r>
        <w:rPr>
          <w:rFonts w:ascii="Courier New" w:hAnsi="Courier New" w:cs="Courier New"/>
        </w:rPr>
        <w:t>hasItem</w:t>
      </w:r>
      <w:proofErr w:type="spellEnd"/>
      <w:r>
        <w:t xml:space="preserve"> a negativní predikát </w:t>
      </w:r>
      <w:proofErr w:type="spellStart"/>
      <w:r>
        <w:rPr>
          <w:rFonts w:ascii="Courier New" w:hAnsi="Courier New" w:cs="Courier New"/>
        </w:rPr>
        <w:t>hasNotItem</w:t>
      </w:r>
      <w:proofErr w:type="spellEnd"/>
      <w:r>
        <w:t xml:space="preserve">. Nad takto definovanou kolekcí lze provádět akci </w:t>
      </w:r>
      <w:proofErr w:type="spellStart"/>
      <w:r>
        <w:rPr>
          <w:rFonts w:ascii="Courier New" w:hAnsi="Courier New" w:cs="Courier New"/>
        </w:rPr>
        <w:t>getItem</w:t>
      </w:r>
      <w:proofErr w:type="spellEnd"/>
      <w:r>
        <w:rPr>
          <w:rFonts w:ascii="Courier New" w:hAnsi="Courier New" w:cs="Courier New"/>
        </w:rPr>
        <w:t>:</w:t>
      </w:r>
      <w:proofErr w:type="spellStart"/>
      <w:r>
        <w:rPr>
          <w:rFonts w:ascii="Courier New" w:hAnsi="Courier New" w:cs="Courier New"/>
        </w:rPr>
        <w:t>name</w:t>
      </w:r>
      <w:proofErr w:type="spellEnd"/>
      <w:r>
        <w:t xml:space="preserve">, která vrátí položku s daným jménem, pokud v kolekci existuje. Nabízí se zde definice akce </w:t>
      </w:r>
      <w:proofErr w:type="spellStart"/>
      <w:r>
        <w:rPr>
          <w:rFonts w:ascii="Courier New" w:hAnsi="Courier New" w:cs="Courier New"/>
        </w:rPr>
        <w:t>getItem</w:t>
      </w:r>
      <w:proofErr w:type="spellEnd"/>
      <w:r>
        <w:t xml:space="preserve"> spíše jako synchronního portu, než metody objektu. Z tohoto portu lze poté odvodit synchronní port sloužící k získání položky (resp. položek) z kolekce podle jiného než unikátního atributu položky. Takto </w:t>
      </w:r>
      <w:r>
        <w:lastRenderedPageBreak/>
        <w:t xml:space="preserve">definované porty budeme využívat při komunikaci uživatelského prostředí s modelem systému (viz kap. </w:t>
      </w:r>
      <w:r>
        <w:fldChar w:fldCharType="begin"/>
      </w:r>
      <w:r>
        <w:instrText xml:space="preserve"> REF _Ref356775421 \r \h </w:instrText>
      </w:r>
      <w:r>
        <w:fldChar w:fldCharType="separate"/>
      </w:r>
      <w:r>
        <w:t>7.2.2</w:t>
      </w:r>
      <w:r>
        <w:fldChar w:fldCharType="end"/>
      </w:r>
      <w:r>
        <w:t xml:space="preserve">). Pro </w:t>
      </w:r>
      <w:r w:rsidR="004E0092">
        <w:t xml:space="preserve">test neprázdnosti a prázdnosti zavedeme, stejně jako u jednoduchého atributu (viz obr. </w:t>
      </w:r>
      <w:r w:rsidR="004E0092">
        <w:fldChar w:fldCharType="begin"/>
      </w:r>
      <w:r w:rsidR="004E0092">
        <w:instrText xml:space="preserve"> REF _Ref356779996 \h </w:instrText>
      </w:r>
      <w:r w:rsidR="004E0092">
        <w:fldChar w:fldCharType="separate"/>
      </w:r>
      <w:r w:rsidR="004E0092">
        <w:t xml:space="preserve">Obrázek </w:t>
      </w:r>
      <w:r w:rsidR="004E0092">
        <w:rPr>
          <w:noProof/>
        </w:rPr>
        <w:t>6</w:t>
      </w:r>
      <w:r w:rsidR="004E0092">
        <w:t>.</w:t>
      </w:r>
      <w:r w:rsidR="004E0092">
        <w:rPr>
          <w:noProof/>
        </w:rPr>
        <w:t>2</w:t>
      </w:r>
      <w:r w:rsidR="004E0092">
        <w:fldChar w:fldCharType="end"/>
      </w:r>
      <w:r w:rsidR="004E0092">
        <w:t xml:space="preserve">), porty </w:t>
      </w:r>
      <w:proofErr w:type="spellStart"/>
      <w:r w:rsidR="004E0092" w:rsidRPr="004E0092">
        <w:rPr>
          <w:rFonts w:ascii="Courier New" w:hAnsi="Courier New" w:cs="Courier New"/>
        </w:rPr>
        <w:t>items</w:t>
      </w:r>
      <w:proofErr w:type="spellEnd"/>
      <w:r w:rsidR="004E0092">
        <w:t xml:space="preserve"> a </w:t>
      </w:r>
      <w:proofErr w:type="spellStart"/>
      <w:r w:rsidR="004E0092" w:rsidRPr="004E0092">
        <w:rPr>
          <w:rFonts w:ascii="Courier New" w:hAnsi="Courier New" w:cs="Courier New"/>
        </w:rPr>
        <w:t>itemsEmpty</w:t>
      </w:r>
      <w:proofErr w:type="spellEnd"/>
      <w:r w:rsidR="004E0092">
        <w:t>.</w:t>
      </w: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rsidR="002E2FAD">
        <w:t>PNtalk</w:t>
      </w:r>
      <w:proofErr w:type="spellEnd"/>
      <w:r w:rsidR="002E2FAD">
        <w:t xml:space="preserve"> tuto konstrukci zprostředkovává pouze při přístupu k modelu z jazyka </w:t>
      </w:r>
      <w:proofErr w:type="spellStart"/>
      <w:r w:rsidR="002E2FAD">
        <w:t>Smalltalk</w:t>
      </w:r>
      <w:proofErr w:type="spellEnd"/>
      <w:r w:rsidR="002E2FAD">
        <w:t xml:space="preserve"> (viz kap</w:t>
      </w:r>
      <w:r w:rsidR="001474D4">
        <w:t xml:space="preserve">. </w:t>
      </w:r>
      <w:r w:rsidR="00D261C4">
        <w:fldChar w:fldCharType="begin"/>
      </w:r>
      <w:r w:rsidR="001474D4">
        <w:instrText xml:space="preserve"> REF _Ref356775462 \r \h </w:instrText>
      </w:r>
      <w:r w:rsidR="00D261C4">
        <w:fldChar w:fldCharType="separate"/>
      </w:r>
      <w:r w:rsidR="00DB1E9C">
        <w:t>7.2.2</w:t>
      </w:r>
      <w:r w:rsidR="00D261C4">
        <w:fldChar w:fldCharType="end"/>
      </w:r>
      <w:r w:rsidR="002E2FAD">
        <w:t xml:space="preserve">), nikoliv z </w:t>
      </w:r>
      <w:proofErr w:type="spellStart"/>
      <w:r w:rsidR="002E2FAD">
        <w:t>PNtalku</w:t>
      </w:r>
      <w:proofErr w:type="spellEnd"/>
      <w:r w:rsidR="002E2FAD">
        <w:t xml:space="preserve"> samotného. </w:t>
      </w:r>
      <w:r>
        <w:t xml:space="preserve">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w:t>
      </w:r>
      <w:r w:rsidR="002E2FAD">
        <w:t>z</w:t>
      </w:r>
      <w:r w:rsidR="004B2C2C">
        <w:t xml:space="preserve">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Pr="002E2FAD"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w:t>
      </w:r>
      <w:r w:rsidR="005D6758">
        <w:t xml:space="preserve">ale </w:t>
      </w:r>
      <w:r>
        <w:t xml:space="preserve">prozatím není možné, protože </w:t>
      </w:r>
      <w:proofErr w:type="spellStart"/>
      <w:r>
        <w:t>PNtalk</w:t>
      </w:r>
      <w:proofErr w:type="spellEnd"/>
      <w:r>
        <w:t xml:space="preserve"> neumožňuje v akcích přechodu použít </w:t>
      </w:r>
      <w:r w:rsidR="001E5E04">
        <w:t xml:space="preserve">programové </w:t>
      </w:r>
      <w:r>
        <w:t>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w:t>
      </w:r>
      <w:r w:rsidR="001A2937">
        <w:t xml:space="preserve"> pouze při testování a simulaci</w:t>
      </w:r>
      <w:r w:rsidR="00DC2E48">
        <w:t xml:space="preserve"> pro prezentaci stavu objektu. O vypisování stavu objektu ve finální aplikaci se bude starat vrstva uživatelského rozhraní popsaná v kapitole</w:t>
      </w:r>
      <w:r w:rsidR="001928C0">
        <w:t xml:space="preserve"> </w:t>
      </w:r>
      <w:r w:rsidR="00D261C4">
        <w:fldChar w:fldCharType="begin"/>
      </w:r>
      <w:r w:rsidR="001928C0">
        <w:instrText xml:space="preserve"> REF _Ref355913379 \r \h </w:instrText>
      </w:r>
      <w:r w:rsidR="00D261C4">
        <w:fldChar w:fldCharType="separate"/>
      </w:r>
      <w:r w:rsidR="00DB1E9C">
        <w:t>7.2</w:t>
      </w:r>
      <w:r w:rsidR="00D261C4">
        <w:fldChar w:fldCharType="end"/>
      </w:r>
      <w:r w:rsidR="00DC2E48">
        <w:t>.</w:t>
      </w:r>
    </w:p>
    <w:p w:rsidR="00263F6C" w:rsidRPr="002A2B7C"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w:t>
      </w:r>
      <w:r w:rsidR="002A2B7C">
        <w:t xml:space="preserve">ný typ proměnné daného atributu, přičemž téměř všechny atributy ovlivnitelné uživatelem budou, pro zjednodušení implementace a jednotnost zpracování, typu </w:t>
      </w:r>
      <w:r w:rsidR="002A2B7C">
        <w:rPr>
          <w:i/>
        </w:rPr>
        <w:t>řetězec</w:t>
      </w:r>
      <w:r w:rsidR="002A2B7C">
        <w:t>.</w:t>
      </w:r>
    </w:p>
    <w:p w:rsidR="00B620DA" w:rsidRDefault="00B620DA" w:rsidP="008D0E8A">
      <w:pPr>
        <w:pStyle w:val="Nadpis3"/>
      </w:pPr>
      <w:bookmarkStart w:id="93" w:name="_Ref356597035"/>
      <w:bookmarkStart w:id="94" w:name="_Toc356775506"/>
      <w:proofErr w:type="spellStart"/>
      <w:r>
        <w:t>Conference</w:t>
      </w:r>
      <w:bookmarkEnd w:id="93"/>
      <w:bookmarkEnd w:id="94"/>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w:t>
      </w:r>
      <w:r w:rsidR="002A2B7C" w:rsidRPr="002A2B7C">
        <w:rPr>
          <w:i/>
        </w:rPr>
        <w:t>řetězec</w:t>
      </w:r>
      <w:r>
        <w:t xml:space="preserve">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lastRenderedPageBreak/>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 xml:space="preserve">huje žádné nadstandardní metody </w:t>
      </w:r>
      <w:r w:rsidR="000106C6">
        <w:t>ani</w:t>
      </w:r>
      <w:r w:rsidR="00494BDE">
        <w:t xml:space="preserve"> porty.</w:t>
      </w:r>
    </w:p>
    <w:p w:rsidR="00B620DA" w:rsidRDefault="00B620DA" w:rsidP="008D0E8A">
      <w:pPr>
        <w:pStyle w:val="Nadpis3"/>
      </w:pPr>
      <w:bookmarkStart w:id="95" w:name="_Toc356775507"/>
      <w:commentRangeStart w:id="96"/>
      <w:proofErr w:type="spellStart"/>
      <w:r>
        <w:t>Member</w:t>
      </w:r>
      <w:commentRangeEnd w:id="96"/>
      <w:proofErr w:type="spellEnd"/>
      <w:r w:rsidR="008A7A57">
        <w:rPr>
          <w:rStyle w:val="Odkaznakoment"/>
          <w:rFonts w:cs="Times New Roman"/>
          <w:b w:val="0"/>
          <w:bCs w:val="0"/>
        </w:rPr>
        <w:commentReference w:id="96"/>
      </w:r>
      <w:bookmarkEnd w:id="95"/>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7" w:name="_Toc356775508"/>
      <w:proofErr w:type="spellStart"/>
      <w:r>
        <w:t>Paper</w:t>
      </w:r>
      <w:bookmarkEnd w:id="97"/>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rsidR="006E0A49">
        <w:t>;</w:t>
      </w:r>
    </w:p>
    <w:p w:rsidR="006E0A49" w:rsidRDefault="006E0A49" w:rsidP="008D0E8A">
      <w:pPr>
        <w:pStyle w:val="Odstavecdal"/>
        <w:numPr>
          <w:ilvl w:val="0"/>
          <w:numId w:val="15"/>
        </w:numPr>
      </w:pPr>
      <w:proofErr w:type="spellStart"/>
      <w:r>
        <w:rPr>
          <w:rFonts w:ascii="Courier New" w:hAnsi="Courier New" w:cs="Courier New"/>
        </w:rPr>
        <w:t>reviewer</w:t>
      </w:r>
      <w:proofErr w:type="spellEnd"/>
      <w:r>
        <w:t xml:space="preserve">, obsahující instanci třídy </w:t>
      </w:r>
      <w:proofErr w:type="spellStart"/>
      <w:r>
        <w:rPr>
          <w:i/>
        </w:rPr>
        <w:t>Member</w:t>
      </w:r>
      <w:proofErr w:type="spellEnd"/>
      <w:r>
        <w:t xml:space="preserve"> určující odpovídajícího recenzenta přiřazeného k článku.</w:t>
      </w:r>
    </w:p>
    <w:p w:rsidR="0051565F" w:rsidRDefault="00D47766" w:rsidP="008D0E8A">
      <w:pPr>
        <w:pStyle w:val="Odstavecdal"/>
      </w:pPr>
      <w:r>
        <w:lastRenderedPageBreak/>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8" w:name="_Toc356775509"/>
      <w:proofErr w:type="spellStart"/>
      <w:r>
        <w:t>Review</w:t>
      </w:r>
      <w:bookmarkEnd w:id="98"/>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w:t>
      </w:r>
      <w:r w:rsidR="000106C6">
        <w:t>ani</w:t>
      </w:r>
      <w:r w:rsidR="0004265E">
        <w:t xml:space="preserve">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9" w:name="_Ref356679440"/>
      <w:bookmarkStart w:id="100" w:name="_Toc356775510"/>
      <w:r>
        <w:lastRenderedPageBreak/>
        <w:t>Nasazení modelu</w:t>
      </w:r>
      <w:r w:rsidR="0064386F">
        <w:t xml:space="preserve"> </w:t>
      </w:r>
      <w:r>
        <w:t>systému</w:t>
      </w:r>
      <w:bookmarkEnd w:id="99"/>
      <w:bookmarkEnd w:id="100"/>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w:t>
      </w:r>
      <w:r w:rsidR="00A45205">
        <w:t>implementovat</w:t>
      </w:r>
      <w:r w:rsidR="00C81A10">
        <w:t xml:space="preserve">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(MVC)</w:t>
      </w:r>
      <w:r>
        <w:t xml:space="preserve">.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D261C4">
        <w:fldChar w:fldCharType="begin"/>
      </w:r>
      <w:r w:rsidR="00E8571D">
        <w:instrText xml:space="preserve"> REF _Ref355913379 \r \h </w:instrText>
      </w:r>
      <w:r w:rsidR="00D261C4">
        <w:fldChar w:fldCharType="separate"/>
      </w:r>
      <w:r w:rsidR="00DB1E9C">
        <w:t>7.2</w:t>
      </w:r>
      <w:r w:rsidR="00D261C4">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D261C4">
        <w:fldChar w:fldCharType="begin"/>
      </w:r>
      <w:r w:rsidR="00B31A5A">
        <w:instrText xml:space="preserve"> REF _Ref355912747 \r \h </w:instrText>
      </w:r>
      <w:r w:rsidR="00D261C4">
        <w:fldChar w:fldCharType="separate"/>
      </w:r>
      <w:r w:rsidR="00DB1E9C">
        <w:t>6</w:t>
      </w:r>
      <w:r w:rsidR="00D261C4">
        <w:fldChar w:fldCharType="end"/>
      </w:r>
      <w:r>
        <w:t xml:space="preserve"> společně s</w:t>
      </w:r>
      <w:r w:rsidR="00324CD0">
        <w:t>e</w:t>
      </w:r>
      <w:r>
        <w:t xml:space="preserve"> </w:t>
      </w:r>
      <w:r w:rsidR="00E36CC5">
        <w:t>řídicí</w:t>
      </w:r>
      <w:r w:rsidR="00324CD0">
        <w:t xml:space="preserve">mi </w:t>
      </w:r>
      <w:r>
        <w:t xml:space="preserve">OOPN sítěmi, o kterých si povíme v kapitole </w:t>
      </w:r>
      <w:r w:rsidR="00D261C4">
        <w:fldChar w:fldCharType="begin"/>
      </w:r>
      <w:r>
        <w:instrText xml:space="preserve"> REF _Ref356435135 \r \h </w:instrText>
      </w:r>
      <w:r w:rsidR="00D261C4">
        <w:fldChar w:fldCharType="separate"/>
      </w:r>
      <w:r w:rsidR="00DB1E9C">
        <w:t>7.1</w:t>
      </w:r>
      <w:r w:rsidR="00D261C4">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D261C4">
        <w:fldChar w:fldCharType="begin"/>
      </w:r>
      <w:r w:rsidR="00DB49C1">
        <w:instrText xml:space="preserve"> REF _Ref355913379 \r \h </w:instrText>
      </w:r>
      <w:r w:rsidR="00D261C4">
        <w:fldChar w:fldCharType="separate"/>
      </w:r>
      <w:r w:rsidR="00DB1E9C">
        <w:t>7.2</w:t>
      </w:r>
      <w:r w:rsidR="00D261C4">
        <w:fldChar w:fldCharType="end"/>
      </w:r>
      <w:r w:rsidR="00DB49C1">
        <w:t>.</w:t>
      </w:r>
    </w:p>
    <w:p w:rsidR="00941D3D" w:rsidRDefault="00E36CC5" w:rsidP="008D0E8A">
      <w:pPr>
        <w:pStyle w:val="Nadpis2"/>
      </w:pPr>
      <w:bookmarkStart w:id="101" w:name="_Ref355900583"/>
      <w:bookmarkStart w:id="102" w:name="_Ref356435135"/>
      <w:bookmarkStart w:id="103" w:name="_Toc356775511"/>
      <w:r>
        <w:t>Řídi</w:t>
      </w:r>
      <w:r w:rsidR="00324CD0">
        <w:t xml:space="preserve">cí </w:t>
      </w:r>
      <w:commentRangeStart w:id="104"/>
      <w:r w:rsidR="000F23A8">
        <w:t>sítě</w:t>
      </w:r>
      <w:bookmarkEnd w:id="101"/>
      <w:commentRangeEnd w:id="104"/>
      <w:r w:rsidR="00E1064A">
        <w:rPr>
          <w:rStyle w:val="Odkaznakoment"/>
          <w:rFonts w:cs="Times New Roman"/>
          <w:b w:val="0"/>
          <w:bCs w:val="0"/>
          <w:iCs w:val="0"/>
        </w:rPr>
        <w:commentReference w:id="104"/>
      </w:r>
      <w:bookmarkEnd w:id="102"/>
      <w:bookmarkEnd w:id="103"/>
    </w:p>
    <w:p w:rsidR="00B90AAB" w:rsidRDefault="00C012AA" w:rsidP="00DC105C">
      <w:pPr>
        <w:pStyle w:val="Odstavecprvn"/>
      </w:pPr>
      <w:r>
        <w:t xml:space="preserve">Nyní si popíšeme </w:t>
      </w:r>
      <w:r w:rsidR="00E36CC5">
        <w:t>řídicí</w:t>
      </w:r>
      <w:r w:rsidR="00324CD0">
        <w:t xml:space="preserve"> </w:t>
      </w:r>
      <w:r>
        <w:t xml:space="preserve">sítě, které </w:t>
      </w:r>
      <w:r w:rsidR="00C21789">
        <w:t>operují</w:t>
      </w:r>
      <w:r>
        <w:t xml:space="preserve"> nad modelem systému z kapitoly </w:t>
      </w:r>
      <w:r w:rsidR="00D261C4">
        <w:fldChar w:fldCharType="begin"/>
      </w:r>
      <w:r>
        <w:instrText xml:space="preserve"> REF _Ref355912742 \r \h </w:instrText>
      </w:r>
      <w:r w:rsidR="00D261C4">
        <w:fldChar w:fldCharType="separate"/>
      </w:r>
      <w:r w:rsidR="00DB1E9C">
        <w:t>6</w:t>
      </w:r>
      <w:r w:rsidR="00D261C4">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w:t>
      </w:r>
      <w:r w:rsidR="00C21789">
        <w:lastRenderedPageBreak/>
        <w:t xml:space="preserve">systém. Ostatní </w:t>
      </w:r>
      <w:r w:rsidR="00E36CC5">
        <w:t>řídicí</w:t>
      </w:r>
      <w:r w:rsidR="00324CD0">
        <w:t xml:space="preserve">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w:t>
      </w:r>
      <w:r w:rsidR="00DC105C">
        <w:fldChar w:fldCharType="begin"/>
      </w:r>
      <w:r w:rsidR="00DC105C">
        <w:instrText xml:space="preserve"> REF _Ref356786966 \h </w:instrText>
      </w:r>
      <w:r w:rsidR="00DC105C">
        <w:fldChar w:fldCharType="separate"/>
      </w:r>
      <w:r w:rsidR="00DC105C">
        <w:t xml:space="preserve">Obrázek </w:t>
      </w:r>
      <w:r w:rsidR="00DC105C">
        <w:rPr>
          <w:noProof/>
        </w:rPr>
        <w:t>7</w:t>
      </w:r>
      <w:r w:rsidR="00DC105C">
        <w:t>.</w:t>
      </w:r>
      <w:r w:rsidR="00DC105C">
        <w:rPr>
          <w:noProof/>
        </w:rPr>
        <w:t>1</w:t>
      </w:r>
      <w:r w:rsidR="00DC105C">
        <w:fldChar w:fldCharType="end"/>
      </w:r>
      <w:r w:rsidR="00DC105C">
        <w:t>.</w:t>
      </w:r>
      <w:r w:rsidR="00F42379">
        <w:t xml:space="preserve">Diagram je zjednodušený o detaily </w:t>
      </w:r>
      <w:r w:rsidR="008C3336">
        <w:t xml:space="preserve">a vzájemné vazby </w:t>
      </w:r>
      <w:r w:rsidR="00F42379">
        <w:t xml:space="preserve">tříd představených dříve v kapitole </w:t>
      </w:r>
      <w:r w:rsidR="00D261C4">
        <w:fldChar w:fldCharType="begin"/>
      </w:r>
      <w:r w:rsidR="00F42379">
        <w:instrText xml:space="preserve"> REF _Ref356439177 \r \h </w:instrText>
      </w:r>
      <w:r w:rsidR="00D261C4">
        <w:fldChar w:fldCharType="separate"/>
      </w:r>
      <w:r w:rsidR="00DB1E9C">
        <w:t>6.1</w:t>
      </w:r>
      <w:r w:rsidR="00D261C4">
        <w:fldChar w:fldCharType="end"/>
      </w:r>
      <w:r w:rsidR="008C3336">
        <w:t xml:space="preserve">, ale přináší nový </w:t>
      </w:r>
      <w:r w:rsidR="00797DCC">
        <w:t>modelovací prvek</w:t>
      </w:r>
      <w:r w:rsidR="008C3336">
        <w:t xml:space="preserve">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105"/>
      <w:proofErr w:type="spellStart"/>
      <w:r w:rsidR="00F42379">
        <w:rPr>
          <w:i/>
        </w:rPr>
        <w:t>SystemNet</w:t>
      </w:r>
      <w:proofErr w:type="spellEnd"/>
      <w:r w:rsidR="00F42379">
        <w:t xml:space="preserve"> </w:t>
      </w:r>
      <w:commentRangeEnd w:id="105"/>
      <w:r w:rsidR="00C8363B">
        <w:rPr>
          <w:rStyle w:val="Odkaznakoment"/>
        </w:rPr>
        <w:commentReference w:id="105"/>
      </w:r>
      <w:r w:rsidR="00F42379">
        <w:t>se všemi ostatními třídami modelu</w:t>
      </w:r>
      <w:r w:rsidR="000421E6">
        <w:t>.</w:t>
      </w:r>
    </w:p>
    <w:p w:rsidR="00DC105C" w:rsidRDefault="00DC105C" w:rsidP="00DC105C">
      <w:pPr>
        <w:pStyle w:val="Obrzek"/>
        <w:keepNext/>
      </w:pPr>
      <w:r>
        <w:rPr>
          <w:noProof/>
        </w:rPr>
        <w:drawing>
          <wp:inline distT="0" distB="0" distL="0" distR="0">
            <wp:extent cx="5461001" cy="3014640"/>
            <wp:effectExtent l="19050" t="0" r="6349" b="0"/>
            <wp:docPr id="6" name="Obrázek 5" descr="class_diagram_contro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control.emf"/>
                    <pic:cNvPicPr/>
                  </pic:nvPicPr>
                  <pic:blipFill>
                    <a:blip r:embed="rId25" cstate="print"/>
                    <a:stretch>
                      <a:fillRect/>
                    </a:stretch>
                  </pic:blipFill>
                  <pic:spPr>
                    <a:xfrm>
                      <a:off x="0" y="0"/>
                      <a:ext cx="5461001" cy="3014640"/>
                    </a:xfrm>
                    <a:prstGeom prst="rect">
                      <a:avLst/>
                    </a:prstGeom>
                  </pic:spPr>
                </pic:pic>
              </a:graphicData>
            </a:graphic>
          </wp:inline>
        </w:drawing>
      </w:r>
    </w:p>
    <w:p w:rsidR="00DC105C" w:rsidRPr="00DC105C" w:rsidRDefault="00DC105C" w:rsidP="00DC105C">
      <w:pPr>
        <w:pStyle w:val="Titulek"/>
      </w:pPr>
      <w:bookmarkStart w:id="106" w:name="_Ref356786966"/>
      <w:r>
        <w:t xml:space="preserve">Obrázek </w:t>
      </w:r>
      <w:fldSimple w:instr=" STYLEREF 1 \s ">
        <w:r>
          <w:rPr>
            <w:noProof/>
          </w:rPr>
          <w:t>7</w:t>
        </w:r>
      </w:fldSimple>
      <w:r>
        <w:t>.</w:t>
      </w:r>
      <w:fldSimple w:instr=" SEQ Obrázek \* ARABIC \s 1 ">
        <w:r>
          <w:rPr>
            <w:noProof/>
          </w:rPr>
          <w:t>1</w:t>
        </w:r>
      </w:fldSimple>
      <w:bookmarkEnd w:id="106"/>
      <w:r>
        <w:t>: Diagram tříd znázorňující vazby řídicích sítí na třídy původního modelu.</w:t>
      </w:r>
    </w:p>
    <w:p w:rsidR="00B90AAB" w:rsidRPr="00D3262C" w:rsidRDefault="00B90AAB" w:rsidP="008D0E8A">
      <w:pPr>
        <w:pStyle w:val="Odstavecdal"/>
      </w:pPr>
      <w:r>
        <w:t xml:space="preserve">V následujících definicích tříd předpokládejme, stejně jako v kapitole </w:t>
      </w:r>
      <w:r w:rsidR="00D261C4">
        <w:fldChar w:fldCharType="begin"/>
      </w:r>
      <w:r>
        <w:instrText xml:space="preserve"> REF _Ref356170075 \r \h </w:instrText>
      </w:r>
      <w:r w:rsidR="00D261C4">
        <w:fldChar w:fldCharType="separate"/>
      </w:r>
      <w:r w:rsidR="00DB1E9C">
        <w:t>6.2</w:t>
      </w:r>
      <w:r w:rsidR="00D261C4">
        <w:fldChar w:fldCharType="end"/>
      </w:r>
      <w:r>
        <w:t>, že pro své veřejné atributy obsahují všechny podpůrné predikáty, s</w:t>
      </w:r>
      <w:r w:rsidR="0082560F">
        <w:t>ynchronní porty a metody, které tedy nebudeme specifikovat.</w:t>
      </w:r>
    </w:p>
    <w:p w:rsidR="00791E5B" w:rsidRDefault="006B424A" w:rsidP="008D0E8A">
      <w:pPr>
        <w:pStyle w:val="Nadpis3"/>
      </w:pPr>
      <w:bookmarkStart w:id="107" w:name="_Ref356596622"/>
      <w:bookmarkStart w:id="108" w:name="_Toc356775512"/>
      <w:proofErr w:type="spellStart"/>
      <w:r>
        <w:t>SystemNet</w:t>
      </w:r>
      <w:bookmarkEnd w:id="107"/>
      <w:bookmarkEnd w:id="108"/>
      <w:proofErr w:type="spellEnd"/>
    </w:p>
    <w:p w:rsidR="00791E5B" w:rsidRDefault="00482A51" w:rsidP="008D0E8A">
      <w:pPr>
        <w:pStyle w:val="Odstavecprvn"/>
      </w:pPr>
      <w:r>
        <w:t>Třída</w:t>
      </w:r>
      <w:r w:rsidR="00791E5B">
        <w:t xml:space="preserve"> </w:t>
      </w:r>
      <w:proofErr w:type="spellStart"/>
      <w:r w:rsidR="00791E5B">
        <w:rPr>
          <w:i/>
        </w:rPr>
        <w:t>System</w:t>
      </w:r>
      <w:r w:rsidR="006E1722">
        <w:rPr>
          <w:i/>
        </w:rPr>
        <w:t>Net</w:t>
      </w:r>
      <w:proofErr w:type="spellEnd"/>
      <w:r w:rsidR="00791E5B">
        <w:t xml:space="preserve"> </w:t>
      </w:r>
      <w:r w:rsidR="00FC0EE7">
        <w:t xml:space="preserve">je </w:t>
      </w:r>
      <w:r w:rsidR="00791E5B">
        <w:t>nejdůležitější tříd</w:t>
      </w:r>
      <w:r w:rsidR="00FC0EE7">
        <w:t>ou</w:t>
      </w:r>
      <w:r w:rsidR="00791E5B">
        <w:t xml:space="preserve"> celého </w:t>
      </w:r>
      <w:r w:rsidR="004B610B">
        <w:t>konferenč</w:t>
      </w:r>
      <w:r w:rsidR="00791E5B">
        <w:t xml:space="preserve">ního systému. Tato třída </w:t>
      </w:r>
      <w:r>
        <w:t>reprezentuje</w:t>
      </w:r>
      <w:r w:rsidR="00791E5B">
        <w:t xml:space="preserve"> systém jako takový a její instance se bude na </w:t>
      </w:r>
      <w:r>
        <w:t xml:space="preserve">webovém </w:t>
      </w:r>
      <w:r w:rsidR="00791E5B">
        <w:t xml:space="preserve">serveru vyskytovat jako </w:t>
      </w:r>
      <w:commentRangeStart w:id="109"/>
      <w:proofErr w:type="spellStart"/>
      <w:r w:rsidR="00791E5B">
        <w:t>singleton</w:t>
      </w:r>
      <w:commentRangeEnd w:id="109"/>
      <w:proofErr w:type="spellEnd"/>
      <w:r w:rsidR="00791E5B">
        <w:rPr>
          <w:rStyle w:val="Znakapoznpodarou"/>
        </w:rPr>
        <w:footnoteReference w:id="10"/>
      </w:r>
      <w:r w:rsidR="00791E5B">
        <w:rPr>
          <w:rStyle w:val="Odkaznakoment"/>
        </w:rPr>
        <w:commentReference w:id="109"/>
      </w:r>
      <w:r w:rsidR="00791E5B">
        <w:t xml:space="preserve">. Veškeré spuštěné instance aplikace budou přistupovat k tomuto </w:t>
      </w:r>
      <w:proofErr w:type="spellStart"/>
      <w:r w:rsidR="00791E5B">
        <w:t>singletonu</w:t>
      </w:r>
      <w:proofErr w:type="spellEnd"/>
      <w:r w:rsidR="00791E5B">
        <w:t xml:space="preserve">, jediné instanci třídy </w:t>
      </w:r>
      <w:proofErr w:type="spellStart"/>
      <w:r w:rsidR="00791E5B">
        <w:rPr>
          <w:i/>
        </w:rPr>
        <w:t>System</w:t>
      </w:r>
      <w:r w:rsidR="006E1722">
        <w:rPr>
          <w:i/>
        </w:rPr>
        <w:t>Net</w:t>
      </w:r>
      <w:proofErr w:type="spellEnd"/>
      <w:r w:rsidR="00791E5B">
        <w:t>, který budeme dále nazývat Systém. Systém</w:t>
      </w:r>
      <w:r w:rsidR="00FC0EE7">
        <w:t xml:space="preserve"> slouží jako přístupový bod k modelu</w:t>
      </w:r>
      <w:r w:rsidR="00791E5B">
        <w:t xml:space="preserve"> </w:t>
      </w:r>
      <w:r w:rsidR="004B610B">
        <w:t>konferenč</w:t>
      </w:r>
      <w:r w:rsidR="00791E5B">
        <w:t xml:space="preserve">ního systému, uchovává všechna data systému a </w:t>
      </w:r>
      <w:r w:rsidR="00F808F3">
        <w:t>zajišťuje</w:t>
      </w:r>
      <w:r w:rsidR="00791E5B">
        <w:t xml:space="preserve"> obsluhu základních operací jako například přihlášení/odhlášení uživatele do/ze systému, nebo tovární metody</w:t>
      </w:r>
      <w:r w:rsidR="00791E5B">
        <w:rPr>
          <w:rStyle w:val="Znakapoznpodarou"/>
        </w:rPr>
        <w:footnoteReference w:id="11"/>
      </w:r>
      <w:r w:rsidR="00791E5B">
        <w:t xml:space="preserve"> pro vytváření nových objektů v </w:t>
      </w:r>
      <w:r w:rsidR="00791E5B">
        <w:lastRenderedPageBreak/>
        <w:t>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r w:rsidR="00C6302C">
        <w:t>kap.</w:t>
      </w:r>
      <w:r w:rsidR="001474D4">
        <w:t xml:space="preserve"> </w:t>
      </w:r>
      <w:r w:rsidR="00D261C4">
        <w:fldChar w:fldCharType="begin"/>
      </w:r>
      <w:r w:rsidR="001474D4">
        <w:instrText xml:space="preserve"> REF _Ref356775421 \r \h </w:instrText>
      </w:r>
      <w:r w:rsidR="00D261C4">
        <w:fldChar w:fldCharType="separate"/>
      </w:r>
      <w:r w:rsidR="00DB1E9C">
        <w:t>7.2.2</w:t>
      </w:r>
      <w:r w:rsidR="00D261C4">
        <w:fldChar w:fldCharType="end"/>
      </w:r>
      <w:r w:rsidR="006E1722">
        <w:t>).</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9B71E4" w:rsidRDefault="00E025F4" w:rsidP="009B71E4">
      <w:pPr>
        <w:pStyle w:val="Odstavecdal"/>
        <w:numPr>
          <w:ilvl w:val="0"/>
          <w:numId w:val="16"/>
        </w:numPr>
      </w:pPr>
      <w:proofErr w:type="spellStart"/>
      <w:r>
        <w:rPr>
          <w:rFonts w:ascii="Courier New" w:hAnsi="Courier New" w:cs="Courier New"/>
        </w:rPr>
        <w:t>papers</w:t>
      </w:r>
      <w:proofErr w:type="spellEnd"/>
      <w:r>
        <w:t xml:space="preserve">, obsahující </w:t>
      </w:r>
      <w:r w:rsidRPr="006E1722">
        <w:rPr>
          <w:i/>
        </w:rPr>
        <w:t>kolekci</w:t>
      </w:r>
      <w:r>
        <w:t xml:space="preserve"> všech instancí třídy </w:t>
      </w:r>
      <w:proofErr w:type="spellStart"/>
      <w:r>
        <w:rPr>
          <w:i/>
        </w:rPr>
        <w:t>Paper</w:t>
      </w:r>
      <w:proofErr w:type="spellEnd"/>
      <w:r>
        <w:t xml:space="preserve"> vyskytujících se v systému;</w:t>
      </w:r>
    </w:p>
    <w:p w:rsidR="006E1722" w:rsidRPr="006E1722" w:rsidRDefault="009B71E4" w:rsidP="009B71E4">
      <w:pPr>
        <w:pStyle w:val="Odstavecdal"/>
        <w:numPr>
          <w:ilvl w:val="0"/>
          <w:numId w:val="16"/>
        </w:numPr>
      </w:pPr>
      <w:proofErr w:type="spellStart"/>
      <w:r>
        <w:rPr>
          <w:rFonts w:ascii="Courier New" w:hAnsi="Courier New" w:cs="Courier New"/>
        </w:rPr>
        <w:t>reviews</w:t>
      </w:r>
      <w:proofErr w:type="spellEnd"/>
      <w:r>
        <w:t xml:space="preserve">, obsahující </w:t>
      </w:r>
      <w:r w:rsidRPr="006E1722">
        <w:rPr>
          <w:i/>
        </w:rPr>
        <w:t>kolekci</w:t>
      </w:r>
      <w:r>
        <w:t xml:space="preserve"> všech instancí třídy </w:t>
      </w:r>
      <w:proofErr w:type="spellStart"/>
      <w:r>
        <w:t>Review</w:t>
      </w:r>
      <w:proofErr w:type="spellEnd"/>
      <w:r>
        <w:t xml:space="preserve"> vyskytujících se v systému;</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xml:space="preserve">, provádějící přihlášení uživatele do systému, tedy vytvoření </w:t>
      </w:r>
      <w:r w:rsidR="00E36CC5">
        <w:t>řídicí</w:t>
      </w:r>
      <w:r>
        <w:t xml:space="preserve">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F22B6B" w:rsidRDefault="00F22B6B" w:rsidP="00F22B6B">
      <w:pPr>
        <w:pStyle w:val="Odstavecdal"/>
        <w:numPr>
          <w:ilvl w:val="0"/>
          <w:numId w:val="19"/>
        </w:numPr>
      </w:pPr>
      <w:proofErr w:type="spellStart"/>
      <w:r>
        <w:rPr>
          <w:rFonts w:ascii="Courier New" w:hAnsi="Courier New" w:cs="Courier New"/>
        </w:rPr>
        <w:t>notUse</w:t>
      </w:r>
      <w:r w:rsidR="007720D2">
        <w:rPr>
          <w:rFonts w:ascii="Courier New" w:hAnsi="Courier New" w:cs="Courier New"/>
        </w:rPr>
        <w:t>rN</w:t>
      </w:r>
      <w:r>
        <w:rPr>
          <w:rFonts w:ascii="Courier New" w:hAnsi="Courier New" w:cs="Courier New"/>
        </w:rPr>
        <w:t>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neexistenci registrovaného uživatele s</w:t>
      </w:r>
      <w:r w:rsidR="00226068">
        <w:t>e</w:t>
      </w:r>
      <w:r>
        <w:t xml:space="preserve"> jménem</w:t>
      </w:r>
      <w:r w:rsidR="00226068">
        <w:t xml:space="preserve"> </w:t>
      </w:r>
      <w:proofErr w:type="spellStart"/>
      <w:r w:rsidR="00226068">
        <w:t>name</w:t>
      </w:r>
      <w:proofErr w:type="spellEnd"/>
      <w:r>
        <w:t>;</w:t>
      </w:r>
    </w:p>
    <w:p w:rsidR="001E5BB7" w:rsidRPr="00E25AA0"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25AA0" w:rsidRDefault="00E25AA0" w:rsidP="008D0E8A">
      <w:pPr>
        <w:pStyle w:val="Odstavecdal"/>
        <w:numPr>
          <w:ilvl w:val="0"/>
          <w:numId w:val="19"/>
        </w:numPr>
        <w:rPr>
          <w:rFonts w:ascii="Courier New" w:hAnsi="Courier New" w:cs="Courier New"/>
        </w:rPr>
      </w:pPr>
      <w:proofErr w:type="spellStart"/>
      <w:r>
        <w:rPr>
          <w:rFonts w:ascii="Courier New" w:hAnsi="Courier New" w:cs="Courier New"/>
        </w:rPr>
        <w:t>conferences</w:t>
      </w:r>
      <w:proofErr w:type="spellEnd"/>
      <w:r>
        <w:rPr>
          <w:rFonts w:ascii="Courier New" w:hAnsi="Courier New" w:cs="Courier New"/>
        </w:rPr>
        <w:t xml:space="preserve">:c </w:t>
      </w:r>
      <w:proofErr w:type="spellStart"/>
      <w:r>
        <w:rPr>
          <w:rFonts w:ascii="Courier New" w:hAnsi="Courier New" w:cs="Courier New"/>
        </w:rPr>
        <w:t>state</w:t>
      </w:r>
      <w:proofErr w:type="spellEnd"/>
      <w:r>
        <w:rPr>
          <w:rFonts w:ascii="Courier New" w:hAnsi="Courier New" w:cs="Courier New"/>
        </w:rPr>
        <w:t>:s</w:t>
      </w:r>
      <w:r>
        <w:t xml:space="preserve">, testující stav systému na existenci konference </w:t>
      </w:r>
      <w:r>
        <w:rPr>
          <w:rFonts w:ascii="Courier New" w:hAnsi="Courier New" w:cs="Courier New"/>
        </w:rPr>
        <w:t>c</w:t>
      </w:r>
      <w:r>
        <w:t xml:space="preserve"> ve stavu </w:t>
      </w:r>
      <w:r>
        <w:rPr>
          <w:rFonts w:ascii="Courier New" w:hAnsi="Courier New" w:cs="Courier New"/>
        </w:rPr>
        <w:t>s</w:t>
      </w:r>
      <w:r>
        <w:t>;</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xml:space="preserve">, realizující test, jestli je uživatel s danou </w:t>
      </w:r>
      <w:r w:rsidR="00E36CC5">
        <w:t>řídicí</w:t>
      </w:r>
      <w:r>
        <w:t xml:space="preserve"> sítí přihlášen, a</w:t>
      </w:r>
      <w:r w:rsidR="00434428">
        <w:t xml:space="preserve"> následné</w:t>
      </w:r>
      <w:r>
        <w:t xml:space="preserve"> odhlášení</w:t>
      </w:r>
      <w:r w:rsidR="00434428">
        <w:t xml:space="preserve"> při provedení</w:t>
      </w:r>
      <w:r w:rsidR="000F59D0">
        <w:t xml:space="preserve"> portu</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r w:rsidR="00AF0D1E">
        <w:t xml:space="preserve"> Část sítě zodpovědnou za registraci, přihlašování a odhlašování uživatelů je vyobrazena na obrázku ***.</w:t>
      </w:r>
    </w:p>
    <w:p w:rsidR="003B2E9D" w:rsidRDefault="003B2E9D" w:rsidP="008D0E8A">
      <w:pPr>
        <w:pStyle w:val="Odstavecdal"/>
      </w:pPr>
    </w:p>
    <w:p w:rsidR="003B2E9D" w:rsidRDefault="003B2E9D" w:rsidP="008D0E8A">
      <w:pPr>
        <w:pStyle w:val="Odstavecdal"/>
      </w:pPr>
      <w:r>
        <w:t xml:space="preserve">** TODO: obrázek výseku </w:t>
      </w:r>
      <w:commentRangeStart w:id="110"/>
      <w:r>
        <w:t xml:space="preserve">sítě </w:t>
      </w:r>
      <w:commentRangeEnd w:id="110"/>
      <w:r w:rsidR="00732BEA">
        <w:rPr>
          <w:rStyle w:val="Odkaznakoment"/>
        </w:rPr>
        <w:commentReference w:id="110"/>
      </w:r>
      <w:r>
        <w:t>**</w:t>
      </w:r>
    </w:p>
    <w:p w:rsidR="00621082" w:rsidRDefault="00621082"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BD67BB">
      <w:pPr>
        <w:pStyle w:val="Odstavecdal"/>
        <w:numPr>
          <w:ilvl w:val="0"/>
          <w:numId w:val="26"/>
        </w:numPr>
      </w:pPr>
      <w:proofErr w:type="spellStart"/>
      <w:r>
        <w:rPr>
          <w:rFonts w:ascii="Courier New" w:hAnsi="Courier New" w:cs="Courier New"/>
        </w:rPr>
        <w:lastRenderedPageBreak/>
        <w:t>new</w:t>
      </w:r>
      <w:proofErr w:type="spellEnd"/>
      <w:r>
        <w:t>*, tovární metody pro vytváření nových entit systému;</w:t>
      </w:r>
    </w:p>
    <w:p w:rsidR="00762E74" w:rsidRPr="00762E74" w:rsidRDefault="00762E74" w:rsidP="00BD67BB">
      <w:pPr>
        <w:pStyle w:val="Odstavecdal"/>
        <w:numPr>
          <w:ilvl w:val="0"/>
          <w:numId w:val="26"/>
        </w:numPr>
      </w:pPr>
      <w:proofErr w:type="spellStart"/>
      <w:r>
        <w:rPr>
          <w:rFonts w:ascii="Courier New" w:hAnsi="Courier New" w:cs="Courier New"/>
        </w:rPr>
        <w:t>add</w:t>
      </w:r>
      <w:proofErr w:type="spellEnd"/>
      <w:r w:rsidR="00D04BFF">
        <w:t>*, metody pro přidávání entit do systému</w:t>
      </w:r>
      <w:r w:rsidR="00CE7714">
        <w:t xml:space="preserve"> (viz kap. </w:t>
      </w:r>
      <w:r w:rsidR="00D261C4">
        <w:fldChar w:fldCharType="begin"/>
      </w:r>
      <w:r w:rsidR="00CE7714">
        <w:instrText xml:space="preserve"> REF _Ref356170075 \r \h </w:instrText>
      </w:r>
      <w:r w:rsidR="00D261C4">
        <w:fldChar w:fldCharType="separate"/>
      </w:r>
      <w:r w:rsidR="00DB1E9C">
        <w:t>6.2</w:t>
      </w:r>
      <w:r w:rsidR="00D261C4">
        <w:fldChar w:fldCharType="end"/>
      </w:r>
      <w:r w:rsidR="00CE7714">
        <w:t>)</w:t>
      </w:r>
      <w:r w:rsidR="00D04BFF">
        <w:t>;</w:t>
      </w:r>
    </w:p>
    <w:p w:rsidR="00762E74" w:rsidRDefault="00762E74" w:rsidP="00BD67BB">
      <w:pPr>
        <w:pStyle w:val="Odstavecdal"/>
        <w:numPr>
          <w:ilvl w:val="0"/>
          <w:numId w:val="26"/>
        </w:numPr>
      </w:pPr>
      <w:proofErr w:type="spellStart"/>
      <w:r>
        <w:rPr>
          <w:rFonts w:ascii="Courier New" w:hAnsi="Courier New" w:cs="Courier New"/>
        </w:rPr>
        <w:t>remove</w:t>
      </w:r>
      <w:proofErr w:type="spellEnd"/>
      <w:r>
        <w:t>*</w:t>
      </w:r>
      <w:r w:rsidR="00D04BFF">
        <w:t>, metody pro odstraňování entit ze systému</w:t>
      </w:r>
      <w:r w:rsidR="00CE7714">
        <w:t xml:space="preserve"> (viz kap. </w:t>
      </w:r>
      <w:r w:rsidR="00D261C4">
        <w:fldChar w:fldCharType="begin"/>
      </w:r>
      <w:r w:rsidR="00CE7714">
        <w:instrText xml:space="preserve"> REF _Ref356170075 \r \h </w:instrText>
      </w:r>
      <w:r w:rsidR="00D261C4">
        <w:fldChar w:fldCharType="separate"/>
      </w:r>
      <w:r w:rsidR="00DB1E9C">
        <w:t>6.2</w:t>
      </w:r>
      <w:r w:rsidR="00D261C4">
        <w:fldChar w:fldCharType="end"/>
      </w:r>
      <w:r w:rsidR="00CE7714">
        <w:t>)</w:t>
      </w:r>
      <w:r w:rsidR="00D04BFF">
        <w:t>.</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11" w:name="_Toc356775513"/>
      <w:proofErr w:type="spellStart"/>
      <w:r>
        <w:t>User</w:t>
      </w:r>
      <w:r w:rsidR="00967FBA">
        <w:t>Net</w:t>
      </w:r>
      <w:bookmarkEnd w:id="111"/>
      <w:proofErr w:type="spellEnd"/>
    </w:p>
    <w:p w:rsidR="00BD67BB" w:rsidRDefault="00BD67BB" w:rsidP="004721C7">
      <w:pPr>
        <w:pStyle w:val="Odstavecprvn"/>
      </w:pPr>
      <w:r>
        <w:t xml:space="preserve">Třída </w:t>
      </w:r>
      <w:proofErr w:type="spellStart"/>
      <w:r>
        <w:rPr>
          <w:i/>
        </w:rPr>
        <w:t>UserNet</w:t>
      </w:r>
      <w:proofErr w:type="spellEnd"/>
      <w:r>
        <w:t xml:space="preserve"> je </w:t>
      </w:r>
      <w:r w:rsidR="00E36CC5">
        <w:t>řídicí</w:t>
      </w:r>
      <w:r>
        <w:t xml:space="preserve"> sítí pro anonymní uživatele a zároveň je rodičem dalších uživatelských </w:t>
      </w:r>
      <w:r w:rsidR="00E36CC5">
        <w:t>řídicí</w:t>
      </w:r>
      <w:r>
        <w:t>ch sítí. Implementuje společné rozhraní všech uživatelských sítí a základní obsluhu požadavků. Má definovány atributy:</w:t>
      </w:r>
    </w:p>
    <w:p w:rsidR="00BD67BB" w:rsidRDefault="00BD67BB" w:rsidP="00BD67BB">
      <w:pPr>
        <w:pStyle w:val="Odstavecdal"/>
        <w:numPr>
          <w:ilvl w:val="0"/>
          <w:numId w:val="24"/>
        </w:numPr>
      </w:pPr>
      <w:proofErr w:type="spellStart"/>
      <w:r>
        <w:rPr>
          <w:rFonts w:ascii="Courier New" w:hAnsi="Courier New" w:cs="Courier New"/>
        </w:rPr>
        <w:t>system</w:t>
      </w:r>
      <w:proofErr w:type="spellEnd"/>
      <w:r>
        <w:t xml:space="preserve">, obsahující instanci třídy </w:t>
      </w:r>
      <w:proofErr w:type="spellStart"/>
      <w:r>
        <w:rPr>
          <w:i/>
        </w:rPr>
        <w:t>SystemNet</w:t>
      </w:r>
      <w:proofErr w:type="spellEnd"/>
      <w:r>
        <w:t>, reference na systém;</w:t>
      </w:r>
    </w:p>
    <w:p w:rsidR="00C6302C" w:rsidRDefault="00BD67BB" w:rsidP="00C6302C">
      <w:pPr>
        <w:pStyle w:val="Odstavecdal"/>
        <w:numPr>
          <w:ilvl w:val="0"/>
          <w:numId w:val="24"/>
        </w:numPr>
      </w:pPr>
      <w:proofErr w:type="spellStart"/>
      <w:r w:rsidRPr="00BD67BB">
        <w:rPr>
          <w:rFonts w:ascii="Courier New" w:hAnsi="Courier New" w:cs="Courier New"/>
        </w:rPr>
        <w:t>member</w:t>
      </w:r>
      <w:proofErr w:type="spellEnd"/>
      <w:r>
        <w:t xml:space="preserve">, obsahující instanci třídy </w:t>
      </w:r>
      <w:proofErr w:type="spellStart"/>
      <w:r>
        <w:rPr>
          <w:i/>
        </w:rPr>
        <w:t>Member</w:t>
      </w:r>
      <w:proofErr w:type="spellEnd"/>
      <w:r>
        <w:t>, reference na uživatele pro kterého je sí</w:t>
      </w:r>
      <w:r w:rsidR="00C6302C">
        <w:t>ť vytvořena;</w:t>
      </w:r>
    </w:p>
    <w:p w:rsidR="00C6302C" w:rsidRDefault="00F221F6" w:rsidP="00BD67BB">
      <w:pPr>
        <w:pStyle w:val="Odstavecdal"/>
      </w:pPr>
      <w:r>
        <w:t>porty</w:t>
      </w:r>
      <w:r w:rsidR="00C6302C">
        <w:t>:</w:t>
      </w:r>
    </w:p>
    <w:p w:rsidR="00C6302C" w:rsidRPr="00C6302C" w:rsidRDefault="00C6302C" w:rsidP="00C6302C">
      <w:pPr>
        <w:pStyle w:val="Odstavecdal"/>
        <w:numPr>
          <w:ilvl w:val="0"/>
          <w:numId w:val="27"/>
        </w:numPr>
      </w:pPr>
      <w:proofErr w:type="spellStart"/>
      <w:r>
        <w:rPr>
          <w:rFonts w:ascii="Courier New" w:hAnsi="Courier New" w:cs="Courier New"/>
        </w:rPr>
        <w:t>member</w:t>
      </w:r>
      <w:proofErr w:type="spellEnd"/>
      <w:r>
        <w:rPr>
          <w:rFonts w:ascii="Courier New" w:hAnsi="Courier New" w:cs="Courier New"/>
        </w:rPr>
        <w:t>*</w:t>
      </w:r>
      <w:r w:rsidR="00F221F6">
        <w:t xml:space="preserve">, testující port * přiřazeného objektu třídy </w:t>
      </w:r>
      <w:proofErr w:type="spellStart"/>
      <w:r w:rsidR="00F221F6">
        <w:rPr>
          <w:i/>
        </w:rPr>
        <w:t>Member</w:t>
      </w:r>
      <w:proofErr w:type="spellEnd"/>
      <w:r w:rsidR="00F221F6">
        <w:t>, kde * je název portu;</w:t>
      </w:r>
    </w:p>
    <w:p w:rsidR="00C6302C" w:rsidRPr="00C6302C" w:rsidRDefault="00C6302C" w:rsidP="00C6302C">
      <w:pPr>
        <w:pStyle w:val="Odstavecdal"/>
        <w:numPr>
          <w:ilvl w:val="0"/>
          <w:numId w:val="27"/>
        </w:numPr>
      </w:pPr>
      <w:proofErr w:type="spellStart"/>
      <w:r>
        <w:rPr>
          <w:rFonts w:ascii="Courier New" w:hAnsi="Courier New" w:cs="Courier New"/>
        </w:rPr>
        <w:t>canAddPaper</w:t>
      </w:r>
      <w:proofErr w:type="spellEnd"/>
      <w:r w:rsidR="00F221F6">
        <w:t>, testující, zda uživatel s danou rolí může vkládat nové články;</w:t>
      </w:r>
    </w:p>
    <w:p w:rsidR="00C6302C" w:rsidRDefault="00C6302C" w:rsidP="00C6302C">
      <w:pPr>
        <w:pStyle w:val="Odstavecdal"/>
        <w:numPr>
          <w:ilvl w:val="0"/>
          <w:numId w:val="27"/>
        </w:numPr>
      </w:pPr>
      <w:proofErr w:type="spellStart"/>
      <w:r>
        <w:rPr>
          <w:rFonts w:ascii="Courier New" w:hAnsi="Courier New" w:cs="Courier New"/>
        </w:rPr>
        <w:t>conferences</w:t>
      </w:r>
      <w:proofErr w:type="spellEnd"/>
      <w:r w:rsidR="00BC29F3">
        <w:rPr>
          <w:rFonts w:ascii="Courier New" w:hAnsi="Courier New" w:cs="Courier New"/>
        </w:rPr>
        <w:t>:c</w:t>
      </w:r>
      <w:r w:rsidR="00F221F6">
        <w:t>, port využívaný k získání všech konferencí, jež uživatel s danou rolí může vidět. Dědícími třídami bude tento port přepsán</w:t>
      </w:r>
      <w:r w:rsidR="004D3CD1">
        <w:t>;</w:t>
      </w:r>
    </w:p>
    <w:p w:rsidR="004D3CD1" w:rsidRDefault="004D3CD1" w:rsidP="004D3CD1">
      <w:pPr>
        <w:pStyle w:val="Odstavecdal"/>
      </w:pPr>
      <w:r>
        <w:t>a metodu:</w:t>
      </w:r>
    </w:p>
    <w:p w:rsidR="004D3CD1" w:rsidRPr="004D3CD1" w:rsidRDefault="004D3CD1" w:rsidP="004D3CD1">
      <w:pPr>
        <w:pStyle w:val="Odstavecdal"/>
        <w:numPr>
          <w:ilvl w:val="0"/>
          <w:numId w:val="28"/>
        </w:numPr>
      </w:pPr>
      <w:proofErr w:type="spellStart"/>
      <w:r>
        <w:rPr>
          <w:rFonts w:ascii="Courier New" w:hAnsi="Courier New" w:cs="Courier New"/>
        </w:rPr>
        <w:t>for</w:t>
      </w:r>
      <w:proofErr w:type="spellEnd"/>
      <w:r>
        <w:rPr>
          <w:rFonts w:ascii="Courier New" w:hAnsi="Courier New" w:cs="Courier New"/>
        </w:rPr>
        <w:t>:</w:t>
      </w:r>
      <w:proofErr w:type="spellStart"/>
      <w:r>
        <w:rPr>
          <w:rFonts w:ascii="Courier New" w:hAnsi="Courier New" w:cs="Courier New"/>
        </w:rPr>
        <w:t>member</w:t>
      </w:r>
      <w:proofErr w:type="spellEnd"/>
      <w:r>
        <w:rPr>
          <w:rFonts w:ascii="Courier New" w:hAnsi="Courier New" w:cs="Courier New"/>
        </w:rPr>
        <w:t xml:space="preserve"> in:</w:t>
      </w:r>
      <w:proofErr w:type="spellStart"/>
      <w:r>
        <w:rPr>
          <w:rFonts w:ascii="Courier New" w:hAnsi="Courier New" w:cs="Courier New"/>
        </w:rPr>
        <w:t>system</w:t>
      </w:r>
      <w:proofErr w:type="spellEnd"/>
      <w:r>
        <w:t xml:space="preserve">, implementující přiřazení uživatele a systému a využívané jako </w:t>
      </w:r>
      <w:proofErr w:type="spellStart"/>
      <w:r>
        <w:t>konstruktor</w:t>
      </w:r>
      <w:proofErr w:type="spellEnd"/>
      <w:r>
        <w:t xml:space="preserve"> sítě.</w:t>
      </w:r>
    </w:p>
    <w:p w:rsidR="00F463E6" w:rsidRDefault="00C62A66" w:rsidP="008D0E8A">
      <w:pPr>
        <w:pStyle w:val="Nadpis3"/>
      </w:pPr>
      <w:bookmarkStart w:id="112" w:name="_Toc356775514"/>
      <w:proofErr w:type="spellStart"/>
      <w:r>
        <w:t>AdminNet</w:t>
      </w:r>
      <w:bookmarkEnd w:id="112"/>
      <w:proofErr w:type="spellEnd"/>
    </w:p>
    <w:p w:rsidR="00BC29F3" w:rsidRDefault="00BC29F3" w:rsidP="00BC29F3">
      <w:pPr>
        <w:pStyle w:val="Odstavecprvn"/>
      </w:pPr>
      <w:r>
        <w:t xml:space="preserve">Třída </w:t>
      </w:r>
      <w:proofErr w:type="spellStart"/>
      <w:r>
        <w:rPr>
          <w:i/>
        </w:rPr>
        <w:t>AdminNet</w:t>
      </w:r>
      <w:proofErr w:type="spellEnd"/>
      <w:r>
        <w:t xml:space="preserve"> je </w:t>
      </w:r>
      <w:r w:rsidR="00E36CC5">
        <w:t>řídicí</w:t>
      </w:r>
      <w:r>
        <w:t xml:space="preserve"> sít pro správce systému (redaktory) a je odvozená ze třídy </w:t>
      </w:r>
      <w:proofErr w:type="spellStart"/>
      <w:r>
        <w:rPr>
          <w:i/>
        </w:rPr>
        <w:t>UserNet</w:t>
      </w:r>
      <w:proofErr w:type="spellEnd"/>
      <w:r>
        <w:t>. Ve své specifikaci obsahuje synchronní porty:</w:t>
      </w:r>
    </w:p>
    <w:p w:rsidR="00BC29F3" w:rsidRDefault="00BC29F3" w:rsidP="00BC29F3">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C29F3" w:rsidRDefault="00BC29F3" w:rsidP="00BC29F3">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existence článku p v systému a získání všech těchto článků;</w:t>
      </w:r>
    </w:p>
    <w:p w:rsidR="00BC29F3" w:rsidRDefault="00BC29F3" w:rsidP="00BC29F3">
      <w:pPr>
        <w:pStyle w:val="Odstavecdal"/>
      </w:pPr>
      <w:r>
        <w:t>a metodu:</w:t>
      </w:r>
    </w:p>
    <w:p w:rsidR="00BC29F3" w:rsidRPr="00BC29F3" w:rsidRDefault="00BC29F3" w:rsidP="00BC29F3">
      <w:pPr>
        <w:pStyle w:val="Odstavecdal"/>
        <w:numPr>
          <w:ilvl w:val="0"/>
          <w:numId w:val="29"/>
        </w:numPr>
      </w:pPr>
      <w:proofErr w:type="spellStart"/>
      <w:r w:rsidRPr="00BC29F3">
        <w:rPr>
          <w:rFonts w:ascii="Courier New" w:hAnsi="Courier New" w:cs="Courier New"/>
        </w:rPr>
        <w:t>create</w:t>
      </w:r>
      <w:r>
        <w:rPr>
          <w:rFonts w:ascii="Courier New" w:hAnsi="Courier New" w:cs="Courier New"/>
        </w:rPr>
        <w:t>Conference</w:t>
      </w:r>
      <w:proofErr w:type="spellEnd"/>
      <w:r>
        <w:rPr>
          <w:rFonts w:ascii="Courier New" w:hAnsi="Courier New" w:cs="Courier New"/>
        </w:rPr>
        <w:t>:</w:t>
      </w:r>
      <w:proofErr w:type="spellStart"/>
      <w:r>
        <w:rPr>
          <w:rFonts w:ascii="Courier New" w:hAnsi="Courier New" w:cs="Courier New"/>
        </w:rPr>
        <w:t>name</w:t>
      </w:r>
      <w:proofErr w:type="spellEnd"/>
      <w:r>
        <w:t xml:space="preserve">, realizující vytvoření nové konference se jménem </w:t>
      </w:r>
      <w:proofErr w:type="spellStart"/>
      <w:r>
        <w:rPr>
          <w:rFonts w:ascii="Courier New" w:hAnsi="Courier New" w:cs="Courier New"/>
        </w:rPr>
        <w:t>name</w:t>
      </w:r>
      <w:proofErr w:type="spellEnd"/>
      <w:r>
        <w:t xml:space="preserve"> a její </w:t>
      </w:r>
      <w:r w:rsidR="00D51ADA">
        <w:t xml:space="preserve">uložení </w:t>
      </w:r>
      <w:r>
        <w:t>do systému.</w:t>
      </w:r>
    </w:p>
    <w:p w:rsidR="00F463E6" w:rsidRDefault="00967FBA" w:rsidP="008D0E8A">
      <w:pPr>
        <w:pStyle w:val="Nadpis3"/>
      </w:pPr>
      <w:bookmarkStart w:id="113" w:name="_Toc356775515"/>
      <w:proofErr w:type="spellStart"/>
      <w:r>
        <w:t>AuthorNet</w:t>
      </w:r>
      <w:bookmarkEnd w:id="113"/>
      <w:proofErr w:type="spellEnd"/>
    </w:p>
    <w:p w:rsidR="009B1EE6" w:rsidRDefault="009B1EE6" w:rsidP="009B1EE6">
      <w:pPr>
        <w:pStyle w:val="Odstavecprvn"/>
      </w:pPr>
      <w:r>
        <w:t xml:space="preserve">Třída </w:t>
      </w:r>
      <w:proofErr w:type="spellStart"/>
      <w:r>
        <w:rPr>
          <w:i/>
        </w:rPr>
        <w:t>AuthorNet</w:t>
      </w:r>
      <w:proofErr w:type="spellEnd"/>
      <w:r>
        <w:t xml:space="preserve"> je </w:t>
      </w:r>
      <w:r w:rsidR="00E36CC5">
        <w:t>řídicí</w:t>
      </w:r>
      <w:r>
        <w:t xml:space="preserve"> sít pro uživatele s právy autora a je odvozená ze třídy </w:t>
      </w:r>
      <w:proofErr w:type="spellStart"/>
      <w:r>
        <w:rPr>
          <w:i/>
        </w:rPr>
        <w:t>UserNet</w:t>
      </w:r>
      <w:proofErr w:type="spellEnd"/>
      <w:r>
        <w:t>. Ve své specifikaci obsahuje synchronní porty:</w:t>
      </w:r>
    </w:p>
    <w:p w:rsidR="009B1EE6" w:rsidRDefault="009B1EE6" w:rsidP="009B1EE6">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9B1EE6" w:rsidRDefault="009B1EE6" w:rsidP="009B1EE6">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xml:space="preserve">, pro testování vlastních článků autora na existenci článku </w:t>
      </w:r>
      <w:r>
        <w:rPr>
          <w:rFonts w:ascii="Courier New" w:hAnsi="Courier New" w:cs="Courier New"/>
        </w:rPr>
        <w:t>p</w:t>
      </w:r>
      <w:r>
        <w:t xml:space="preserve"> a získání všech těchto článků;</w:t>
      </w:r>
    </w:p>
    <w:p w:rsidR="009B1EE6" w:rsidRDefault="009B1EE6" w:rsidP="009B1EE6">
      <w:pPr>
        <w:pStyle w:val="Odstavecdal"/>
      </w:pPr>
      <w:r>
        <w:lastRenderedPageBreak/>
        <w:t>a metodu:</w:t>
      </w:r>
    </w:p>
    <w:p w:rsidR="009B1EE6" w:rsidRPr="009B1EE6" w:rsidRDefault="009B1EE6" w:rsidP="009B1EE6">
      <w:pPr>
        <w:pStyle w:val="Odstavecdal"/>
        <w:numPr>
          <w:ilvl w:val="0"/>
          <w:numId w:val="29"/>
        </w:numPr>
      </w:pPr>
      <w:proofErr w:type="spellStart"/>
      <w:r>
        <w:rPr>
          <w:rFonts w:ascii="Courier New" w:hAnsi="Courier New" w:cs="Courier New"/>
        </w:rPr>
        <w:t>addPaper</w:t>
      </w:r>
      <w:proofErr w:type="spellEnd"/>
      <w:r>
        <w:rPr>
          <w:rFonts w:ascii="Courier New" w:hAnsi="Courier New" w:cs="Courier New"/>
        </w:rPr>
        <w:t>:p</w:t>
      </w:r>
      <w:r>
        <w:t xml:space="preserve">, realizující přiřazení článku </w:t>
      </w:r>
      <w:r w:rsidRPr="009B1EE6">
        <w:rPr>
          <w:rFonts w:ascii="Courier New" w:hAnsi="Courier New" w:cs="Courier New"/>
        </w:rPr>
        <w:t>p</w:t>
      </w:r>
      <w:r>
        <w:t xml:space="preserve"> autorovi a </w:t>
      </w:r>
      <w:r w:rsidR="00114B86">
        <w:t xml:space="preserve">uložení </w:t>
      </w:r>
      <w:r w:rsidR="00464291">
        <w:t>článku</w:t>
      </w:r>
      <w:r>
        <w:t xml:space="preserve"> do systému.</w:t>
      </w:r>
    </w:p>
    <w:p w:rsidR="00967FBA" w:rsidRDefault="00967FBA" w:rsidP="008D0E8A">
      <w:pPr>
        <w:pStyle w:val="Nadpis3"/>
      </w:pPr>
      <w:bookmarkStart w:id="114" w:name="_Toc356775516"/>
      <w:proofErr w:type="spellStart"/>
      <w:r>
        <w:t>ReviewerNet</w:t>
      </w:r>
      <w:bookmarkEnd w:id="114"/>
      <w:proofErr w:type="spellEnd"/>
    </w:p>
    <w:p w:rsidR="00B15338" w:rsidRDefault="00B15338" w:rsidP="00B15338">
      <w:pPr>
        <w:pStyle w:val="Odstavecprvn"/>
      </w:pPr>
      <w:r>
        <w:t xml:space="preserve">Třída </w:t>
      </w:r>
      <w:proofErr w:type="spellStart"/>
      <w:r>
        <w:rPr>
          <w:i/>
        </w:rPr>
        <w:t>ReviewerNet</w:t>
      </w:r>
      <w:proofErr w:type="spellEnd"/>
      <w:r>
        <w:t xml:space="preserve"> je </w:t>
      </w:r>
      <w:r w:rsidR="00E36CC5">
        <w:t>řídicí</w:t>
      </w:r>
      <w:r>
        <w:t xml:space="preserve"> sít pro uživatele s právy recenzenta a je odvozená ze třídy </w:t>
      </w:r>
      <w:proofErr w:type="spellStart"/>
      <w:r>
        <w:rPr>
          <w:i/>
        </w:rPr>
        <w:t>UserNet</w:t>
      </w:r>
      <w:proofErr w:type="spellEnd"/>
      <w:r>
        <w:t>. Ve své specifikaci obsahuje synchronní porty:</w:t>
      </w:r>
    </w:p>
    <w:p w:rsidR="00B15338" w:rsidRDefault="00B15338" w:rsidP="00B15338">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15338" w:rsidRDefault="00B15338" w:rsidP="00B15338">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článků v systému, jimž je recenzent přiřazený a získání všech těchto článků;</w:t>
      </w:r>
    </w:p>
    <w:p w:rsidR="00B15338" w:rsidRDefault="00B15338" w:rsidP="00B15338">
      <w:pPr>
        <w:pStyle w:val="Odstavecdal"/>
      </w:pPr>
      <w:r>
        <w:t>a metodu:</w:t>
      </w:r>
    </w:p>
    <w:p w:rsidR="00F463E6" w:rsidRPr="00F463E6" w:rsidRDefault="00B15338" w:rsidP="00114B86">
      <w:pPr>
        <w:pStyle w:val="Odstavecdal"/>
        <w:numPr>
          <w:ilvl w:val="0"/>
          <w:numId w:val="31"/>
        </w:numPr>
      </w:pPr>
      <w:proofErr w:type="spellStart"/>
      <w:r>
        <w:rPr>
          <w:rFonts w:ascii="Courier New" w:hAnsi="Courier New" w:cs="Courier New"/>
        </w:rPr>
        <w:t>add</w:t>
      </w:r>
      <w:r w:rsidR="00114B86">
        <w:rPr>
          <w:rFonts w:ascii="Courier New" w:hAnsi="Courier New" w:cs="Courier New"/>
        </w:rPr>
        <w:t>Review</w:t>
      </w:r>
      <w:proofErr w:type="spellEnd"/>
      <w:r>
        <w:rPr>
          <w:rFonts w:ascii="Courier New" w:hAnsi="Courier New" w:cs="Courier New"/>
        </w:rPr>
        <w:t>:</w:t>
      </w:r>
      <w:r w:rsidR="00114B86">
        <w:rPr>
          <w:rFonts w:ascii="Courier New" w:hAnsi="Courier New" w:cs="Courier New"/>
        </w:rPr>
        <w:t>r to:p</w:t>
      </w:r>
      <w:r>
        <w:t xml:space="preserve">, realizující přiřazení </w:t>
      </w:r>
      <w:r w:rsidR="00114B86">
        <w:t xml:space="preserve">recenze </w:t>
      </w:r>
      <w:r w:rsidR="00114B86">
        <w:rPr>
          <w:rFonts w:ascii="Courier New" w:hAnsi="Courier New" w:cs="Courier New"/>
        </w:rPr>
        <w:t>r</w:t>
      </w:r>
      <w:r>
        <w:t xml:space="preserve"> </w:t>
      </w:r>
      <w:r w:rsidR="00114B86">
        <w:t xml:space="preserve">k článku </w:t>
      </w:r>
      <w:r w:rsidR="00114B86">
        <w:rPr>
          <w:rFonts w:ascii="Courier New" w:hAnsi="Courier New" w:cs="Courier New"/>
        </w:rPr>
        <w:t>p</w:t>
      </w:r>
      <w:r>
        <w:t xml:space="preserve"> a </w:t>
      </w:r>
      <w:r w:rsidR="00114B86">
        <w:t>uložení</w:t>
      </w:r>
      <w:r>
        <w:t xml:space="preserve"> </w:t>
      </w:r>
      <w:r w:rsidR="00114B86">
        <w:t xml:space="preserve">recenze </w:t>
      </w:r>
      <w:r>
        <w:t>do systému.</w:t>
      </w:r>
    </w:p>
    <w:p w:rsidR="007A798E" w:rsidRDefault="007A798E" w:rsidP="008D0E8A">
      <w:pPr>
        <w:pStyle w:val="Nadpis2"/>
      </w:pPr>
      <w:bookmarkStart w:id="115" w:name="_Ref355913379"/>
      <w:bookmarkStart w:id="116" w:name="_Toc356775517"/>
      <w:commentRangeStart w:id="117"/>
      <w:r>
        <w:t>Uživatelské rozhraní</w:t>
      </w:r>
      <w:bookmarkEnd w:id="115"/>
      <w:commentRangeEnd w:id="117"/>
      <w:r w:rsidR="00576FFC">
        <w:rPr>
          <w:rStyle w:val="Odkaznakoment"/>
          <w:rFonts w:cs="Times New Roman"/>
          <w:b w:val="0"/>
          <w:bCs w:val="0"/>
          <w:iCs w:val="0"/>
        </w:rPr>
        <w:commentReference w:id="117"/>
      </w:r>
      <w:bookmarkEnd w:id="116"/>
    </w:p>
    <w:p w:rsidR="001F287D" w:rsidRDefault="00920554" w:rsidP="004529D4">
      <w:pPr>
        <w:pStyle w:val="Odstavecprvn"/>
      </w:pPr>
      <w:r>
        <w:t>Uživatelské rozhraní je podstatnou částí aplikace</w:t>
      </w:r>
      <w:r w:rsidR="008633FF">
        <w:t xml:space="preserve"> zajišťující</w:t>
      </w:r>
      <w:r>
        <w:t xml:space="preserv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DB1E9C">
              <w:rPr>
                <w:noProof/>
              </w:rPr>
              <w:t>[23]</w:t>
            </w:r>
          </w:fldSimple>
        </w:sdtContent>
      </w:sdt>
      <w:r>
        <w:t>, k</w:t>
      </w:r>
      <w:r w:rsidR="001F287D">
        <w:t>terý využijeme v naší aplikaci.</w:t>
      </w:r>
    </w:p>
    <w:p w:rsidR="001F287D" w:rsidRDefault="001F287D" w:rsidP="001F287D">
      <w:pPr>
        <w:pStyle w:val="Nadpis3"/>
      </w:pPr>
      <w:bookmarkStart w:id="118" w:name="_Toc356775518"/>
      <w:proofErr w:type="spellStart"/>
      <w:r>
        <w:t>Seaside</w:t>
      </w:r>
      <w:bookmarkEnd w:id="118"/>
      <w:proofErr w:type="spellEnd"/>
    </w:p>
    <w:p w:rsidR="00F529EA" w:rsidRDefault="00283A13" w:rsidP="004529D4">
      <w:pPr>
        <w:pStyle w:val="Odstavecprvn"/>
      </w:pPr>
      <w:proofErr w:type="spellStart"/>
      <w:r>
        <w:t>Seaside</w:t>
      </w:r>
      <w:proofErr w:type="spellEnd"/>
      <w:r>
        <w:t xml:space="preserve"> </w:t>
      </w:r>
      <w:r w:rsidR="007C11DC">
        <w:t>je</w:t>
      </w:r>
      <w:r>
        <w:t xml:space="preserve">, stejně jako </w:t>
      </w:r>
      <w:proofErr w:type="spellStart"/>
      <w:r>
        <w:t>Smalltalk</w:t>
      </w:r>
      <w:proofErr w:type="spellEnd"/>
      <w:r>
        <w:t>, čistě objektově orientovaný</w:t>
      </w:r>
      <w:r>
        <w:rPr>
          <w:rStyle w:val="Znakapoznpodarou"/>
        </w:rPr>
        <w:footnoteReference w:id="12"/>
      </w:r>
      <w:r>
        <w:t xml:space="preserve"> </w:t>
      </w:r>
      <w:proofErr w:type="spellStart"/>
      <w:r w:rsidR="007C11DC">
        <w:t>framework</w:t>
      </w:r>
      <w:proofErr w:type="spellEnd"/>
      <w:r w:rsidR="007C11DC">
        <w:t xml:space="preserve">, který byl </w:t>
      </w:r>
      <w:r>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 xml:space="preserve">zpět do místa volání. Struktura webové aplikace potom připomíná strom samostatných komponent </w:t>
      </w:r>
      <w:r w:rsidR="00E36CC5">
        <w:t>řídicí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lastRenderedPageBreak/>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4"/>
      </w:r>
      <w:r w:rsidR="00E73417">
        <w:t xml:space="preserve">. </w:t>
      </w:r>
      <w:r w:rsidR="009F6880">
        <w:t xml:space="preserve">Aplikace po nás bude vyžadovat jméno, pomocí něhož nás poté pozdraví. </w:t>
      </w:r>
      <w:r w:rsidR="00EA472D">
        <w:t xml:space="preserve">Úryvek kódu </w:t>
      </w:r>
      <w:r w:rsidR="00D261C4">
        <w:fldChar w:fldCharType="begin"/>
      </w:r>
      <w:r w:rsidR="00EA472D">
        <w:instrText xml:space="preserve"> REF _Ref356754754 \h </w:instrText>
      </w:r>
      <w:r w:rsidR="00D261C4">
        <w:fldChar w:fldCharType="separate"/>
      </w:r>
      <w:r w:rsidR="00DB1E9C">
        <w:t xml:space="preserve">Ukázka kódu </w:t>
      </w:r>
      <w:r w:rsidR="00DB1E9C">
        <w:rPr>
          <w:noProof/>
        </w:rPr>
        <w:t>7</w:t>
      </w:r>
      <w:r w:rsidR="00DB1E9C">
        <w:t>.</w:t>
      </w:r>
      <w:r w:rsidR="00DB1E9C">
        <w:rPr>
          <w:noProof/>
        </w:rPr>
        <w:t>1</w:t>
      </w:r>
      <w:r w:rsidR="00D261C4">
        <w:fldChar w:fldCharType="end"/>
      </w:r>
      <w:r w:rsidR="00EA472D">
        <w:t xml:space="preserve"> je definice</w:t>
      </w:r>
      <w:r w:rsidR="00C826E3">
        <w:t xml:space="preserve">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5"/>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bookmarkStart w:id="119" w:name="dasdfsaf"/>
      <w:bookmarkEnd w:id="119"/>
    </w:p>
    <w:p w:rsidR="00EA472D" w:rsidRDefault="00EA472D" w:rsidP="00EA472D">
      <w:pPr>
        <w:pStyle w:val="Titulek"/>
      </w:pPr>
      <w:bookmarkStart w:id="120" w:name="_Ref356754754"/>
      <w:r>
        <w:t xml:space="preserve">Ukázka kódu </w:t>
      </w:r>
      <w:fldSimple w:instr=" STYLEREF 1 \s ">
        <w:r w:rsidR="00DB1E9C">
          <w:rPr>
            <w:noProof/>
          </w:rPr>
          <w:t>7</w:t>
        </w:r>
      </w:fldSimple>
      <w:r w:rsidR="00581128">
        <w:t>.</w:t>
      </w:r>
      <w:fldSimple w:instr=" SEQ Ukázka_kódu \* ARABIC \s 1 ">
        <w:r w:rsidR="00DB1E9C">
          <w:rPr>
            <w:noProof/>
          </w:rPr>
          <w:t>1</w:t>
        </w:r>
      </w:fldSimple>
      <w:bookmarkEnd w:id="120"/>
    </w:p>
    <w:p w:rsidR="001630F3" w:rsidRPr="00A241AA" w:rsidRDefault="001630F3" w:rsidP="008D0E8A">
      <w:pPr>
        <w:pStyle w:val="Odstavecdal"/>
      </w:pPr>
      <w:r>
        <w:lastRenderedPageBreak/>
        <w:t xml:space="preserve">Pro inicializační nastavení instance nám je poskytnuta metoda </w:t>
      </w:r>
      <w:proofErr w:type="spellStart"/>
      <w:r w:rsidRPr="001E3F00">
        <w:rPr>
          <w:rFonts w:ascii="Courier New" w:hAnsi="Courier New" w:cs="Courier New"/>
          <w:szCs w:val="22"/>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r w:rsidR="00EA472D">
        <w:t xml:space="preserve"> </w:t>
      </w:r>
      <w:r w:rsidR="00D261C4">
        <w:fldChar w:fldCharType="begin"/>
      </w:r>
      <w:r w:rsidR="00EA472D">
        <w:instrText xml:space="preserve"> REF _Ref356754827 \h </w:instrText>
      </w:r>
      <w:r w:rsidR="00D261C4">
        <w:fldChar w:fldCharType="separate"/>
      </w:r>
      <w:r w:rsidR="00DB1E9C">
        <w:t xml:space="preserve">Ukázka kódu </w:t>
      </w:r>
      <w:r w:rsidR="00DB1E9C">
        <w:rPr>
          <w:noProof/>
        </w:rPr>
        <w:t>7</w:t>
      </w:r>
      <w:r w:rsidR="00DB1E9C">
        <w:t>.</w:t>
      </w:r>
      <w:r w:rsidR="00DB1E9C">
        <w:rPr>
          <w:noProof/>
        </w:rPr>
        <w:t>2</w:t>
      </w:r>
      <w:r w:rsidR="00D261C4">
        <w:fldChar w:fldCharType="end"/>
      </w:r>
      <w:r>
        <w:t>.</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EA472D" w:rsidRDefault="00EA472D" w:rsidP="00EA472D">
      <w:pPr>
        <w:pStyle w:val="Titulek"/>
      </w:pPr>
      <w:bookmarkStart w:id="121" w:name="_Ref356754827"/>
      <w:r>
        <w:t xml:space="preserve">Ukázka kódu </w:t>
      </w:r>
      <w:fldSimple w:instr=" STYLEREF 1 \s ">
        <w:r w:rsidR="00DB1E9C">
          <w:rPr>
            <w:noProof/>
          </w:rPr>
          <w:t>7</w:t>
        </w:r>
      </w:fldSimple>
      <w:r w:rsidR="00581128">
        <w:t>.</w:t>
      </w:r>
      <w:fldSimple w:instr=" SEQ Ukázka_kódu \* ARABIC \s 1 ">
        <w:r w:rsidR="00DB1E9C">
          <w:rPr>
            <w:noProof/>
          </w:rPr>
          <w:t>2</w:t>
        </w:r>
      </w:fldSimple>
      <w:bookmarkEnd w:id="121"/>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w:t>
      </w:r>
      <w:r w:rsidR="00EA472D">
        <w:t>je dostupných</w:t>
      </w:r>
      <w:r w:rsidR="002D6E11">
        <w:t xml:space="preserv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DB1E9C">
              <w:rPr>
                <w:noProof/>
              </w:rPr>
              <w:t>[23]</w:t>
            </w:r>
          </w:fldSimple>
        </w:sdtContent>
      </w:sdt>
      <w:r w:rsidR="002D6E11">
        <w:t xml:space="preserve">, nebo na webových stránkách </w:t>
      </w:r>
      <w:proofErr w:type="spellStart"/>
      <w:r w:rsidR="002D6E11">
        <w:t>frameworku</w:t>
      </w:r>
      <w:proofErr w:type="spellEnd"/>
      <w:r w:rsidR="002D6E11">
        <w:t xml:space="preserve"> </w:t>
      </w:r>
      <w:sdt>
        <w:sdtPr>
          <w:id w:val="140895018"/>
          <w:citation/>
        </w:sdtPr>
        <w:sdtContent>
          <w:fldSimple w:instr=" CITATION sea13 \l 1029 ">
            <w:r w:rsidR="00DB1E9C">
              <w:rPr>
                <w:noProof/>
              </w:rPr>
              <w:t>[24]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sidRPr="002C50CC">
        <w:rPr>
          <w:rFonts w:ascii="Courier New" w:hAnsi="Courier New" w:cs="Courier New"/>
        </w:rPr>
        <w:t>name</w:t>
      </w:r>
      <w:proofErr w:type="spellEnd"/>
      <w:r w:rsidR="00F629F4">
        <w:t xml:space="preserve"> objektu </w:t>
      </w:r>
      <w:proofErr w:type="spellStart"/>
      <w:r w:rsidR="00F629F4" w:rsidRPr="002C50CC">
        <w:rPr>
          <w:rFonts w:ascii="Courier New" w:hAnsi="Courier New" w:cs="Courier New"/>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commentRangeStart w:id="122"/>
      <w:r w:rsidR="004D060E">
        <w:t xml:space="preserve">Dalším prvkem formuláře jsme </w:t>
      </w:r>
      <w:r w:rsidR="00812B46">
        <w:t>zprávou</w:t>
      </w:r>
      <w:commentRangeEnd w:id="122"/>
      <w:r w:rsidR="00382C64">
        <w:rPr>
          <w:rStyle w:val="Odkaznakoment"/>
        </w:rPr>
        <w:commentReference w:id="122"/>
      </w:r>
      <w:r w:rsidR="00812B46">
        <w:t xml:space="preserve">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w:t>
      </w:r>
      <w:r w:rsidR="00382C64">
        <w:t xml:space="preserve">pomocí </w:t>
      </w:r>
      <w:proofErr w:type="spellStart"/>
      <w:r w:rsidR="00382C64">
        <w:rPr>
          <w:rFonts w:ascii="Courier New" w:hAnsi="Courier New" w:cs="Courier New"/>
        </w:rPr>
        <w:lastRenderedPageBreak/>
        <w:t>callback</w:t>
      </w:r>
      <w:proofErr w:type="spellEnd"/>
      <w:r w:rsidR="00382C64">
        <w:t xml:space="preserve"> </w:t>
      </w:r>
      <w:r w:rsidR="00812B46">
        <w:t xml:space="preserve">přiřadili obsluhu </w:t>
      </w:r>
      <w:r w:rsidR="008329D0">
        <w:t xml:space="preserve">(programový blok) </w:t>
      </w:r>
      <w:r w:rsidR="00812B46">
        <w:t xml:space="preserve">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w:t>
      </w:r>
      <w:r w:rsidR="00D261C4">
        <w:fldChar w:fldCharType="begin"/>
      </w:r>
      <w:r w:rsidR="00382C64">
        <w:instrText xml:space="preserve"> REF _Ref356755076 \h </w:instrText>
      </w:r>
      <w:r w:rsidR="00D261C4">
        <w:fldChar w:fldCharType="separate"/>
      </w:r>
      <w:r w:rsidR="00DB1E9C">
        <w:t xml:space="preserve">Ukázka kódu </w:t>
      </w:r>
      <w:r w:rsidR="00DB1E9C">
        <w:rPr>
          <w:noProof/>
        </w:rPr>
        <w:t>7</w:t>
      </w:r>
      <w:r w:rsidR="00DB1E9C">
        <w:t>.</w:t>
      </w:r>
      <w:r w:rsidR="00DB1E9C">
        <w:rPr>
          <w:noProof/>
        </w:rPr>
        <w:t>3</w:t>
      </w:r>
      <w:r w:rsidR="00D261C4">
        <w:fldChar w:fldCharType="end"/>
      </w:r>
      <w:r w:rsidR="00382C64">
        <w:t xml:space="preserve"> </w:t>
      </w:r>
      <w:r w:rsidR="008329D0">
        <w:t xml:space="preserve">nové komponenty </w:t>
      </w:r>
      <w:proofErr w:type="spellStart"/>
      <w:r w:rsidR="008329D0">
        <w:rPr>
          <w:i/>
        </w:rPr>
        <w:t>SayHello</w:t>
      </w:r>
      <w:proofErr w:type="spellEnd"/>
      <w:r w:rsidR="008329D0">
        <w:rPr>
          <w:i/>
        </w:rPr>
        <w:t>.</w:t>
      </w:r>
    </w:p>
    <w:p w:rsidR="008329D0" w:rsidRDefault="008329D0" w:rsidP="00910CDD">
      <w:pPr>
        <w:pStyle w:val="Codeblock"/>
        <w:rPr>
          <w:lang w:val="en-US"/>
        </w:rPr>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382C64" w:rsidRDefault="00382C64" w:rsidP="00382C64">
      <w:pPr>
        <w:pStyle w:val="Titulek"/>
      </w:pPr>
      <w:bookmarkStart w:id="123" w:name="_Ref356755076"/>
      <w:r>
        <w:t xml:space="preserve">Ukázka kódu </w:t>
      </w:r>
      <w:fldSimple w:instr=" STYLEREF 1 \s ">
        <w:r w:rsidR="00DB1E9C">
          <w:rPr>
            <w:noProof/>
          </w:rPr>
          <w:t>7</w:t>
        </w:r>
      </w:fldSimple>
      <w:r w:rsidR="00581128">
        <w:t>.</w:t>
      </w:r>
      <w:fldSimple w:instr=" SEQ Ukázka_kódu \* ARABIC \s 1 ">
        <w:r w:rsidR="00DB1E9C">
          <w:rPr>
            <w:noProof/>
          </w:rPr>
          <w:t>3</w:t>
        </w:r>
      </w:fldSimple>
      <w:bookmarkEnd w:id="123"/>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načtena do vstupního pole, což dokazuje, že jsme se opravdu vrátili do původní komponenty, která nyní pokračuje ve svém cy</w:t>
      </w:r>
      <w:r w:rsidR="00382C64">
        <w:t>klu a byla</w:t>
      </w:r>
      <w:r w:rsidR="00E366B2">
        <w:t xml:space="preserve">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3B4DD9" w:rsidP="009926CD">
      <w:pPr>
        <w:pStyle w:val="Nadpis3"/>
      </w:pPr>
      <w:bookmarkStart w:id="124" w:name="_Ref356775421"/>
      <w:bookmarkStart w:id="125" w:name="_Ref356775462"/>
      <w:bookmarkStart w:id="126" w:name="_Toc356775519"/>
      <w:r>
        <w:t xml:space="preserve">Kooperace modelu a kódu v </w:t>
      </w:r>
      <w:proofErr w:type="spellStart"/>
      <w:r>
        <w:t>Seaside</w:t>
      </w:r>
      <w:bookmarkEnd w:id="124"/>
      <w:bookmarkEnd w:id="125"/>
      <w:bookmarkEnd w:id="126"/>
      <w:proofErr w:type="spellEnd"/>
    </w:p>
    <w:p w:rsidR="0080019B" w:rsidRDefault="009926CD" w:rsidP="00125D7A">
      <w:pPr>
        <w:pStyle w:val="Odstavecprvn"/>
      </w:pPr>
      <w:commentRangeStart w:id="127"/>
      <w:r>
        <w:t>Nyní</w:t>
      </w:r>
      <w:commentRangeEnd w:id="127"/>
      <w:r w:rsidR="00217518">
        <w:rPr>
          <w:rStyle w:val="Odkaznakoment"/>
        </w:rPr>
        <w:commentReference w:id="127"/>
      </w:r>
      <w:r>
        <w:t>,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D261C4">
        <w:fldChar w:fldCharType="begin"/>
      </w:r>
      <w:r w:rsidR="00CC2932">
        <w:instrText xml:space="preserve"> REF _Ref356592596 \r \h </w:instrText>
      </w:r>
      <w:r w:rsidR="00D261C4">
        <w:fldChar w:fldCharType="separate"/>
      </w:r>
      <w:r w:rsidR="00DB1E9C">
        <w:t>4.4</w:t>
      </w:r>
      <w:r w:rsidR="00D261C4">
        <w:fldChar w:fldCharType="end"/>
      </w:r>
      <w:r w:rsidR="00CC2932">
        <w:t xml:space="preserve"> jsme si popsali </w:t>
      </w:r>
      <w:proofErr w:type="spellStart"/>
      <w:r w:rsidR="00CC2932">
        <w:t>instanciaci</w:t>
      </w:r>
      <w:proofErr w:type="spellEnd"/>
      <w:r w:rsidR="00CC2932">
        <w:t xml:space="preserve"> sítě a její spuštění v simulaci</w:t>
      </w:r>
      <w:r w:rsidR="002940AA">
        <w:t xml:space="preserve"> popisuje kapitola </w:t>
      </w:r>
      <w:r w:rsidR="00D261C4">
        <w:fldChar w:fldCharType="begin"/>
      </w:r>
      <w:r w:rsidR="002940AA">
        <w:instrText xml:space="preserve"> REF _Ref355886177 \r \h </w:instrText>
      </w:r>
      <w:r w:rsidR="00D261C4">
        <w:fldChar w:fldCharType="separate"/>
      </w:r>
      <w:r w:rsidR="00DB1E9C">
        <w:t>8</w:t>
      </w:r>
      <w:r w:rsidR="00D261C4">
        <w:fldChar w:fldCharType="end"/>
      </w:r>
      <w:r w:rsidR="00CC2932">
        <w:t xml:space="preserve">.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w:t>
      </w:r>
      <w:r w:rsidR="002940AA">
        <w:t>určité</w:t>
      </w:r>
      <w:r w:rsidR="00CC2932">
        <w:t xml:space="preserve"> proměnné ponecháme referenci na danou síť.</w:t>
      </w:r>
      <w:r w:rsidR="0080019B">
        <w:t xml:space="preserve"> V kapitole o </w:t>
      </w:r>
      <w:r w:rsidR="00E36CC5">
        <w:t>řídicí</w:t>
      </w:r>
      <w:r w:rsidR="0080019B">
        <w:t xml:space="preserve">ch sítích </w:t>
      </w:r>
      <w:r w:rsidR="00D261C4">
        <w:fldChar w:fldCharType="begin"/>
      </w:r>
      <w:r w:rsidR="0080019B">
        <w:instrText xml:space="preserve"> REF _Ref356435135 \r \h </w:instrText>
      </w:r>
      <w:r w:rsidR="00D261C4">
        <w:fldChar w:fldCharType="separate"/>
      </w:r>
      <w:r w:rsidR="00DB1E9C">
        <w:t>7.1</w:t>
      </w:r>
      <w:r w:rsidR="00D261C4">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w:t>
      </w:r>
      <w:r w:rsidR="0033168A">
        <w:lastRenderedPageBreak/>
        <w:t xml:space="preserve">kterou nazveme </w:t>
      </w:r>
      <w:proofErr w:type="spellStart"/>
      <w:r w:rsidR="0033168A">
        <w:rPr>
          <w:rFonts w:ascii="Courier New" w:hAnsi="Courier New" w:cs="Courier New"/>
        </w:rPr>
        <w:t>system</w:t>
      </w:r>
      <w:proofErr w:type="spellEnd"/>
      <w:r w:rsidR="0033168A">
        <w:t>, a zároveň kontrolovat</w:t>
      </w:r>
      <w:r w:rsidR="008E3091">
        <w:t xml:space="preserve"> jes</w:t>
      </w:r>
      <w:r w:rsidR="002940AA">
        <w:t>tli už nebyla</w:t>
      </w:r>
      <w:r w:rsidR="008E3091">
        <w:t xml:space="preserve">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w:t>
      </w:r>
      <w:r w:rsidR="004B610B">
        <w:t>konferenč</w:t>
      </w:r>
      <w:r w:rsidR="0080019B">
        <w:t xml:space="preserve">ního systému se bude jmenovat </w:t>
      </w:r>
      <w:proofErr w:type="spellStart"/>
      <w:r w:rsidR="0080019B">
        <w:rPr>
          <w:i/>
        </w:rPr>
        <w:t>WAConferenceSystemDP</w:t>
      </w:r>
      <w:proofErr w:type="spellEnd"/>
      <w:r w:rsidR="00125D7A">
        <w:t xml:space="preserve"> a úryvek kódu </w:t>
      </w:r>
      <w:r w:rsidR="00D261C4">
        <w:fldChar w:fldCharType="begin"/>
      </w:r>
      <w:r w:rsidR="002940AA">
        <w:instrText xml:space="preserve"> REF _Ref356755438 \h </w:instrText>
      </w:r>
      <w:r w:rsidR="00D261C4">
        <w:fldChar w:fldCharType="separate"/>
      </w:r>
      <w:r w:rsidR="00DB1E9C">
        <w:t xml:space="preserve">Ukázka kódu </w:t>
      </w:r>
      <w:r w:rsidR="00DB1E9C">
        <w:rPr>
          <w:noProof/>
        </w:rPr>
        <w:t>7</w:t>
      </w:r>
      <w:r w:rsidR="00DB1E9C">
        <w:t>.</w:t>
      </w:r>
      <w:r w:rsidR="00DB1E9C">
        <w:rPr>
          <w:noProof/>
        </w:rPr>
        <w:t>4</w:t>
      </w:r>
      <w:r w:rsidR="00D261C4">
        <w:fldChar w:fldCharType="end"/>
      </w:r>
      <w:r w:rsidR="002940AA">
        <w:t xml:space="preserve"> </w:t>
      </w:r>
      <w:r w:rsidR="00125D7A">
        <w:t xml:space="preserve">je její metodou </w:t>
      </w:r>
      <w:proofErr w:type="spellStart"/>
      <w:r w:rsidR="00125D7A">
        <w:rPr>
          <w:rFonts w:ascii="Courier New" w:hAnsi="Courier New" w:cs="Courier New"/>
        </w:rPr>
        <w:t>initialize</w:t>
      </w:r>
      <w:proofErr w:type="spellEnd"/>
      <w:r w:rsidR="00125D7A">
        <w:t>.</w:t>
      </w:r>
    </w:p>
    <w:p w:rsid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2940AA" w:rsidRPr="00125D7A" w:rsidRDefault="002940AA" w:rsidP="002940AA">
      <w:pPr>
        <w:pStyle w:val="Titulek"/>
      </w:pPr>
      <w:bookmarkStart w:id="128" w:name="_Ref356755438"/>
      <w:r>
        <w:t xml:space="preserve">Ukázka kódu </w:t>
      </w:r>
      <w:fldSimple w:instr=" STYLEREF 1 \s ">
        <w:r w:rsidR="00DB1E9C">
          <w:rPr>
            <w:noProof/>
          </w:rPr>
          <w:t>7</w:t>
        </w:r>
      </w:fldSimple>
      <w:r w:rsidR="00581128">
        <w:t>.</w:t>
      </w:r>
      <w:fldSimple w:instr=" SEQ Ukázka_kódu \* ARABIC \s 1 ">
        <w:r w:rsidR="00DB1E9C">
          <w:rPr>
            <w:noProof/>
          </w:rPr>
          <w:t>4</w:t>
        </w:r>
      </w:fldSimple>
      <w:bookmarkEnd w:id="128"/>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w:t>
      </w:r>
      <w:r w:rsidR="00341D4E">
        <w:t>nedostatek</w:t>
      </w:r>
      <w:r w:rsidR="00BB0E29">
        <w:t xml:space="preserve">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D261C4">
        <w:fldChar w:fldCharType="begin"/>
      </w:r>
      <w:r w:rsidR="0080019B">
        <w:instrText xml:space="preserve"> REF _Ref356593197 \r \h </w:instrText>
      </w:r>
      <w:r w:rsidR="00D261C4">
        <w:fldChar w:fldCharType="separate"/>
      </w:r>
      <w:r w:rsidR="00DB1E9C">
        <w:t>4.2.2</w:t>
      </w:r>
      <w:r w:rsidR="00D261C4">
        <w:fldChar w:fldCharType="end"/>
      </w:r>
      <w:r w:rsidR="0080019B">
        <w:t>), které se od kla</w:t>
      </w:r>
      <w:r w:rsidR="00F72D25">
        <w:t>sických metod liší a je potřeba je volat speciálním způsobem</w:t>
      </w:r>
      <w:r w:rsidR="007D04B5">
        <w:t>, jak ukazuje příklad zdrojového kódu</w:t>
      </w:r>
      <w:r w:rsidR="00460162">
        <w:t xml:space="preserve"> </w:t>
      </w:r>
      <w:r w:rsidR="00D261C4">
        <w:fldChar w:fldCharType="begin"/>
      </w:r>
      <w:r w:rsidR="00460162">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7D04B5">
        <w:t>.</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34028B">
        <w:rPr>
          <w:rFonts w:ascii="Courier New" w:hAnsi="Courier New" w:cs="Courier New"/>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sidRPr="0034028B">
        <w:rPr>
          <w:rFonts w:ascii="Courier New" w:hAnsi="Courier New" w:cs="Courier New"/>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sidRPr="0034028B">
        <w:rPr>
          <w:rFonts w:ascii="Courier New" w:hAnsi="Courier New" w:cs="Courier New"/>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6"/>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w:t>
      </w:r>
      <w:r w:rsidR="002C50CC">
        <w:t>kus</w:t>
      </w:r>
      <w:r>
        <w:t xml:space="preserve"> kódu</w:t>
      </w:r>
      <w:r w:rsidR="002C50CC">
        <w:t xml:space="preserve"> (viz úryvek kódu </w:t>
      </w:r>
      <w:r w:rsidR="00D261C4">
        <w:fldChar w:fldCharType="begin"/>
      </w:r>
      <w:r w:rsidR="002C50CC">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2C50CC">
        <w:t>)</w:t>
      </w:r>
      <w:r>
        <w:t xml:space="preserve">, </w:t>
      </w:r>
      <w:r w:rsidR="001024DC">
        <w:t>předpokládejme, že</w:t>
      </w:r>
      <w:r>
        <w:t xml:space="preserve"> proměnná </w:t>
      </w:r>
      <w:proofErr w:type="spellStart"/>
      <w:r w:rsidR="00B130AD" w:rsidRPr="0034028B">
        <w:rPr>
          <w:rFonts w:ascii="Courier New" w:hAnsi="Courier New" w:cs="Courier New"/>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D261C4">
        <w:fldChar w:fldCharType="begin"/>
      </w:r>
      <w:r>
        <w:instrText xml:space="preserve"> REF _Ref356596622 \r \h </w:instrText>
      </w:r>
      <w:r w:rsidR="00D261C4">
        <w:fldChar w:fldCharType="separate"/>
      </w:r>
      <w:r w:rsidR="00DB1E9C">
        <w:t>7.1.1</w:t>
      </w:r>
      <w:r w:rsidR="00D261C4">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D261C4">
        <w:fldChar w:fldCharType="begin"/>
      </w:r>
      <w:r w:rsidR="00312B7C">
        <w:instrText xml:space="preserve"> REF _Ref356597035 \r \h </w:instrText>
      </w:r>
      <w:r w:rsidR="00D261C4">
        <w:fldChar w:fldCharType="separate"/>
      </w:r>
      <w:r w:rsidR="00DB1E9C">
        <w:t>6.2.1</w:t>
      </w:r>
      <w:r w:rsidR="00D261C4">
        <w:fldChar w:fldCharType="end"/>
      </w:r>
      <w:r w:rsidR="00312B7C">
        <w:t>.</w:t>
      </w:r>
    </w:p>
    <w:p w:rsidR="007D3380" w:rsidRDefault="008960DC" w:rsidP="007D3380">
      <w:pPr>
        <w:pStyle w:val="Odstavecdal"/>
      </w:pPr>
      <w:r>
        <w:lastRenderedPageBreak/>
        <w:t xml:space="preserve">V </w:t>
      </w:r>
      <w:r w:rsidR="00460162">
        <w:t xml:space="preserve">ukázce </w:t>
      </w:r>
      <w:r>
        <w:t xml:space="preserve">kódu </w:t>
      </w:r>
      <w:r w:rsidR="00D261C4">
        <w:fldChar w:fldCharType="begin"/>
      </w:r>
      <w:r w:rsidR="00460162">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460162">
        <w:t xml:space="preserve"> </w:t>
      </w:r>
      <w:r>
        <w:t xml:space="preserve">provádíme výpis jmen všech konferencí obsažených v systému. Jelikož je synchronní port </w:t>
      </w:r>
      <w:proofErr w:type="spellStart"/>
      <w:r w:rsidRPr="002C50CC">
        <w:rPr>
          <w:rFonts w:ascii="Courier New" w:hAnsi="Courier New" w:cs="Courier New"/>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rPr>
          <w:lang w:val="en-US"/>
        </w:rPr>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p>
    <w:p w:rsidR="00460162" w:rsidRDefault="00460162" w:rsidP="00460162">
      <w:pPr>
        <w:pStyle w:val="Titulek"/>
      </w:pPr>
      <w:bookmarkStart w:id="129" w:name="_Ref356755547"/>
      <w:r>
        <w:t xml:space="preserve">Ukázka kódu </w:t>
      </w:r>
      <w:fldSimple w:instr=" STYLEREF 1 \s ">
        <w:r w:rsidR="00DB1E9C">
          <w:rPr>
            <w:noProof/>
          </w:rPr>
          <w:t>7</w:t>
        </w:r>
      </w:fldSimple>
      <w:r w:rsidR="00581128">
        <w:t>.</w:t>
      </w:r>
      <w:fldSimple w:instr=" SEQ Ukázka_kódu \* ARABIC \s 1 ">
        <w:r w:rsidR="00DB1E9C">
          <w:rPr>
            <w:noProof/>
          </w:rPr>
          <w:t>5</w:t>
        </w:r>
      </w:fldSimple>
      <w:bookmarkEnd w:id="129"/>
    </w:p>
    <w:p w:rsidR="009926CD" w:rsidRPr="00FA0B74" w:rsidRDefault="00652E1B" w:rsidP="00312B7C">
      <w:pPr>
        <w:pStyle w:val="Odstavecdal"/>
      </w:pPr>
      <w:r>
        <w:t xml:space="preserve">Úryvek kódu </w:t>
      </w:r>
      <w:r w:rsidR="00E15E75">
        <w:t xml:space="preserve"> </w:t>
      </w:r>
      <w:r w:rsidR="00D261C4">
        <w:fldChar w:fldCharType="begin"/>
      </w:r>
      <w:r w:rsidR="00E15E75">
        <w:instrText xml:space="preserve"> REF _Ref356755547 \h </w:instrText>
      </w:r>
      <w:r w:rsidR="00D261C4">
        <w:fldChar w:fldCharType="separate"/>
      </w:r>
      <w:r w:rsidR="00DB1E9C">
        <w:t xml:space="preserve">Ukázka kódu </w:t>
      </w:r>
      <w:r w:rsidR="00DB1E9C">
        <w:rPr>
          <w:noProof/>
        </w:rPr>
        <w:t>7</w:t>
      </w:r>
      <w:r w:rsidR="00DB1E9C">
        <w:t>.</w:t>
      </w:r>
      <w:r w:rsidR="00DB1E9C">
        <w:rPr>
          <w:noProof/>
        </w:rPr>
        <w:t>5</w:t>
      </w:r>
      <w:r w:rsidR="00D261C4">
        <w:fldChar w:fldCharType="end"/>
      </w:r>
      <w:r w:rsidR="00E15E75">
        <w:t xml:space="preserve"> </w:t>
      </w:r>
      <w:r>
        <w:t xml:space="preserve">představuje metodu </w:t>
      </w:r>
      <w:proofErr w:type="spellStart"/>
      <w:r>
        <w:rPr>
          <w:rFonts w:ascii="Courier New" w:hAnsi="Courier New" w:cs="Courier New"/>
        </w:rPr>
        <w:t>renderContentOn</w:t>
      </w:r>
      <w:proofErr w:type="spellEnd"/>
      <w:r>
        <w:t xml:space="preserve"> jejíž význam byl vysvětlen v úvodu této kapitoly </w:t>
      </w:r>
      <w:r w:rsidR="00D261C4">
        <w:fldChar w:fldCharType="begin"/>
      </w:r>
      <w:r>
        <w:instrText xml:space="preserve"> REF _Ref355913379 \r \h </w:instrText>
      </w:r>
      <w:r w:rsidR="00D261C4">
        <w:fldChar w:fldCharType="separate"/>
      </w:r>
      <w:r w:rsidR="00DB1E9C">
        <w:t>7.2</w:t>
      </w:r>
      <w:r w:rsidR="00D261C4">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sidRPr="00E15E75">
        <w:rPr>
          <w:rFonts w:ascii="Courier New" w:hAnsi="Courier New" w:cs="Courier New"/>
        </w:rPr>
        <w:t>name</w:t>
      </w:r>
      <w:proofErr w:type="spellEnd"/>
      <w:r w:rsidR="00FA0B74">
        <w:t xml:space="preserve"> objektu konference získáno jméno konference, které je následně vypsáno na stránku </w:t>
      </w:r>
      <w:r w:rsidR="00EC7F06">
        <w:t xml:space="preserve"> </w:t>
      </w:r>
      <w:r w:rsidR="00FA0B74">
        <w:t xml:space="preserve">následováno zalomením řádku. Pokud by výsledek volání synchronního portu </w:t>
      </w:r>
      <w:proofErr w:type="spellStart"/>
      <w:r w:rsidR="00FA0B74" w:rsidRPr="00E15E75">
        <w:rPr>
          <w:rFonts w:ascii="Courier New" w:hAnsi="Courier New" w:cs="Courier New"/>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7626EF" w:rsidRDefault="007626EF" w:rsidP="007626EF">
      <w:pPr>
        <w:spacing w:line="240" w:lineRule="auto"/>
      </w:pPr>
      <w:r>
        <w:br w:type="page"/>
      </w:r>
    </w:p>
    <w:p w:rsidR="005360D1" w:rsidRDefault="005360D1" w:rsidP="008D0E8A">
      <w:pPr>
        <w:pStyle w:val="Nadpis1"/>
      </w:pPr>
      <w:bookmarkStart w:id="130" w:name="_Ref355886177"/>
      <w:bookmarkStart w:id="131" w:name="_Ref355886183"/>
      <w:bookmarkStart w:id="132" w:name="_Toc356775520"/>
      <w:r>
        <w:lastRenderedPageBreak/>
        <w:t>Testování/simulace</w:t>
      </w:r>
      <w:bookmarkEnd w:id="130"/>
      <w:bookmarkEnd w:id="131"/>
      <w:bookmarkEnd w:id="132"/>
    </w:p>
    <w:p w:rsidR="00A174F2" w:rsidRPr="00A174F2" w:rsidRDefault="00A174F2" w:rsidP="00A174F2">
      <w:pPr>
        <w:pStyle w:val="Odstavecprvn"/>
      </w:pPr>
      <w:r>
        <w:t>** zde popíšu způsob spouštění simulace a možnosti provedení testování **</w:t>
      </w:r>
    </w:p>
    <w:p w:rsidR="005C39BD" w:rsidRDefault="004D74D8" w:rsidP="005C39BD">
      <w:pPr>
        <w:pStyle w:val="Odstavecprvn"/>
      </w:pPr>
      <w:r>
        <w:t xml:space="preserve">V kapitole </w:t>
      </w:r>
      <w:r w:rsidR="00D261C4">
        <w:fldChar w:fldCharType="begin"/>
      </w:r>
      <w:r w:rsidR="0039702E">
        <w:instrText xml:space="preserve"> REF _Ref342996718 \r \h </w:instrText>
      </w:r>
      <w:r w:rsidR="00D261C4">
        <w:fldChar w:fldCharType="separate"/>
      </w:r>
      <w:r w:rsidR="00DB1E9C">
        <w:t>4</w:t>
      </w:r>
      <w:r w:rsidR="00D261C4">
        <w:fldChar w:fldCharType="end"/>
      </w:r>
      <w:r w:rsidR="0039702E">
        <w:t xml:space="preserve"> </w:t>
      </w:r>
      <w:r>
        <w:t>jsme uv</w:t>
      </w:r>
      <w:r w:rsidR="000E1CA8">
        <w:t>edl</w:t>
      </w:r>
      <w:r>
        <w:t>i fakt, že testování a simulace modelů ve fázi návrhu systémů je hlavní výhodou modelem řízeného návrhu</w:t>
      </w:r>
      <w:r w:rsidR="000E1CA8">
        <w:t xml:space="preserve"> oproti klasickým metodám</w:t>
      </w:r>
      <w:r w:rsidR="00A32EE2">
        <w:t>.</w:t>
      </w:r>
      <w:r>
        <w:t xml:space="preserve"> Nyní si představíme </w:t>
      </w:r>
      <w:r w:rsidR="00A32EE2">
        <w:t xml:space="preserve">možnosti, které nám přináší jazyk </w:t>
      </w:r>
      <w:proofErr w:type="spellStart"/>
      <w:r w:rsidR="00A32EE2">
        <w:t>PNtalk</w:t>
      </w:r>
      <w:proofErr w:type="spellEnd"/>
      <w:r w:rsidR="00A32EE2">
        <w:t>.</w:t>
      </w:r>
      <w:r w:rsidR="0039702E">
        <w:t xml:space="preserve"> </w:t>
      </w:r>
      <w:r w:rsidR="006104E7">
        <w:t>Testování zde probíhá formou simulace modelu</w:t>
      </w:r>
      <w:r w:rsidR="005C39BD">
        <w:t>. Máme tedy možnost simulovat aktivitu jednotlivých tříd, častěji však potřebujeme simulovat větší části modelu, případně celý model</w:t>
      </w:r>
      <w:r w:rsidR="003341B7">
        <w:t>, a to zvláště u statických modelů, jejichž komponenty nemají definovanou vlastní aktivitu</w:t>
      </w:r>
      <w:r w:rsidR="005C39BD">
        <w:t>. Toho docílíme vytvořením testovací třídy</w:t>
      </w:r>
      <w:r w:rsidR="003341B7">
        <w:t xml:space="preserve"> (nazvěme ji </w:t>
      </w:r>
      <w:r w:rsidR="003341B7">
        <w:rPr>
          <w:i/>
        </w:rPr>
        <w:t>Test</w:t>
      </w:r>
      <w:r w:rsidR="003341B7">
        <w:t>)</w:t>
      </w:r>
      <w:r w:rsidR="005C39BD">
        <w:t xml:space="preserve">, která bude </w:t>
      </w:r>
      <w:r w:rsidR="003341B7">
        <w:t xml:space="preserve">tvořit simulační prostředí (experimentální rámec, viz kap. </w:t>
      </w:r>
      <w:r w:rsidR="00D261C4">
        <w:fldChar w:fldCharType="begin"/>
      </w:r>
      <w:r w:rsidR="003341B7">
        <w:instrText xml:space="preserve"> REF _Ref356742885 \r \h </w:instrText>
      </w:r>
      <w:r w:rsidR="00D261C4">
        <w:fldChar w:fldCharType="separate"/>
      </w:r>
      <w:r w:rsidR="00DB1E9C">
        <w:t>4.3</w:t>
      </w:r>
      <w:r w:rsidR="00D261C4">
        <w:fldChar w:fldCharType="end"/>
      </w:r>
      <w:r w:rsidR="003341B7">
        <w:t xml:space="preserve">) pro simulovaný model, nebo jeho část. </w:t>
      </w:r>
      <w:r w:rsidR="00A14CA4">
        <w:t xml:space="preserve">Testovací třída tak bude vytvářet virtuální data a  požadavky na model, které bude přes rozhraní modelu realizovat a kontrolovat, zda se stav modelu změnil požadovaným způsobem. O průběhu simulace může </w:t>
      </w:r>
      <w:r w:rsidR="00CB7A56" w:rsidRPr="00CB7A56">
        <w:rPr>
          <w:i/>
        </w:rPr>
        <w:t>Test</w:t>
      </w:r>
      <w:r w:rsidR="00CB7A56">
        <w:t xml:space="preserve"> </w:t>
      </w:r>
      <w:r w:rsidR="00A14CA4">
        <w:t xml:space="preserve">informovat uživatele průběžným výpisem akcí a jejich výsledků. </w:t>
      </w:r>
      <w:r w:rsidR="00EE138D">
        <w:t>Na n</w:t>
      </w:r>
      <w:r w:rsidR="00CB7A56">
        <w:t xml:space="preserve">ámět systematického testovaní v </w:t>
      </w:r>
      <w:r w:rsidR="00EE138D">
        <w:t xml:space="preserve">jazyce </w:t>
      </w:r>
      <w:proofErr w:type="spellStart"/>
      <w:r w:rsidR="00EE138D">
        <w:t>PNtalk</w:t>
      </w:r>
      <w:proofErr w:type="spellEnd"/>
      <w:r w:rsidR="00CB7A56">
        <w:t xml:space="preserve"> s automatickým vyhodnocováním dílčích testů se můžeme podívat do </w:t>
      </w:r>
      <w:sdt>
        <w:sdtPr>
          <w:id w:val="4223729"/>
          <w:citation/>
        </w:sdtPr>
        <w:sdtContent>
          <w:fldSimple w:instr=" CITATION Han11 \l 1029 ">
            <w:r w:rsidR="00DB1E9C">
              <w:rPr>
                <w:noProof/>
              </w:rPr>
              <w:t>[22]</w:t>
            </w:r>
          </w:fldSimple>
        </w:sdtContent>
      </w:sdt>
      <w:r w:rsidR="00CB7A56">
        <w:t xml:space="preserve">. </w:t>
      </w:r>
      <w:r w:rsidR="009F6216">
        <w:t xml:space="preserve"> V této práci zavádíme pouze účelové testování konkrétních vlastností modelu a nyní si ukážeme jeden z těchto testů.</w:t>
      </w:r>
    </w:p>
    <w:p w:rsidR="009F6216" w:rsidRDefault="009F6216" w:rsidP="009F6216">
      <w:pPr>
        <w:pStyle w:val="Odstavecdal"/>
      </w:pPr>
      <w:r>
        <w:t xml:space="preserve">Pro demonstraci se nabízí test přihlášení a odhlášení uživatele do/ze systému. Test tedy bude probíhat nad třídou </w:t>
      </w:r>
      <w:proofErr w:type="spellStart"/>
      <w:r>
        <w:rPr>
          <w:i/>
        </w:rPr>
        <w:t>SystemNet</w:t>
      </w:r>
      <w:proofErr w:type="spellEnd"/>
      <w:r>
        <w:t>, pops</w:t>
      </w:r>
      <w:r w:rsidR="00330546">
        <w:t>ané</w:t>
      </w:r>
      <w:r>
        <w:t xml:space="preserve"> v kapitole </w:t>
      </w:r>
      <w:r w:rsidR="00D261C4">
        <w:fldChar w:fldCharType="begin"/>
      </w:r>
      <w:r>
        <w:instrText xml:space="preserve"> REF _Ref356596622 \r \h </w:instrText>
      </w:r>
      <w:r w:rsidR="00D261C4">
        <w:fldChar w:fldCharType="separate"/>
      </w:r>
      <w:r w:rsidR="00DB1E9C">
        <w:t>7.1.1</w:t>
      </w:r>
      <w:r w:rsidR="00D261C4">
        <w:fldChar w:fldCharType="end"/>
      </w:r>
      <w:r w:rsidR="00330546">
        <w:t>. Testovací třídu pojmenuj</w:t>
      </w:r>
      <w:r>
        <w:t xml:space="preserve">me </w:t>
      </w:r>
      <w:proofErr w:type="spellStart"/>
      <w:r>
        <w:rPr>
          <w:i/>
        </w:rPr>
        <w:t>TestLogin</w:t>
      </w:r>
      <w:proofErr w:type="spellEnd"/>
      <w:r>
        <w:t xml:space="preserve"> a její definici uvedeme grafickou formou na obrázku ***.</w:t>
      </w:r>
    </w:p>
    <w:p w:rsidR="009F6216" w:rsidRDefault="009F6216" w:rsidP="009F6216">
      <w:pPr>
        <w:pStyle w:val="Odstavecdal"/>
      </w:pPr>
    </w:p>
    <w:p w:rsidR="009F6216" w:rsidRDefault="009F6216" w:rsidP="009F6216">
      <w:pPr>
        <w:pStyle w:val="Odstavecdal"/>
      </w:pPr>
      <w:r>
        <w:t>** TODO: obrázek testovací třídy **</w:t>
      </w:r>
    </w:p>
    <w:p w:rsidR="009F6216" w:rsidRPr="009F6216" w:rsidRDefault="009F6216" w:rsidP="009F6216">
      <w:pPr>
        <w:pStyle w:val="Odstavecdal"/>
      </w:pPr>
    </w:p>
    <w:p w:rsidR="009F6216" w:rsidRDefault="004A5479" w:rsidP="009F6216">
      <w:pPr>
        <w:pStyle w:val="Odstavecdal"/>
      </w:pPr>
      <w:r>
        <w:t xml:space="preserve">Všimněme si v přechodech sítě kontrolních výpisů na </w:t>
      </w:r>
      <w:proofErr w:type="spellStart"/>
      <w:r>
        <w:rPr>
          <w:i/>
        </w:rPr>
        <w:t>Transcript</w:t>
      </w:r>
      <w:proofErr w:type="spellEnd"/>
      <w:r>
        <w:rPr>
          <w:rStyle w:val="Znakapoznpodarou"/>
          <w:i/>
        </w:rPr>
        <w:footnoteReference w:id="17"/>
      </w:r>
      <w:r>
        <w:t xml:space="preserve">. </w:t>
      </w:r>
      <w:r w:rsidR="005C39BD">
        <w:t xml:space="preserve">Vytvoření </w:t>
      </w:r>
      <w:r w:rsidR="009F6216">
        <w:t xml:space="preserve">samotné </w:t>
      </w:r>
      <w:r w:rsidR="005C39BD">
        <w:t xml:space="preserve">simulace provedeme </w:t>
      </w:r>
      <w:r w:rsidR="009F6216">
        <w:t xml:space="preserve">ve </w:t>
      </w:r>
      <w:proofErr w:type="spellStart"/>
      <w:r w:rsidR="009F6216">
        <w:rPr>
          <w:i/>
        </w:rPr>
        <w:t>Workspace</w:t>
      </w:r>
      <w:proofErr w:type="spellEnd"/>
      <w:r w:rsidR="009F6216">
        <w:rPr>
          <w:rStyle w:val="Znakapoznpodarou"/>
          <w:i/>
        </w:rPr>
        <w:footnoteReference w:id="18"/>
      </w:r>
      <w:r w:rsidR="009F6216">
        <w:t xml:space="preserve"> </w:t>
      </w:r>
      <w:r w:rsidR="005C39BD">
        <w:t>n</w:t>
      </w:r>
      <w:r w:rsidR="009F6216">
        <w:t>ásledujícími příkazy.</w:t>
      </w:r>
    </w:p>
    <w:p w:rsidR="00C3389B" w:rsidRDefault="00C3389B" w:rsidP="00C3389B">
      <w:pPr>
        <w:pStyle w:val="Codeblock"/>
      </w:pPr>
      <w:proofErr w:type="spellStart"/>
      <w:r>
        <w:t>structureClass</w:t>
      </w:r>
      <w:proofErr w:type="spellEnd"/>
      <w:r>
        <w:t xml:space="preserve"> :=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TestLogin</w:t>
      </w:r>
      <w:proofErr w:type="spellEnd"/>
      <w:r>
        <w:t>'.</w:t>
      </w:r>
      <w:proofErr w:type="spellStart"/>
      <w:r>
        <w:t>structure</w:t>
      </w:r>
      <w:proofErr w:type="spellEnd"/>
      <w:r>
        <w:t xml:space="preserve"> := </w:t>
      </w:r>
      <w:proofErr w:type="spellStart"/>
      <w:r>
        <w:t>structureClass</w:t>
      </w:r>
      <w:proofErr w:type="spellEnd"/>
      <w:r>
        <w:t xml:space="preserve"> </w:t>
      </w:r>
    </w:p>
    <w:p w:rsidR="009F6216" w:rsidRDefault="00C3389B" w:rsidP="00C3389B">
      <w:pPr>
        <w:pStyle w:val="Codeblock"/>
      </w:pPr>
      <w:proofErr w:type="spellStart"/>
      <w:r>
        <w:t>newIn</w:t>
      </w:r>
      <w:proofErr w:type="spellEnd"/>
      <w:r>
        <w:t>: (</w:t>
      </w:r>
      <w:proofErr w:type="spellStart"/>
      <w:r>
        <w:t>PNtalkSimulation</w:t>
      </w:r>
      <w:proofErr w:type="spellEnd"/>
      <w:r>
        <w:t xml:space="preserve"> default </w:t>
      </w:r>
      <w:proofErr w:type="spellStart"/>
      <w:r>
        <w:t>world</w:t>
      </w:r>
      <w:proofErr w:type="spellEnd"/>
      <w:r>
        <w:t>).</w:t>
      </w:r>
    </w:p>
    <w:p w:rsidR="00581128" w:rsidRDefault="00581128" w:rsidP="00581128">
      <w:pPr>
        <w:pStyle w:val="Titulek"/>
      </w:pPr>
      <w:r>
        <w:t xml:space="preserve">Ukázka kódu </w:t>
      </w:r>
      <w:fldSimple w:instr=" STYLEREF 1 \s ">
        <w:r w:rsidR="00DB1E9C">
          <w:rPr>
            <w:noProof/>
          </w:rPr>
          <w:t>8</w:t>
        </w:r>
      </w:fldSimple>
      <w:r>
        <w:t>.</w:t>
      </w:r>
      <w:fldSimple w:instr=" SEQ Ukázka_kódu \* ARABIC \s 1 ">
        <w:r w:rsidR="00DB1E9C">
          <w:rPr>
            <w:noProof/>
          </w:rPr>
          <w:t>1</w:t>
        </w:r>
      </w:fldSimple>
    </w:p>
    <w:p w:rsidR="00161F0C" w:rsidRDefault="009F6216" w:rsidP="009F6216">
      <w:pPr>
        <w:pStyle w:val="Odstavecdal"/>
      </w:pPr>
      <w:r>
        <w:t xml:space="preserve">Po provedení příkazů se simulace objeví v okně </w:t>
      </w:r>
      <w:proofErr w:type="spellStart"/>
      <w:r>
        <w:rPr>
          <w:i/>
        </w:rPr>
        <w:t>MyRepository</w:t>
      </w:r>
      <w:proofErr w:type="spellEnd"/>
      <w:r>
        <w:t xml:space="preserve"> ve složce </w:t>
      </w:r>
      <w:proofErr w:type="spellStart"/>
      <w:r>
        <w:rPr>
          <w:i/>
        </w:rPr>
        <w:t>PNtalk</w:t>
      </w:r>
      <w:proofErr w:type="spellEnd"/>
      <w:r>
        <w:rPr>
          <w:i/>
        </w:rPr>
        <w:t xml:space="preserve"> </w:t>
      </w:r>
      <w:proofErr w:type="spellStart"/>
      <w:r>
        <w:rPr>
          <w:i/>
        </w:rPr>
        <w:t>simulations</w:t>
      </w:r>
      <w:proofErr w:type="spellEnd"/>
      <w:r w:rsidR="004A5479">
        <w:rPr>
          <w:rStyle w:val="Znakapoznpodarou"/>
          <w:i/>
        </w:rPr>
        <w:footnoteReference w:id="19"/>
      </w:r>
      <w:r>
        <w:t xml:space="preserve">. </w:t>
      </w:r>
      <w:r w:rsidR="004A5479">
        <w:t>S</w:t>
      </w:r>
      <w:r>
        <w:t xml:space="preserve">puštění, zastavení a resetování </w:t>
      </w:r>
      <w:r w:rsidR="004A5479">
        <w:t xml:space="preserve">simulace </w:t>
      </w:r>
      <w:r>
        <w:t>lze provádět přes kontextovou nabídku simulace</w:t>
      </w:r>
      <w:r w:rsidR="004A5479">
        <w:t>. Po spuštění námi vytvořené simulace</w:t>
      </w:r>
      <w:r w:rsidR="00C873AF">
        <w:t xml:space="preserve"> by okno </w:t>
      </w:r>
      <w:proofErr w:type="spellStart"/>
      <w:r w:rsidR="00C873AF">
        <w:rPr>
          <w:i/>
        </w:rPr>
        <w:t>Transcript</w:t>
      </w:r>
      <w:proofErr w:type="spellEnd"/>
      <w:r w:rsidR="00C873AF">
        <w:t xml:space="preserve"> mělo obsahovat následující text, za předpokladu, že simulace proběhla celá v pořádku.</w:t>
      </w:r>
    </w:p>
    <w:p w:rsidR="00A5435E" w:rsidRDefault="00A5435E" w:rsidP="009F6216">
      <w:pPr>
        <w:pStyle w:val="Odstavecdal"/>
      </w:pPr>
    </w:p>
    <w:p w:rsidR="00C873AF" w:rsidRDefault="00C873AF" w:rsidP="009F6216">
      <w:pPr>
        <w:pStyle w:val="Odstavecdal"/>
      </w:pPr>
      <w:r>
        <w:t>** text, dle třídy</w:t>
      </w:r>
      <w:r w:rsidR="00A5435E">
        <w:t xml:space="preserve"> **</w:t>
      </w:r>
    </w:p>
    <w:p w:rsidR="00A5435E" w:rsidRDefault="00A5435E" w:rsidP="009F6216">
      <w:pPr>
        <w:pStyle w:val="Odstavecdal"/>
      </w:pPr>
    </w:p>
    <w:p w:rsidR="00C873AF" w:rsidRDefault="00347734" w:rsidP="009F6216">
      <w:pPr>
        <w:pStyle w:val="Odstavecdal"/>
      </w:pPr>
      <w:proofErr w:type="spellStart"/>
      <w:r>
        <w:t>PNtalk</w:t>
      </w:r>
      <w:proofErr w:type="spellEnd"/>
      <w:r>
        <w:t xml:space="preserve"> </w:t>
      </w:r>
      <w:r w:rsidR="00330546">
        <w:t xml:space="preserve">také </w:t>
      </w:r>
      <w:r>
        <w:t xml:space="preserve">umožňuje </w:t>
      </w:r>
      <w:r w:rsidR="00330546">
        <w:t>krokování simulace</w:t>
      </w:r>
      <w:r w:rsidR="00C873AF">
        <w:t xml:space="preserve"> příkazem</w:t>
      </w:r>
    </w:p>
    <w:p w:rsidR="00C873AF" w:rsidRPr="00C873AF" w:rsidRDefault="00C873AF" w:rsidP="00C873AF">
      <w:pPr>
        <w:pStyle w:val="Codeblock"/>
        <w:rPr>
          <w:rFonts w:ascii="Times New Roman" w:hAnsi="Times New Roman" w:cs="Times New Roman"/>
        </w:rPr>
      </w:pPr>
      <w:proofErr w:type="spellStart"/>
      <w:r w:rsidRPr="00C873AF">
        <w:lastRenderedPageBreak/>
        <w:t>PNtalkSimulation</w:t>
      </w:r>
      <w:proofErr w:type="spellEnd"/>
      <w:r w:rsidRPr="00C873AF">
        <w:t xml:space="preserve"> default </w:t>
      </w:r>
      <w:proofErr w:type="spellStart"/>
      <w:r w:rsidRPr="00C873AF">
        <w:t>world</w:t>
      </w:r>
      <w:proofErr w:type="spellEnd"/>
      <w:r w:rsidRPr="00C873AF">
        <w:t xml:space="preserve"> step.</w:t>
      </w:r>
      <w:r>
        <w:t xml:space="preserve"> </w:t>
      </w:r>
    </w:p>
    <w:p w:rsidR="00C873AF" w:rsidRPr="00347734" w:rsidRDefault="00C873AF" w:rsidP="009F6216">
      <w:pPr>
        <w:pStyle w:val="Odstavecdal"/>
      </w:pPr>
      <w:r>
        <w:t xml:space="preserve">nad </w:t>
      </w:r>
      <w:r w:rsidR="00347734">
        <w:t xml:space="preserve">pozastavenou (nespuštěnou) simulací. V průběhu simulace je možné zkoumat stav objektů v simulaci jejich procházením v okně </w:t>
      </w:r>
      <w:proofErr w:type="spellStart"/>
      <w:r w:rsidR="00347734">
        <w:rPr>
          <w:i/>
        </w:rPr>
        <w:t>MyRepository</w:t>
      </w:r>
      <w:proofErr w:type="spellEnd"/>
      <w:r w:rsidR="00347734">
        <w:t>.</w:t>
      </w:r>
      <w:r w:rsidR="00B32E40">
        <w:t xml:space="preserve"> Můžeme tak například zjistit v jakém stavu se simulace zasekla</w:t>
      </w:r>
      <w:r w:rsidR="00685917">
        <w:t>, ať už chybou implementace, nebo neproveditelností požadovaných akcí.</w:t>
      </w:r>
    </w:p>
    <w:p w:rsidR="005360D1" w:rsidRPr="005360D1" w:rsidRDefault="005360D1" w:rsidP="008D0E8A">
      <w:r>
        <w:br w:type="page"/>
      </w:r>
    </w:p>
    <w:p w:rsidR="001948C8" w:rsidRDefault="001948C8" w:rsidP="008D0E8A">
      <w:pPr>
        <w:pStyle w:val="Nadpis1"/>
      </w:pPr>
      <w:bookmarkStart w:id="133" w:name="_Ref356680229"/>
      <w:bookmarkStart w:id="134" w:name="_Toc356775521"/>
      <w:r w:rsidRPr="00A74C3A">
        <w:lastRenderedPageBreak/>
        <w:t>Závěr</w:t>
      </w:r>
      <w:bookmarkEnd w:id="69"/>
      <w:bookmarkEnd w:id="70"/>
      <w:bookmarkEnd w:id="71"/>
      <w:bookmarkEnd w:id="133"/>
      <w:bookmarkEnd w:id="134"/>
    </w:p>
    <w:p w:rsidR="008050F2" w:rsidRPr="008050F2" w:rsidRDefault="008050F2" w:rsidP="008050F2">
      <w:pPr>
        <w:pStyle w:val="Odstavecdal"/>
      </w:pPr>
      <w:r>
        <w:t>** napsat, že DEVS nebyl nakonec využit, sloužil by pouze ke strukturálnímu rozdělení **</w:t>
      </w:r>
    </w:p>
    <w:p w:rsidR="001948C8" w:rsidRDefault="00FE5FF1" w:rsidP="008D0E8A">
      <w:pPr>
        <w:pStyle w:val="Odstavecprvn"/>
      </w:pPr>
      <w:r>
        <w:t>V této práci js</w:t>
      </w:r>
      <w:r w:rsidR="001948C8">
        <w:t>m</w:t>
      </w:r>
      <w:r>
        <w:t>e</w:t>
      </w:r>
      <w:r w:rsidR="001948C8">
        <w:t xml:space="preserve"> se zabýval</w:t>
      </w:r>
      <w:r>
        <w:t>i</w:t>
      </w:r>
      <w:r w:rsidR="001948C8">
        <w:t xml:space="preserve"> </w:t>
      </w:r>
      <w:r w:rsidR="001948C8">
        <w:rPr>
          <w:i/>
        </w:rPr>
        <w:t>modelem řízeným návrhem</w:t>
      </w:r>
      <w:r w:rsidR="0016397A">
        <w:t xml:space="preserve"> počítačových systémů.</w:t>
      </w:r>
      <w:r w:rsidR="001948C8">
        <w:t xml:space="preserve"> </w:t>
      </w:r>
      <w:r w:rsidR="0016397A">
        <w:t>S</w:t>
      </w:r>
      <w:r w:rsidR="001948C8">
        <w:t>truč</w:t>
      </w:r>
      <w:r w:rsidR="004E279F">
        <w:t>n</w:t>
      </w:r>
      <w:r w:rsidR="001948C8">
        <w:t xml:space="preserve">ě </w:t>
      </w:r>
      <w:r>
        <w:t>jsme</w:t>
      </w:r>
      <w:r w:rsidR="0016397A">
        <w:t xml:space="preserve"> </w:t>
      </w:r>
      <w:r w:rsidR="001948C8">
        <w:t xml:space="preserve">prošel dosavadní historií </w:t>
      </w:r>
      <w:r w:rsidR="0016397A">
        <w:t>vývoje softwarového inženýrství, a poté</w:t>
      </w:r>
      <w:r>
        <w:t xml:space="preserve"> js</w:t>
      </w:r>
      <w:r w:rsidR="001948C8">
        <w:t>m</w:t>
      </w:r>
      <w:r>
        <w:t>e</w:t>
      </w:r>
      <w:r w:rsidR="001948C8">
        <w:t xml:space="preserve"> se detailněji zaměřil</w:t>
      </w:r>
      <w:r>
        <w:t>i</w:t>
      </w:r>
      <w:r w:rsidR="001948C8">
        <w:t xml:space="preserve"> na </w:t>
      </w:r>
      <w:r w:rsidR="00C5587E">
        <w:t>techniku modelem řízeného návrh (</w:t>
      </w:r>
      <w:r w:rsidR="00C5587E" w:rsidRPr="00CB49B4">
        <w:rPr>
          <w:i/>
        </w:rPr>
        <w:t>MBD</w:t>
      </w:r>
      <w:r w:rsidR="00C5587E">
        <w:t xml:space="preserve">), přesněji </w:t>
      </w:r>
      <w:r w:rsidR="001948C8">
        <w:t xml:space="preserve">metodiku </w:t>
      </w:r>
      <w:r w:rsidR="001948C8" w:rsidRPr="00CB49B4">
        <w:rPr>
          <w:i/>
        </w:rPr>
        <w:t>MDA</w:t>
      </w:r>
      <w:r w:rsidR="001948C8">
        <w:t xml:space="preserve"> (Model </w:t>
      </w:r>
      <w:proofErr w:type="spellStart"/>
      <w:r w:rsidR="001948C8">
        <w:t>Driven</w:t>
      </w:r>
      <w:proofErr w:type="spellEnd"/>
      <w:r w:rsidR="001948C8">
        <w:t xml:space="preserve"> </w:t>
      </w:r>
      <w:proofErr w:type="spellStart"/>
      <w:r w:rsidR="001948C8">
        <w:t>Architecture</w:t>
      </w:r>
      <w:proofErr w:type="spellEnd"/>
      <w:r w:rsidR="001948C8">
        <w:t xml:space="preserve">) </w:t>
      </w:r>
      <w:r w:rsidR="000F40C0">
        <w:t>specifikovanou</w:t>
      </w:r>
      <w:r w:rsidR="001948C8">
        <w:t xml:space="preserve"> skupinou OMG (viz. </w:t>
      </w:r>
      <w:sdt>
        <w:sdtPr>
          <w:id w:val="101129131"/>
          <w:citation/>
        </w:sdtPr>
        <w:sdtContent>
          <w:fldSimple w:instr=" CITATION Obj12 \l 1029 ">
            <w:r w:rsidR="00DB1E9C">
              <w:rPr>
                <w:noProof/>
              </w:rPr>
              <w:t>[1]</w:t>
            </w:r>
          </w:fldSimple>
        </w:sdtContent>
      </w:sdt>
      <w:r w:rsidR="001948C8">
        <w:t>).</w:t>
      </w:r>
      <w:r w:rsidR="0016397A">
        <w:t xml:space="preserve"> MBD odstraňuje hlavní nevýhody</w:t>
      </w:r>
      <w:r w:rsidR="00C5587E">
        <w:t xml:space="preserve"> klasický</w:t>
      </w:r>
      <w:r>
        <w:t>ch návrhových metod, kterými</w:t>
      </w:r>
      <w:r w:rsidR="0016397A">
        <w:t xml:space="preserve"> jsou</w:t>
      </w:r>
      <w:r w:rsidR="00C5587E">
        <w:t xml:space="preserve"> neko</w:t>
      </w:r>
      <w:r w:rsidR="0016397A">
        <w:t>nzistentnost návrhových modelů s výslednou implementací</w:t>
      </w:r>
      <w:r w:rsidR="00C5587E">
        <w:t xml:space="preserve"> a nemožnost testovat a valid</w:t>
      </w:r>
      <w:r>
        <w:t>ovat systém ve fázi návrhu</w:t>
      </w:r>
      <w:r w:rsidR="00C5587E">
        <w:t xml:space="preserve">.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p>
    <w:p w:rsidR="001948C8" w:rsidRDefault="00133942" w:rsidP="008D0E8A">
      <w:pPr>
        <w:pStyle w:val="Odstavecdal"/>
      </w:pPr>
      <w:r>
        <w:t xml:space="preserve">V další </w:t>
      </w:r>
      <w:r w:rsidR="00FE5FF1">
        <w:t xml:space="preserve">části </w:t>
      </w:r>
      <w:r w:rsidR="001948C8">
        <w:t>jsm</w:t>
      </w:r>
      <w:r w:rsidR="00FE5FF1">
        <w:t>e</w:t>
      </w:r>
      <w:r w:rsidR="001948C8">
        <w:t xml:space="preserve"> probral</w:t>
      </w:r>
      <w:r w:rsidR="004C5531">
        <w:t>i</w:t>
      </w:r>
      <w:r>
        <w:t xml:space="preserve"> obecný</w:t>
      </w:r>
      <w:r w:rsidR="001948C8">
        <w:t xml:space="preserve"> význam využití modelová</w:t>
      </w:r>
      <w:r w:rsidR="004C5531">
        <w:t xml:space="preserve">ní a simulací ve vývoji systémů, přičemž jsme </w:t>
      </w:r>
      <w:r w:rsidR="001948C8">
        <w:t>poukázal</w:t>
      </w:r>
      <w:r w:rsidR="004C5531">
        <w:t>i</w:t>
      </w:r>
      <w:r w:rsidR="001948C8">
        <w:t xml:space="preserve"> na výzkum probíhající na fakultě informačních technologií na VUT v Brně,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4C5531">
        <w:t xml:space="preserve"> v procesu návrhu systémů</w:t>
      </w:r>
      <w:r w:rsidR="00FE5FF1">
        <w:t xml:space="preserve"> a</w:t>
      </w:r>
      <w:r w:rsidR="008622F4">
        <w:t xml:space="preserve"> vývoj nástrojů pro práci</w:t>
      </w:r>
      <w:r w:rsidR="001948C8">
        <w:t xml:space="preserve"> s těmito formalismy </w:t>
      </w:r>
      <w:r w:rsidR="004C5531">
        <w:t xml:space="preserve">s </w:t>
      </w:r>
      <w:r w:rsidR="00FE5FF1">
        <w:t>důrazem na možnost nasazení modelu do reálné aplikace</w:t>
      </w:r>
      <w:r w:rsidR="001948C8">
        <w:t>.</w:t>
      </w:r>
      <w:r w:rsidR="00A43092">
        <w:t xml:space="preserve"> </w:t>
      </w:r>
      <w:r w:rsidR="00FE5FF1">
        <w:t>S</w:t>
      </w:r>
      <w:r w:rsidR="00A43092">
        <w:t>eznámil</w:t>
      </w:r>
      <w:r w:rsidR="00FE5FF1">
        <w:t>i</w:t>
      </w:r>
      <w:r w:rsidR="00A43092">
        <w:t xml:space="preserve"> </w:t>
      </w:r>
      <w:r w:rsidR="00FE5FF1">
        <w:t xml:space="preserve">jsme se </w:t>
      </w:r>
      <w:r w:rsidR="00A43092">
        <w:t xml:space="preserve">s </w:t>
      </w:r>
      <w:r>
        <w:t xml:space="preserve">formalismem </w:t>
      </w:r>
      <w:r w:rsidRPr="00CB49B4">
        <w:rPr>
          <w:i/>
        </w:rPr>
        <w:t>DEVS</w:t>
      </w:r>
      <w:r>
        <w:t xml:space="preserve">, který umožňuje hierarchické skládání podsystémů (komponent) v jeden komplexní </w:t>
      </w:r>
      <w:r w:rsidR="00C773C1">
        <w:t>událostně řízený diskrétní systém</w:t>
      </w:r>
      <w:r w:rsidR="00FE5FF1">
        <w:t>. Podrobněji jsme si představili formalismus</w:t>
      </w:r>
      <w:r w:rsidR="00C773C1">
        <w:t xml:space="preserve"> </w:t>
      </w:r>
      <w:r w:rsidR="00C773C1" w:rsidRPr="00CB49B4">
        <w:rPr>
          <w:i/>
        </w:rPr>
        <w:t>OOPN</w:t>
      </w:r>
      <w:r w:rsidR="00FE5FF1">
        <w:t xml:space="preserve"> spojující</w:t>
      </w:r>
      <w:r w:rsidR="00C773C1">
        <w:t xml:space="preserve"> výhody </w:t>
      </w:r>
      <w:r w:rsidR="006272E2">
        <w:t>ob</w:t>
      </w:r>
      <w:r w:rsidR="004C5531">
        <w:t>je</w:t>
      </w:r>
      <w:r w:rsidR="006272E2">
        <w:t>ktově orientovaného programování a </w:t>
      </w:r>
      <w:r w:rsidR="00C773C1">
        <w:t xml:space="preserve">formálního </w:t>
      </w:r>
      <w:r w:rsidR="00F707D1">
        <w:t xml:space="preserve">matematického </w:t>
      </w:r>
      <w:r w:rsidR="00FE5FF1">
        <w:t xml:space="preserve">aparátu </w:t>
      </w:r>
      <w:proofErr w:type="spellStart"/>
      <w:r w:rsidR="00FE5FF1">
        <w:t>Petriho</w:t>
      </w:r>
      <w:proofErr w:type="spellEnd"/>
      <w:r w:rsidR="00FE5FF1">
        <w:t xml:space="preserve"> sítí.</w:t>
      </w:r>
      <w:r w:rsidR="004C5531">
        <w:t xml:space="preserve"> Dále jsme se </w:t>
      </w:r>
      <w:r w:rsidR="00C773C1">
        <w:t>seznámil</w:t>
      </w:r>
      <w:r w:rsidR="004C5531">
        <w:t>i</w:t>
      </w:r>
      <w:r w:rsidR="00C773C1">
        <w:t xml:space="preserve"> s vyvíjenými </w:t>
      </w:r>
      <w:r w:rsidR="00B6116F">
        <w:t xml:space="preserve">experimentálními </w:t>
      </w:r>
      <w:r w:rsidR="00C773C1">
        <w:t xml:space="preserve">nástroji </w:t>
      </w:r>
      <w:proofErr w:type="spellStart"/>
      <w:r w:rsidR="00C773C1">
        <w:rPr>
          <w:i/>
        </w:rPr>
        <w:t>SmallDEVS</w:t>
      </w:r>
      <w:proofErr w:type="spellEnd"/>
      <w:r w:rsidR="00C773C1">
        <w:rPr>
          <w:i/>
        </w:rPr>
        <w:t>/</w:t>
      </w:r>
      <w:proofErr w:type="spellStart"/>
      <w:r w:rsidR="00C773C1">
        <w:rPr>
          <w:i/>
        </w:rPr>
        <w:t>PNtalk</w:t>
      </w:r>
      <w:proofErr w:type="spellEnd"/>
      <w:r w:rsidR="00B6116F">
        <w:t xml:space="preserve"> integrovanými do prostředí </w:t>
      </w:r>
      <w:proofErr w:type="spellStart"/>
      <w:r w:rsidR="00B6116F" w:rsidRPr="00B6116F">
        <w:rPr>
          <w:i/>
        </w:rPr>
        <w:t>Squeak</w:t>
      </w:r>
      <w:proofErr w:type="spellEnd"/>
      <w:r w:rsidR="00C773C1">
        <w:t>,</w:t>
      </w:r>
      <w:r w:rsidR="004C5531">
        <w:t xml:space="preserve"> obzvláště </w:t>
      </w:r>
      <w:r w:rsidR="00B6116F">
        <w:t xml:space="preserve">potom </w:t>
      </w:r>
      <w:r w:rsidR="004C5531">
        <w:t xml:space="preserve">s jazykem </w:t>
      </w:r>
      <w:proofErr w:type="spellStart"/>
      <w:r w:rsidR="004C5531" w:rsidRPr="004C5531">
        <w:rPr>
          <w:i/>
        </w:rPr>
        <w:t>PNtalk</w:t>
      </w:r>
      <w:proofErr w:type="spellEnd"/>
      <w:r w:rsidR="004C5531">
        <w:t xml:space="preserve"> a způsobem tvorby modelů OOPN.</w:t>
      </w:r>
    </w:p>
    <w:p w:rsidR="006E543E" w:rsidRDefault="00546B09" w:rsidP="008D0E8A">
      <w:pPr>
        <w:pStyle w:val="Odstavecdal"/>
      </w:pPr>
      <w:r>
        <w:t>Po teoretické přípravě jsme se pustili do demonstrace modelem řízeného návrhu na případové studii konferenčního systému, která je hlavním přínosem této práce. Specifiko</w:t>
      </w:r>
      <w:r w:rsidR="00C4694A">
        <w:t xml:space="preserve">vali jsme konferenční systém v </w:t>
      </w:r>
      <w:r w:rsidR="00783442">
        <w:t xml:space="preserve">základní podobě, odpovídající požadavkům zadání. Při analýze specifikace </w:t>
      </w:r>
      <w:r w:rsidR="004B7BCA">
        <w:t xml:space="preserve">systému </w:t>
      </w:r>
      <w:r w:rsidR="00783442">
        <w:t xml:space="preserve">jsme vytvořili diagram případů užití a diagramy tříd, ze kterých jsme </w:t>
      </w:r>
      <w:r w:rsidR="004B7BCA">
        <w:t xml:space="preserve">později </w:t>
      </w:r>
      <w:r w:rsidR="00783442">
        <w:t xml:space="preserve">vycházeli při tvorbě modelu systému v jazyce </w:t>
      </w:r>
      <w:proofErr w:type="spellStart"/>
      <w:r w:rsidR="00783442">
        <w:t>PNtalk</w:t>
      </w:r>
      <w:proofErr w:type="spellEnd"/>
      <w:r w:rsidR="006E543E">
        <w:t>.</w:t>
      </w:r>
      <w:r w:rsidR="00783442">
        <w:t xml:space="preserve"> </w:t>
      </w:r>
      <w:r w:rsidR="006E543E">
        <w:t xml:space="preserve">Při implementaci modelu systému </w:t>
      </w:r>
      <w:r w:rsidR="00783442">
        <w:t>jsme diskutovali všechny důležité aspekty tvorby modelů</w:t>
      </w:r>
      <w:r w:rsidR="00D95021">
        <w:t xml:space="preserve"> OOPN</w:t>
      </w:r>
      <w:r w:rsidR="004B7BCA">
        <w:t xml:space="preserve"> a podkládali je grafickou reprezentací</w:t>
      </w:r>
      <w:r w:rsidR="00D95021">
        <w:t>.</w:t>
      </w:r>
    </w:p>
    <w:p w:rsidR="004C5531" w:rsidRDefault="004A2022" w:rsidP="008D0E8A">
      <w:pPr>
        <w:pStyle w:val="Odstavecdal"/>
      </w:pPr>
      <w:r>
        <w:t>Cílovou aplikaci</w:t>
      </w:r>
      <w:r w:rsidR="00D95021">
        <w:t xml:space="preserve"> jsme</w:t>
      </w:r>
      <w:r w:rsidR="00B6116F">
        <w:t xml:space="preserve"> zvolili</w:t>
      </w:r>
      <w:r w:rsidR="00D95021">
        <w:t xml:space="preserve"> </w:t>
      </w:r>
      <w:r>
        <w:t>ve formě webové</w:t>
      </w:r>
      <w:r w:rsidR="00D95021">
        <w:t xml:space="preserve"> aplikac</w:t>
      </w:r>
      <w:r>
        <w:t>e</w:t>
      </w:r>
      <w:r w:rsidR="00D95021">
        <w:t xml:space="preserve"> </w:t>
      </w:r>
      <w:r>
        <w:t>implementované</w:t>
      </w:r>
      <w:r w:rsidR="00B6116F">
        <w:t xml:space="preserve"> </w:t>
      </w:r>
      <w:proofErr w:type="spellStart"/>
      <w:r w:rsidR="00B6116F">
        <w:t>frameworkem</w:t>
      </w:r>
      <w:proofErr w:type="spellEnd"/>
      <w:r w:rsidR="00B6116F">
        <w:t xml:space="preserve"> </w:t>
      </w:r>
      <w:proofErr w:type="spellStart"/>
      <w:r w:rsidR="00B6116F" w:rsidRPr="00B6116F">
        <w:rPr>
          <w:i/>
        </w:rPr>
        <w:t>Seaside</w:t>
      </w:r>
      <w:proofErr w:type="spellEnd"/>
      <w:r w:rsidR="00B6116F">
        <w:t xml:space="preserve"> v prostředí </w:t>
      </w:r>
      <w:proofErr w:type="spellStart"/>
      <w:r w:rsidR="00B6116F">
        <w:rPr>
          <w:i/>
        </w:rPr>
        <w:t>Squeak</w:t>
      </w:r>
      <w:proofErr w:type="spellEnd"/>
      <w:r w:rsidR="00B6116F">
        <w:t xml:space="preserve">. Vlastnosti </w:t>
      </w:r>
      <w:proofErr w:type="spellStart"/>
      <w:r w:rsidR="00B6116F">
        <w:t>frameworku</w:t>
      </w:r>
      <w:proofErr w:type="spellEnd"/>
      <w:r w:rsidR="00B6116F">
        <w:t xml:space="preserve"> </w:t>
      </w:r>
      <w:proofErr w:type="spellStart"/>
      <w:r w:rsidR="00B6116F" w:rsidRPr="00B6116F">
        <w:rPr>
          <w:i/>
        </w:rPr>
        <w:t>Seaside</w:t>
      </w:r>
      <w:proofErr w:type="spellEnd"/>
      <w:r w:rsidR="00B6116F">
        <w:t xml:space="preserve"> a kooperaci </w:t>
      </w:r>
      <w:r w:rsidR="00752032">
        <w:t>webového uživatelského prostředí</w:t>
      </w:r>
      <w:r w:rsidR="008F1BAD">
        <w:t xml:space="preserve"> </w:t>
      </w:r>
      <w:r w:rsidR="00B6116F">
        <w:t xml:space="preserve">s modelem </w:t>
      </w:r>
      <w:r w:rsidR="00752032">
        <w:t xml:space="preserve">konferenčního </w:t>
      </w:r>
      <w:r w:rsidR="00B6116F">
        <w:t xml:space="preserve">systému jsme řádně popsali a demonstrovali na </w:t>
      </w:r>
      <w:r w:rsidR="006E543E">
        <w:t xml:space="preserve">krátkých </w:t>
      </w:r>
      <w:r w:rsidR="00B6116F">
        <w:t>ukázkách zdrojového kódu.</w:t>
      </w:r>
      <w:r w:rsidR="006E543E">
        <w:t xml:space="preserve"> </w:t>
      </w:r>
      <w:r w:rsidR="008F1BAD">
        <w:t xml:space="preserve">Nakonec jsme uvedli možnosti testování a simulace modelů OOPN </w:t>
      </w:r>
      <w:r w:rsidR="00BD1561">
        <w:t xml:space="preserve">v jazyce </w:t>
      </w:r>
      <w:proofErr w:type="spellStart"/>
      <w:r w:rsidR="00BD1561">
        <w:t>PNtalk</w:t>
      </w:r>
      <w:proofErr w:type="spellEnd"/>
      <w:r w:rsidR="00BD1561">
        <w:t xml:space="preserve"> s ukázkou</w:t>
      </w:r>
      <w:r w:rsidR="00752032">
        <w:t xml:space="preserve"> jedné z implementovaných</w:t>
      </w:r>
      <w:r w:rsidR="00BD1561">
        <w:t xml:space="preserve"> testovací</w:t>
      </w:r>
      <w:r w:rsidR="00752032">
        <w:t>ch</w:t>
      </w:r>
      <w:r w:rsidR="00BD1561">
        <w:t xml:space="preserve"> tříd.</w:t>
      </w:r>
    </w:p>
    <w:p w:rsidR="00C5060D" w:rsidRPr="00C5060D" w:rsidRDefault="00C5060D" w:rsidP="008D0E8A">
      <w:pPr>
        <w:pStyle w:val="Odstavecdal"/>
      </w:pPr>
      <w:r>
        <w:t xml:space="preserve">Při práci v experimentálním jazyce </w:t>
      </w:r>
      <w:proofErr w:type="spellStart"/>
      <w:r w:rsidRPr="00C5060D">
        <w:rPr>
          <w:i/>
        </w:rPr>
        <w:t>PNtalk</w:t>
      </w:r>
      <w:proofErr w:type="spellEnd"/>
      <w:r>
        <w:t xml:space="preserve"> jsem se potýkal s problémy, které dosvědčují, že není plně dokončen a je stále ve vývoji. Zmiňme třeba absenci funkce </w:t>
      </w:r>
      <w:proofErr w:type="spellStart"/>
      <w:r>
        <w:rPr>
          <w:i/>
        </w:rPr>
        <w:t>breakpointu</w:t>
      </w:r>
      <w:proofErr w:type="spellEnd"/>
    </w:p>
    <w:p w:rsidR="00C90CD0" w:rsidRDefault="00B971B8" w:rsidP="008D0E8A">
      <w:pPr>
        <w:pStyle w:val="Odstavecdal"/>
      </w:pPr>
      <w:r>
        <w:t xml:space="preserve">Při vytváření modelu konferenčního systému v jazyce </w:t>
      </w:r>
      <w:proofErr w:type="spellStart"/>
      <w:r>
        <w:t>PNtalk</w:t>
      </w:r>
      <w:proofErr w:type="spellEnd"/>
      <w:r>
        <w:t xml:space="preserve"> </w:t>
      </w:r>
      <w:commentRangeStart w:id="135"/>
      <w:r>
        <w:t xml:space="preserve">jsem </w:t>
      </w:r>
      <w:commentRangeEnd w:id="135"/>
      <w:r>
        <w:rPr>
          <w:rStyle w:val="Odkaznakoment"/>
        </w:rPr>
        <w:commentReference w:id="135"/>
      </w:r>
      <w:r>
        <w:t xml:space="preserve">se potýkal s problémy dosvědčujícími, že tento nástroj je opravdu stále ve vývoji. Zmiňme třeba absenci </w:t>
      </w:r>
      <w:proofErr w:type="spellStart"/>
      <w:r>
        <w:t>braekpointu</w:t>
      </w:r>
      <w:proofErr w:type="spellEnd"/>
      <w:r>
        <w:t xml:space="preserve"> </w:t>
      </w:r>
    </w:p>
    <w:p w:rsidR="000E2739" w:rsidRDefault="000E2739" w:rsidP="008D0E8A">
      <w:pPr>
        <w:pStyle w:val="Odstavecdal"/>
      </w:pPr>
      <w:r>
        <w:t xml:space="preserve">** porovnání s klasickýma </w:t>
      </w:r>
      <w:proofErr w:type="spellStart"/>
      <w:r>
        <w:t>metodama</w:t>
      </w:r>
      <w:proofErr w:type="spellEnd"/>
    </w:p>
    <w:p w:rsidR="000E2739" w:rsidRPr="00B6116F" w:rsidRDefault="000E2739" w:rsidP="008D0E8A">
      <w:pPr>
        <w:pStyle w:val="Odstavecdal"/>
      </w:pPr>
      <w:r>
        <w:t xml:space="preserve">** zhodnocení </w:t>
      </w:r>
      <w:proofErr w:type="spellStart"/>
      <w:r>
        <w:t>PNtalku</w:t>
      </w:r>
      <w:proofErr w:type="spellEnd"/>
      <w:r>
        <w:t xml:space="preserve"> a celkově</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36"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37" w:name="_Toc356775522"/>
          <w:commentRangeStart w:id="138"/>
          <w:r w:rsidR="00C8648A">
            <w:t>Bi</w:t>
          </w:r>
          <w:r w:rsidR="001948C8">
            <w:t>bliografie</w:t>
          </w:r>
          <w:bookmarkEnd w:id="136"/>
          <w:commentRangeEnd w:id="138"/>
          <w:r w:rsidR="0097331B">
            <w:rPr>
              <w:rStyle w:val="Odkaznakoment"/>
              <w:rFonts w:cs="Times New Roman"/>
              <w:b w:val="0"/>
              <w:bCs w:val="0"/>
              <w:kern w:val="0"/>
            </w:rPr>
            <w:commentReference w:id="138"/>
          </w:r>
          <w:bookmarkEnd w:id="137"/>
        </w:p>
        <w:sdt>
          <w:sdtPr>
            <w:id w:val="111145805"/>
            <w:bibliography/>
          </w:sdtPr>
          <w:sdtContent>
            <w:p w:rsidR="00DB1E9C" w:rsidRDefault="00D261C4" w:rsidP="00DB1E9C">
              <w:pPr>
                <w:pStyle w:val="Bibliografie"/>
                <w:rPr>
                  <w:noProof/>
                </w:rPr>
              </w:pPr>
              <w:r>
                <w:fldChar w:fldCharType="begin"/>
              </w:r>
              <w:r w:rsidR="001948C8">
                <w:instrText xml:space="preserve"> BIBLIOGRAPHY </w:instrText>
              </w:r>
              <w:r>
                <w:fldChar w:fldCharType="separate"/>
              </w:r>
              <w:r w:rsidR="00DB1E9C">
                <w:rPr>
                  <w:noProof/>
                </w:rPr>
                <w:t xml:space="preserve">[1] </w:t>
              </w:r>
              <w:r w:rsidR="00DB1E9C">
                <w:rPr>
                  <w:b/>
                  <w:bCs/>
                  <w:noProof/>
                </w:rPr>
                <w:t>Object Management Group, Inc.</w:t>
              </w:r>
              <w:r w:rsidR="00DB1E9C">
                <w:rPr>
                  <w:noProof/>
                </w:rPr>
                <w:t xml:space="preserve"> MDA. </w:t>
              </w:r>
              <w:r w:rsidR="00DB1E9C">
                <w:rPr>
                  <w:i/>
                  <w:iCs/>
                  <w:noProof/>
                </w:rPr>
                <w:t xml:space="preserve">Object Management Group. </w:t>
              </w:r>
              <w:r w:rsidR="00DB1E9C">
                <w:rPr>
                  <w:noProof/>
                </w:rPr>
                <w:t>[Online] 30. 10 2012. [Citace: 10. 12 2012.] http://www.omg.org/mda/.</w:t>
              </w:r>
            </w:p>
            <w:p w:rsidR="00DB1E9C" w:rsidRDefault="00DB1E9C" w:rsidP="00DB1E9C">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DB1E9C" w:rsidRDefault="00DB1E9C" w:rsidP="00DB1E9C">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DB1E9C" w:rsidRDefault="00DB1E9C" w:rsidP="00DB1E9C">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DB1E9C" w:rsidRDefault="00DB1E9C" w:rsidP="00DB1E9C">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DB1E9C" w:rsidRDefault="00DB1E9C" w:rsidP="00DB1E9C">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DB1E9C" w:rsidRDefault="00DB1E9C" w:rsidP="00DB1E9C">
              <w:pPr>
                <w:pStyle w:val="Bibliografie"/>
                <w:rPr>
                  <w:noProof/>
                </w:rPr>
              </w:pPr>
              <w:r>
                <w:rPr>
                  <w:noProof/>
                </w:rPr>
                <w:t xml:space="preserve">[7] </w:t>
              </w:r>
              <w:r>
                <w:rPr>
                  <w:b/>
                  <w:bCs/>
                  <w:noProof/>
                </w:rPr>
                <w:t>DeMarco, T.</w:t>
              </w:r>
              <w:r>
                <w:rPr>
                  <w:noProof/>
                </w:rPr>
                <w:t xml:space="preserve"> </w:t>
              </w:r>
              <w:r>
                <w:rPr>
                  <w:i/>
                  <w:iCs/>
                  <w:noProof/>
                </w:rPr>
                <w:t xml:space="preserve">Structured Analysis and System Specification. </w:t>
              </w:r>
              <w:r>
                <w:rPr>
                  <w:noProof/>
                </w:rPr>
                <w:t>místo neznámé : Prentice-Hall, 1978.</w:t>
              </w:r>
            </w:p>
            <w:p w:rsidR="00DB1E9C" w:rsidRDefault="00DB1E9C" w:rsidP="00DB1E9C">
              <w:pPr>
                <w:pStyle w:val="Bibliografie"/>
                <w:rPr>
                  <w:noProof/>
                </w:rPr>
              </w:pPr>
              <w:r>
                <w:rPr>
                  <w:noProof/>
                </w:rPr>
                <w:t xml:space="preserve">[8] </w:t>
              </w:r>
              <w:r>
                <w:rPr>
                  <w:b/>
                  <w:bCs/>
                  <w:noProof/>
                </w:rPr>
                <w:t>Ward, P. T., &amp; S. J. Mellor.</w:t>
              </w:r>
              <w:r>
                <w:rPr>
                  <w:noProof/>
                </w:rPr>
                <w:t xml:space="preserve"> </w:t>
              </w:r>
              <w:r>
                <w:rPr>
                  <w:i/>
                  <w:iCs/>
                  <w:noProof/>
                </w:rPr>
                <w:t xml:space="preserve">Structured Development for Real-time Systems: Essential Modeling. </w:t>
              </w:r>
              <w:r>
                <w:rPr>
                  <w:noProof/>
                </w:rPr>
                <w:t>místo neznámé : Prentice-Hall, 1985.</w:t>
              </w:r>
            </w:p>
            <w:p w:rsidR="00DB1E9C" w:rsidRDefault="00DB1E9C" w:rsidP="00DB1E9C">
              <w:pPr>
                <w:pStyle w:val="Bibliografie"/>
                <w:rPr>
                  <w:noProof/>
                </w:rPr>
              </w:pPr>
              <w:r>
                <w:rPr>
                  <w:noProof/>
                </w:rPr>
                <w:t xml:space="preserve">[9] </w:t>
              </w:r>
              <w:r>
                <w:rPr>
                  <w:b/>
                  <w:bCs/>
                  <w:noProof/>
                </w:rPr>
                <w:t>Booch, G.</w:t>
              </w:r>
              <w:r>
                <w:rPr>
                  <w:noProof/>
                </w:rPr>
                <w:t xml:space="preserve"> </w:t>
              </w:r>
              <w:r>
                <w:rPr>
                  <w:i/>
                  <w:iCs/>
                  <w:noProof/>
                </w:rPr>
                <w:t xml:space="preserve">Software Engineering with Ada (2nd edn). </w:t>
              </w:r>
              <w:r>
                <w:rPr>
                  <w:noProof/>
                </w:rPr>
                <w:t>místo neznámé : Benjamin Cummings, 1986.</w:t>
              </w:r>
            </w:p>
            <w:p w:rsidR="00DB1E9C" w:rsidRDefault="00DB1E9C" w:rsidP="00DB1E9C">
              <w:pPr>
                <w:pStyle w:val="Bibliografie"/>
                <w:rPr>
                  <w:noProof/>
                </w:rPr>
              </w:pPr>
              <w:r>
                <w:rPr>
                  <w:noProof/>
                </w:rPr>
                <w:t xml:space="preserve">[10] </w:t>
              </w:r>
              <w:r>
                <w:rPr>
                  <w:b/>
                  <w:bCs/>
                  <w:noProof/>
                </w:rPr>
                <w:t>Meyer, B.</w:t>
              </w:r>
              <w:r>
                <w:rPr>
                  <w:noProof/>
                </w:rPr>
                <w:t xml:space="preserve"> </w:t>
              </w:r>
              <w:r>
                <w:rPr>
                  <w:i/>
                  <w:iCs/>
                  <w:noProof/>
                </w:rPr>
                <w:t xml:space="preserve">Object-oriented Software Construction. </w:t>
              </w:r>
              <w:r>
                <w:rPr>
                  <w:noProof/>
                </w:rPr>
                <w:t>místo neznámé : Prentice-Hall, 1988.</w:t>
              </w:r>
            </w:p>
            <w:p w:rsidR="00DB1E9C" w:rsidRDefault="00DB1E9C" w:rsidP="00DB1E9C">
              <w:pPr>
                <w:pStyle w:val="Bibliografie"/>
                <w:rPr>
                  <w:noProof/>
                </w:rPr>
              </w:pPr>
              <w:r>
                <w:rPr>
                  <w:noProof/>
                </w:rPr>
                <w:t xml:space="preserve">[11] </w:t>
              </w:r>
              <w:r>
                <w:rPr>
                  <w:b/>
                  <w:bCs/>
                  <w:noProof/>
                </w:rPr>
                <w:t>Booch, G.</w:t>
              </w:r>
              <w:r>
                <w:rPr>
                  <w:noProof/>
                </w:rPr>
                <w:t xml:space="preserve"> </w:t>
              </w:r>
              <w:r>
                <w:rPr>
                  <w:i/>
                  <w:iCs/>
                  <w:noProof/>
                </w:rPr>
                <w:t xml:space="preserve">Object-oriented Analysis and Design with Applications. </w:t>
              </w:r>
              <w:r>
                <w:rPr>
                  <w:noProof/>
                </w:rPr>
                <w:t>místo neznámé : Benjamin Cummings, 1993.</w:t>
              </w:r>
            </w:p>
            <w:p w:rsidR="00DB1E9C" w:rsidRDefault="00DB1E9C" w:rsidP="00DB1E9C">
              <w:pPr>
                <w:pStyle w:val="Bibliografie"/>
                <w:rPr>
                  <w:noProof/>
                </w:rPr>
              </w:pPr>
              <w:r>
                <w:rPr>
                  <w:noProof/>
                </w:rPr>
                <w:t xml:space="preserve">[12] </w:t>
              </w:r>
              <w:r>
                <w:rPr>
                  <w:b/>
                  <w:bCs/>
                  <w:noProof/>
                </w:rPr>
                <w:t>Gamma, E., Helm, R. a R. Johnson, &amp; J. Vlissides.</w:t>
              </w:r>
              <w:r>
                <w:rPr>
                  <w:noProof/>
                </w:rPr>
                <w:t xml:space="preserve"> </w:t>
              </w:r>
              <w:r>
                <w:rPr>
                  <w:i/>
                  <w:iCs/>
                  <w:noProof/>
                </w:rPr>
                <w:t xml:space="preserve">Design Patterns: Elements of Reuseable Object-oriented Software. </w:t>
              </w:r>
              <w:r>
                <w:rPr>
                  <w:noProof/>
                </w:rPr>
                <w:t>místo neznámé : Addison-Wesley, 1994.</w:t>
              </w:r>
            </w:p>
            <w:p w:rsidR="00DB1E9C" w:rsidRDefault="00DB1E9C" w:rsidP="00DB1E9C">
              <w:pPr>
                <w:pStyle w:val="Bibliografie"/>
                <w:rPr>
                  <w:noProof/>
                </w:rPr>
              </w:pPr>
              <w:r>
                <w:rPr>
                  <w:noProof/>
                </w:rPr>
                <w:t xml:space="preserve">[13] </w:t>
              </w:r>
              <w:r>
                <w:rPr>
                  <w:b/>
                  <w:bCs/>
                  <w:noProof/>
                </w:rPr>
                <w:t>Jacobson, I.</w:t>
              </w:r>
              <w:r>
                <w:rPr>
                  <w:noProof/>
                </w:rPr>
                <w:t xml:space="preserve"> </w:t>
              </w:r>
              <w:r>
                <w:rPr>
                  <w:i/>
                  <w:iCs/>
                  <w:noProof/>
                </w:rPr>
                <w:t xml:space="preserve">Object-oriented Software Engineering: A Use Case Driven Approach. </w:t>
              </w:r>
              <w:r>
                <w:rPr>
                  <w:noProof/>
                </w:rPr>
                <w:t>místo neznámé : Addison-Wesley, 1992.</w:t>
              </w:r>
            </w:p>
            <w:p w:rsidR="00DB1E9C" w:rsidRDefault="00DB1E9C" w:rsidP="00DB1E9C">
              <w:pPr>
                <w:pStyle w:val="Bibliografie"/>
                <w:rPr>
                  <w:noProof/>
                </w:rPr>
              </w:pPr>
              <w:r>
                <w:rPr>
                  <w:noProof/>
                </w:rPr>
                <w:t xml:space="preserve">[14] </w:t>
              </w:r>
              <w:r>
                <w:rPr>
                  <w:b/>
                  <w:bCs/>
                  <w:noProof/>
                </w:rPr>
                <w:t>Rumbaugh, J., a další.</w:t>
              </w:r>
              <w:r>
                <w:rPr>
                  <w:noProof/>
                </w:rPr>
                <w:t xml:space="preserve"> </w:t>
              </w:r>
              <w:r>
                <w:rPr>
                  <w:i/>
                  <w:iCs/>
                  <w:noProof/>
                </w:rPr>
                <w:t xml:space="preserve">Object-oriented Modeling and Design. </w:t>
              </w:r>
              <w:r>
                <w:rPr>
                  <w:noProof/>
                </w:rPr>
                <w:t>místo neznámé : Prentice-Hall, 1991.</w:t>
              </w:r>
            </w:p>
            <w:p w:rsidR="00DB1E9C" w:rsidRDefault="00DB1E9C" w:rsidP="00DB1E9C">
              <w:pPr>
                <w:pStyle w:val="Bibliografie"/>
                <w:rPr>
                  <w:noProof/>
                </w:rPr>
              </w:pPr>
              <w:r>
                <w:rPr>
                  <w:noProof/>
                </w:rPr>
                <w:t xml:space="preserve">[15] </w:t>
              </w:r>
              <w:r>
                <w:rPr>
                  <w:b/>
                  <w:bCs/>
                  <w:noProof/>
                </w:rPr>
                <w:t>Selic, B., a další.</w:t>
              </w:r>
              <w:r>
                <w:rPr>
                  <w:noProof/>
                </w:rPr>
                <w:t xml:space="preserve"> </w:t>
              </w:r>
              <w:r>
                <w:rPr>
                  <w:i/>
                  <w:iCs/>
                  <w:noProof/>
                </w:rPr>
                <w:t xml:space="preserve">Real-time Object-oriented Modeling. </w:t>
              </w:r>
              <w:r>
                <w:rPr>
                  <w:noProof/>
                </w:rPr>
                <w:t>místo neznámé : Wiley, 1994.</w:t>
              </w:r>
            </w:p>
            <w:p w:rsidR="00DB1E9C" w:rsidRDefault="00DB1E9C" w:rsidP="00DB1E9C">
              <w:pPr>
                <w:pStyle w:val="Bibliografie"/>
                <w:rPr>
                  <w:noProof/>
                </w:rPr>
              </w:pPr>
              <w:r>
                <w:rPr>
                  <w:noProof/>
                </w:rPr>
                <w:t xml:space="preserve">[16]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DB1E9C" w:rsidRDefault="00DB1E9C" w:rsidP="00DB1E9C">
              <w:pPr>
                <w:pStyle w:val="Bibliografie"/>
                <w:rPr>
                  <w:noProof/>
                </w:rPr>
              </w:pPr>
              <w:r>
                <w:rPr>
                  <w:noProof/>
                </w:rPr>
                <w:t xml:space="preserve">[17]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DB1E9C" w:rsidRDefault="00DB1E9C" w:rsidP="00DB1E9C">
              <w:pPr>
                <w:pStyle w:val="Bibliografie"/>
                <w:rPr>
                  <w:noProof/>
                </w:rPr>
              </w:pPr>
              <w:r>
                <w:rPr>
                  <w:noProof/>
                </w:rPr>
                <w:t xml:space="preserve">[18]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DB1E9C" w:rsidRDefault="00DB1E9C" w:rsidP="00DB1E9C">
              <w:pPr>
                <w:pStyle w:val="Bibliografie"/>
                <w:rPr>
                  <w:noProof/>
                </w:rPr>
              </w:pPr>
              <w:r>
                <w:rPr>
                  <w:noProof/>
                </w:rPr>
                <w:t xml:space="preserve">[19]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DB1E9C" w:rsidRDefault="00DB1E9C" w:rsidP="00DB1E9C">
              <w:pPr>
                <w:pStyle w:val="Bibliografie"/>
                <w:rPr>
                  <w:noProof/>
                </w:rPr>
              </w:pPr>
              <w:r>
                <w:rPr>
                  <w:noProof/>
                </w:rPr>
                <w:t xml:space="preserve">[20]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DB1E9C" w:rsidRDefault="00DB1E9C" w:rsidP="00DB1E9C">
              <w:pPr>
                <w:pStyle w:val="Bibliografie"/>
                <w:rPr>
                  <w:noProof/>
                </w:rPr>
              </w:pPr>
              <w:r>
                <w:rPr>
                  <w:noProof/>
                </w:rPr>
                <w:t xml:space="preserve">[21]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DB1E9C" w:rsidRDefault="00DB1E9C" w:rsidP="00DB1E9C">
              <w:pPr>
                <w:pStyle w:val="Bibliografie"/>
                <w:rPr>
                  <w:noProof/>
                </w:rPr>
              </w:pPr>
              <w:r>
                <w:rPr>
                  <w:noProof/>
                </w:rPr>
                <w:lastRenderedPageBreak/>
                <w:t xml:space="preserve">[22]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DB1E9C" w:rsidRDefault="00DB1E9C" w:rsidP="00DB1E9C">
              <w:pPr>
                <w:pStyle w:val="Bibliografie"/>
                <w:rPr>
                  <w:noProof/>
                </w:rPr>
              </w:pPr>
              <w:r>
                <w:rPr>
                  <w:noProof/>
                </w:rPr>
                <w:t xml:space="preserve">[23]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DB1E9C" w:rsidRDefault="00DB1E9C" w:rsidP="00DB1E9C">
              <w:pPr>
                <w:pStyle w:val="Bibliografie"/>
                <w:rPr>
                  <w:noProof/>
                </w:rPr>
              </w:pPr>
              <w:r>
                <w:rPr>
                  <w:noProof/>
                </w:rPr>
                <w:t xml:space="preserve">[24] seaside.st: Home. </w:t>
              </w:r>
              <w:r>
                <w:rPr>
                  <w:i/>
                  <w:iCs/>
                  <w:noProof/>
                </w:rPr>
                <w:t xml:space="preserve">Seaside. </w:t>
              </w:r>
              <w:r>
                <w:rPr>
                  <w:noProof/>
                </w:rPr>
                <w:t>[Online] [Citace: 10. 4 2013.] http://www.seaside.st/.</w:t>
              </w:r>
            </w:p>
            <w:p w:rsidR="00DB1E9C" w:rsidRDefault="00DB1E9C" w:rsidP="00DB1E9C">
              <w:pPr>
                <w:pStyle w:val="Bibliografie"/>
                <w:rPr>
                  <w:noProof/>
                </w:rPr>
              </w:pPr>
              <w:r>
                <w:rPr>
                  <w:noProof/>
                </w:rPr>
                <w:t xml:space="preserve">[25] Objektová Petriho síť. </w:t>
              </w:r>
              <w:r>
                <w:rPr>
                  <w:i/>
                  <w:iCs/>
                  <w:noProof/>
                </w:rPr>
                <w:t xml:space="preserve">akela.mendelu.cz. </w:t>
              </w:r>
              <w:r>
                <w:rPr>
                  <w:noProof/>
                </w:rPr>
                <w:t>[Online] [Citace: 11. 12 2012.] https://akela.mendelu.cz/~petrj/opnml/opn.html.</w:t>
              </w:r>
            </w:p>
            <w:p w:rsidR="002D444A" w:rsidRPr="002D444A" w:rsidRDefault="00D261C4" w:rsidP="00DB1E9C">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9C0BC8" w:rsidRDefault="009C0BC8" w:rsidP="004158DC">
      <w:pPr>
        <w:pStyle w:val="Textkomente"/>
      </w:pPr>
      <w:r>
        <w:rPr>
          <w:rStyle w:val="Odkaznakoment"/>
        </w:rPr>
        <w:annotationRef/>
      </w:r>
      <w:r>
        <w:t>přepsat na aktuální a podepsat</w:t>
      </w:r>
    </w:p>
  </w:comment>
  <w:comment w:id="4" w:author="Matron" w:date="2013-05-18T04:15:00Z" w:initials="M">
    <w:p w:rsidR="009C0BC8" w:rsidRDefault="009C0BC8" w:rsidP="004158DC">
      <w:pPr>
        <w:pStyle w:val="Textkomente"/>
      </w:pPr>
      <w:r>
        <w:rPr>
          <w:rStyle w:val="Odkaznakoment"/>
        </w:rPr>
        <w:annotationRef/>
      </w:r>
      <w:r>
        <w:t>upravit. Děkovat rodině a přítelkyni?</w:t>
      </w:r>
    </w:p>
  </w:comment>
  <w:comment w:id="11" w:author="Matron" w:date="2013-05-18T23:10:00Z" w:initials="M">
    <w:p w:rsidR="009C0BC8" w:rsidRDefault="009C0BC8">
      <w:pPr>
        <w:pStyle w:val="Textkomente"/>
      </w:pPr>
      <w:r>
        <w:rPr>
          <w:rStyle w:val="Odkaznakoment"/>
        </w:rPr>
        <w:annotationRef/>
      </w:r>
      <w:r>
        <w:t>vlnovka otazník</w:t>
      </w:r>
    </w:p>
  </w:comment>
  <w:comment w:id="15" w:author="Matron" w:date="2013-05-18T23:13:00Z" w:initials="M">
    <w:p w:rsidR="009C0BC8" w:rsidRDefault="009C0BC8">
      <w:pPr>
        <w:pStyle w:val="Textkomente"/>
      </w:pPr>
      <w:r>
        <w:rPr>
          <w:rStyle w:val="Odkaznakoment"/>
        </w:rPr>
        <w:annotationRef/>
      </w:r>
      <w:r>
        <w:t>vlnovka</w:t>
      </w:r>
    </w:p>
  </w:comment>
  <w:comment w:id="34" w:author="Matron" w:date="2013-05-16T00:24:00Z" w:initials="M">
    <w:p w:rsidR="009C0BC8" w:rsidRDefault="009C0BC8">
      <w:pPr>
        <w:pStyle w:val="Textkomente"/>
      </w:pPr>
      <w:r>
        <w:rPr>
          <w:rStyle w:val="Odkaznakoment"/>
        </w:rPr>
        <w:annotationRef/>
      </w:r>
      <w:r>
        <w:t>moc kopíruje web, přepracovat vlastními slovy, asi i pozměnit strukturu</w:t>
      </w:r>
    </w:p>
  </w:comment>
  <w:comment w:id="41" w:author="Matron" w:date="2013-05-12T22:46:00Z" w:initials="M">
    <w:p w:rsidR="009C0BC8" w:rsidRDefault="009C0BC8" w:rsidP="00F15EA0">
      <w:pPr>
        <w:pStyle w:val="Textkomente"/>
      </w:pPr>
      <w:r>
        <w:rPr>
          <w:rStyle w:val="Odkaznakoment"/>
        </w:rPr>
        <w:annotationRef/>
      </w:r>
      <w:r>
        <w:t>Možná ještě více rozepsat</w:t>
      </w:r>
    </w:p>
  </w:comment>
  <w:comment w:id="44" w:author="Matron" w:date="2013-05-12T17:21:00Z" w:initials="M">
    <w:p w:rsidR="009C0BC8" w:rsidRDefault="009C0BC8">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9C0BC8" w:rsidRDefault="009C0BC8">
      <w:pPr>
        <w:pStyle w:val="Textkomente"/>
      </w:pPr>
      <w:r>
        <w:rPr>
          <w:rStyle w:val="Odkaznakoment"/>
        </w:rPr>
        <w:annotationRef/>
      </w:r>
      <w:r>
        <w:t>zkontrolovat, jestli tam fakt jsou :D</w:t>
      </w:r>
    </w:p>
  </w:comment>
  <w:comment w:id="57" w:author="Matron" w:date="2013-05-18T03:26:00Z" w:initials="M">
    <w:p w:rsidR="009C0BC8" w:rsidRDefault="009C0BC8">
      <w:pPr>
        <w:pStyle w:val="Textkomente"/>
      </w:pPr>
      <w:r>
        <w:rPr>
          <w:rStyle w:val="Odkaznakoment"/>
        </w:rPr>
        <w:annotationRef/>
      </w:r>
      <w:r>
        <w:t>předělat do vektorového</w:t>
      </w:r>
    </w:p>
  </w:comment>
  <w:comment w:id="66" w:author="Matron" w:date="2013-05-18T00:52:00Z" w:initials="M">
    <w:p w:rsidR="009C0BC8" w:rsidRDefault="009C0BC8">
      <w:pPr>
        <w:pStyle w:val="Textkomente"/>
      </w:pPr>
      <w:r>
        <w:rPr>
          <w:rStyle w:val="Odkaznakoment"/>
        </w:rPr>
        <w:annotationRef/>
      </w:r>
      <w:r>
        <w:t>nedat do kap OOPN?</w:t>
      </w:r>
    </w:p>
  </w:comment>
  <w:comment w:id="73" w:author="Matron" w:date="2013-05-09T15:04:00Z" w:initials="M">
    <w:p w:rsidR="009C0BC8" w:rsidRDefault="009C0BC8">
      <w:pPr>
        <w:pStyle w:val="Textkomente"/>
      </w:pPr>
      <w:r>
        <w:rPr>
          <w:rStyle w:val="Odkaznakoment"/>
        </w:rPr>
        <w:annotationRef/>
      </w:r>
      <w:r>
        <w:t>Toto předělat podle toho jak to nakonec vlastně bude :D</w:t>
      </w:r>
    </w:p>
  </w:comment>
  <w:comment w:id="80" w:author="Matron" w:date="2013-05-16T00:39:00Z" w:initials="M">
    <w:p w:rsidR="009C0BC8" w:rsidRDefault="009C0BC8">
      <w:pPr>
        <w:pStyle w:val="Textkomente"/>
      </w:pPr>
      <w:r>
        <w:rPr>
          <w:rStyle w:val="Odkaznakoment"/>
        </w:rPr>
        <w:annotationRef/>
      </w:r>
      <w:r>
        <w:t>možná pryč s tím i tím testem.</w:t>
      </w:r>
    </w:p>
  </w:comment>
  <w:comment w:id="81" w:author="Matron" w:date="2013-05-16T00:56:00Z" w:initials="M">
    <w:p w:rsidR="009C0BC8" w:rsidRDefault="009C0BC8">
      <w:pPr>
        <w:pStyle w:val="Textkomente"/>
      </w:pPr>
      <w:r>
        <w:rPr>
          <w:rStyle w:val="Odkaznakoment"/>
        </w:rPr>
        <w:annotationRef/>
      </w:r>
      <w:r>
        <w:t>někde odkaz na tu kapitolu</w:t>
      </w:r>
    </w:p>
  </w:comment>
  <w:comment w:id="82" w:author="Matron" w:date="2013-05-19T12:54:00Z" w:initials="M">
    <w:p w:rsidR="009C0BC8" w:rsidRDefault="009C0BC8">
      <w:pPr>
        <w:pStyle w:val="Textkomente"/>
      </w:pPr>
      <w:r>
        <w:rPr>
          <w:rStyle w:val="Odkaznakoment"/>
        </w:rPr>
        <w:annotationRef/>
      </w:r>
      <w:r>
        <w:t>pozor jestli tam fakt je</w:t>
      </w:r>
    </w:p>
  </w:comment>
  <w:comment w:id="83" w:author="Matron" w:date="2013-05-15T20:23:00Z" w:initials="M">
    <w:p w:rsidR="009C0BC8" w:rsidRDefault="009C0BC8">
      <w:pPr>
        <w:pStyle w:val="Textkomente"/>
      </w:pPr>
      <w:r>
        <w:rPr>
          <w:rStyle w:val="Odkaznakoment"/>
        </w:rPr>
        <w:annotationRef/>
      </w:r>
      <w:r>
        <w:t>zkontrolovat, případně upravit čísla kapitol</w:t>
      </w:r>
    </w:p>
  </w:comment>
  <w:comment w:id="84" w:author="Matron" w:date="2013-05-16T00:58:00Z" w:initials="M">
    <w:p w:rsidR="009C0BC8" w:rsidRDefault="009C0BC8" w:rsidP="003D3177">
      <w:pPr>
        <w:pStyle w:val="Textkomente"/>
      </w:pPr>
      <w:r>
        <w:rPr>
          <w:rStyle w:val="Odkaznakoment"/>
        </w:rPr>
        <w:annotationRef/>
      </w:r>
      <w:r>
        <w:t>Možná ještě více rozepsat</w:t>
      </w:r>
    </w:p>
  </w:comment>
  <w:comment w:id="92" w:author="Matron" w:date="2013-05-20T03:42:00Z" w:initials="M">
    <w:p w:rsidR="00D53FF5" w:rsidRDefault="00D53FF5" w:rsidP="00D53FF5">
      <w:pPr>
        <w:pStyle w:val="Textkomente"/>
      </w:pPr>
      <w:r>
        <w:rPr>
          <w:rStyle w:val="Odkaznakoment"/>
        </w:rPr>
        <w:annotationRef/>
      </w:r>
      <w:r>
        <w:t xml:space="preserve">připsat že port je tu taky. A zmínit se o tom, že neděláme </w:t>
      </w:r>
      <w:proofErr w:type="spellStart"/>
      <w:r>
        <w:t>hash</w:t>
      </w:r>
      <w:proofErr w:type="spellEnd"/>
      <w:r>
        <w:t xml:space="preserve"> tabulku, ani pole, ale prostě množinu objektů. Získání potom můžeme udělat podle nějakého parametru objektu. Nebo získání nedělat vůbec, stejně </w:t>
      </w:r>
      <w:proofErr w:type="spellStart"/>
      <w:r>
        <w:t>honevyužívám</w:t>
      </w:r>
      <w:proofErr w:type="spellEnd"/>
    </w:p>
  </w:comment>
  <w:comment w:id="96" w:author="Matron" w:date="2013-05-19T10:58:00Z" w:initials="M">
    <w:p w:rsidR="009C0BC8" w:rsidRDefault="009C0BC8">
      <w:pPr>
        <w:pStyle w:val="Textkomente"/>
      </w:pPr>
      <w:r>
        <w:rPr>
          <w:rStyle w:val="Odkaznakoment"/>
        </w:rPr>
        <w:annotationRef/>
      </w:r>
      <w:r>
        <w:t xml:space="preserve">asi přidat </w:t>
      </w:r>
      <w:proofErr w:type="spellStart"/>
      <w:r>
        <w:t>review</w:t>
      </w:r>
      <w:proofErr w:type="spellEnd"/>
      <w:r>
        <w:t xml:space="preserve"> atribut, podle implementace</w:t>
      </w:r>
    </w:p>
  </w:comment>
  <w:comment w:id="104" w:author="Matron" w:date="2013-05-10T01:40:00Z" w:initials="M">
    <w:p w:rsidR="009C0BC8" w:rsidRDefault="009C0BC8"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105" w:author="Matron" w:date="2013-05-16T04:41:00Z" w:initials="M">
    <w:p w:rsidR="009C0BC8" w:rsidRDefault="009C0BC8">
      <w:pPr>
        <w:pStyle w:val="Textkomente"/>
      </w:pPr>
      <w:r>
        <w:rPr>
          <w:rStyle w:val="Odkaznakoment"/>
        </w:rPr>
        <w:annotationRef/>
      </w:r>
      <w:r>
        <w:t xml:space="preserve">Napsat že je </w:t>
      </w:r>
      <w:proofErr w:type="spellStart"/>
      <w:r>
        <w:t>singleto</w:t>
      </w:r>
      <w:proofErr w:type="spellEnd"/>
      <w:r>
        <w:t>? Podle diagramu --</w:t>
      </w:r>
    </w:p>
  </w:comment>
  <w:comment w:id="109" w:author="Matron" w:date="2013-05-16T01:00:00Z" w:initials="M">
    <w:p w:rsidR="009C0BC8" w:rsidRDefault="009C0BC8" w:rsidP="00791E5B">
      <w:pPr>
        <w:pStyle w:val="Textkomente"/>
      </w:pPr>
      <w:r>
        <w:rPr>
          <w:rStyle w:val="Odkaznakoment"/>
        </w:rPr>
        <w:annotationRef/>
      </w:r>
      <w:r>
        <w:t>doplnit pozn. pod čarou</w:t>
      </w:r>
    </w:p>
  </w:comment>
  <w:comment w:id="110" w:author="Matron" w:date="2013-05-19T11:41:00Z" w:initials="M">
    <w:p w:rsidR="009C0BC8" w:rsidRDefault="009C0BC8">
      <w:pPr>
        <w:pStyle w:val="Textkomente"/>
      </w:pPr>
      <w:r>
        <w:rPr>
          <w:rStyle w:val="Odkaznakoment"/>
        </w:rPr>
        <w:annotationRef/>
      </w:r>
      <w:r>
        <w:t xml:space="preserve">plus popis akce </w:t>
      </w:r>
      <w:proofErr w:type="spellStart"/>
      <w:r>
        <w:t>přihl</w:t>
      </w:r>
      <w:proofErr w:type="spellEnd"/>
      <w:r>
        <w:t>. atp.</w:t>
      </w:r>
    </w:p>
  </w:comment>
  <w:comment w:id="117" w:author="Matron" w:date="2013-05-19T15:56:00Z" w:initials="M">
    <w:p w:rsidR="009C0BC8" w:rsidRDefault="009C0BC8">
      <w:pPr>
        <w:pStyle w:val="Textkomente"/>
      </w:pPr>
      <w:r>
        <w:rPr>
          <w:rStyle w:val="Odkaznakoment"/>
        </w:rPr>
        <w:annotationRef/>
      </w:r>
      <w:r>
        <w:t xml:space="preserve">připsat někam spuštění serveru z </w:t>
      </w:r>
      <w:proofErr w:type="spellStart"/>
      <w:r>
        <w:t>workspace</w:t>
      </w:r>
      <w:proofErr w:type="spellEnd"/>
    </w:p>
  </w:comment>
  <w:comment w:id="122" w:author="Matron" w:date="2013-05-19T19:28:00Z" w:initials="M">
    <w:p w:rsidR="009C0BC8" w:rsidRDefault="009C0BC8">
      <w:pPr>
        <w:pStyle w:val="Textkomente"/>
      </w:pPr>
      <w:r>
        <w:rPr>
          <w:rStyle w:val="Odkaznakoment"/>
        </w:rPr>
        <w:annotationRef/>
      </w:r>
      <w:r>
        <w:t>jinak</w:t>
      </w:r>
    </w:p>
  </w:comment>
  <w:comment w:id="127" w:author="Matron" w:date="2013-05-19T12:42:00Z" w:initials="M">
    <w:p w:rsidR="009C0BC8" w:rsidRDefault="009C0BC8">
      <w:pPr>
        <w:pStyle w:val="Textkomente"/>
      </w:pPr>
      <w:r>
        <w:rPr>
          <w:rStyle w:val="Odkaznakoment"/>
        </w:rPr>
        <w:annotationRef/>
      </w:r>
      <w:r>
        <w:t xml:space="preserve">počítám s </w:t>
      </w:r>
      <w:proofErr w:type="spellStart"/>
      <w:r>
        <w:t>tm</w:t>
      </w:r>
      <w:proofErr w:type="spellEnd"/>
      <w:r>
        <w:t xml:space="preserve"> ,že někde vysvětlím jak spustit simulaci atd.</w:t>
      </w:r>
    </w:p>
  </w:comment>
  <w:comment w:id="135" w:author="Matron" w:date="2013-05-19T23:29:00Z" w:initials="M">
    <w:p w:rsidR="009C0BC8" w:rsidRDefault="009C0BC8">
      <w:pPr>
        <w:pStyle w:val="Textkomente"/>
      </w:pPr>
      <w:r>
        <w:rPr>
          <w:rStyle w:val="Odkaznakoment"/>
        </w:rPr>
        <w:annotationRef/>
      </w:r>
    </w:p>
  </w:comment>
  <w:comment w:id="138" w:author="Matron" w:date="2013-05-11T20:46:00Z" w:initials="M">
    <w:p w:rsidR="009C0BC8" w:rsidRDefault="009C0BC8">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08A" w:rsidRDefault="00BE308A">
      <w:r>
        <w:separator/>
      </w:r>
    </w:p>
  </w:endnote>
  <w:endnote w:type="continuationSeparator" w:id="0">
    <w:p w:rsidR="00BE308A" w:rsidRDefault="00BE30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9C0BC8" w:rsidRDefault="009C0BC8"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9C0BC8" w:rsidRDefault="009C0BC8"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C8" w:rsidRDefault="009C0BC8" w:rsidP="00F70D8F">
    <w:pPr>
      <w:pStyle w:val="Zpat"/>
      <w:jc w:val="right"/>
    </w:pPr>
    <w:fldSimple w:instr=" STYLEREF  &quot;Nadpis 1&quot;  \* MERGEFORMAT ">
      <w:r w:rsidR="005849AB" w:rsidRPr="005849AB">
        <w:rPr>
          <w:rStyle w:val="slostrnky"/>
          <w:noProof/>
          <w:lang w:val="en-US"/>
        </w:rPr>
        <w:t>Nasazení</w:t>
      </w:r>
      <w:r w:rsidR="005849AB">
        <w:rPr>
          <w:noProof/>
        </w:rPr>
        <w:t xml:space="preserve"> modelu systému</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5849AB">
      <w:rPr>
        <w:rStyle w:val="slostrnky"/>
        <w:noProof/>
      </w:rPr>
      <w:t>32</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08A" w:rsidRDefault="00BE308A">
      <w:r>
        <w:separator/>
      </w:r>
    </w:p>
  </w:footnote>
  <w:footnote w:type="continuationSeparator" w:id="0">
    <w:p w:rsidR="00BE308A" w:rsidRDefault="00BE308A">
      <w:r>
        <w:continuationSeparator/>
      </w:r>
    </w:p>
  </w:footnote>
  <w:footnote w:id="1">
    <w:p w:rsidR="009C0BC8" w:rsidRDefault="009C0BC8">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9C0BC8" w:rsidRDefault="009C0BC8">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9C0BC8" w:rsidRDefault="009C0BC8"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9C0BC8" w:rsidRDefault="009C0BC8" w:rsidP="006D7F81">
      <w:pPr>
        <w:pStyle w:val="Textpoznpodarou"/>
      </w:pPr>
      <w:r>
        <w:t xml:space="preserve">provádějící získání, respektive nastavení, určitého atributu objektu, který často bývá privátní. Tyto dvě metody </w:t>
      </w:r>
    </w:p>
    <w:p w:rsidR="009C0BC8" w:rsidRDefault="009C0BC8" w:rsidP="006D7F81">
      <w:pPr>
        <w:pStyle w:val="Textpoznpodarou"/>
      </w:pPr>
      <w:r>
        <w:t>podporují myšlenku zapouzdření objektu.</w:t>
      </w:r>
    </w:p>
  </w:footnote>
  <w:footnote w:id="4">
    <w:p w:rsidR="009C0BC8" w:rsidRPr="00B9742A" w:rsidRDefault="009C0BC8">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9C0BC8" w:rsidRPr="008E0801" w:rsidRDefault="009C0BC8" w:rsidP="00843EDE">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9C0BC8" w:rsidRDefault="009C0BC8" w:rsidP="00843EDE">
      <w:pPr>
        <w:pStyle w:val="Textpoznpodarou"/>
      </w:pPr>
    </w:p>
  </w:footnote>
  <w:footnote w:id="6">
    <w:p w:rsidR="009C0BC8" w:rsidRPr="002E1976" w:rsidRDefault="009C0BC8" w:rsidP="007B2653">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 Blok může, stejně jako jakýkoliv jiný objekt, přijímat zprávy, nebo být vložen jako parametr zprávy.</w:t>
      </w:r>
    </w:p>
  </w:footnote>
  <w:footnote w:id="7">
    <w:p w:rsidR="009C0BC8" w:rsidRPr="00585B70" w:rsidRDefault="009C0BC8">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9C0BC8" w:rsidRDefault="009C0BC8">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9C0BC8" w:rsidRDefault="009C0BC8">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9C0BC8" w:rsidRPr="002F7F7E" w:rsidRDefault="009C0BC8"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9C0BC8" w:rsidRPr="00E74E46" w:rsidRDefault="009C0BC8"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9C0BC8" w:rsidRDefault="009C0BC8">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9C0BC8" w:rsidRDefault="009C0BC8">
      <w:pPr>
        <w:pStyle w:val="Textpoznpodarou"/>
      </w:pPr>
      <w:r>
        <w:rPr>
          <w:rStyle w:val="Znakapoznpodarou"/>
        </w:rPr>
        <w:footnoteRef/>
      </w:r>
      <w:r>
        <w:t xml:space="preserve"> Pojem stránka je zde myšlen ve smyslu webové stránky.</w:t>
      </w:r>
    </w:p>
  </w:footnote>
  <w:footnote w:id="14">
    <w:p w:rsidR="009C0BC8" w:rsidRDefault="009C0BC8">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5">
    <w:p w:rsidR="009C0BC8" w:rsidRPr="00146F53" w:rsidRDefault="009C0BC8">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6">
    <w:p w:rsidR="009C0BC8" w:rsidRDefault="009C0BC8">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 w:id="17">
    <w:p w:rsidR="009C0BC8" w:rsidRPr="004A5479" w:rsidRDefault="009C0BC8">
      <w:pPr>
        <w:pStyle w:val="Textpoznpodarou"/>
      </w:pPr>
      <w:r>
        <w:rPr>
          <w:rStyle w:val="Znakapoznpodarou"/>
        </w:rPr>
        <w:footnoteRef/>
      </w:r>
      <w:r>
        <w:t xml:space="preserve"> </w:t>
      </w:r>
      <w:proofErr w:type="spellStart"/>
      <w:r w:rsidRPr="004A5479">
        <w:rPr>
          <w:i/>
        </w:rPr>
        <w:t>Transcript</w:t>
      </w:r>
      <w:proofErr w:type="spellEnd"/>
      <w:r>
        <w:t xml:space="preserve"> je ve </w:t>
      </w:r>
      <w:proofErr w:type="spellStart"/>
      <w:r>
        <w:t>Squeaku</w:t>
      </w:r>
      <w:proofErr w:type="spellEnd"/>
      <w:r>
        <w:t xml:space="preserve"> objekt reprezentující </w:t>
      </w:r>
      <w:proofErr w:type="spellStart"/>
      <w:r>
        <w:t>logovací</w:t>
      </w:r>
      <w:proofErr w:type="spellEnd"/>
      <w:r>
        <w:t xml:space="preserve"> prostor..</w:t>
      </w:r>
    </w:p>
  </w:footnote>
  <w:footnote w:id="18">
    <w:p w:rsidR="009C0BC8" w:rsidRDefault="009C0BC8" w:rsidP="009F6216">
      <w:pPr>
        <w:pStyle w:val="Textpoznpodarou"/>
      </w:pPr>
      <w:r>
        <w:rPr>
          <w:rStyle w:val="Znakapoznpodarou"/>
        </w:rPr>
        <w:footnoteRef/>
      </w:r>
      <w:r>
        <w:t xml:space="preserve"> </w:t>
      </w:r>
      <w:proofErr w:type="spellStart"/>
      <w:r w:rsidRPr="006104E7">
        <w:rPr>
          <w:i/>
        </w:rPr>
        <w:t>Workspace</w:t>
      </w:r>
      <w:proofErr w:type="spellEnd"/>
      <w:r>
        <w:t xml:space="preserve"> je ve </w:t>
      </w:r>
      <w:proofErr w:type="spellStart"/>
      <w:r>
        <w:t>Squeaku</w:t>
      </w:r>
      <w:proofErr w:type="spellEnd"/>
      <w:r>
        <w:t xml:space="preserve"> objekt zastupující </w:t>
      </w:r>
      <w:proofErr w:type="spellStart"/>
      <w:r>
        <w:t>konzoli</w:t>
      </w:r>
      <w:proofErr w:type="spellEnd"/>
      <w:r>
        <w:t xml:space="preserve"> pro zadávání příkazů.</w:t>
      </w:r>
    </w:p>
  </w:footnote>
  <w:footnote w:id="19">
    <w:p w:rsidR="009C0BC8" w:rsidRPr="004A5479" w:rsidRDefault="009C0BC8">
      <w:pPr>
        <w:pStyle w:val="Textpoznpodarou"/>
      </w:pPr>
      <w:r>
        <w:rPr>
          <w:rStyle w:val="Znakapoznpodarou"/>
        </w:rPr>
        <w:footnoteRef/>
      </w:r>
      <w:r>
        <w:t xml:space="preserve"> </w:t>
      </w:r>
      <w:proofErr w:type="spellStart"/>
      <w:r>
        <w:t>PNtalk</w:t>
      </w:r>
      <w:proofErr w:type="spellEnd"/>
      <w:r>
        <w:t xml:space="preserve"> nepodporuje automatickou aktualizaci okna </w:t>
      </w:r>
      <w:proofErr w:type="spellStart"/>
      <w:r>
        <w:rPr>
          <w:i/>
        </w:rPr>
        <w:t>MyRepository</w:t>
      </w:r>
      <w:proofErr w:type="spellEnd"/>
      <w:r>
        <w:t xml:space="preserve">, proto musíme aktualizaci složky provést sami jejím </w:t>
      </w:r>
      <w:proofErr w:type="spellStart"/>
      <w:r>
        <w:t>rozkliknutím</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446770C"/>
    <w:multiLevelType w:val="hybridMultilevel"/>
    <w:tmpl w:val="0494F58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5">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269F5820"/>
    <w:multiLevelType w:val="hybridMultilevel"/>
    <w:tmpl w:val="24620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B666E81"/>
    <w:multiLevelType w:val="hybridMultilevel"/>
    <w:tmpl w:val="48684E5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3ECC69F0"/>
    <w:multiLevelType w:val="hybridMultilevel"/>
    <w:tmpl w:val="E97CE06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0732A71"/>
    <w:multiLevelType w:val="hybridMultilevel"/>
    <w:tmpl w:val="E5F8F24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03553CD"/>
    <w:multiLevelType w:val="hybridMultilevel"/>
    <w:tmpl w:val="6E902C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7E76FDD"/>
    <w:multiLevelType w:val="hybridMultilevel"/>
    <w:tmpl w:val="9CCA8BD8"/>
    <w:lvl w:ilvl="0" w:tplc="04050009">
      <w:start w:val="1"/>
      <w:numFmt w:val="bullet"/>
      <w:lvlText w:val=""/>
      <w:lvlJc w:val="left"/>
      <w:pPr>
        <w:ind w:left="1145" w:hanging="360"/>
      </w:pPr>
      <w:rPr>
        <w:rFonts w:ascii="Wingdings" w:hAnsi="Wingdings"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BB4EE7"/>
    <w:multiLevelType w:val="hybridMultilevel"/>
    <w:tmpl w:val="5E484E5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9">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7"/>
  </w:num>
  <w:num w:numId="2">
    <w:abstractNumId w:val="17"/>
  </w:num>
  <w:num w:numId="3">
    <w:abstractNumId w:val="14"/>
  </w:num>
  <w:num w:numId="4">
    <w:abstractNumId w:val="29"/>
  </w:num>
  <w:num w:numId="5">
    <w:abstractNumId w:val="26"/>
  </w:num>
  <w:num w:numId="6">
    <w:abstractNumId w:val="11"/>
  </w:num>
  <w:num w:numId="7">
    <w:abstractNumId w:val="30"/>
  </w:num>
  <w:num w:numId="8">
    <w:abstractNumId w:val="19"/>
  </w:num>
  <w:num w:numId="9">
    <w:abstractNumId w:val="9"/>
  </w:num>
  <w:num w:numId="10">
    <w:abstractNumId w:val="5"/>
  </w:num>
  <w:num w:numId="11">
    <w:abstractNumId w:val="8"/>
  </w:num>
  <w:num w:numId="12">
    <w:abstractNumId w:val="3"/>
  </w:num>
  <w:num w:numId="13">
    <w:abstractNumId w:val="0"/>
  </w:num>
  <w:num w:numId="14">
    <w:abstractNumId w:val="2"/>
  </w:num>
  <w:num w:numId="15">
    <w:abstractNumId w:val="22"/>
  </w:num>
  <w:num w:numId="16">
    <w:abstractNumId w:val="12"/>
  </w:num>
  <w:num w:numId="17">
    <w:abstractNumId w:val="20"/>
  </w:num>
  <w:num w:numId="18">
    <w:abstractNumId w:val="6"/>
  </w:num>
  <w:num w:numId="19">
    <w:abstractNumId w:val="18"/>
  </w:num>
  <w:num w:numId="20">
    <w:abstractNumId w:val="24"/>
  </w:num>
  <w:num w:numId="21">
    <w:abstractNumId w:val="21"/>
  </w:num>
  <w:num w:numId="22">
    <w:abstractNumId w:val="10"/>
  </w:num>
  <w:num w:numId="23">
    <w:abstractNumId w:val="1"/>
  </w:num>
  <w:num w:numId="24">
    <w:abstractNumId w:val="13"/>
  </w:num>
  <w:num w:numId="25">
    <w:abstractNumId w:val="25"/>
  </w:num>
  <w:num w:numId="26">
    <w:abstractNumId w:val="28"/>
  </w:num>
  <w:num w:numId="27">
    <w:abstractNumId w:val="15"/>
  </w:num>
  <w:num w:numId="28">
    <w:abstractNumId w:val="4"/>
  </w:num>
  <w:num w:numId="29">
    <w:abstractNumId w:val="23"/>
  </w:num>
  <w:num w:numId="30">
    <w:abstractNumId w:val="7"/>
  </w:num>
  <w:num w:numId="31">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68610">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06C6"/>
    <w:rsid w:val="00013A6E"/>
    <w:rsid w:val="0001522E"/>
    <w:rsid w:val="000157A4"/>
    <w:rsid w:val="00016368"/>
    <w:rsid w:val="00016671"/>
    <w:rsid w:val="00020172"/>
    <w:rsid w:val="00020EAD"/>
    <w:rsid w:val="0002202B"/>
    <w:rsid w:val="000224DD"/>
    <w:rsid w:val="0002389B"/>
    <w:rsid w:val="000244CC"/>
    <w:rsid w:val="00024939"/>
    <w:rsid w:val="00024A50"/>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67FE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1CA8"/>
    <w:rsid w:val="000E2739"/>
    <w:rsid w:val="000E30C1"/>
    <w:rsid w:val="000E417A"/>
    <w:rsid w:val="000F01B0"/>
    <w:rsid w:val="000F0E7C"/>
    <w:rsid w:val="000F134A"/>
    <w:rsid w:val="000F23A8"/>
    <w:rsid w:val="000F2772"/>
    <w:rsid w:val="000F2CF2"/>
    <w:rsid w:val="000F40C0"/>
    <w:rsid w:val="000F59D0"/>
    <w:rsid w:val="000F602F"/>
    <w:rsid w:val="000F66E3"/>
    <w:rsid w:val="000F6C3D"/>
    <w:rsid w:val="000F6D98"/>
    <w:rsid w:val="001024DC"/>
    <w:rsid w:val="001026EB"/>
    <w:rsid w:val="001029FA"/>
    <w:rsid w:val="00102CA7"/>
    <w:rsid w:val="00103282"/>
    <w:rsid w:val="00105479"/>
    <w:rsid w:val="001074AC"/>
    <w:rsid w:val="00114B86"/>
    <w:rsid w:val="00120039"/>
    <w:rsid w:val="0012136E"/>
    <w:rsid w:val="0012213D"/>
    <w:rsid w:val="00122EB0"/>
    <w:rsid w:val="001258D1"/>
    <w:rsid w:val="00125D7A"/>
    <w:rsid w:val="001305ED"/>
    <w:rsid w:val="00133942"/>
    <w:rsid w:val="00137CA2"/>
    <w:rsid w:val="00140221"/>
    <w:rsid w:val="00141273"/>
    <w:rsid w:val="00141791"/>
    <w:rsid w:val="00146F53"/>
    <w:rsid w:val="00147256"/>
    <w:rsid w:val="001474D4"/>
    <w:rsid w:val="00150AA7"/>
    <w:rsid w:val="001534BB"/>
    <w:rsid w:val="00156006"/>
    <w:rsid w:val="001560CB"/>
    <w:rsid w:val="001561E0"/>
    <w:rsid w:val="00161F0C"/>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2937"/>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3F00"/>
    <w:rsid w:val="001E5BB7"/>
    <w:rsid w:val="001E5E04"/>
    <w:rsid w:val="001E7047"/>
    <w:rsid w:val="001F0149"/>
    <w:rsid w:val="001F190F"/>
    <w:rsid w:val="001F287D"/>
    <w:rsid w:val="001F56F7"/>
    <w:rsid w:val="001F7706"/>
    <w:rsid w:val="001F7B5C"/>
    <w:rsid w:val="0020332C"/>
    <w:rsid w:val="002131B0"/>
    <w:rsid w:val="00214D17"/>
    <w:rsid w:val="00215F24"/>
    <w:rsid w:val="00217518"/>
    <w:rsid w:val="00222C1A"/>
    <w:rsid w:val="0022455C"/>
    <w:rsid w:val="00224EB0"/>
    <w:rsid w:val="00224FB3"/>
    <w:rsid w:val="0022511F"/>
    <w:rsid w:val="00226068"/>
    <w:rsid w:val="002266AF"/>
    <w:rsid w:val="0022784D"/>
    <w:rsid w:val="002307BE"/>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40AA"/>
    <w:rsid w:val="002975FF"/>
    <w:rsid w:val="00297F69"/>
    <w:rsid w:val="002A19A4"/>
    <w:rsid w:val="002A225B"/>
    <w:rsid w:val="002A2B7C"/>
    <w:rsid w:val="002A5F3E"/>
    <w:rsid w:val="002A659C"/>
    <w:rsid w:val="002B2A73"/>
    <w:rsid w:val="002B46A4"/>
    <w:rsid w:val="002C04DF"/>
    <w:rsid w:val="002C0A91"/>
    <w:rsid w:val="002C167C"/>
    <w:rsid w:val="002C2C19"/>
    <w:rsid w:val="002C3AC9"/>
    <w:rsid w:val="002C3C2B"/>
    <w:rsid w:val="002C50CC"/>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E2FAD"/>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19A"/>
    <w:rsid w:val="00315822"/>
    <w:rsid w:val="00315E77"/>
    <w:rsid w:val="00317580"/>
    <w:rsid w:val="00324CD0"/>
    <w:rsid w:val="00330546"/>
    <w:rsid w:val="0033168A"/>
    <w:rsid w:val="00331DF8"/>
    <w:rsid w:val="003326C2"/>
    <w:rsid w:val="003341B7"/>
    <w:rsid w:val="003346C6"/>
    <w:rsid w:val="00334E64"/>
    <w:rsid w:val="00335724"/>
    <w:rsid w:val="00335C17"/>
    <w:rsid w:val="00336B5D"/>
    <w:rsid w:val="00337A8E"/>
    <w:rsid w:val="0034028B"/>
    <w:rsid w:val="0034061E"/>
    <w:rsid w:val="00341D4E"/>
    <w:rsid w:val="003470A5"/>
    <w:rsid w:val="00347734"/>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2C64"/>
    <w:rsid w:val="00383EC2"/>
    <w:rsid w:val="0038410C"/>
    <w:rsid w:val="00384484"/>
    <w:rsid w:val="00384EDD"/>
    <w:rsid w:val="00387C7F"/>
    <w:rsid w:val="003926B2"/>
    <w:rsid w:val="00392B02"/>
    <w:rsid w:val="00392DFB"/>
    <w:rsid w:val="00395222"/>
    <w:rsid w:val="003964FA"/>
    <w:rsid w:val="0039674B"/>
    <w:rsid w:val="0039702E"/>
    <w:rsid w:val="00397720"/>
    <w:rsid w:val="00397A53"/>
    <w:rsid w:val="003A2A39"/>
    <w:rsid w:val="003B2E9D"/>
    <w:rsid w:val="003B4523"/>
    <w:rsid w:val="003B4DD9"/>
    <w:rsid w:val="003B5098"/>
    <w:rsid w:val="003C0F43"/>
    <w:rsid w:val="003C41EA"/>
    <w:rsid w:val="003C4DEF"/>
    <w:rsid w:val="003D3177"/>
    <w:rsid w:val="003D3655"/>
    <w:rsid w:val="003D76D0"/>
    <w:rsid w:val="003E0085"/>
    <w:rsid w:val="003E1ABF"/>
    <w:rsid w:val="003E2A73"/>
    <w:rsid w:val="003E32DB"/>
    <w:rsid w:val="003E368F"/>
    <w:rsid w:val="003E5A8B"/>
    <w:rsid w:val="003E6851"/>
    <w:rsid w:val="003F0784"/>
    <w:rsid w:val="003F46AA"/>
    <w:rsid w:val="003F46DE"/>
    <w:rsid w:val="003F4D81"/>
    <w:rsid w:val="003F64A4"/>
    <w:rsid w:val="00400BD6"/>
    <w:rsid w:val="00400C6A"/>
    <w:rsid w:val="00401E9C"/>
    <w:rsid w:val="0040208B"/>
    <w:rsid w:val="00403BC8"/>
    <w:rsid w:val="0040644A"/>
    <w:rsid w:val="004107D7"/>
    <w:rsid w:val="004158DC"/>
    <w:rsid w:val="00425F2A"/>
    <w:rsid w:val="00426437"/>
    <w:rsid w:val="0042688A"/>
    <w:rsid w:val="00430CE8"/>
    <w:rsid w:val="00434428"/>
    <w:rsid w:val="00435B01"/>
    <w:rsid w:val="00435B0D"/>
    <w:rsid w:val="0044248F"/>
    <w:rsid w:val="00443FF5"/>
    <w:rsid w:val="004529D4"/>
    <w:rsid w:val="004546B7"/>
    <w:rsid w:val="0045530B"/>
    <w:rsid w:val="0045692D"/>
    <w:rsid w:val="00460162"/>
    <w:rsid w:val="00462077"/>
    <w:rsid w:val="004630BD"/>
    <w:rsid w:val="00464291"/>
    <w:rsid w:val="0046591E"/>
    <w:rsid w:val="00466775"/>
    <w:rsid w:val="00466DCF"/>
    <w:rsid w:val="00467027"/>
    <w:rsid w:val="00467A31"/>
    <w:rsid w:val="004721C7"/>
    <w:rsid w:val="00474581"/>
    <w:rsid w:val="00474766"/>
    <w:rsid w:val="0047527E"/>
    <w:rsid w:val="00480220"/>
    <w:rsid w:val="00481F02"/>
    <w:rsid w:val="00482A51"/>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2022"/>
    <w:rsid w:val="004A3773"/>
    <w:rsid w:val="004A3EE3"/>
    <w:rsid w:val="004A5479"/>
    <w:rsid w:val="004B07EE"/>
    <w:rsid w:val="004B2AA3"/>
    <w:rsid w:val="004B2C2C"/>
    <w:rsid w:val="004B3DDA"/>
    <w:rsid w:val="004B455A"/>
    <w:rsid w:val="004B5FB8"/>
    <w:rsid w:val="004B610B"/>
    <w:rsid w:val="004B7BCA"/>
    <w:rsid w:val="004C021F"/>
    <w:rsid w:val="004C13BB"/>
    <w:rsid w:val="004C191A"/>
    <w:rsid w:val="004C356A"/>
    <w:rsid w:val="004C3F9F"/>
    <w:rsid w:val="004C4293"/>
    <w:rsid w:val="004C50BC"/>
    <w:rsid w:val="004C53CA"/>
    <w:rsid w:val="004C5531"/>
    <w:rsid w:val="004C6CEE"/>
    <w:rsid w:val="004C72DF"/>
    <w:rsid w:val="004D060E"/>
    <w:rsid w:val="004D13B6"/>
    <w:rsid w:val="004D32B5"/>
    <w:rsid w:val="004D3CD1"/>
    <w:rsid w:val="004D4038"/>
    <w:rsid w:val="004D5B83"/>
    <w:rsid w:val="004D695C"/>
    <w:rsid w:val="004D70F7"/>
    <w:rsid w:val="004D74D8"/>
    <w:rsid w:val="004E0092"/>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2D42"/>
    <w:rsid w:val="005131DE"/>
    <w:rsid w:val="0051465B"/>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46B09"/>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76FFC"/>
    <w:rsid w:val="00581071"/>
    <w:rsid w:val="00581128"/>
    <w:rsid w:val="005849AB"/>
    <w:rsid w:val="00585B70"/>
    <w:rsid w:val="00585F9E"/>
    <w:rsid w:val="005861E6"/>
    <w:rsid w:val="00586220"/>
    <w:rsid w:val="00586F6C"/>
    <w:rsid w:val="005965AE"/>
    <w:rsid w:val="005A06BE"/>
    <w:rsid w:val="005A3FF8"/>
    <w:rsid w:val="005A544B"/>
    <w:rsid w:val="005A699F"/>
    <w:rsid w:val="005A72AE"/>
    <w:rsid w:val="005B2444"/>
    <w:rsid w:val="005B2C3A"/>
    <w:rsid w:val="005B2E79"/>
    <w:rsid w:val="005B3529"/>
    <w:rsid w:val="005B4442"/>
    <w:rsid w:val="005B564E"/>
    <w:rsid w:val="005B6661"/>
    <w:rsid w:val="005C0DE2"/>
    <w:rsid w:val="005C2704"/>
    <w:rsid w:val="005C2D60"/>
    <w:rsid w:val="005C39BD"/>
    <w:rsid w:val="005C3A92"/>
    <w:rsid w:val="005C40F5"/>
    <w:rsid w:val="005C459F"/>
    <w:rsid w:val="005C54FE"/>
    <w:rsid w:val="005D4140"/>
    <w:rsid w:val="005D424E"/>
    <w:rsid w:val="005D581F"/>
    <w:rsid w:val="005D62E5"/>
    <w:rsid w:val="005D6758"/>
    <w:rsid w:val="005E59D2"/>
    <w:rsid w:val="005F2719"/>
    <w:rsid w:val="005F4D89"/>
    <w:rsid w:val="005F51E5"/>
    <w:rsid w:val="005F52E0"/>
    <w:rsid w:val="00602902"/>
    <w:rsid w:val="00602AAF"/>
    <w:rsid w:val="00604750"/>
    <w:rsid w:val="00605139"/>
    <w:rsid w:val="006061B2"/>
    <w:rsid w:val="00607E50"/>
    <w:rsid w:val="006104E7"/>
    <w:rsid w:val="00612148"/>
    <w:rsid w:val="006147D4"/>
    <w:rsid w:val="00616C5A"/>
    <w:rsid w:val="00617588"/>
    <w:rsid w:val="006176FB"/>
    <w:rsid w:val="00617FE2"/>
    <w:rsid w:val="00621082"/>
    <w:rsid w:val="00622915"/>
    <w:rsid w:val="006244B5"/>
    <w:rsid w:val="006272E2"/>
    <w:rsid w:val="006273F8"/>
    <w:rsid w:val="00630170"/>
    <w:rsid w:val="0063097E"/>
    <w:rsid w:val="00630B2A"/>
    <w:rsid w:val="006338E3"/>
    <w:rsid w:val="00633C0C"/>
    <w:rsid w:val="00634844"/>
    <w:rsid w:val="00634A01"/>
    <w:rsid w:val="0063664D"/>
    <w:rsid w:val="00637FDB"/>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17"/>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0A49"/>
    <w:rsid w:val="006E1722"/>
    <w:rsid w:val="006E4570"/>
    <w:rsid w:val="006E543E"/>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2BEA"/>
    <w:rsid w:val="0073594B"/>
    <w:rsid w:val="00736596"/>
    <w:rsid w:val="00736804"/>
    <w:rsid w:val="00740C06"/>
    <w:rsid w:val="00743AE6"/>
    <w:rsid w:val="00744481"/>
    <w:rsid w:val="0074496C"/>
    <w:rsid w:val="00744EB1"/>
    <w:rsid w:val="00746459"/>
    <w:rsid w:val="00751127"/>
    <w:rsid w:val="00752032"/>
    <w:rsid w:val="0075681E"/>
    <w:rsid w:val="00761E39"/>
    <w:rsid w:val="007626EF"/>
    <w:rsid w:val="00762E74"/>
    <w:rsid w:val="00763846"/>
    <w:rsid w:val="00765E36"/>
    <w:rsid w:val="007720D2"/>
    <w:rsid w:val="00772A6C"/>
    <w:rsid w:val="007747B6"/>
    <w:rsid w:val="00774DB2"/>
    <w:rsid w:val="007762D6"/>
    <w:rsid w:val="007766B5"/>
    <w:rsid w:val="00780707"/>
    <w:rsid w:val="00782C3F"/>
    <w:rsid w:val="00783442"/>
    <w:rsid w:val="0078451B"/>
    <w:rsid w:val="00784EC0"/>
    <w:rsid w:val="00785701"/>
    <w:rsid w:val="00791E5B"/>
    <w:rsid w:val="00794CA9"/>
    <w:rsid w:val="00797DCC"/>
    <w:rsid w:val="007A1548"/>
    <w:rsid w:val="007A2D62"/>
    <w:rsid w:val="007A3263"/>
    <w:rsid w:val="007A4139"/>
    <w:rsid w:val="007A4D36"/>
    <w:rsid w:val="007A798E"/>
    <w:rsid w:val="007B2653"/>
    <w:rsid w:val="007B2B0E"/>
    <w:rsid w:val="007B3212"/>
    <w:rsid w:val="007B3FBE"/>
    <w:rsid w:val="007B5DFC"/>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60F"/>
    <w:rsid w:val="00825D6A"/>
    <w:rsid w:val="008268BB"/>
    <w:rsid w:val="008329D0"/>
    <w:rsid w:val="0083372D"/>
    <w:rsid w:val="00835680"/>
    <w:rsid w:val="0083592F"/>
    <w:rsid w:val="0084107F"/>
    <w:rsid w:val="00842EE7"/>
    <w:rsid w:val="00843EDE"/>
    <w:rsid w:val="008441C5"/>
    <w:rsid w:val="008473A3"/>
    <w:rsid w:val="00853996"/>
    <w:rsid w:val="00856B29"/>
    <w:rsid w:val="00857B91"/>
    <w:rsid w:val="0086159D"/>
    <w:rsid w:val="00861689"/>
    <w:rsid w:val="008622F4"/>
    <w:rsid w:val="008633FF"/>
    <w:rsid w:val="00867006"/>
    <w:rsid w:val="008704FE"/>
    <w:rsid w:val="008718C9"/>
    <w:rsid w:val="008723B6"/>
    <w:rsid w:val="008776FF"/>
    <w:rsid w:val="00877C96"/>
    <w:rsid w:val="00877CF1"/>
    <w:rsid w:val="00880F59"/>
    <w:rsid w:val="00881DF3"/>
    <w:rsid w:val="00883DCF"/>
    <w:rsid w:val="00885943"/>
    <w:rsid w:val="00885B9E"/>
    <w:rsid w:val="00890390"/>
    <w:rsid w:val="00895795"/>
    <w:rsid w:val="00895A4A"/>
    <w:rsid w:val="008960DC"/>
    <w:rsid w:val="00896267"/>
    <w:rsid w:val="00897106"/>
    <w:rsid w:val="008A0C31"/>
    <w:rsid w:val="008A1EBD"/>
    <w:rsid w:val="008A1EF1"/>
    <w:rsid w:val="008A352C"/>
    <w:rsid w:val="008A3CA3"/>
    <w:rsid w:val="008A4BB9"/>
    <w:rsid w:val="008A6168"/>
    <w:rsid w:val="008A6DE0"/>
    <w:rsid w:val="008A7976"/>
    <w:rsid w:val="008A7A57"/>
    <w:rsid w:val="008B052A"/>
    <w:rsid w:val="008B0BB8"/>
    <w:rsid w:val="008B0C76"/>
    <w:rsid w:val="008B1367"/>
    <w:rsid w:val="008B19CF"/>
    <w:rsid w:val="008B1DEB"/>
    <w:rsid w:val="008B3AE4"/>
    <w:rsid w:val="008B51E1"/>
    <w:rsid w:val="008C094E"/>
    <w:rsid w:val="008C27B0"/>
    <w:rsid w:val="008C3336"/>
    <w:rsid w:val="008D026D"/>
    <w:rsid w:val="008D0E8A"/>
    <w:rsid w:val="008D469D"/>
    <w:rsid w:val="008D52F7"/>
    <w:rsid w:val="008D546C"/>
    <w:rsid w:val="008D5D82"/>
    <w:rsid w:val="008D78D0"/>
    <w:rsid w:val="008E06DE"/>
    <w:rsid w:val="008E0801"/>
    <w:rsid w:val="008E3091"/>
    <w:rsid w:val="008E31F1"/>
    <w:rsid w:val="008E5CEE"/>
    <w:rsid w:val="008E6E66"/>
    <w:rsid w:val="008E7150"/>
    <w:rsid w:val="008F1BAD"/>
    <w:rsid w:val="008F29A5"/>
    <w:rsid w:val="008F2B6E"/>
    <w:rsid w:val="008F50F4"/>
    <w:rsid w:val="008F5FB2"/>
    <w:rsid w:val="008F66D7"/>
    <w:rsid w:val="00900164"/>
    <w:rsid w:val="00902D64"/>
    <w:rsid w:val="009037FA"/>
    <w:rsid w:val="00906FA0"/>
    <w:rsid w:val="00907DF6"/>
    <w:rsid w:val="00910046"/>
    <w:rsid w:val="0091055A"/>
    <w:rsid w:val="009108B8"/>
    <w:rsid w:val="00910CDD"/>
    <w:rsid w:val="00912EE1"/>
    <w:rsid w:val="00915132"/>
    <w:rsid w:val="009168C8"/>
    <w:rsid w:val="00920554"/>
    <w:rsid w:val="00925A32"/>
    <w:rsid w:val="00933711"/>
    <w:rsid w:val="00933E94"/>
    <w:rsid w:val="0094114F"/>
    <w:rsid w:val="00941D3D"/>
    <w:rsid w:val="00943521"/>
    <w:rsid w:val="00956272"/>
    <w:rsid w:val="0095725D"/>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1EE6"/>
    <w:rsid w:val="009B2FB0"/>
    <w:rsid w:val="009B591C"/>
    <w:rsid w:val="009B5BB0"/>
    <w:rsid w:val="009B6037"/>
    <w:rsid w:val="009B71E4"/>
    <w:rsid w:val="009C0BC8"/>
    <w:rsid w:val="009C1F63"/>
    <w:rsid w:val="009C2FEC"/>
    <w:rsid w:val="009C6C6D"/>
    <w:rsid w:val="009D4A2D"/>
    <w:rsid w:val="009D5F75"/>
    <w:rsid w:val="009E3007"/>
    <w:rsid w:val="009E35C6"/>
    <w:rsid w:val="009E372C"/>
    <w:rsid w:val="009E756A"/>
    <w:rsid w:val="009E7A81"/>
    <w:rsid w:val="009F0E91"/>
    <w:rsid w:val="009F1C92"/>
    <w:rsid w:val="009F26A1"/>
    <w:rsid w:val="009F2A93"/>
    <w:rsid w:val="009F3255"/>
    <w:rsid w:val="009F3C33"/>
    <w:rsid w:val="009F469C"/>
    <w:rsid w:val="009F6216"/>
    <w:rsid w:val="009F6880"/>
    <w:rsid w:val="00A01228"/>
    <w:rsid w:val="00A064CB"/>
    <w:rsid w:val="00A11969"/>
    <w:rsid w:val="00A13294"/>
    <w:rsid w:val="00A13D28"/>
    <w:rsid w:val="00A13EDD"/>
    <w:rsid w:val="00A14CA4"/>
    <w:rsid w:val="00A1558F"/>
    <w:rsid w:val="00A170A3"/>
    <w:rsid w:val="00A174F2"/>
    <w:rsid w:val="00A23BDC"/>
    <w:rsid w:val="00A241AA"/>
    <w:rsid w:val="00A263E0"/>
    <w:rsid w:val="00A266B9"/>
    <w:rsid w:val="00A2732D"/>
    <w:rsid w:val="00A27CF2"/>
    <w:rsid w:val="00A30B9B"/>
    <w:rsid w:val="00A31AA9"/>
    <w:rsid w:val="00A31D04"/>
    <w:rsid w:val="00A32EE2"/>
    <w:rsid w:val="00A3593B"/>
    <w:rsid w:val="00A36394"/>
    <w:rsid w:val="00A37006"/>
    <w:rsid w:val="00A422F9"/>
    <w:rsid w:val="00A43092"/>
    <w:rsid w:val="00A45205"/>
    <w:rsid w:val="00A45AD4"/>
    <w:rsid w:val="00A461D7"/>
    <w:rsid w:val="00A47CD4"/>
    <w:rsid w:val="00A5098F"/>
    <w:rsid w:val="00A52A9D"/>
    <w:rsid w:val="00A5379D"/>
    <w:rsid w:val="00A5435E"/>
    <w:rsid w:val="00A54E3F"/>
    <w:rsid w:val="00A56AD5"/>
    <w:rsid w:val="00A57591"/>
    <w:rsid w:val="00A64888"/>
    <w:rsid w:val="00A654C1"/>
    <w:rsid w:val="00A733E1"/>
    <w:rsid w:val="00A74C3A"/>
    <w:rsid w:val="00A75914"/>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57B3"/>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1EA2"/>
    <w:rsid w:val="00AE5348"/>
    <w:rsid w:val="00AF03EA"/>
    <w:rsid w:val="00AF0D1E"/>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5338"/>
    <w:rsid w:val="00B17779"/>
    <w:rsid w:val="00B17CA3"/>
    <w:rsid w:val="00B211D7"/>
    <w:rsid w:val="00B2263B"/>
    <w:rsid w:val="00B260BF"/>
    <w:rsid w:val="00B26B2C"/>
    <w:rsid w:val="00B27E9A"/>
    <w:rsid w:val="00B30C43"/>
    <w:rsid w:val="00B31A5A"/>
    <w:rsid w:val="00B31EFF"/>
    <w:rsid w:val="00B32E40"/>
    <w:rsid w:val="00B3610B"/>
    <w:rsid w:val="00B40E36"/>
    <w:rsid w:val="00B43635"/>
    <w:rsid w:val="00B51437"/>
    <w:rsid w:val="00B55FC6"/>
    <w:rsid w:val="00B56E8F"/>
    <w:rsid w:val="00B6116F"/>
    <w:rsid w:val="00B620DA"/>
    <w:rsid w:val="00B63113"/>
    <w:rsid w:val="00B67F01"/>
    <w:rsid w:val="00B7523B"/>
    <w:rsid w:val="00B84DF4"/>
    <w:rsid w:val="00B85268"/>
    <w:rsid w:val="00B8749E"/>
    <w:rsid w:val="00B90668"/>
    <w:rsid w:val="00B90AAB"/>
    <w:rsid w:val="00B92034"/>
    <w:rsid w:val="00B94412"/>
    <w:rsid w:val="00B9672E"/>
    <w:rsid w:val="00B971B8"/>
    <w:rsid w:val="00B9742A"/>
    <w:rsid w:val="00BA2E1A"/>
    <w:rsid w:val="00BA5271"/>
    <w:rsid w:val="00BA57CD"/>
    <w:rsid w:val="00BA5C2D"/>
    <w:rsid w:val="00BB0E29"/>
    <w:rsid w:val="00BB1A06"/>
    <w:rsid w:val="00BB4332"/>
    <w:rsid w:val="00BB5EEC"/>
    <w:rsid w:val="00BC03B7"/>
    <w:rsid w:val="00BC29F3"/>
    <w:rsid w:val="00BC320C"/>
    <w:rsid w:val="00BC4030"/>
    <w:rsid w:val="00BC7CE2"/>
    <w:rsid w:val="00BC7F66"/>
    <w:rsid w:val="00BD0165"/>
    <w:rsid w:val="00BD1195"/>
    <w:rsid w:val="00BD1561"/>
    <w:rsid w:val="00BD16C4"/>
    <w:rsid w:val="00BD248D"/>
    <w:rsid w:val="00BD2B38"/>
    <w:rsid w:val="00BD34E4"/>
    <w:rsid w:val="00BD6023"/>
    <w:rsid w:val="00BD67BB"/>
    <w:rsid w:val="00BD682E"/>
    <w:rsid w:val="00BD6DC7"/>
    <w:rsid w:val="00BE0AC8"/>
    <w:rsid w:val="00BE0B93"/>
    <w:rsid w:val="00BE308A"/>
    <w:rsid w:val="00BE4318"/>
    <w:rsid w:val="00BE45A6"/>
    <w:rsid w:val="00BE7D21"/>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389B"/>
    <w:rsid w:val="00C3645A"/>
    <w:rsid w:val="00C40129"/>
    <w:rsid w:val="00C40795"/>
    <w:rsid w:val="00C40883"/>
    <w:rsid w:val="00C41980"/>
    <w:rsid w:val="00C45915"/>
    <w:rsid w:val="00C4694A"/>
    <w:rsid w:val="00C5060D"/>
    <w:rsid w:val="00C516E7"/>
    <w:rsid w:val="00C51A27"/>
    <w:rsid w:val="00C54BA9"/>
    <w:rsid w:val="00C5587E"/>
    <w:rsid w:val="00C610CF"/>
    <w:rsid w:val="00C621CC"/>
    <w:rsid w:val="00C6288E"/>
    <w:rsid w:val="00C62A66"/>
    <w:rsid w:val="00C6302C"/>
    <w:rsid w:val="00C650B3"/>
    <w:rsid w:val="00C657EB"/>
    <w:rsid w:val="00C674D3"/>
    <w:rsid w:val="00C70FC7"/>
    <w:rsid w:val="00C71DE4"/>
    <w:rsid w:val="00C72977"/>
    <w:rsid w:val="00C76EE2"/>
    <w:rsid w:val="00C773C1"/>
    <w:rsid w:val="00C81708"/>
    <w:rsid w:val="00C81A10"/>
    <w:rsid w:val="00C826E3"/>
    <w:rsid w:val="00C833CD"/>
    <w:rsid w:val="00C8363B"/>
    <w:rsid w:val="00C8648A"/>
    <w:rsid w:val="00C86EBB"/>
    <w:rsid w:val="00C873AF"/>
    <w:rsid w:val="00C90AD8"/>
    <w:rsid w:val="00C90CD0"/>
    <w:rsid w:val="00C91F5E"/>
    <w:rsid w:val="00C92348"/>
    <w:rsid w:val="00C92355"/>
    <w:rsid w:val="00C92971"/>
    <w:rsid w:val="00C9464A"/>
    <w:rsid w:val="00CA01EB"/>
    <w:rsid w:val="00CA07E7"/>
    <w:rsid w:val="00CA1F17"/>
    <w:rsid w:val="00CA2B68"/>
    <w:rsid w:val="00CA5133"/>
    <w:rsid w:val="00CB070B"/>
    <w:rsid w:val="00CB2DCD"/>
    <w:rsid w:val="00CB397E"/>
    <w:rsid w:val="00CB3BE2"/>
    <w:rsid w:val="00CB3EE8"/>
    <w:rsid w:val="00CB49B4"/>
    <w:rsid w:val="00CB4D2A"/>
    <w:rsid w:val="00CB73DA"/>
    <w:rsid w:val="00CB7A56"/>
    <w:rsid w:val="00CC053D"/>
    <w:rsid w:val="00CC2932"/>
    <w:rsid w:val="00CC4B8B"/>
    <w:rsid w:val="00CC627C"/>
    <w:rsid w:val="00CD395A"/>
    <w:rsid w:val="00CD57AE"/>
    <w:rsid w:val="00CD5D45"/>
    <w:rsid w:val="00CE17FE"/>
    <w:rsid w:val="00CE23A2"/>
    <w:rsid w:val="00CE34F6"/>
    <w:rsid w:val="00CE4E90"/>
    <w:rsid w:val="00CE5643"/>
    <w:rsid w:val="00CE5D51"/>
    <w:rsid w:val="00CE7570"/>
    <w:rsid w:val="00CE7714"/>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1C4"/>
    <w:rsid w:val="00D262EC"/>
    <w:rsid w:val="00D267EE"/>
    <w:rsid w:val="00D27203"/>
    <w:rsid w:val="00D3262C"/>
    <w:rsid w:val="00D3454D"/>
    <w:rsid w:val="00D369AE"/>
    <w:rsid w:val="00D375FD"/>
    <w:rsid w:val="00D40277"/>
    <w:rsid w:val="00D43039"/>
    <w:rsid w:val="00D446E3"/>
    <w:rsid w:val="00D4508C"/>
    <w:rsid w:val="00D45122"/>
    <w:rsid w:val="00D47766"/>
    <w:rsid w:val="00D47896"/>
    <w:rsid w:val="00D50667"/>
    <w:rsid w:val="00D507E4"/>
    <w:rsid w:val="00D51929"/>
    <w:rsid w:val="00D51ADA"/>
    <w:rsid w:val="00D5270C"/>
    <w:rsid w:val="00D531E9"/>
    <w:rsid w:val="00D53329"/>
    <w:rsid w:val="00D53FF5"/>
    <w:rsid w:val="00D55920"/>
    <w:rsid w:val="00D55DD5"/>
    <w:rsid w:val="00D63733"/>
    <w:rsid w:val="00D63743"/>
    <w:rsid w:val="00D65593"/>
    <w:rsid w:val="00D70079"/>
    <w:rsid w:val="00D70C7B"/>
    <w:rsid w:val="00D73D8B"/>
    <w:rsid w:val="00D748B6"/>
    <w:rsid w:val="00D758A0"/>
    <w:rsid w:val="00D75F8C"/>
    <w:rsid w:val="00D80085"/>
    <w:rsid w:val="00D800D6"/>
    <w:rsid w:val="00D8150F"/>
    <w:rsid w:val="00D81E76"/>
    <w:rsid w:val="00D82A81"/>
    <w:rsid w:val="00D836E9"/>
    <w:rsid w:val="00D84AF7"/>
    <w:rsid w:val="00D90C8E"/>
    <w:rsid w:val="00D90FD4"/>
    <w:rsid w:val="00D91AFC"/>
    <w:rsid w:val="00D92BE2"/>
    <w:rsid w:val="00D93024"/>
    <w:rsid w:val="00D930EF"/>
    <w:rsid w:val="00D9440E"/>
    <w:rsid w:val="00D95021"/>
    <w:rsid w:val="00D96BB6"/>
    <w:rsid w:val="00DA0D6D"/>
    <w:rsid w:val="00DA1642"/>
    <w:rsid w:val="00DA1CEA"/>
    <w:rsid w:val="00DA232A"/>
    <w:rsid w:val="00DA2A06"/>
    <w:rsid w:val="00DA3317"/>
    <w:rsid w:val="00DA536B"/>
    <w:rsid w:val="00DA674A"/>
    <w:rsid w:val="00DB1E9C"/>
    <w:rsid w:val="00DB49C1"/>
    <w:rsid w:val="00DB500E"/>
    <w:rsid w:val="00DB5A04"/>
    <w:rsid w:val="00DB62D4"/>
    <w:rsid w:val="00DC105C"/>
    <w:rsid w:val="00DC1347"/>
    <w:rsid w:val="00DC1842"/>
    <w:rsid w:val="00DC2E48"/>
    <w:rsid w:val="00DC46DA"/>
    <w:rsid w:val="00DC5BCB"/>
    <w:rsid w:val="00DD11CF"/>
    <w:rsid w:val="00DD29C7"/>
    <w:rsid w:val="00DD3848"/>
    <w:rsid w:val="00DD390C"/>
    <w:rsid w:val="00DD5FC7"/>
    <w:rsid w:val="00DD711B"/>
    <w:rsid w:val="00DD7F67"/>
    <w:rsid w:val="00DE0C86"/>
    <w:rsid w:val="00DE1747"/>
    <w:rsid w:val="00DE2265"/>
    <w:rsid w:val="00DE38C4"/>
    <w:rsid w:val="00DE44BA"/>
    <w:rsid w:val="00DE7DB0"/>
    <w:rsid w:val="00DF0115"/>
    <w:rsid w:val="00DF5C17"/>
    <w:rsid w:val="00E001D7"/>
    <w:rsid w:val="00E00E95"/>
    <w:rsid w:val="00E01ECD"/>
    <w:rsid w:val="00E025F4"/>
    <w:rsid w:val="00E031EA"/>
    <w:rsid w:val="00E03B24"/>
    <w:rsid w:val="00E05DA0"/>
    <w:rsid w:val="00E10561"/>
    <w:rsid w:val="00E1064A"/>
    <w:rsid w:val="00E13867"/>
    <w:rsid w:val="00E14B4F"/>
    <w:rsid w:val="00E15E75"/>
    <w:rsid w:val="00E16D24"/>
    <w:rsid w:val="00E215E6"/>
    <w:rsid w:val="00E221C6"/>
    <w:rsid w:val="00E22521"/>
    <w:rsid w:val="00E22F33"/>
    <w:rsid w:val="00E23460"/>
    <w:rsid w:val="00E24532"/>
    <w:rsid w:val="00E24CB3"/>
    <w:rsid w:val="00E25399"/>
    <w:rsid w:val="00E25AA0"/>
    <w:rsid w:val="00E2665F"/>
    <w:rsid w:val="00E2691B"/>
    <w:rsid w:val="00E3259E"/>
    <w:rsid w:val="00E32BA3"/>
    <w:rsid w:val="00E32E69"/>
    <w:rsid w:val="00E36473"/>
    <w:rsid w:val="00E366B2"/>
    <w:rsid w:val="00E36CC5"/>
    <w:rsid w:val="00E37A28"/>
    <w:rsid w:val="00E40A8D"/>
    <w:rsid w:val="00E43CE7"/>
    <w:rsid w:val="00E45481"/>
    <w:rsid w:val="00E51ABF"/>
    <w:rsid w:val="00E60A6F"/>
    <w:rsid w:val="00E60C78"/>
    <w:rsid w:val="00E62C5C"/>
    <w:rsid w:val="00E62F9F"/>
    <w:rsid w:val="00E67908"/>
    <w:rsid w:val="00E729FE"/>
    <w:rsid w:val="00E73417"/>
    <w:rsid w:val="00E74E46"/>
    <w:rsid w:val="00E75C77"/>
    <w:rsid w:val="00E80108"/>
    <w:rsid w:val="00E81439"/>
    <w:rsid w:val="00E8571D"/>
    <w:rsid w:val="00E86114"/>
    <w:rsid w:val="00EA29A1"/>
    <w:rsid w:val="00EA43F1"/>
    <w:rsid w:val="00EA472D"/>
    <w:rsid w:val="00EA6884"/>
    <w:rsid w:val="00EB273A"/>
    <w:rsid w:val="00EB3ABD"/>
    <w:rsid w:val="00EB4D44"/>
    <w:rsid w:val="00EB5D91"/>
    <w:rsid w:val="00EB5F26"/>
    <w:rsid w:val="00EB7EF7"/>
    <w:rsid w:val="00EC3A3A"/>
    <w:rsid w:val="00EC54A4"/>
    <w:rsid w:val="00EC7BB2"/>
    <w:rsid w:val="00EC7F06"/>
    <w:rsid w:val="00ED3C6E"/>
    <w:rsid w:val="00ED4D0A"/>
    <w:rsid w:val="00ED6C5C"/>
    <w:rsid w:val="00ED6DB6"/>
    <w:rsid w:val="00ED756A"/>
    <w:rsid w:val="00EE0C74"/>
    <w:rsid w:val="00EE138D"/>
    <w:rsid w:val="00EE2342"/>
    <w:rsid w:val="00EE37C9"/>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1F6"/>
    <w:rsid w:val="00F22B6B"/>
    <w:rsid w:val="00F22EB0"/>
    <w:rsid w:val="00F235DD"/>
    <w:rsid w:val="00F25706"/>
    <w:rsid w:val="00F302E4"/>
    <w:rsid w:val="00F302FD"/>
    <w:rsid w:val="00F34701"/>
    <w:rsid w:val="00F3663D"/>
    <w:rsid w:val="00F374CC"/>
    <w:rsid w:val="00F40807"/>
    <w:rsid w:val="00F41E6E"/>
    <w:rsid w:val="00F42379"/>
    <w:rsid w:val="00F45CF1"/>
    <w:rsid w:val="00F45F96"/>
    <w:rsid w:val="00F463C6"/>
    <w:rsid w:val="00F463E6"/>
    <w:rsid w:val="00F468A3"/>
    <w:rsid w:val="00F503F7"/>
    <w:rsid w:val="00F50C0E"/>
    <w:rsid w:val="00F51F89"/>
    <w:rsid w:val="00F529EA"/>
    <w:rsid w:val="00F567FA"/>
    <w:rsid w:val="00F61EF6"/>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5FF1"/>
    <w:rsid w:val="00FE683A"/>
    <w:rsid w:val="00FE7F7C"/>
    <w:rsid w:val="00FF1128"/>
    <w:rsid w:val="00FF1284"/>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unhideWhenUsed/>
    <w:rsid w:val="000C57E7"/>
    <w:rPr>
      <w:sz w:val="20"/>
      <w:szCs w:val="20"/>
    </w:rPr>
  </w:style>
  <w:style w:type="character" w:customStyle="1" w:styleId="TextpoznpodarouChar">
    <w:name w:val="Text pozn. pod čarou Char"/>
    <w:basedOn w:val="Standardnpsmoodstavce"/>
    <w:link w:val="Textpoznpodarou"/>
    <w:uiPriority w:val="99"/>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 w:type="paragraph" w:styleId="Seznamobrzk">
    <w:name w:val="table of figures"/>
    <w:basedOn w:val="Normln"/>
    <w:next w:val="Normln"/>
    <w:uiPriority w:val="99"/>
    <w:semiHidden/>
    <w:unhideWhenUsed/>
    <w:rsid w:val="000F66E3"/>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emf"/><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16</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25</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21</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20</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17</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18</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19</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23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24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22</b:RefOrder>
  </b:Source>
  <b:Source>
    <b:Tag>Mey88</b:Tag>
    <b:SourceType>Book</b:SourceType>
    <b:Guid>{4BA6D04A-984B-4759-9DC6-5178ED3FB5E5}</b:Guid>
    <b:LCID>0</b:LCID>
    <b:Author>
      <b:Author>
        <b:NameList>
          <b:Person>
            <b:Last>Meyer</b:Last>
            <b:First>B.</b:First>
          </b:Person>
        </b:NameList>
      </b:Author>
    </b:Author>
    <b:Title>Object-oriented Software Construction</b:Title>
    <b:Year>1988</b:Year>
    <b:Publisher>Prentice-Hall</b:Publisher>
    <b:RefOrder>10</b:RefOrder>
  </b:Source>
  <b:Source>
    <b:Tag>Gam94</b:Tag>
    <b:SourceType>Book</b:SourceType>
    <b:Guid>{8E8370A4-504A-4103-ACDC-6E919FE20501}</b:Guid>
    <b:LCID>0</b:LCID>
    <b:Author>
      <b:Author>
        <b:NameList>
          <b:Person>
            <b:Last>Gamma</b:Last>
            <b:First>E.</b:First>
          </b:Person>
          <b:Person>
            <b:Last>Helm</b:Last>
            <b:First>R.</b:First>
          </b:Person>
          <b:Person>
            <b:Last>R. Johnson</b:Last>
            <b:First>&amp;</b:First>
            <b:Middle>J. Vlissides</b:Middle>
          </b:Person>
        </b:NameList>
      </b:Author>
    </b:Author>
    <b:Title>Design Patterns: Elements of Reuseable Object-oriented Software</b:Title>
    <b:Year>1994</b:Year>
    <b:Publisher>Addison-Wesley</b:Publisher>
    <b:RefOrder>12</b:RefOrder>
  </b:Source>
  <b:Source>
    <b:Tag>Boo86</b:Tag>
    <b:SourceType>Book</b:SourceType>
    <b:Guid>{38374250-A1B1-420F-AE36-8D066F97A98D}</b:Guid>
    <b:LCID>0</b:LCID>
    <b:Author>
      <b:Author>
        <b:NameList>
          <b:Person>
            <b:Last>Booch</b:Last>
            <b:First>G.</b:First>
          </b:Person>
        </b:NameList>
      </b:Author>
    </b:Author>
    <b:Title>Software Engineering with Ada (2nd edn)</b:Title>
    <b:Year>1986</b:Year>
    <b:Publisher>Benjamin Cummings</b:Publisher>
    <b:RefOrder>9</b:RefOrder>
  </b:Source>
  <b:Source>
    <b:Tag>Boo93</b:Tag>
    <b:SourceType>Book</b:SourceType>
    <b:Guid>{8702153C-39C3-42AF-8A66-9BC12B5B3CFE}</b:Guid>
    <b:LCID>0</b:LCID>
    <b:Author>
      <b:Author>
        <b:NameList>
          <b:Person>
            <b:Last>Booch</b:Last>
            <b:First>G.</b:First>
          </b:Person>
        </b:NameList>
      </b:Author>
    </b:Author>
    <b:Title>Object-oriented Analysis and Design with Applications</b:Title>
    <b:Year>1993</b:Year>
    <b:Publisher>Benjamin Cummings</b:Publisher>
    <b:RefOrder>11</b:RefOrder>
  </b:Source>
  <b:Source>
    <b:Tag>Rum91</b:Tag>
    <b:SourceType>Book</b:SourceType>
    <b:Guid>{67E21D0E-29D1-4CAA-A92B-CB8C2DA6CA42}</b:Guid>
    <b:LCID>0</b:LCID>
    <b:Author>
      <b:Author>
        <b:NameList>
          <b:Person>
            <b:Last>Rumbaugh</b:Last>
            <b:First>J.</b:First>
          </b:Person>
          <b:Person>
            <b:Last>Blaha</b:Last>
            <b:First>M.</b:First>
          </b:Person>
          <b:Person>
            <b:Last>Premerlani</b:Last>
            <b:First>W.</b:First>
          </b:Person>
          <b:Person>
            <b:Last>Eddy</b:Last>
            <b:First>F.</b:First>
          </b:Person>
          <b:Person>
            <b:Last>Lorenson</b:Last>
            <b:First>W.</b:First>
          </b:Person>
        </b:NameList>
      </b:Author>
    </b:Author>
    <b:Title>Object-oriented Modeling and Design</b:Title>
    <b:Year>1991</b:Year>
    <b:Publisher>Prentice-Hall</b:Publisher>
    <b:RefOrder>14</b:RefOrder>
  </b:Source>
  <b:Source>
    <b:Tag>Jac92</b:Tag>
    <b:SourceType>Book</b:SourceType>
    <b:Guid>{2C5AC6AB-4456-4060-9E04-84CEE828F765}</b:Guid>
    <b:LCID>0</b:LCID>
    <b:Author>
      <b:Author>
        <b:NameList>
          <b:Person>
            <b:Last>Jacobson</b:Last>
            <b:First>I.</b:First>
          </b:Person>
        </b:NameList>
      </b:Author>
    </b:Author>
    <b:Title>Object-oriented Software Engineering: A Use Case Driven Approach</b:Title>
    <b:Year>1992</b:Year>
    <b:Publisher>Addison-Wesley</b:Publisher>
    <b:RefOrder>13</b:RefOrder>
  </b:Source>
  <b:Source>
    <b:Tag>Sel94</b:Tag>
    <b:SourceType>Book</b:SourceType>
    <b:Guid>{EAC923A3-63F8-4D4B-B6D5-F5DE7239A27F}</b:Guid>
    <b:LCID>0</b:LCID>
    <b:Author>
      <b:Author>
        <b:NameList>
          <b:Person>
            <b:Last>Selic</b:Last>
            <b:First>B.</b:First>
          </b:Person>
          <b:Person>
            <b:Last>Gullekson</b:Last>
            <b:First>G.</b:First>
          </b:Person>
          <b:Person>
            <b:Last>Ward</b:Last>
            <b:First>P.T.</b:First>
          </b:Person>
          <b:Person>
            <b:Last>McGee</b:Last>
            <b:First>J.</b:First>
          </b:Person>
        </b:NameList>
      </b:Author>
    </b:Author>
    <b:Title>Real-time Object-oriented Modeling</b:Title>
    <b:Year>1994</b:Year>
    <b:Publisher>Wiley</b:Publisher>
    <b:RefOrder>15</b:RefOrder>
  </b:Source>
  <b:Source>
    <b:Tag>War85</b:Tag>
    <b:SourceType>Book</b:SourceType>
    <b:Guid>{9BC060AC-E394-4327-A7A4-34AA08C8F5AC}</b:Guid>
    <b:LCID>0</b:LCID>
    <b:Author>
      <b:Author>
        <b:NameList>
          <b:Person>
            <b:Last>Ward</b:Last>
            <b:First>P.</b:First>
            <b:Middle>T., &amp; S. J. Mellor</b:Middle>
          </b:Person>
        </b:NameList>
      </b:Author>
    </b:Author>
    <b:Title>Structured Development for Real-time Systems: Essential Modeling</b:Title>
    <b:Year>1985</b:Year>
    <b:Publisher>Yourdon</b:Publisher>
    <b:City>Englewood Cliffs, NJ</b:City>
    <b:StandardNumber>ISBN 01-385-4795-5</b:StandardNumber>
    <b:Edition>2. vydání</b:Edition>
    <b:RefOrder>8</b:RefOrder>
  </b:Source>
  <b:Source>
    <b:Tag>DeM78</b:Tag>
    <b:SourceType>Book</b:SourceType>
    <b:Guid>{9F829509-38CE-46C1-9950-2F1C302D6D64}</b:Guid>
    <b:LCID>0</b:LCID>
    <b:Author>
      <b:Author>
        <b:NameList>
          <b:Person>
            <b:Last>DeMarco</b:Last>
            <b:First>T.</b:First>
          </b:Person>
        </b:NameList>
      </b:Author>
    </b:Author>
    <b:Title>Structured Analysis and System Specification</b:Title>
    <b:Year>1978</b:Year>
    <b:Publisher>Prentice-Hall</b:Publisher>
    <b:City>Englewood Cliffs, N.J.</b:City>
    <b:StandardNumber>ISBN 01-385-4380-1</b:StandardNumber>
    <b:RefOrder>7</b:RefOrder>
  </b:Source>
</b:Sources>
</file>

<file path=customXml/itemProps1.xml><?xml version="1.0" encoding="utf-8"?>
<ds:datastoreItem xmlns:ds="http://schemas.openxmlformats.org/officeDocument/2006/customXml" ds:itemID="{C3C559F0-E02A-45BF-A552-074EF0BA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0</TotalTime>
  <Pages>48</Pages>
  <Words>14701</Words>
  <Characters>89242</Characters>
  <Application>Microsoft Office Word</Application>
  <DocSecurity>0</DocSecurity>
  <Lines>1622</Lines>
  <Paragraphs>580</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103363</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2013-05-18T02:06:00Z</cp:lastPrinted>
  <dcterms:created xsi:type="dcterms:W3CDTF">2013-05-20T02:28:00Z</dcterms:created>
  <dcterms:modified xsi:type="dcterms:W3CDTF">2013-05-20T02:28:00Z</dcterms:modified>
</cp:coreProperties>
</file>